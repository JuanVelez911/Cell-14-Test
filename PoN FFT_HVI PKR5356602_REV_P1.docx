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AC50" w14:textId="77777777" w:rsidR="00D70B50" w:rsidRPr="001A10B9" w:rsidRDefault="00D70B50" w:rsidP="00D70B50">
      <w:pPr>
        <w:rPr>
          <w:rFonts w:cs="Arial"/>
          <w:b/>
        </w:rPr>
      </w:pPr>
    </w:p>
    <w:p w14:paraId="6D1E3CDF" w14:textId="77777777" w:rsidR="00D70B50" w:rsidRPr="001A10B9" w:rsidRDefault="00D70B50" w:rsidP="00D70B50">
      <w:pPr>
        <w:rPr>
          <w:rFonts w:cs="Arial"/>
        </w:rPr>
      </w:pPr>
    </w:p>
    <w:p w14:paraId="3C121F9D" w14:textId="77777777" w:rsidR="00D70B50" w:rsidRPr="001A10B9" w:rsidRDefault="00D70B50" w:rsidP="00D70B50">
      <w:pPr>
        <w:rPr>
          <w:rFonts w:cs="Arial"/>
        </w:rPr>
      </w:pPr>
      <w:r w:rsidRPr="001A10B9">
        <w:rPr>
          <w:rFonts w:cs="Arial"/>
          <w:noProof/>
        </w:rPr>
        <w:drawing>
          <wp:anchor distT="0" distB="0" distL="114300" distR="114300" simplePos="0" relativeHeight="251658240" behindDoc="1" locked="0" layoutInCell="0" allowOverlap="1" wp14:anchorId="546E0051" wp14:editId="1B0EFE9E">
            <wp:simplePos x="0" y="0"/>
            <wp:positionH relativeFrom="column">
              <wp:posOffset>1003300</wp:posOffset>
            </wp:positionH>
            <wp:positionV relativeFrom="paragraph">
              <wp:posOffset>110490</wp:posOffset>
            </wp:positionV>
            <wp:extent cx="4318635" cy="1275715"/>
            <wp:effectExtent l="19050" t="0" r="5715" b="0"/>
            <wp:wrapThrough wrapText="bothSides">
              <wp:wrapPolygon edited="0">
                <wp:start x="572" y="0"/>
                <wp:lineTo x="-95" y="968"/>
                <wp:lineTo x="-95" y="10967"/>
                <wp:lineTo x="4669" y="15482"/>
                <wp:lineTo x="5240" y="15482"/>
                <wp:lineTo x="5240" y="20643"/>
                <wp:lineTo x="5622" y="20966"/>
                <wp:lineTo x="7051" y="20966"/>
                <wp:lineTo x="7146" y="20966"/>
                <wp:lineTo x="18199" y="20643"/>
                <wp:lineTo x="21247" y="19675"/>
                <wp:lineTo x="21057" y="15482"/>
                <wp:lineTo x="20581" y="10322"/>
                <wp:lineTo x="21629" y="5483"/>
                <wp:lineTo x="21629" y="3871"/>
                <wp:lineTo x="21057" y="3225"/>
                <wp:lineTo x="16674" y="0"/>
                <wp:lineTo x="572" y="0"/>
              </wp:wrapPolygon>
            </wp:wrapThrough>
            <wp:docPr id="5" name="Picture 5" descr="Logo_SE_Green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1" descr="Logo_SE_Green_A4"/>
                    <pic:cNvPicPr>
                      <a:picLocks noChangeAspect="1" noChangeArrowheads="1"/>
                    </pic:cNvPicPr>
                  </pic:nvPicPr>
                  <pic:blipFill>
                    <a:blip r:embed="rId11" cstate="print"/>
                    <a:srcRect/>
                    <a:stretch>
                      <a:fillRect/>
                    </a:stretch>
                  </pic:blipFill>
                  <pic:spPr bwMode="auto">
                    <a:xfrm>
                      <a:off x="0" y="0"/>
                      <a:ext cx="4318635" cy="1275715"/>
                    </a:xfrm>
                    <a:prstGeom prst="rect">
                      <a:avLst/>
                    </a:prstGeom>
                    <a:noFill/>
                    <a:ln w="9525">
                      <a:noFill/>
                      <a:miter lim="800000"/>
                      <a:headEnd/>
                      <a:tailEnd/>
                    </a:ln>
                  </pic:spPr>
                </pic:pic>
              </a:graphicData>
            </a:graphic>
          </wp:anchor>
        </w:drawing>
      </w:r>
    </w:p>
    <w:p w14:paraId="1E539364" w14:textId="77777777" w:rsidR="00D70B50" w:rsidRPr="001A10B9" w:rsidRDefault="00D70B50" w:rsidP="00D70B50">
      <w:pPr>
        <w:rPr>
          <w:rFonts w:cs="Arial"/>
        </w:rPr>
      </w:pPr>
    </w:p>
    <w:p w14:paraId="074A3681" w14:textId="77777777" w:rsidR="00D70B50" w:rsidRPr="001A10B9" w:rsidRDefault="00D70B50" w:rsidP="00D70B50">
      <w:pPr>
        <w:rPr>
          <w:rFonts w:cs="Arial"/>
        </w:rPr>
      </w:pPr>
    </w:p>
    <w:p w14:paraId="451997CE" w14:textId="77777777" w:rsidR="00D70B50" w:rsidRPr="001A10B9" w:rsidRDefault="00D70B50" w:rsidP="00D70B50">
      <w:pPr>
        <w:rPr>
          <w:rFonts w:cs="Arial"/>
        </w:rPr>
      </w:pPr>
    </w:p>
    <w:p w14:paraId="01E1825F" w14:textId="77777777" w:rsidR="00D70B50" w:rsidRPr="001A10B9" w:rsidRDefault="00D70B50" w:rsidP="00D70B50">
      <w:pPr>
        <w:rPr>
          <w:rFonts w:cs="Arial"/>
        </w:rPr>
      </w:pPr>
    </w:p>
    <w:p w14:paraId="43532365" w14:textId="77777777" w:rsidR="00D70B50" w:rsidRPr="001A10B9" w:rsidRDefault="00D70B50" w:rsidP="00D70B50">
      <w:pPr>
        <w:rPr>
          <w:rFonts w:cs="Arial"/>
        </w:rPr>
      </w:pPr>
    </w:p>
    <w:p w14:paraId="6781ABF7" w14:textId="77777777" w:rsidR="00D70B50" w:rsidRPr="001A10B9" w:rsidRDefault="00D70B50" w:rsidP="00D70B50">
      <w:pPr>
        <w:rPr>
          <w:rFonts w:cs="Arial"/>
        </w:rPr>
      </w:pPr>
    </w:p>
    <w:p w14:paraId="74AEFE24" w14:textId="77777777" w:rsidR="00D70B50" w:rsidRPr="001A10B9" w:rsidRDefault="00D70B50" w:rsidP="00D70B50">
      <w:pPr>
        <w:rPr>
          <w:rFonts w:cs="Arial"/>
        </w:rPr>
      </w:pPr>
    </w:p>
    <w:p w14:paraId="78589BFE" w14:textId="77777777" w:rsidR="00D70B50" w:rsidRPr="001A10B9" w:rsidRDefault="00D70B50" w:rsidP="00D70B50">
      <w:pPr>
        <w:rPr>
          <w:rFonts w:cs="Arial"/>
        </w:rPr>
      </w:pPr>
    </w:p>
    <w:p w14:paraId="7A655548" w14:textId="77777777" w:rsidR="00D70B50" w:rsidRPr="001A10B9" w:rsidRDefault="00D70B50" w:rsidP="00D70B50">
      <w:pPr>
        <w:rPr>
          <w:rFonts w:cs="Arial"/>
        </w:rPr>
      </w:pPr>
    </w:p>
    <w:p w14:paraId="1C85AEA8" w14:textId="77777777" w:rsidR="00D70B50" w:rsidRPr="001A10B9" w:rsidRDefault="00D70B50" w:rsidP="00D70B50">
      <w:pPr>
        <w:rPr>
          <w:rFonts w:cs="Arial"/>
        </w:rPr>
      </w:pPr>
    </w:p>
    <w:p w14:paraId="4F8A347A" w14:textId="77777777" w:rsidR="00D70B50" w:rsidRPr="001A10B9" w:rsidRDefault="00D70B50" w:rsidP="00D70B50">
      <w:pPr>
        <w:rPr>
          <w:rFonts w:cs="Arial"/>
        </w:rPr>
      </w:pPr>
    </w:p>
    <w:p w14:paraId="040C172C" w14:textId="77777777" w:rsidR="00D70B50" w:rsidRPr="001A10B9" w:rsidRDefault="00D70B50" w:rsidP="00D70B50">
      <w:pPr>
        <w:rPr>
          <w:rFonts w:cs="Arial"/>
        </w:rPr>
      </w:pPr>
    </w:p>
    <w:p w14:paraId="5EE1A735" w14:textId="76ECC107" w:rsidR="00D70B50" w:rsidRPr="001A10B9" w:rsidRDefault="00D70B50" w:rsidP="00D70B50">
      <w:pPr>
        <w:jc w:val="center"/>
        <w:rPr>
          <w:rFonts w:cs="Arial"/>
          <w:b/>
          <w:sz w:val="52"/>
          <w:szCs w:val="52"/>
        </w:rPr>
      </w:pPr>
      <w:r w:rsidRPr="001A10B9">
        <w:rPr>
          <w:rFonts w:cs="Arial"/>
          <w:b/>
          <w:sz w:val="52"/>
          <w:szCs w:val="52"/>
        </w:rPr>
        <w:t>TEST EQUIPMENT SPECIFICATION</w:t>
      </w:r>
    </w:p>
    <w:p w14:paraId="11D88D40" w14:textId="77777777" w:rsidR="00D70B50" w:rsidRPr="001A10B9" w:rsidRDefault="00D70B50" w:rsidP="00D70B50">
      <w:pPr>
        <w:jc w:val="center"/>
        <w:rPr>
          <w:rFonts w:cs="Arial"/>
          <w:b/>
          <w:sz w:val="52"/>
          <w:szCs w:val="52"/>
        </w:rPr>
      </w:pPr>
    </w:p>
    <w:p w14:paraId="3BAF806E" w14:textId="77777777" w:rsidR="00D70B50" w:rsidRPr="001A10B9" w:rsidRDefault="00D70B50" w:rsidP="00D70B50">
      <w:pPr>
        <w:jc w:val="center"/>
        <w:rPr>
          <w:rFonts w:cs="Arial"/>
          <w:b/>
          <w:sz w:val="52"/>
          <w:szCs w:val="52"/>
        </w:rPr>
      </w:pPr>
      <w:r w:rsidRPr="001A10B9">
        <w:rPr>
          <w:rFonts w:cs="Arial"/>
          <w:b/>
          <w:sz w:val="52"/>
          <w:szCs w:val="52"/>
        </w:rPr>
        <w:t>Automatic Functional Test System for AFCI MCB with Plug-on Neutral</w:t>
      </w:r>
    </w:p>
    <w:p w14:paraId="56DECDEE" w14:textId="77777777" w:rsidR="00D70B50" w:rsidRPr="001A10B9" w:rsidRDefault="00D70B50" w:rsidP="00D70B50">
      <w:pPr>
        <w:jc w:val="center"/>
        <w:rPr>
          <w:rFonts w:cs="Arial"/>
          <w:b/>
          <w:sz w:val="52"/>
          <w:szCs w:val="52"/>
        </w:rPr>
      </w:pPr>
    </w:p>
    <w:p w14:paraId="3C8F18B9" w14:textId="64DAADB3" w:rsidR="00D70B50" w:rsidRPr="001A10B9" w:rsidRDefault="00EB0BDC" w:rsidP="00D70B50">
      <w:pPr>
        <w:jc w:val="center"/>
        <w:rPr>
          <w:rFonts w:cs="Arial"/>
          <w:b/>
          <w:sz w:val="52"/>
          <w:szCs w:val="52"/>
        </w:rPr>
      </w:pPr>
      <w:r w:rsidRPr="006F70D5">
        <w:rPr>
          <w:rFonts w:cs="Arial"/>
          <w:b/>
          <w:sz w:val="52"/>
          <w:szCs w:val="52"/>
        </w:rPr>
        <w:t>New CAFI</w:t>
      </w:r>
      <w:r w:rsidR="00D70B50" w:rsidRPr="006F70D5">
        <w:rPr>
          <w:rFonts w:cs="Arial"/>
          <w:b/>
          <w:sz w:val="52"/>
          <w:szCs w:val="52"/>
        </w:rPr>
        <w:t xml:space="preserve"> </w:t>
      </w:r>
      <w:r w:rsidR="00D70B50" w:rsidRPr="001A10B9">
        <w:rPr>
          <w:rFonts w:cs="Arial"/>
          <w:b/>
          <w:sz w:val="52"/>
          <w:szCs w:val="52"/>
        </w:rPr>
        <w:t>PROJECT</w:t>
      </w:r>
    </w:p>
    <w:p w14:paraId="58B4554F" w14:textId="77777777" w:rsidR="00D70B50" w:rsidRPr="001A10B9" w:rsidRDefault="00D70B50" w:rsidP="00D70B50">
      <w:pPr>
        <w:rPr>
          <w:rFonts w:cs="Arial"/>
        </w:rPr>
      </w:pPr>
    </w:p>
    <w:p w14:paraId="4F4D23F0" w14:textId="61E09323" w:rsidR="00D70B50" w:rsidRDefault="00D70B50" w:rsidP="00A849B3"/>
    <w:p w14:paraId="7F798266" w14:textId="69E34A23" w:rsidR="00FE35DF" w:rsidRDefault="00FE35DF" w:rsidP="00A849B3"/>
    <w:p w14:paraId="4FA014E4" w14:textId="77777777" w:rsidR="00924508" w:rsidRDefault="00924508">
      <w:r>
        <w:br w:type="page"/>
      </w:r>
    </w:p>
    <w:p w14:paraId="5B67120D" w14:textId="77777777" w:rsidR="00FE35DF" w:rsidRDefault="00FE35DF" w:rsidP="00A849B3"/>
    <w:p w14:paraId="4B5474FA" w14:textId="2A6957AE" w:rsidR="00FE35DF" w:rsidRDefault="00FE35DF" w:rsidP="00A849B3"/>
    <w:p w14:paraId="2655729F" w14:textId="6D0DC24B" w:rsidR="00FE35DF" w:rsidRDefault="00FE35DF" w:rsidP="00A849B3"/>
    <w:p w14:paraId="43E3AC36" w14:textId="32022630" w:rsidR="00FE35DF" w:rsidRDefault="00FE35DF" w:rsidP="00A849B3"/>
    <w:p w14:paraId="177FC19A" w14:textId="77777777" w:rsidR="00FE35DF" w:rsidRPr="001A10B9" w:rsidRDefault="00FE35DF" w:rsidP="00A849B3"/>
    <w:p w14:paraId="5E7F46CD" w14:textId="7388A472" w:rsidR="00DA38EC" w:rsidRPr="001C4F87" w:rsidRDefault="00DA38EC" w:rsidP="00DA38EC">
      <w:pPr>
        <w:jc w:val="center"/>
        <w:rPr>
          <w:rFonts w:cs="Arial"/>
          <w:b/>
          <w:u w:val="single"/>
        </w:rPr>
      </w:pPr>
      <w:r w:rsidRPr="001C4F87">
        <w:rPr>
          <w:rFonts w:cs="Arial"/>
          <w:b/>
          <w:u w:val="single"/>
        </w:rPr>
        <w:t>Update history</w:t>
      </w:r>
    </w:p>
    <w:p w14:paraId="53CBFFD0" w14:textId="77777777" w:rsidR="00DA38EC" w:rsidRPr="001C4F87" w:rsidRDefault="00DA38EC" w:rsidP="00DA38EC">
      <w:pPr>
        <w:rPr>
          <w:rFonts w:cs="Arial"/>
          <w:b/>
        </w:rPr>
      </w:pPr>
    </w:p>
    <w:tbl>
      <w:tblPr>
        <w:tblStyle w:val="TableGrid"/>
        <w:tblpPr w:leftFromText="141" w:rightFromText="141" w:vertAnchor="text" w:horzAnchor="margin" w:tblpXSpec="center" w:tblpYSpec="top"/>
        <w:tblW w:w="8748" w:type="dxa"/>
        <w:tblLook w:val="01E0" w:firstRow="1" w:lastRow="1" w:firstColumn="1" w:lastColumn="1" w:noHBand="0" w:noVBand="0"/>
      </w:tblPr>
      <w:tblGrid>
        <w:gridCol w:w="1004"/>
        <w:gridCol w:w="1677"/>
        <w:gridCol w:w="3816"/>
        <w:gridCol w:w="2251"/>
      </w:tblGrid>
      <w:tr w:rsidR="00D13C8D" w:rsidRPr="001C4F87" w14:paraId="29019EBC" w14:textId="77777777" w:rsidTr="746ABD0A">
        <w:tc>
          <w:tcPr>
            <w:tcW w:w="1008" w:type="dxa"/>
            <w:vAlign w:val="center"/>
          </w:tcPr>
          <w:p w14:paraId="5421C399" w14:textId="77777777" w:rsidR="00DA38EC" w:rsidRPr="001C4F87" w:rsidRDefault="00DA38EC" w:rsidP="008C46B0">
            <w:pPr>
              <w:rPr>
                <w:rFonts w:cs="Arial"/>
                <w:color w:val="0000FF"/>
              </w:rPr>
            </w:pPr>
            <w:r w:rsidRPr="001C4F87">
              <w:rPr>
                <w:rFonts w:cs="Arial"/>
              </w:rPr>
              <w:t>Revision</w:t>
            </w:r>
          </w:p>
        </w:tc>
        <w:tc>
          <w:tcPr>
            <w:tcW w:w="1890" w:type="dxa"/>
            <w:vAlign w:val="center"/>
          </w:tcPr>
          <w:p w14:paraId="2E59BA25" w14:textId="77777777" w:rsidR="00DA38EC" w:rsidRPr="001C4F87" w:rsidRDefault="00DA38EC" w:rsidP="008C46B0">
            <w:pPr>
              <w:rPr>
                <w:rFonts w:cs="Arial"/>
                <w:color w:val="0000FF"/>
              </w:rPr>
            </w:pPr>
            <w:r w:rsidRPr="001C4F87">
              <w:rPr>
                <w:rFonts w:cs="Arial"/>
              </w:rPr>
              <w:t>Date</w:t>
            </w:r>
          </w:p>
        </w:tc>
        <w:tc>
          <w:tcPr>
            <w:tcW w:w="4320" w:type="dxa"/>
            <w:vAlign w:val="center"/>
          </w:tcPr>
          <w:p w14:paraId="4346F70E" w14:textId="77777777" w:rsidR="00DA38EC" w:rsidRPr="001C4F87" w:rsidRDefault="00DA38EC" w:rsidP="008C46B0">
            <w:pPr>
              <w:rPr>
                <w:rFonts w:cs="Arial"/>
                <w:color w:val="0000FF"/>
              </w:rPr>
            </w:pPr>
            <w:r w:rsidRPr="001C4F87">
              <w:rPr>
                <w:rFonts w:cs="Arial"/>
              </w:rPr>
              <w:t>Update description</w:t>
            </w:r>
          </w:p>
        </w:tc>
        <w:tc>
          <w:tcPr>
            <w:tcW w:w="1530" w:type="dxa"/>
            <w:vAlign w:val="center"/>
          </w:tcPr>
          <w:p w14:paraId="1480B738" w14:textId="77777777" w:rsidR="00DA38EC" w:rsidRPr="001C4F87" w:rsidDel="00E2352A" w:rsidRDefault="00DA38EC" w:rsidP="008C46B0">
            <w:pPr>
              <w:jc w:val="center"/>
              <w:rPr>
                <w:rFonts w:cs="Arial"/>
                <w:color w:val="0000FF"/>
              </w:rPr>
            </w:pPr>
            <w:r w:rsidRPr="001C4F87">
              <w:rPr>
                <w:rFonts w:cs="Arial"/>
              </w:rPr>
              <w:t>Author</w:t>
            </w:r>
          </w:p>
        </w:tc>
      </w:tr>
      <w:tr w:rsidR="00D13C8D" w:rsidRPr="001C4F87" w14:paraId="0FE2A78C" w14:textId="77777777" w:rsidTr="746ABD0A">
        <w:tc>
          <w:tcPr>
            <w:tcW w:w="1008" w:type="dxa"/>
          </w:tcPr>
          <w:p w14:paraId="3E335F66" w14:textId="68C724CA" w:rsidR="00DA38EC" w:rsidRPr="001C4F87" w:rsidRDefault="00EB0BDC" w:rsidP="008C46B0">
            <w:pPr>
              <w:rPr>
                <w:rFonts w:cs="Arial"/>
              </w:rPr>
            </w:pPr>
            <w:r>
              <w:rPr>
                <w:rFonts w:cs="Arial"/>
              </w:rPr>
              <w:t>P</w:t>
            </w:r>
            <w:r w:rsidR="0002154D">
              <w:rPr>
                <w:rFonts w:cs="Arial"/>
              </w:rPr>
              <w:t>1</w:t>
            </w:r>
          </w:p>
        </w:tc>
        <w:tc>
          <w:tcPr>
            <w:tcW w:w="1890" w:type="dxa"/>
          </w:tcPr>
          <w:p w14:paraId="53DFA25F" w14:textId="3703C987" w:rsidR="00DA38EC" w:rsidRPr="001C4F87" w:rsidRDefault="00E21B46" w:rsidP="00BE02DD">
            <w:pPr>
              <w:jc w:val="center"/>
              <w:rPr>
                <w:rFonts w:cs="Arial"/>
              </w:rPr>
            </w:pPr>
            <w:r>
              <w:rPr>
                <w:rFonts w:cs="Arial"/>
              </w:rPr>
              <w:t>23</w:t>
            </w:r>
            <w:r w:rsidR="007748CF">
              <w:rPr>
                <w:rFonts w:cs="Arial"/>
              </w:rPr>
              <w:t xml:space="preserve"> </w:t>
            </w:r>
            <w:r>
              <w:rPr>
                <w:rFonts w:cs="Arial"/>
              </w:rPr>
              <w:t xml:space="preserve">FEB </w:t>
            </w:r>
            <w:r w:rsidR="007748CF">
              <w:rPr>
                <w:rFonts w:cs="Arial"/>
              </w:rPr>
              <w:t>20</w:t>
            </w:r>
            <w:r>
              <w:rPr>
                <w:rFonts w:cs="Arial"/>
              </w:rPr>
              <w:t>23</w:t>
            </w:r>
          </w:p>
        </w:tc>
        <w:tc>
          <w:tcPr>
            <w:tcW w:w="4320" w:type="dxa"/>
          </w:tcPr>
          <w:p w14:paraId="4564F9F1" w14:textId="27681123" w:rsidR="00DA38EC" w:rsidRPr="001C4F87" w:rsidRDefault="00DA38EC" w:rsidP="008C46B0">
            <w:pPr>
              <w:rPr>
                <w:rFonts w:cs="Arial"/>
              </w:rPr>
            </w:pPr>
            <w:r w:rsidRPr="001C4F87">
              <w:rPr>
                <w:rFonts w:cs="Arial"/>
              </w:rPr>
              <w:t>Initial draft</w:t>
            </w:r>
            <w:r w:rsidR="00E21B46">
              <w:rPr>
                <w:rFonts w:cs="Arial"/>
              </w:rPr>
              <w:t xml:space="preserve"> (</w:t>
            </w:r>
            <w:r w:rsidR="00D13C8D" w:rsidRPr="00FF64AE">
              <w:rPr>
                <w:rFonts w:cs="Arial"/>
                <w:color w:val="FF0000"/>
              </w:rPr>
              <w:t>Changes from PKR2083802 P8.  Added PAC requirements</w:t>
            </w:r>
            <w:r w:rsidR="00FF64AE">
              <w:rPr>
                <w:rFonts w:cs="Arial"/>
                <w:color w:val="FF0000"/>
              </w:rPr>
              <w:t xml:space="preserve"> and cell 14 open items</w:t>
            </w:r>
            <w:r w:rsidR="00E21B46">
              <w:rPr>
                <w:rFonts w:cs="Arial"/>
              </w:rPr>
              <w:t>)</w:t>
            </w:r>
          </w:p>
        </w:tc>
        <w:tc>
          <w:tcPr>
            <w:tcW w:w="1530" w:type="dxa"/>
            <w:vAlign w:val="center"/>
          </w:tcPr>
          <w:p w14:paraId="4DD56DD0" w14:textId="5C6C68A5" w:rsidR="00DA38EC" w:rsidRPr="00282783" w:rsidRDefault="00282783" w:rsidP="008C46B0">
            <w:pPr>
              <w:jc w:val="center"/>
              <w:rPr>
                <w:rFonts w:cs="Arial"/>
              </w:rPr>
            </w:pPr>
            <w:commentRangeStart w:id="0"/>
            <w:commentRangeStart w:id="1"/>
            <w:commentRangeStart w:id="2"/>
            <w:r w:rsidRPr="00282783">
              <w:rPr>
                <w:rFonts w:cs="Arial"/>
              </w:rPr>
              <w:t>M. Pedraza</w:t>
            </w:r>
            <w:commentRangeEnd w:id="0"/>
            <w:r w:rsidRPr="00282783">
              <w:rPr>
                <w:rStyle w:val="CommentReference"/>
              </w:rPr>
              <w:commentReference w:id="0"/>
            </w:r>
            <w:commentRangeEnd w:id="1"/>
            <w:r w:rsidRPr="00282783">
              <w:rPr>
                <w:rStyle w:val="CommentReference"/>
              </w:rPr>
              <w:commentReference w:id="1"/>
            </w:r>
            <w:commentRangeEnd w:id="2"/>
            <w:r w:rsidRPr="00282783">
              <w:rPr>
                <w:rStyle w:val="CommentReference"/>
              </w:rPr>
              <w:commentReference w:id="2"/>
            </w:r>
          </w:p>
        </w:tc>
      </w:tr>
      <w:tr w:rsidR="00D13C8D" w:rsidRPr="001C4F87" w14:paraId="503A20F2" w14:textId="77777777" w:rsidTr="746ABD0A">
        <w:tc>
          <w:tcPr>
            <w:tcW w:w="1008" w:type="dxa"/>
          </w:tcPr>
          <w:p w14:paraId="05425751" w14:textId="0F082A49" w:rsidR="00DA38EC" w:rsidRPr="001C4F87" w:rsidRDefault="003234B8" w:rsidP="008C46B0">
            <w:pPr>
              <w:rPr>
                <w:rFonts w:cs="Arial"/>
              </w:rPr>
            </w:pPr>
            <w:r>
              <w:rPr>
                <w:rFonts w:cs="Arial"/>
              </w:rPr>
              <w:t>P2</w:t>
            </w:r>
          </w:p>
        </w:tc>
        <w:tc>
          <w:tcPr>
            <w:tcW w:w="1890" w:type="dxa"/>
          </w:tcPr>
          <w:p w14:paraId="5D1C6D68" w14:textId="31FE3F97" w:rsidR="00DA38EC" w:rsidRPr="001C4F87" w:rsidRDefault="003234B8" w:rsidP="003234B8">
            <w:pPr>
              <w:rPr>
                <w:rFonts w:cs="Arial"/>
              </w:rPr>
            </w:pPr>
            <w:r>
              <w:rPr>
                <w:rFonts w:cs="Arial"/>
              </w:rPr>
              <w:t>3</w:t>
            </w:r>
            <w:r w:rsidR="00625E7A">
              <w:rPr>
                <w:rFonts w:cs="Arial"/>
              </w:rPr>
              <w:t>1</w:t>
            </w:r>
            <w:r>
              <w:rPr>
                <w:rFonts w:cs="Arial"/>
              </w:rPr>
              <w:t xml:space="preserve"> Mar 2023</w:t>
            </w:r>
          </w:p>
        </w:tc>
        <w:tc>
          <w:tcPr>
            <w:tcW w:w="4320" w:type="dxa"/>
          </w:tcPr>
          <w:p w14:paraId="269E045A" w14:textId="23BE239C" w:rsidR="00DA38EC" w:rsidRPr="001C4F87" w:rsidRDefault="003234B8" w:rsidP="008C46B0">
            <w:pPr>
              <w:rPr>
                <w:rFonts w:cs="Arial"/>
              </w:rPr>
            </w:pPr>
            <w:r>
              <w:rPr>
                <w:rFonts w:cs="Arial"/>
              </w:rPr>
              <w:t>Just testing</w:t>
            </w:r>
          </w:p>
        </w:tc>
        <w:tc>
          <w:tcPr>
            <w:tcW w:w="1530" w:type="dxa"/>
            <w:vAlign w:val="center"/>
          </w:tcPr>
          <w:p w14:paraId="1719B4CF" w14:textId="60043E35" w:rsidR="00DA38EC" w:rsidRPr="001C4F87" w:rsidRDefault="003234B8" w:rsidP="008C46B0">
            <w:pPr>
              <w:jc w:val="center"/>
              <w:rPr>
                <w:rFonts w:cs="Arial"/>
              </w:rPr>
            </w:pPr>
            <w:r>
              <w:rPr>
                <w:rFonts w:cs="Arial"/>
              </w:rPr>
              <w:t>J. Vélez</w:t>
            </w:r>
          </w:p>
        </w:tc>
      </w:tr>
      <w:tr w:rsidR="00D13C8D" w:rsidRPr="001C4F87" w14:paraId="599272D5" w14:textId="77777777" w:rsidTr="746ABD0A">
        <w:tc>
          <w:tcPr>
            <w:tcW w:w="1008" w:type="dxa"/>
          </w:tcPr>
          <w:p w14:paraId="610EC325" w14:textId="171F901D" w:rsidR="00DA38EC" w:rsidRPr="001C4F87" w:rsidRDefault="006B5138" w:rsidP="008C46B0">
            <w:pPr>
              <w:rPr>
                <w:rFonts w:cs="Arial"/>
              </w:rPr>
            </w:pPr>
            <w:r>
              <w:rPr>
                <w:rFonts w:cs="Arial"/>
              </w:rPr>
              <w:t>P3</w:t>
            </w:r>
          </w:p>
        </w:tc>
        <w:tc>
          <w:tcPr>
            <w:tcW w:w="1890" w:type="dxa"/>
          </w:tcPr>
          <w:p w14:paraId="0E615D7A" w14:textId="53FBFBEC" w:rsidR="00DA38EC" w:rsidRPr="001C4F87" w:rsidRDefault="006B5138" w:rsidP="00BE02DD">
            <w:pPr>
              <w:jc w:val="center"/>
              <w:rPr>
                <w:rFonts w:cs="Arial"/>
              </w:rPr>
            </w:pPr>
            <w:r>
              <w:rPr>
                <w:rFonts w:cs="Arial"/>
              </w:rPr>
              <w:t>31 Mar</w:t>
            </w:r>
          </w:p>
        </w:tc>
        <w:tc>
          <w:tcPr>
            <w:tcW w:w="4320" w:type="dxa"/>
          </w:tcPr>
          <w:p w14:paraId="484BCE89" w14:textId="05878DA8" w:rsidR="00DA38EC" w:rsidRPr="001C4F87" w:rsidRDefault="006B5138" w:rsidP="008C46B0">
            <w:pPr>
              <w:rPr>
                <w:rFonts w:cs="Arial"/>
              </w:rPr>
            </w:pPr>
            <w:r>
              <w:rPr>
                <w:rFonts w:cs="Arial"/>
              </w:rPr>
              <w:t>Second change of the day</w:t>
            </w:r>
          </w:p>
        </w:tc>
        <w:tc>
          <w:tcPr>
            <w:tcW w:w="1530" w:type="dxa"/>
            <w:vAlign w:val="center"/>
          </w:tcPr>
          <w:p w14:paraId="1F3F46F9" w14:textId="4C24AB73" w:rsidR="00DA38EC" w:rsidRPr="001C4F87" w:rsidRDefault="006B5138" w:rsidP="008C46B0">
            <w:pPr>
              <w:jc w:val="center"/>
              <w:rPr>
                <w:rFonts w:cs="Arial"/>
              </w:rPr>
            </w:pPr>
            <w:r>
              <w:rPr>
                <w:rFonts w:cs="Arial"/>
              </w:rPr>
              <w:t>J Vélez</w:t>
            </w:r>
          </w:p>
        </w:tc>
      </w:tr>
      <w:tr w:rsidR="00D13C8D" w:rsidRPr="001C4F87" w14:paraId="59D81624" w14:textId="77777777" w:rsidTr="746ABD0A">
        <w:tc>
          <w:tcPr>
            <w:tcW w:w="1008" w:type="dxa"/>
          </w:tcPr>
          <w:p w14:paraId="624C2DF1" w14:textId="6F13C1FD" w:rsidR="00DA38EC" w:rsidRPr="001C4F87" w:rsidRDefault="00D2242C" w:rsidP="008C46B0">
            <w:pPr>
              <w:rPr>
                <w:rFonts w:cs="Arial"/>
              </w:rPr>
            </w:pPr>
            <w:r>
              <w:rPr>
                <w:rFonts w:cs="Arial"/>
              </w:rPr>
              <w:t>P3</w:t>
            </w:r>
          </w:p>
        </w:tc>
        <w:tc>
          <w:tcPr>
            <w:tcW w:w="1890" w:type="dxa"/>
          </w:tcPr>
          <w:p w14:paraId="1F8B6B37" w14:textId="0E20DB69" w:rsidR="00DA38EC" w:rsidRPr="001C4F87" w:rsidRDefault="00D2242C" w:rsidP="00BE02DD">
            <w:pPr>
              <w:jc w:val="center"/>
              <w:rPr>
                <w:rFonts w:cs="Arial"/>
              </w:rPr>
            </w:pPr>
            <w:r>
              <w:rPr>
                <w:rFonts w:cs="Arial"/>
              </w:rPr>
              <w:t>01 April</w:t>
            </w:r>
          </w:p>
        </w:tc>
        <w:tc>
          <w:tcPr>
            <w:tcW w:w="4320" w:type="dxa"/>
          </w:tcPr>
          <w:p w14:paraId="429CEFB4" w14:textId="5F4F64B9" w:rsidR="00DA38EC" w:rsidRPr="001C4F87" w:rsidRDefault="00DA38EC" w:rsidP="008C46B0">
            <w:pPr>
              <w:rPr>
                <w:rFonts w:cs="Arial"/>
              </w:rPr>
            </w:pPr>
          </w:p>
        </w:tc>
        <w:tc>
          <w:tcPr>
            <w:tcW w:w="1530" w:type="dxa"/>
            <w:vAlign w:val="center"/>
          </w:tcPr>
          <w:p w14:paraId="19A49440" w14:textId="1A6418CE" w:rsidR="00DA38EC" w:rsidRPr="001C4F87" w:rsidRDefault="00D2242C" w:rsidP="008C46B0">
            <w:pPr>
              <w:jc w:val="center"/>
              <w:rPr>
                <w:rFonts w:cs="Arial"/>
              </w:rPr>
            </w:pPr>
            <w:r>
              <w:rPr>
                <w:rFonts w:cs="Arial"/>
              </w:rPr>
              <w:t>J Velez</w:t>
            </w:r>
          </w:p>
        </w:tc>
      </w:tr>
      <w:tr w:rsidR="00D13C8D" w:rsidRPr="001C4F87" w14:paraId="712A0EEF" w14:textId="77777777" w:rsidTr="746ABD0A">
        <w:tc>
          <w:tcPr>
            <w:tcW w:w="1008" w:type="dxa"/>
          </w:tcPr>
          <w:p w14:paraId="51D65A70" w14:textId="4CD6BCD3" w:rsidR="00DA38EC" w:rsidRPr="001C4F87" w:rsidRDefault="00DA38EC" w:rsidP="008C46B0">
            <w:pPr>
              <w:rPr>
                <w:rFonts w:cs="Arial"/>
              </w:rPr>
            </w:pPr>
          </w:p>
        </w:tc>
        <w:tc>
          <w:tcPr>
            <w:tcW w:w="1890" w:type="dxa"/>
          </w:tcPr>
          <w:p w14:paraId="27586217" w14:textId="2104B66A" w:rsidR="00DA38EC" w:rsidRPr="001C4F87" w:rsidRDefault="00DA38EC" w:rsidP="00BE02DD">
            <w:pPr>
              <w:jc w:val="center"/>
              <w:rPr>
                <w:rFonts w:cs="Arial"/>
              </w:rPr>
            </w:pPr>
          </w:p>
        </w:tc>
        <w:tc>
          <w:tcPr>
            <w:tcW w:w="4320" w:type="dxa"/>
          </w:tcPr>
          <w:p w14:paraId="04B7D950" w14:textId="6CF8D4B3" w:rsidR="00DA38EC" w:rsidRPr="001C4F87" w:rsidRDefault="00DA38EC" w:rsidP="008C46B0">
            <w:pPr>
              <w:rPr>
                <w:rFonts w:cs="Arial"/>
              </w:rPr>
            </w:pPr>
          </w:p>
        </w:tc>
        <w:tc>
          <w:tcPr>
            <w:tcW w:w="1530" w:type="dxa"/>
            <w:vAlign w:val="center"/>
          </w:tcPr>
          <w:p w14:paraId="1C187415" w14:textId="2CF12846" w:rsidR="00DA38EC" w:rsidRPr="001C4F87" w:rsidRDefault="00DA38EC" w:rsidP="008C46B0">
            <w:pPr>
              <w:jc w:val="center"/>
              <w:rPr>
                <w:rFonts w:cs="Arial"/>
              </w:rPr>
            </w:pPr>
          </w:p>
        </w:tc>
      </w:tr>
      <w:tr w:rsidR="00D13C8D" w:rsidRPr="001C4F87" w14:paraId="17CDB8A1" w14:textId="77777777" w:rsidTr="746ABD0A">
        <w:tc>
          <w:tcPr>
            <w:tcW w:w="1008" w:type="dxa"/>
          </w:tcPr>
          <w:p w14:paraId="758BE7B3" w14:textId="49337AE3" w:rsidR="00DA38EC" w:rsidRPr="001C4F87" w:rsidRDefault="00DA38EC" w:rsidP="008C46B0">
            <w:pPr>
              <w:rPr>
                <w:rFonts w:cs="Arial"/>
              </w:rPr>
            </w:pPr>
          </w:p>
        </w:tc>
        <w:tc>
          <w:tcPr>
            <w:tcW w:w="1890" w:type="dxa"/>
          </w:tcPr>
          <w:p w14:paraId="1344A80E" w14:textId="70A6C72A" w:rsidR="00DA38EC" w:rsidRPr="001C4F87" w:rsidRDefault="00DA38EC" w:rsidP="00BE02DD">
            <w:pPr>
              <w:jc w:val="center"/>
              <w:rPr>
                <w:rFonts w:cs="Arial"/>
              </w:rPr>
            </w:pPr>
          </w:p>
        </w:tc>
        <w:tc>
          <w:tcPr>
            <w:tcW w:w="4320" w:type="dxa"/>
          </w:tcPr>
          <w:p w14:paraId="4BEFD576" w14:textId="0D96E39D" w:rsidR="00DA38EC" w:rsidRPr="001C4F87" w:rsidRDefault="00DA38EC" w:rsidP="008C46B0">
            <w:pPr>
              <w:rPr>
                <w:rFonts w:cs="Arial"/>
              </w:rPr>
            </w:pPr>
          </w:p>
        </w:tc>
        <w:tc>
          <w:tcPr>
            <w:tcW w:w="1530" w:type="dxa"/>
            <w:vAlign w:val="center"/>
          </w:tcPr>
          <w:p w14:paraId="4ADCE86F" w14:textId="3D980F7C" w:rsidR="00DA38EC" w:rsidRPr="001C4F87" w:rsidRDefault="00DA38EC" w:rsidP="008C46B0">
            <w:pPr>
              <w:jc w:val="center"/>
              <w:rPr>
                <w:rFonts w:cs="Arial"/>
              </w:rPr>
            </w:pPr>
          </w:p>
        </w:tc>
      </w:tr>
      <w:tr w:rsidR="00D13C8D" w:rsidRPr="001C4F87" w14:paraId="73F1284B" w14:textId="77777777" w:rsidTr="746ABD0A">
        <w:tc>
          <w:tcPr>
            <w:tcW w:w="1008" w:type="dxa"/>
          </w:tcPr>
          <w:p w14:paraId="4A30A4D8" w14:textId="3AD25786" w:rsidR="00DA38EC" w:rsidRPr="001C4F87" w:rsidRDefault="00DA38EC" w:rsidP="008C46B0">
            <w:pPr>
              <w:rPr>
                <w:rFonts w:cs="Arial"/>
              </w:rPr>
            </w:pPr>
          </w:p>
        </w:tc>
        <w:tc>
          <w:tcPr>
            <w:tcW w:w="1890" w:type="dxa"/>
          </w:tcPr>
          <w:p w14:paraId="4730E0B0" w14:textId="4D907B2D" w:rsidR="00DA38EC" w:rsidRPr="001C4F87" w:rsidRDefault="00DA38EC" w:rsidP="00BE02DD">
            <w:pPr>
              <w:jc w:val="center"/>
              <w:rPr>
                <w:rFonts w:cs="Arial"/>
              </w:rPr>
            </w:pPr>
          </w:p>
        </w:tc>
        <w:tc>
          <w:tcPr>
            <w:tcW w:w="4320" w:type="dxa"/>
          </w:tcPr>
          <w:p w14:paraId="3928A132" w14:textId="703F75A0" w:rsidR="00DA38EC" w:rsidRPr="009E79C6" w:rsidRDefault="00DA38EC" w:rsidP="008C46B0">
            <w:pPr>
              <w:rPr>
                <w:rFonts w:cs="Arial"/>
              </w:rPr>
            </w:pPr>
          </w:p>
        </w:tc>
        <w:tc>
          <w:tcPr>
            <w:tcW w:w="1530" w:type="dxa"/>
            <w:vAlign w:val="center"/>
          </w:tcPr>
          <w:p w14:paraId="66BCCC29" w14:textId="56FE2E34" w:rsidR="00DA38EC" w:rsidRPr="001C4F87" w:rsidRDefault="00DA38EC" w:rsidP="008C46B0">
            <w:pPr>
              <w:jc w:val="center"/>
              <w:rPr>
                <w:rFonts w:cs="Arial"/>
              </w:rPr>
            </w:pPr>
          </w:p>
        </w:tc>
      </w:tr>
      <w:tr w:rsidR="00D13C8D" w:rsidRPr="001C4F87" w14:paraId="5E9B230F" w14:textId="77777777" w:rsidTr="746ABD0A">
        <w:tc>
          <w:tcPr>
            <w:tcW w:w="1008" w:type="dxa"/>
          </w:tcPr>
          <w:p w14:paraId="05A3B891" w14:textId="639C2353" w:rsidR="00DA38EC" w:rsidRPr="001C4F87" w:rsidRDefault="00DA38EC" w:rsidP="008C46B0">
            <w:pPr>
              <w:rPr>
                <w:rFonts w:cs="Arial"/>
              </w:rPr>
            </w:pPr>
          </w:p>
        </w:tc>
        <w:tc>
          <w:tcPr>
            <w:tcW w:w="1890" w:type="dxa"/>
          </w:tcPr>
          <w:p w14:paraId="74EC34C4" w14:textId="7F726BBD" w:rsidR="00DA38EC" w:rsidRPr="001C4F87" w:rsidRDefault="00DA38EC" w:rsidP="00BE02DD">
            <w:pPr>
              <w:jc w:val="center"/>
              <w:rPr>
                <w:rFonts w:cs="Arial"/>
              </w:rPr>
            </w:pPr>
          </w:p>
        </w:tc>
        <w:tc>
          <w:tcPr>
            <w:tcW w:w="4320" w:type="dxa"/>
          </w:tcPr>
          <w:p w14:paraId="24B135D8" w14:textId="38430DBA" w:rsidR="00DA38EC" w:rsidRPr="001C4F87" w:rsidRDefault="00DA38EC" w:rsidP="008C46B0">
            <w:pPr>
              <w:rPr>
                <w:rFonts w:cs="Arial"/>
              </w:rPr>
            </w:pPr>
          </w:p>
        </w:tc>
        <w:tc>
          <w:tcPr>
            <w:tcW w:w="1530" w:type="dxa"/>
            <w:vAlign w:val="center"/>
          </w:tcPr>
          <w:p w14:paraId="3D6B7603" w14:textId="327471EB" w:rsidR="00DA38EC" w:rsidRPr="001C4F87" w:rsidRDefault="00DA38EC" w:rsidP="008C46B0">
            <w:pPr>
              <w:jc w:val="center"/>
              <w:rPr>
                <w:rFonts w:cs="Arial"/>
              </w:rPr>
            </w:pPr>
          </w:p>
        </w:tc>
      </w:tr>
      <w:tr w:rsidR="00D13C8D" w:rsidRPr="001C4F87" w14:paraId="52154650" w14:textId="77777777" w:rsidTr="00282783">
        <w:trPr>
          <w:trHeight w:val="64"/>
        </w:trPr>
        <w:tc>
          <w:tcPr>
            <w:tcW w:w="1008" w:type="dxa"/>
          </w:tcPr>
          <w:p w14:paraId="009CEBB7" w14:textId="2A7209BE" w:rsidR="00DA38EC" w:rsidRPr="001C4F87" w:rsidRDefault="00DA38EC" w:rsidP="008C46B0">
            <w:pPr>
              <w:rPr>
                <w:rFonts w:cs="Arial"/>
              </w:rPr>
            </w:pPr>
          </w:p>
        </w:tc>
        <w:tc>
          <w:tcPr>
            <w:tcW w:w="1890" w:type="dxa"/>
          </w:tcPr>
          <w:p w14:paraId="1F0B8939" w14:textId="32C77F79" w:rsidR="00DA38EC" w:rsidRPr="001C4F87" w:rsidRDefault="00DA38EC" w:rsidP="00BE02DD">
            <w:pPr>
              <w:jc w:val="center"/>
              <w:rPr>
                <w:rFonts w:cs="Arial"/>
              </w:rPr>
            </w:pPr>
          </w:p>
        </w:tc>
        <w:tc>
          <w:tcPr>
            <w:tcW w:w="4320" w:type="dxa"/>
          </w:tcPr>
          <w:p w14:paraId="189C1CF6" w14:textId="4FD17D7A" w:rsidR="00DA38EC" w:rsidRPr="009E79C6" w:rsidRDefault="00DA38EC" w:rsidP="008C46B0">
            <w:pPr>
              <w:rPr>
                <w:rFonts w:cs="Arial"/>
              </w:rPr>
            </w:pPr>
          </w:p>
        </w:tc>
        <w:tc>
          <w:tcPr>
            <w:tcW w:w="1530" w:type="dxa"/>
            <w:vAlign w:val="center"/>
          </w:tcPr>
          <w:p w14:paraId="380FD2C3" w14:textId="7804161E" w:rsidR="00DA38EC" w:rsidRPr="001C4F87" w:rsidRDefault="00DA38EC" w:rsidP="008C46B0">
            <w:pPr>
              <w:jc w:val="center"/>
              <w:rPr>
                <w:rFonts w:cs="Arial"/>
              </w:rPr>
            </w:pPr>
          </w:p>
        </w:tc>
      </w:tr>
      <w:tr w:rsidR="00D13C8D" w:rsidRPr="001C4F87" w14:paraId="7F73DCE9" w14:textId="77777777" w:rsidTr="746ABD0A">
        <w:tc>
          <w:tcPr>
            <w:tcW w:w="1008" w:type="dxa"/>
          </w:tcPr>
          <w:p w14:paraId="2BBCF197" w14:textId="0B38C724" w:rsidR="003366EB" w:rsidRPr="001C4F87" w:rsidRDefault="003366EB" w:rsidP="008C46B0">
            <w:pPr>
              <w:rPr>
                <w:rFonts w:cs="Arial"/>
              </w:rPr>
            </w:pPr>
          </w:p>
        </w:tc>
        <w:tc>
          <w:tcPr>
            <w:tcW w:w="1890" w:type="dxa"/>
          </w:tcPr>
          <w:p w14:paraId="0A8CE83A" w14:textId="6CF196F3" w:rsidR="003366EB" w:rsidRPr="001C4F87" w:rsidRDefault="003366EB" w:rsidP="00BE02DD">
            <w:pPr>
              <w:jc w:val="center"/>
              <w:rPr>
                <w:rFonts w:cs="Arial"/>
              </w:rPr>
            </w:pPr>
          </w:p>
        </w:tc>
        <w:tc>
          <w:tcPr>
            <w:tcW w:w="4320" w:type="dxa"/>
          </w:tcPr>
          <w:p w14:paraId="5AB5BFA7" w14:textId="4D9BCC18" w:rsidR="003366EB" w:rsidRPr="001C4F87" w:rsidRDefault="003366EB" w:rsidP="008C46B0">
            <w:pPr>
              <w:rPr>
                <w:rFonts w:cs="Arial"/>
              </w:rPr>
            </w:pPr>
          </w:p>
        </w:tc>
        <w:tc>
          <w:tcPr>
            <w:tcW w:w="1530" w:type="dxa"/>
            <w:vAlign w:val="center"/>
          </w:tcPr>
          <w:p w14:paraId="0986478F" w14:textId="25A11B15" w:rsidR="003366EB" w:rsidRPr="001E5BC7" w:rsidRDefault="003366EB" w:rsidP="008C46B0">
            <w:pPr>
              <w:jc w:val="center"/>
              <w:rPr>
                <w:rFonts w:cs="Arial"/>
                <w:color w:val="FF0000"/>
              </w:rPr>
            </w:pPr>
          </w:p>
        </w:tc>
      </w:tr>
      <w:tr w:rsidR="00D13C8D" w:rsidRPr="001C4F87" w14:paraId="1AD5832B" w14:textId="77777777" w:rsidTr="746ABD0A">
        <w:tc>
          <w:tcPr>
            <w:tcW w:w="1008" w:type="dxa"/>
          </w:tcPr>
          <w:p w14:paraId="0EEA983E" w14:textId="77777777" w:rsidR="00F208A0" w:rsidRPr="001C4F87" w:rsidRDefault="00F208A0" w:rsidP="008C46B0">
            <w:pPr>
              <w:rPr>
                <w:rFonts w:cs="Arial"/>
              </w:rPr>
            </w:pPr>
          </w:p>
        </w:tc>
        <w:tc>
          <w:tcPr>
            <w:tcW w:w="1890" w:type="dxa"/>
          </w:tcPr>
          <w:p w14:paraId="58DF455C" w14:textId="77777777" w:rsidR="00F208A0" w:rsidRPr="001C4F87" w:rsidRDefault="00F208A0" w:rsidP="00BE02DD">
            <w:pPr>
              <w:jc w:val="center"/>
              <w:rPr>
                <w:rFonts w:cs="Arial"/>
              </w:rPr>
            </w:pPr>
          </w:p>
        </w:tc>
        <w:tc>
          <w:tcPr>
            <w:tcW w:w="4320" w:type="dxa"/>
          </w:tcPr>
          <w:p w14:paraId="0874B52A" w14:textId="77777777" w:rsidR="00F208A0" w:rsidRPr="001C4F87" w:rsidRDefault="00F208A0" w:rsidP="008C46B0">
            <w:pPr>
              <w:rPr>
                <w:rFonts w:cs="Arial"/>
              </w:rPr>
            </w:pPr>
          </w:p>
        </w:tc>
        <w:tc>
          <w:tcPr>
            <w:tcW w:w="1530" w:type="dxa"/>
            <w:vAlign w:val="center"/>
          </w:tcPr>
          <w:p w14:paraId="0056BE77" w14:textId="77777777" w:rsidR="00F208A0" w:rsidRPr="001C4F87" w:rsidRDefault="00F208A0" w:rsidP="008C46B0">
            <w:pPr>
              <w:jc w:val="center"/>
              <w:rPr>
                <w:rFonts w:cs="Arial"/>
              </w:rPr>
            </w:pPr>
          </w:p>
        </w:tc>
      </w:tr>
    </w:tbl>
    <w:p w14:paraId="15374787" w14:textId="77777777" w:rsidR="00DA38EC" w:rsidRPr="001C4F87" w:rsidRDefault="00DA38EC" w:rsidP="00DA38EC">
      <w:pPr>
        <w:rPr>
          <w:rFonts w:cs="Arial"/>
        </w:rPr>
      </w:pPr>
    </w:p>
    <w:p w14:paraId="04BFBF11" w14:textId="77777777" w:rsidR="00DA38EC" w:rsidRPr="001C4F87" w:rsidRDefault="00DA38EC" w:rsidP="00DA38EC">
      <w:pPr>
        <w:rPr>
          <w:rFonts w:cs="Arial"/>
        </w:rPr>
      </w:pPr>
    </w:p>
    <w:p w14:paraId="4B11AB6B" w14:textId="77777777" w:rsidR="00DA38EC" w:rsidRPr="001C4F87" w:rsidRDefault="00DA38EC" w:rsidP="00DA38EC">
      <w:pPr>
        <w:rPr>
          <w:rFonts w:cs="Arial"/>
        </w:rPr>
      </w:pPr>
    </w:p>
    <w:p w14:paraId="1DD335E2" w14:textId="77777777" w:rsidR="00D70B50" w:rsidRPr="001A10B9" w:rsidRDefault="00D70B50"/>
    <w:p w14:paraId="5D11DE68" w14:textId="74923BDB" w:rsidR="008C46B0" w:rsidRDefault="00DA38EC">
      <w:r>
        <w:br w:type="page"/>
      </w:r>
    </w:p>
    <w:p w14:paraId="290F487B" w14:textId="779E396B" w:rsidR="008C46B0" w:rsidRDefault="008C46B0"/>
    <w:p w14:paraId="67D64643" w14:textId="77777777" w:rsidR="008C46B0" w:rsidRPr="001C4F87" w:rsidRDefault="008C46B0" w:rsidP="008C46B0">
      <w:pPr>
        <w:jc w:val="center"/>
        <w:rPr>
          <w:rFonts w:cs="Arial"/>
          <w:b/>
          <w:sz w:val="44"/>
          <w:szCs w:val="44"/>
        </w:rPr>
      </w:pPr>
      <w:r w:rsidRPr="001C4F87">
        <w:rPr>
          <w:rFonts w:cs="Arial"/>
          <w:b/>
          <w:sz w:val="44"/>
          <w:szCs w:val="44"/>
        </w:rPr>
        <w:t>Table of Contents</w:t>
      </w:r>
    </w:p>
    <w:p w14:paraId="22527626" w14:textId="77777777" w:rsidR="008C46B0" w:rsidRPr="001C4F87" w:rsidRDefault="008C46B0" w:rsidP="008C46B0">
      <w:pPr>
        <w:rPr>
          <w:rFonts w:cs="Arial"/>
        </w:rPr>
      </w:pPr>
    </w:p>
    <w:p w14:paraId="3D6E5636" w14:textId="7DFF39A4" w:rsidR="003D3707" w:rsidRDefault="008C46B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r w:rsidRPr="001C4F87">
        <w:rPr>
          <w:rFonts w:cs="Arial"/>
        </w:rPr>
        <w:fldChar w:fldCharType="begin"/>
      </w:r>
      <w:r w:rsidRPr="001C4F87">
        <w:rPr>
          <w:rFonts w:cs="Arial"/>
        </w:rPr>
        <w:instrText xml:space="preserve"> TOC \o "1-3" \h \z \u </w:instrText>
      </w:r>
      <w:r w:rsidRPr="001C4F87">
        <w:rPr>
          <w:rFonts w:cs="Arial"/>
        </w:rPr>
        <w:fldChar w:fldCharType="separate"/>
      </w:r>
      <w:hyperlink w:anchor="_Toc128040327" w:history="1">
        <w:r w:rsidR="003D3707" w:rsidRPr="000A6F13">
          <w:rPr>
            <w:rStyle w:val="Hyperlink"/>
            <w:noProof/>
          </w:rPr>
          <w:t>1.</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noProof/>
          </w:rPr>
          <w:t>General Information</w:t>
        </w:r>
        <w:r w:rsidR="003D3707">
          <w:rPr>
            <w:noProof/>
            <w:webHidden/>
          </w:rPr>
          <w:tab/>
        </w:r>
        <w:r w:rsidR="003D3707">
          <w:rPr>
            <w:noProof/>
            <w:webHidden/>
          </w:rPr>
          <w:fldChar w:fldCharType="begin"/>
        </w:r>
        <w:r w:rsidR="003D3707">
          <w:rPr>
            <w:noProof/>
            <w:webHidden/>
          </w:rPr>
          <w:instrText xml:space="preserve"> PAGEREF _Toc128040327 \h </w:instrText>
        </w:r>
        <w:r w:rsidR="003D3707">
          <w:rPr>
            <w:noProof/>
            <w:webHidden/>
          </w:rPr>
        </w:r>
        <w:r w:rsidR="003D3707">
          <w:rPr>
            <w:noProof/>
            <w:webHidden/>
          </w:rPr>
          <w:fldChar w:fldCharType="separate"/>
        </w:r>
        <w:r w:rsidR="003D3707">
          <w:rPr>
            <w:noProof/>
            <w:webHidden/>
          </w:rPr>
          <w:t>5</w:t>
        </w:r>
        <w:r w:rsidR="003D3707">
          <w:rPr>
            <w:noProof/>
            <w:webHidden/>
          </w:rPr>
          <w:fldChar w:fldCharType="end"/>
        </w:r>
      </w:hyperlink>
    </w:p>
    <w:p w14:paraId="4CEE28B6" w14:textId="3E884DA5"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28" w:history="1">
        <w:r w:rsidR="003D3707" w:rsidRPr="000A6F13">
          <w:rPr>
            <w:rStyle w:val="Hyperlink"/>
            <w:noProof/>
          </w:rPr>
          <w:t>2.</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noProof/>
          </w:rPr>
          <w:t>Equipment design</w:t>
        </w:r>
        <w:r w:rsidR="003D3707">
          <w:rPr>
            <w:noProof/>
            <w:webHidden/>
          </w:rPr>
          <w:tab/>
        </w:r>
        <w:r w:rsidR="003D3707">
          <w:rPr>
            <w:noProof/>
            <w:webHidden/>
          </w:rPr>
          <w:fldChar w:fldCharType="begin"/>
        </w:r>
        <w:r w:rsidR="003D3707">
          <w:rPr>
            <w:noProof/>
            <w:webHidden/>
          </w:rPr>
          <w:instrText xml:space="preserve"> PAGEREF _Toc128040328 \h </w:instrText>
        </w:r>
        <w:r w:rsidR="003D3707">
          <w:rPr>
            <w:noProof/>
            <w:webHidden/>
          </w:rPr>
        </w:r>
        <w:r w:rsidR="003D3707">
          <w:rPr>
            <w:noProof/>
            <w:webHidden/>
          </w:rPr>
          <w:fldChar w:fldCharType="separate"/>
        </w:r>
        <w:r w:rsidR="003D3707">
          <w:rPr>
            <w:noProof/>
            <w:webHidden/>
          </w:rPr>
          <w:t>6</w:t>
        </w:r>
        <w:r w:rsidR="003D3707">
          <w:rPr>
            <w:noProof/>
            <w:webHidden/>
          </w:rPr>
          <w:fldChar w:fldCharType="end"/>
        </w:r>
      </w:hyperlink>
    </w:p>
    <w:p w14:paraId="679CB8D0" w14:textId="0C57DA22" w:rsidR="003D3707" w:rsidRDefault="00000000">
      <w:pPr>
        <w:pStyle w:val="TOC2"/>
        <w:rPr>
          <w:rFonts w:asciiTheme="minorHAnsi" w:eastAsiaTheme="minorEastAsia" w:hAnsiTheme="minorHAnsi" w:cstheme="minorBidi"/>
          <w:b w:val="0"/>
          <w:bCs w:val="0"/>
          <w:noProof/>
          <w:lang w:val="es-MX" w:eastAsia="es-MX"/>
        </w:rPr>
      </w:pPr>
      <w:hyperlink w:anchor="_Toc128040329" w:history="1">
        <w:r w:rsidR="003D3707" w:rsidRPr="000A6F13">
          <w:rPr>
            <w:rStyle w:val="Hyperlink"/>
            <w:noProof/>
          </w:rPr>
          <w:t>2.1</w:t>
        </w:r>
        <w:r w:rsidR="003D3707">
          <w:rPr>
            <w:rFonts w:asciiTheme="minorHAnsi" w:eastAsiaTheme="minorEastAsia" w:hAnsiTheme="minorHAnsi" w:cstheme="minorBidi"/>
            <w:b w:val="0"/>
            <w:bCs w:val="0"/>
            <w:noProof/>
            <w:lang w:val="es-MX" w:eastAsia="es-MX"/>
          </w:rPr>
          <w:tab/>
        </w:r>
        <w:r w:rsidR="003D3707" w:rsidRPr="000A6F13">
          <w:rPr>
            <w:rStyle w:val="Hyperlink"/>
            <w:noProof/>
          </w:rPr>
          <w:t>Mechanical</w:t>
        </w:r>
        <w:r w:rsidR="003D3707">
          <w:rPr>
            <w:noProof/>
            <w:webHidden/>
          </w:rPr>
          <w:tab/>
        </w:r>
        <w:r w:rsidR="003D3707">
          <w:rPr>
            <w:noProof/>
            <w:webHidden/>
          </w:rPr>
          <w:fldChar w:fldCharType="begin"/>
        </w:r>
        <w:r w:rsidR="003D3707">
          <w:rPr>
            <w:noProof/>
            <w:webHidden/>
          </w:rPr>
          <w:instrText xml:space="preserve"> PAGEREF _Toc128040329 \h </w:instrText>
        </w:r>
        <w:r w:rsidR="003D3707">
          <w:rPr>
            <w:noProof/>
            <w:webHidden/>
          </w:rPr>
        </w:r>
        <w:r w:rsidR="003D3707">
          <w:rPr>
            <w:noProof/>
            <w:webHidden/>
          </w:rPr>
          <w:fldChar w:fldCharType="separate"/>
        </w:r>
        <w:r w:rsidR="003D3707">
          <w:rPr>
            <w:noProof/>
            <w:webHidden/>
          </w:rPr>
          <w:t>6</w:t>
        </w:r>
        <w:r w:rsidR="003D3707">
          <w:rPr>
            <w:noProof/>
            <w:webHidden/>
          </w:rPr>
          <w:fldChar w:fldCharType="end"/>
        </w:r>
      </w:hyperlink>
    </w:p>
    <w:p w14:paraId="026AF695" w14:textId="15128EFE" w:rsidR="003D3707" w:rsidRDefault="00000000">
      <w:pPr>
        <w:pStyle w:val="TOC2"/>
        <w:rPr>
          <w:rFonts w:asciiTheme="minorHAnsi" w:eastAsiaTheme="minorEastAsia" w:hAnsiTheme="minorHAnsi" w:cstheme="minorBidi"/>
          <w:b w:val="0"/>
          <w:bCs w:val="0"/>
          <w:noProof/>
          <w:lang w:val="es-MX" w:eastAsia="es-MX"/>
        </w:rPr>
      </w:pPr>
      <w:hyperlink w:anchor="_Toc128040330" w:history="1">
        <w:r w:rsidR="003D3707" w:rsidRPr="000A6F13">
          <w:rPr>
            <w:rStyle w:val="Hyperlink"/>
            <w:noProof/>
          </w:rPr>
          <w:t>2.2</w:t>
        </w:r>
        <w:r w:rsidR="003D3707">
          <w:rPr>
            <w:rFonts w:asciiTheme="minorHAnsi" w:eastAsiaTheme="minorEastAsia" w:hAnsiTheme="minorHAnsi" w:cstheme="minorBidi"/>
            <w:b w:val="0"/>
            <w:bCs w:val="0"/>
            <w:noProof/>
            <w:lang w:val="es-MX" w:eastAsia="es-MX"/>
          </w:rPr>
          <w:tab/>
        </w:r>
        <w:r w:rsidR="003D3707" w:rsidRPr="000A6F13">
          <w:rPr>
            <w:rStyle w:val="Hyperlink"/>
            <w:noProof/>
          </w:rPr>
          <w:t>Electrical</w:t>
        </w:r>
        <w:r w:rsidR="003D3707">
          <w:rPr>
            <w:noProof/>
            <w:webHidden/>
          </w:rPr>
          <w:tab/>
        </w:r>
        <w:r w:rsidR="003D3707">
          <w:rPr>
            <w:noProof/>
            <w:webHidden/>
          </w:rPr>
          <w:fldChar w:fldCharType="begin"/>
        </w:r>
        <w:r w:rsidR="003D3707">
          <w:rPr>
            <w:noProof/>
            <w:webHidden/>
          </w:rPr>
          <w:instrText xml:space="preserve"> PAGEREF _Toc128040330 \h </w:instrText>
        </w:r>
        <w:r w:rsidR="003D3707">
          <w:rPr>
            <w:noProof/>
            <w:webHidden/>
          </w:rPr>
        </w:r>
        <w:r w:rsidR="003D3707">
          <w:rPr>
            <w:noProof/>
            <w:webHidden/>
          </w:rPr>
          <w:fldChar w:fldCharType="separate"/>
        </w:r>
        <w:r w:rsidR="003D3707">
          <w:rPr>
            <w:noProof/>
            <w:webHidden/>
          </w:rPr>
          <w:t>7</w:t>
        </w:r>
        <w:r w:rsidR="003D3707">
          <w:rPr>
            <w:noProof/>
            <w:webHidden/>
          </w:rPr>
          <w:fldChar w:fldCharType="end"/>
        </w:r>
      </w:hyperlink>
    </w:p>
    <w:p w14:paraId="5C825EA3" w14:textId="557F9324" w:rsidR="003D3707" w:rsidRDefault="00000000">
      <w:pPr>
        <w:pStyle w:val="TOC2"/>
        <w:rPr>
          <w:rFonts w:asciiTheme="minorHAnsi" w:eastAsiaTheme="minorEastAsia" w:hAnsiTheme="minorHAnsi" w:cstheme="minorBidi"/>
          <w:b w:val="0"/>
          <w:bCs w:val="0"/>
          <w:noProof/>
          <w:lang w:val="es-MX" w:eastAsia="es-MX"/>
        </w:rPr>
      </w:pPr>
      <w:hyperlink w:anchor="_Toc128040331" w:history="1">
        <w:r w:rsidR="003D3707" w:rsidRPr="000A6F13">
          <w:rPr>
            <w:rStyle w:val="Hyperlink"/>
            <w:noProof/>
          </w:rPr>
          <w:t>2.3</w:t>
        </w:r>
        <w:r w:rsidR="003D3707">
          <w:rPr>
            <w:rFonts w:asciiTheme="minorHAnsi" w:eastAsiaTheme="minorEastAsia" w:hAnsiTheme="minorHAnsi" w:cstheme="minorBidi"/>
            <w:b w:val="0"/>
            <w:bCs w:val="0"/>
            <w:noProof/>
            <w:lang w:val="es-MX" w:eastAsia="es-MX"/>
          </w:rPr>
          <w:tab/>
        </w:r>
        <w:r w:rsidR="003D3707" w:rsidRPr="000A6F13">
          <w:rPr>
            <w:rStyle w:val="Hyperlink"/>
            <w:noProof/>
          </w:rPr>
          <w:t>Environmental Sensors</w:t>
        </w:r>
        <w:r w:rsidR="003D3707">
          <w:rPr>
            <w:noProof/>
            <w:webHidden/>
          </w:rPr>
          <w:tab/>
        </w:r>
        <w:r w:rsidR="003D3707">
          <w:rPr>
            <w:noProof/>
            <w:webHidden/>
          </w:rPr>
          <w:fldChar w:fldCharType="begin"/>
        </w:r>
        <w:r w:rsidR="003D3707">
          <w:rPr>
            <w:noProof/>
            <w:webHidden/>
          </w:rPr>
          <w:instrText xml:space="preserve"> PAGEREF _Toc128040331 \h </w:instrText>
        </w:r>
        <w:r w:rsidR="003D3707">
          <w:rPr>
            <w:noProof/>
            <w:webHidden/>
          </w:rPr>
        </w:r>
        <w:r w:rsidR="003D3707">
          <w:rPr>
            <w:noProof/>
            <w:webHidden/>
          </w:rPr>
          <w:fldChar w:fldCharType="separate"/>
        </w:r>
        <w:r w:rsidR="003D3707">
          <w:rPr>
            <w:noProof/>
            <w:webHidden/>
          </w:rPr>
          <w:t>8</w:t>
        </w:r>
        <w:r w:rsidR="003D3707">
          <w:rPr>
            <w:noProof/>
            <w:webHidden/>
          </w:rPr>
          <w:fldChar w:fldCharType="end"/>
        </w:r>
      </w:hyperlink>
    </w:p>
    <w:p w14:paraId="10756903" w14:textId="473F0C52" w:rsidR="003D3707" w:rsidRDefault="00000000">
      <w:pPr>
        <w:pStyle w:val="TOC2"/>
        <w:rPr>
          <w:rFonts w:asciiTheme="minorHAnsi" w:eastAsiaTheme="minorEastAsia" w:hAnsiTheme="minorHAnsi" w:cstheme="minorBidi"/>
          <w:b w:val="0"/>
          <w:bCs w:val="0"/>
          <w:noProof/>
          <w:lang w:val="es-MX" w:eastAsia="es-MX"/>
        </w:rPr>
      </w:pPr>
      <w:hyperlink w:anchor="_Toc128040332" w:history="1">
        <w:r w:rsidR="003D3707" w:rsidRPr="000A6F13">
          <w:rPr>
            <w:rStyle w:val="Hyperlink"/>
            <w:noProof/>
          </w:rPr>
          <w:t>2.4</w:t>
        </w:r>
        <w:r w:rsidR="003D3707">
          <w:rPr>
            <w:rFonts w:asciiTheme="minorHAnsi" w:eastAsiaTheme="minorEastAsia" w:hAnsiTheme="minorHAnsi" w:cstheme="minorBidi"/>
            <w:b w:val="0"/>
            <w:bCs w:val="0"/>
            <w:noProof/>
            <w:lang w:val="es-MX" w:eastAsia="es-MX"/>
          </w:rPr>
          <w:tab/>
        </w:r>
        <w:r w:rsidR="003D3707" w:rsidRPr="000A6F13">
          <w:rPr>
            <w:rStyle w:val="Hyperlink"/>
            <w:noProof/>
          </w:rPr>
          <w:t>Programming</w:t>
        </w:r>
        <w:r w:rsidR="003D3707">
          <w:rPr>
            <w:noProof/>
            <w:webHidden/>
          </w:rPr>
          <w:tab/>
        </w:r>
        <w:r w:rsidR="003D3707">
          <w:rPr>
            <w:noProof/>
            <w:webHidden/>
          </w:rPr>
          <w:fldChar w:fldCharType="begin"/>
        </w:r>
        <w:r w:rsidR="003D3707">
          <w:rPr>
            <w:noProof/>
            <w:webHidden/>
          </w:rPr>
          <w:instrText xml:space="preserve"> PAGEREF _Toc128040332 \h </w:instrText>
        </w:r>
        <w:r w:rsidR="003D3707">
          <w:rPr>
            <w:noProof/>
            <w:webHidden/>
          </w:rPr>
        </w:r>
        <w:r w:rsidR="003D3707">
          <w:rPr>
            <w:noProof/>
            <w:webHidden/>
          </w:rPr>
          <w:fldChar w:fldCharType="separate"/>
        </w:r>
        <w:r w:rsidR="003D3707">
          <w:rPr>
            <w:noProof/>
            <w:webHidden/>
          </w:rPr>
          <w:t>8</w:t>
        </w:r>
        <w:r w:rsidR="003D3707">
          <w:rPr>
            <w:noProof/>
            <w:webHidden/>
          </w:rPr>
          <w:fldChar w:fldCharType="end"/>
        </w:r>
      </w:hyperlink>
    </w:p>
    <w:p w14:paraId="034A61C0" w14:textId="45227CFC" w:rsidR="003D3707" w:rsidRDefault="00000000">
      <w:pPr>
        <w:pStyle w:val="TOC2"/>
        <w:rPr>
          <w:rFonts w:asciiTheme="minorHAnsi" w:eastAsiaTheme="minorEastAsia" w:hAnsiTheme="minorHAnsi" w:cstheme="minorBidi"/>
          <w:b w:val="0"/>
          <w:bCs w:val="0"/>
          <w:noProof/>
          <w:lang w:val="es-MX" w:eastAsia="es-MX"/>
        </w:rPr>
      </w:pPr>
      <w:hyperlink w:anchor="_Toc128040333" w:history="1">
        <w:r w:rsidR="003D3707" w:rsidRPr="000A6F13">
          <w:rPr>
            <w:rStyle w:val="Hyperlink"/>
            <w:noProof/>
          </w:rPr>
          <w:t>2.5</w:t>
        </w:r>
        <w:r w:rsidR="003D3707">
          <w:rPr>
            <w:rFonts w:asciiTheme="minorHAnsi" w:eastAsiaTheme="minorEastAsia" w:hAnsiTheme="minorHAnsi" w:cstheme="minorBidi"/>
            <w:b w:val="0"/>
            <w:bCs w:val="0"/>
            <w:noProof/>
            <w:lang w:val="es-MX" w:eastAsia="es-MX"/>
          </w:rPr>
          <w:tab/>
        </w:r>
        <w:r w:rsidR="003D3707" w:rsidRPr="000A6F13">
          <w:rPr>
            <w:rStyle w:val="Hyperlink"/>
            <w:noProof/>
          </w:rPr>
          <w:t>HMI</w:t>
        </w:r>
        <w:r w:rsidR="003D3707">
          <w:rPr>
            <w:noProof/>
            <w:webHidden/>
          </w:rPr>
          <w:tab/>
        </w:r>
        <w:r w:rsidR="003D3707">
          <w:rPr>
            <w:noProof/>
            <w:webHidden/>
          </w:rPr>
          <w:fldChar w:fldCharType="begin"/>
        </w:r>
        <w:r w:rsidR="003D3707">
          <w:rPr>
            <w:noProof/>
            <w:webHidden/>
          </w:rPr>
          <w:instrText xml:space="preserve"> PAGEREF _Toc128040333 \h </w:instrText>
        </w:r>
        <w:r w:rsidR="003D3707">
          <w:rPr>
            <w:noProof/>
            <w:webHidden/>
          </w:rPr>
        </w:r>
        <w:r w:rsidR="003D3707">
          <w:rPr>
            <w:noProof/>
            <w:webHidden/>
          </w:rPr>
          <w:fldChar w:fldCharType="separate"/>
        </w:r>
        <w:r w:rsidR="003D3707">
          <w:rPr>
            <w:noProof/>
            <w:webHidden/>
          </w:rPr>
          <w:t>8</w:t>
        </w:r>
        <w:r w:rsidR="003D3707">
          <w:rPr>
            <w:noProof/>
            <w:webHidden/>
          </w:rPr>
          <w:fldChar w:fldCharType="end"/>
        </w:r>
      </w:hyperlink>
    </w:p>
    <w:p w14:paraId="5794A511" w14:textId="54C23CAA"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34" w:history="1">
        <w:r w:rsidR="003D3707" w:rsidRPr="000A6F13">
          <w:rPr>
            <w:rStyle w:val="Hyperlink"/>
            <w:noProof/>
          </w:rPr>
          <w:t>3.</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noProof/>
          </w:rPr>
          <w:t>Test Flow</w:t>
        </w:r>
        <w:r w:rsidR="003D3707">
          <w:rPr>
            <w:noProof/>
            <w:webHidden/>
          </w:rPr>
          <w:tab/>
        </w:r>
        <w:r w:rsidR="003D3707">
          <w:rPr>
            <w:noProof/>
            <w:webHidden/>
          </w:rPr>
          <w:fldChar w:fldCharType="begin"/>
        </w:r>
        <w:r w:rsidR="003D3707">
          <w:rPr>
            <w:noProof/>
            <w:webHidden/>
          </w:rPr>
          <w:instrText xml:space="preserve"> PAGEREF _Toc128040334 \h </w:instrText>
        </w:r>
        <w:r w:rsidR="003D3707">
          <w:rPr>
            <w:noProof/>
            <w:webHidden/>
          </w:rPr>
        </w:r>
        <w:r w:rsidR="003D3707">
          <w:rPr>
            <w:noProof/>
            <w:webHidden/>
          </w:rPr>
          <w:fldChar w:fldCharType="separate"/>
        </w:r>
        <w:r w:rsidR="003D3707">
          <w:rPr>
            <w:noProof/>
            <w:webHidden/>
          </w:rPr>
          <w:t>9</w:t>
        </w:r>
        <w:r w:rsidR="003D3707">
          <w:rPr>
            <w:noProof/>
            <w:webHidden/>
          </w:rPr>
          <w:fldChar w:fldCharType="end"/>
        </w:r>
      </w:hyperlink>
    </w:p>
    <w:p w14:paraId="7C8D5E5B" w14:textId="3606A69B" w:rsidR="003D3707" w:rsidRDefault="00000000">
      <w:pPr>
        <w:pStyle w:val="TOC2"/>
        <w:rPr>
          <w:rFonts w:asciiTheme="minorHAnsi" w:eastAsiaTheme="minorEastAsia" w:hAnsiTheme="minorHAnsi" w:cstheme="minorBidi"/>
          <w:b w:val="0"/>
          <w:bCs w:val="0"/>
          <w:noProof/>
          <w:lang w:val="es-MX" w:eastAsia="es-MX"/>
        </w:rPr>
      </w:pPr>
      <w:hyperlink w:anchor="_Toc128040335" w:history="1">
        <w:r w:rsidR="003D3707" w:rsidRPr="000A6F13">
          <w:rPr>
            <w:rStyle w:val="Hyperlink"/>
            <w:noProof/>
          </w:rPr>
          <w:t>3.1</w:t>
        </w:r>
        <w:r w:rsidR="003D3707">
          <w:rPr>
            <w:rFonts w:asciiTheme="minorHAnsi" w:eastAsiaTheme="minorEastAsia" w:hAnsiTheme="minorHAnsi" w:cstheme="minorBidi"/>
            <w:b w:val="0"/>
            <w:bCs w:val="0"/>
            <w:noProof/>
            <w:lang w:val="es-MX" w:eastAsia="es-MX"/>
          </w:rPr>
          <w:tab/>
        </w:r>
        <w:r w:rsidR="003D3707" w:rsidRPr="000A6F13">
          <w:rPr>
            <w:rStyle w:val="Hyperlink"/>
            <w:noProof/>
          </w:rPr>
          <w:t>DF</w:t>
        </w:r>
        <w:r w:rsidR="003D3707">
          <w:rPr>
            <w:noProof/>
            <w:webHidden/>
          </w:rPr>
          <w:tab/>
        </w:r>
        <w:r w:rsidR="003D3707">
          <w:rPr>
            <w:noProof/>
            <w:webHidden/>
          </w:rPr>
          <w:fldChar w:fldCharType="begin"/>
        </w:r>
        <w:r w:rsidR="003D3707">
          <w:rPr>
            <w:noProof/>
            <w:webHidden/>
          </w:rPr>
          <w:instrText xml:space="preserve"> PAGEREF _Toc128040335 \h </w:instrText>
        </w:r>
        <w:r w:rsidR="003D3707">
          <w:rPr>
            <w:noProof/>
            <w:webHidden/>
          </w:rPr>
        </w:r>
        <w:r w:rsidR="003D3707">
          <w:rPr>
            <w:noProof/>
            <w:webHidden/>
          </w:rPr>
          <w:fldChar w:fldCharType="separate"/>
        </w:r>
        <w:r w:rsidR="003D3707">
          <w:rPr>
            <w:noProof/>
            <w:webHidden/>
          </w:rPr>
          <w:t>9</w:t>
        </w:r>
        <w:r w:rsidR="003D3707">
          <w:rPr>
            <w:noProof/>
            <w:webHidden/>
          </w:rPr>
          <w:fldChar w:fldCharType="end"/>
        </w:r>
      </w:hyperlink>
    </w:p>
    <w:p w14:paraId="5669D074" w14:textId="45171D9B" w:rsidR="003D3707" w:rsidRDefault="00000000">
      <w:pPr>
        <w:pStyle w:val="TOC2"/>
        <w:rPr>
          <w:rFonts w:asciiTheme="minorHAnsi" w:eastAsiaTheme="minorEastAsia" w:hAnsiTheme="minorHAnsi" w:cstheme="minorBidi"/>
          <w:b w:val="0"/>
          <w:bCs w:val="0"/>
          <w:noProof/>
          <w:lang w:val="es-MX" w:eastAsia="es-MX"/>
        </w:rPr>
      </w:pPr>
      <w:hyperlink w:anchor="_Toc128040336" w:history="1">
        <w:r w:rsidR="003D3707" w:rsidRPr="000A6F13">
          <w:rPr>
            <w:rStyle w:val="Hyperlink"/>
            <w:noProof/>
          </w:rPr>
          <w:t>3.2</w:t>
        </w:r>
        <w:r w:rsidR="003D3707">
          <w:rPr>
            <w:rFonts w:asciiTheme="minorHAnsi" w:eastAsiaTheme="minorEastAsia" w:hAnsiTheme="minorHAnsi" w:cstheme="minorBidi"/>
            <w:b w:val="0"/>
            <w:bCs w:val="0"/>
            <w:noProof/>
            <w:lang w:val="es-MX" w:eastAsia="es-MX"/>
          </w:rPr>
          <w:tab/>
        </w:r>
        <w:r w:rsidR="003D3707" w:rsidRPr="000A6F13">
          <w:rPr>
            <w:rStyle w:val="Hyperlink"/>
            <w:noProof/>
          </w:rPr>
          <w:t>CAFI</w:t>
        </w:r>
        <w:r w:rsidR="003D3707">
          <w:rPr>
            <w:noProof/>
            <w:webHidden/>
          </w:rPr>
          <w:tab/>
        </w:r>
        <w:r w:rsidR="003D3707">
          <w:rPr>
            <w:noProof/>
            <w:webHidden/>
          </w:rPr>
          <w:fldChar w:fldCharType="begin"/>
        </w:r>
        <w:r w:rsidR="003D3707">
          <w:rPr>
            <w:noProof/>
            <w:webHidden/>
          </w:rPr>
          <w:instrText xml:space="preserve"> PAGEREF _Toc128040336 \h </w:instrText>
        </w:r>
        <w:r w:rsidR="003D3707">
          <w:rPr>
            <w:noProof/>
            <w:webHidden/>
          </w:rPr>
        </w:r>
        <w:r w:rsidR="003D3707">
          <w:rPr>
            <w:noProof/>
            <w:webHidden/>
          </w:rPr>
          <w:fldChar w:fldCharType="separate"/>
        </w:r>
        <w:r w:rsidR="003D3707">
          <w:rPr>
            <w:noProof/>
            <w:webHidden/>
          </w:rPr>
          <w:t>10</w:t>
        </w:r>
        <w:r w:rsidR="003D3707">
          <w:rPr>
            <w:noProof/>
            <w:webHidden/>
          </w:rPr>
          <w:fldChar w:fldCharType="end"/>
        </w:r>
      </w:hyperlink>
    </w:p>
    <w:p w14:paraId="346ED4AC" w14:textId="01E28B50" w:rsidR="003D3707" w:rsidRDefault="00000000">
      <w:pPr>
        <w:pStyle w:val="TOC2"/>
        <w:rPr>
          <w:rFonts w:asciiTheme="minorHAnsi" w:eastAsiaTheme="minorEastAsia" w:hAnsiTheme="minorHAnsi" w:cstheme="minorBidi"/>
          <w:b w:val="0"/>
          <w:bCs w:val="0"/>
          <w:noProof/>
          <w:lang w:val="es-MX" w:eastAsia="es-MX"/>
        </w:rPr>
      </w:pPr>
      <w:hyperlink w:anchor="_Toc128040337" w:history="1">
        <w:r w:rsidR="003D3707" w:rsidRPr="000A6F13">
          <w:rPr>
            <w:rStyle w:val="Hyperlink"/>
            <w:noProof/>
          </w:rPr>
          <w:t>3.3</w:t>
        </w:r>
        <w:r w:rsidR="003D3707">
          <w:rPr>
            <w:rFonts w:asciiTheme="minorHAnsi" w:eastAsiaTheme="minorEastAsia" w:hAnsiTheme="minorHAnsi" w:cstheme="minorBidi"/>
            <w:b w:val="0"/>
            <w:bCs w:val="0"/>
            <w:noProof/>
            <w:lang w:val="es-MX" w:eastAsia="es-MX"/>
          </w:rPr>
          <w:tab/>
        </w:r>
        <w:r w:rsidR="003D3707" w:rsidRPr="000A6F13">
          <w:rPr>
            <w:rStyle w:val="Hyperlink"/>
            <w:noProof/>
          </w:rPr>
          <w:t>CSA CAFI</w:t>
        </w:r>
        <w:r w:rsidR="003D3707">
          <w:rPr>
            <w:noProof/>
            <w:webHidden/>
          </w:rPr>
          <w:tab/>
        </w:r>
        <w:r w:rsidR="003D3707">
          <w:rPr>
            <w:noProof/>
            <w:webHidden/>
          </w:rPr>
          <w:fldChar w:fldCharType="begin"/>
        </w:r>
        <w:r w:rsidR="003D3707">
          <w:rPr>
            <w:noProof/>
            <w:webHidden/>
          </w:rPr>
          <w:instrText xml:space="preserve"> PAGEREF _Toc128040337 \h </w:instrText>
        </w:r>
        <w:r w:rsidR="003D3707">
          <w:rPr>
            <w:noProof/>
            <w:webHidden/>
          </w:rPr>
        </w:r>
        <w:r w:rsidR="003D3707">
          <w:rPr>
            <w:noProof/>
            <w:webHidden/>
          </w:rPr>
          <w:fldChar w:fldCharType="separate"/>
        </w:r>
        <w:r w:rsidR="003D3707">
          <w:rPr>
            <w:noProof/>
            <w:webHidden/>
          </w:rPr>
          <w:t>11</w:t>
        </w:r>
        <w:r w:rsidR="003D3707">
          <w:rPr>
            <w:noProof/>
            <w:webHidden/>
          </w:rPr>
          <w:fldChar w:fldCharType="end"/>
        </w:r>
      </w:hyperlink>
    </w:p>
    <w:p w14:paraId="1AE19EDB" w14:textId="0CD5C1E6"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38" w:history="1">
        <w:r w:rsidR="003D3707" w:rsidRPr="000A6F13">
          <w:rPr>
            <w:rStyle w:val="Hyperlink"/>
            <w:noProof/>
          </w:rPr>
          <w:t>4.</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noProof/>
          </w:rPr>
          <w:t>Test Functions (DF)</w:t>
        </w:r>
        <w:r w:rsidR="003D3707">
          <w:rPr>
            <w:noProof/>
            <w:webHidden/>
          </w:rPr>
          <w:tab/>
        </w:r>
        <w:r w:rsidR="003D3707">
          <w:rPr>
            <w:noProof/>
            <w:webHidden/>
          </w:rPr>
          <w:fldChar w:fldCharType="begin"/>
        </w:r>
        <w:r w:rsidR="003D3707">
          <w:rPr>
            <w:noProof/>
            <w:webHidden/>
          </w:rPr>
          <w:instrText xml:space="preserve"> PAGEREF _Toc128040338 \h </w:instrText>
        </w:r>
        <w:r w:rsidR="003D3707">
          <w:rPr>
            <w:noProof/>
            <w:webHidden/>
          </w:rPr>
        </w:r>
        <w:r w:rsidR="003D3707">
          <w:rPr>
            <w:noProof/>
            <w:webHidden/>
          </w:rPr>
          <w:fldChar w:fldCharType="separate"/>
        </w:r>
        <w:r w:rsidR="003D3707">
          <w:rPr>
            <w:noProof/>
            <w:webHidden/>
          </w:rPr>
          <w:t>12</w:t>
        </w:r>
        <w:r w:rsidR="003D3707">
          <w:rPr>
            <w:noProof/>
            <w:webHidden/>
          </w:rPr>
          <w:fldChar w:fldCharType="end"/>
        </w:r>
      </w:hyperlink>
    </w:p>
    <w:p w14:paraId="5C97FF43" w14:textId="79B0D40D" w:rsidR="003D3707" w:rsidRDefault="00000000">
      <w:pPr>
        <w:pStyle w:val="TOC2"/>
        <w:rPr>
          <w:rFonts w:asciiTheme="minorHAnsi" w:eastAsiaTheme="minorEastAsia" w:hAnsiTheme="minorHAnsi" w:cstheme="minorBidi"/>
          <w:b w:val="0"/>
          <w:bCs w:val="0"/>
          <w:noProof/>
          <w:lang w:val="es-MX" w:eastAsia="es-MX"/>
        </w:rPr>
      </w:pPr>
      <w:hyperlink w:anchor="_Toc128040339" w:history="1">
        <w:r w:rsidR="003D3707" w:rsidRPr="000A6F13">
          <w:rPr>
            <w:rStyle w:val="Hyperlink"/>
            <w:noProof/>
          </w:rPr>
          <w:t>4.1</w:t>
        </w:r>
        <w:r w:rsidR="003D3707">
          <w:rPr>
            <w:rFonts w:asciiTheme="minorHAnsi" w:eastAsiaTheme="minorEastAsia" w:hAnsiTheme="minorHAnsi" w:cstheme="minorBidi"/>
            <w:b w:val="0"/>
            <w:bCs w:val="0"/>
            <w:noProof/>
            <w:lang w:val="es-MX" w:eastAsia="es-MX"/>
          </w:rPr>
          <w:tab/>
        </w:r>
        <w:r w:rsidR="003D3707" w:rsidRPr="000A6F13">
          <w:rPr>
            <w:rStyle w:val="Hyperlink"/>
            <w:noProof/>
          </w:rPr>
          <w:t>Degauss</w:t>
        </w:r>
        <w:r w:rsidR="003D3707">
          <w:rPr>
            <w:noProof/>
            <w:webHidden/>
          </w:rPr>
          <w:tab/>
        </w:r>
        <w:r w:rsidR="003D3707">
          <w:rPr>
            <w:noProof/>
            <w:webHidden/>
          </w:rPr>
          <w:fldChar w:fldCharType="begin"/>
        </w:r>
        <w:r w:rsidR="003D3707">
          <w:rPr>
            <w:noProof/>
            <w:webHidden/>
          </w:rPr>
          <w:instrText xml:space="preserve"> PAGEREF _Toc128040339 \h </w:instrText>
        </w:r>
        <w:r w:rsidR="003D3707">
          <w:rPr>
            <w:noProof/>
            <w:webHidden/>
          </w:rPr>
        </w:r>
        <w:r w:rsidR="003D3707">
          <w:rPr>
            <w:noProof/>
            <w:webHidden/>
          </w:rPr>
          <w:fldChar w:fldCharType="separate"/>
        </w:r>
        <w:r w:rsidR="003D3707">
          <w:rPr>
            <w:noProof/>
            <w:webHidden/>
          </w:rPr>
          <w:t>12</w:t>
        </w:r>
        <w:r w:rsidR="003D3707">
          <w:rPr>
            <w:noProof/>
            <w:webHidden/>
          </w:rPr>
          <w:fldChar w:fldCharType="end"/>
        </w:r>
      </w:hyperlink>
    </w:p>
    <w:p w14:paraId="4E28A706" w14:textId="67C65424" w:rsidR="003D3707" w:rsidRDefault="00000000">
      <w:pPr>
        <w:pStyle w:val="TOC2"/>
        <w:rPr>
          <w:rFonts w:asciiTheme="minorHAnsi" w:eastAsiaTheme="minorEastAsia" w:hAnsiTheme="minorHAnsi" w:cstheme="minorBidi"/>
          <w:b w:val="0"/>
          <w:bCs w:val="0"/>
          <w:noProof/>
          <w:lang w:val="es-MX" w:eastAsia="es-MX"/>
        </w:rPr>
      </w:pPr>
      <w:hyperlink w:anchor="_Toc128040340" w:history="1">
        <w:r w:rsidR="003D3707" w:rsidRPr="000A6F13">
          <w:rPr>
            <w:rStyle w:val="Hyperlink"/>
            <w:noProof/>
          </w:rPr>
          <w:t>4.2</w:t>
        </w:r>
        <w:r w:rsidR="003D3707">
          <w:rPr>
            <w:rFonts w:asciiTheme="minorHAnsi" w:eastAsiaTheme="minorEastAsia" w:hAnsiTheme="minorHAnsi" w:cstheme="minorBidi"/>
            <w:b w:val="0"/>
            <w:bCs w:val="0"/>
            <w:noProof/>
            <w:lang w:val="es-MX" w:eastAsia="es-MX"/>
          </w:rPr>
          <w:tab/>
        </w:r>
        <w:r w:rsidR="003D3707" w:rsidRPr="000A6F13">
          <w:rPr>
            <w:rStyle w:val="Hyperlink"/>
            <w:noProof/>
          </w:rPr>
          <w:t>Trip Speed 2</w:t>
        </w:r>
        <w:r w:rsidR="003D3707" w:rsidRPr="000A6F13">
          <w:rPr>
            <w:rStyle w:val="Hyperlink"/>
            <w:noProof/>
            <w:snapToGrid w:val="0"/>
          </w:rPr>
          <w:t xml:space="preserve">  (UL943 5</w:t>
        </w:r>
        <w:r w:rsidR="003D3707" w:rsidRPr="000A6F13">
          <w:rPr>
            <w:rStyle w:val="Hyperlink"/>
            <w:noProof/>
            <w:snapToGrid w:val="0"/>
            <w:vertAlign w:val="superscript"/>
          </w:rPr>
          <w:t>th</w:t>
        </w:r>
        <w:r w:rsidR="003D3707" w:rsidRPr="000A6F13">
          <w:rPr>
            <w:rStyle w:val="Hyperlink"/>
            <w:noProof/>
            <w:snapToGrid w:val="0"/>
          </w:rPr>
          <w:t xml:space="preserve"> edition sec 6.7)</w:t>
        </w:r>
        <w:r w:rsidR="003D3707">
          <w:rPr>
            <w:noProof/>
            <w:webHidden/>
          </w:rPr>
          <w:tab/>
        </w:r>
        <w:r w:rsidR="003D3707">
          <w:rPr>
            <w:noProof/>
            <w:webHidden/>
          </w:rPr>
          <w:fldChar w:fldCharType="begin"/>
        </w:r>
        <w:r w:rsidR="003D3707">
          <w:rPr>
            <w:noProof/>
            <w:webHidden/>
          </w:rPr>
          <w:instrText xml:space="preserve"> PAGEREF _Toc128040340 \h </w:instrText>
        </w:r>
        <w:r w:rsidR="003D3707">
          <w:rPr>
            <w:noProof/>
            <w:webHidden/>
          </w:rPr>
        </w:r>
        <w:r w:rsidR="003D3707">
          <w:rPr>
            <w:noProof/>
            <w:webHidden/>
          </w:rPr>
          <w:fldChar w:fldCharType="separate"/>
        </w:r>
        <w:r w:rsidR="003D3707">
          <w:rPr>
            <w:noProof/>
            <w:webHidden/>
          </w:rPr>
          <w:t>12</w:t>
        </w:r>
        <w:r w:rsidR="003D3707">
          <w:rPr>
            <w:noProof/>
            <w:webHidden/>
          </w:rPr>
          <w:fldChar w:fldCharType="end"/>
        </w:r>
      </w:hyperlink>
    </w:p>
    <w:p w14:paraId="089C6A6C" w14:textId="336B756F" w:rsidR="003D3707" w:rsidRDefault="00000000">
      <w:pPr>
        <w:pStyle w:val="TOC2"/>
        <w:rPr>
          <w:rFonts w:asciiTheme="minorHAnsi" w:eastAsiaTheme="minorEastAsia" w:hAnsiTheme="minorHAnsi" w:cstheme="minorBidi"/>
          <w:b w:val="0"/>
          <w:bCs w:val="0"/>
          <w:noProof/>
          <w:lang w:val="es-MX" w:eastAsia="es-MX"/>
        </w:rPr>
      </w:pPr>
      <w:hyperlink w:anchor="_Toc128040341" w:history="1">
        <w:r w:rsidR="003D3707" w:rsidRPr="000A6F13">
          <w:rPr>
            <w:rStyle w:val="Hyperlink"/>
            <w:noProof/>
          </w:rPr>
          <w:t>4.3</w:t>
        </w:r>
        <w:r w:rsidR="003D3707">
          <w:rPr>
            <w:rFonts w:asciiTheme="minorHAnsi" w:eastAsiaTheme="minorEastAsia" w:hAnsiTheme="minorHAnsi" w:cstheme="minorBidi"/>
            <w:b w:val="0"/>
            <w:bCs w:val="0"/>
            <w:noProof/>
            <w:lang w:val="es-MX" w:eastAsia="es-MX"/>
          </w:rPr>
          <w:tab/>
        </w:r>
        <w:r w:rsidR="003D3707" w:rsidRPr="000A6F13">
          <w:rPr>
            <w:rStyle w:val="Hyperlink"/>
            <w:noProof/>
          </w:rPr>
          <w:t>Power Up</w:t>
        </w:r>
        <w:r w:rsidR="003D3707">
          <w:rPr>
            <w:noProof/>
            <w:webHidden/>
          </w:rPr>
          <w:tab/>
        </w:r>
        <w:r w:rsidR="003D3707">
          <w:rPr>
            <w:noProof/>
            <w:webHidden/>
          </w:rPr>
          <w:fldChar w:fldCharType="begin"/>
        </w:r>
        <w:r w:rsidR="003D3707">
          <w:rPr>
            <w:noProof/>
            <w:webHidden/>
          </w:rPr>
          <w:instrText xml:space="preserve"> PAGEREF _Toc128040341 \h </w:instrText>
        </w:r>
        <w:r w:rsidR="003D3707">
          <w:rPr>
            <w:noProof/>
            <w:webHidden/>
          </w:rPr>
        </w:r>
        <w:r w:rsidR="003D3707">
          <w:rPr>
            <w:noProof/>
            <w:webHidden/>
          </w:rPr>
          <w:fldChar w:fldCharType="separate"/>
        </w:r>
        <w:r w:rsidR="003D3707">
          <w:rPr>
            <w:noProof/>
            <w:webHidden/>
          </w:rPr>
          <w:t>13</w:t>
        </w:r>
        <w:r w:rsidR="003D3707">
          <w:rPr>
            <w:noProof/>
            <w:webHidden/>
          </w:rPr>
          <w:fldChar w:fldCharType="end"/>
        </w:r>
      </w:hyperlink>
    </w:p>
    <w:p w14:paraId="73AB7185" w14:textId="7B4760A2" w:rsidR="003D3707" w:rsidRDefault="00000000">
      <w:pPr>
        <w:pStyle w:val="TOC2"/>
        <w:rPr>
          <w:rFonts w:asciiTheme="minorHAnsi" w:eastAsiaTheme="minorEastAsia" w:hAnsiTheme="minorHAnsi" w:cstheme="minorBidi"/>
          <w:b w:val="0"/>
          <w:bCs w:val="0"/>
          <w:noProof/>
          <w:lang w:val="es-MX" w:eastAsia="es-MX"/>
        </w:rPr>
      </w:pPr>
      <w:hyperlink w:anchor="_Toc128040342" w:history="1">
        <w:r w:rsidR="003D3707" w:rsidRPr="000A6F13">
          <w:rPr>
            <w:rStyle w:val="Hyperlink"/>
            <w:noProof/>
          </w:rPr>
          <w:t>4.4</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 Fault Threshold (unloaded)</w:t>
        </w:r>
        <w:r w:rsidR="003D3707" w:rsidRPr="000A6F13">
          <w:rPr>
            <w:rStyle w:val="Hyperlink"/>
            <w:noProof/>
            <w:snapToGrid w:val="0"/>
          </w:rPr>
          <w:t xml:space="preserve">  (UL943 5</w:t>
        </w:r>
        <w:r w:rsidR="003D3707" w:rsidRPr="000A6F13">
          <w:rPr>
            <w:rStyle w:val="Hyperlink"/>
            <w:noProof/>
            <w:snapToGrid w:val="0"/>
            <w:vertAlign w:val="superscript"/>
          </w:rPr>
          <w:t>th</w:t>
        </w:r>
        <w:r w:rsidR="003D3707" w:rsidRPr="000A6F13">
          <w:rPr>
            <w:rStyle w:val="Hyperlink"/>
            <w:noProof/>
            <w:snapToGrid w:val="0"/>
          </w:rPr>
          <w:t xml:space="preserve"> edition sec ??)</w:t>
        </w:r>
        <w:r w:rsidR="003D3707">
          <w:rPr>
            <w:noProof/>
            <w:webHidden/>
          </w:rPr>
          <w:tab/>
        </w:r>
        <w:r w:rsidR="003D3707">
          <w:rPr>
            <w:noProof/>
            <w:webHidden/>
          </w:rPr>
          <w:fldChar w:fldCharType="begin"/>
        </w:r>
        <w:r w:rsidR="003D3707">
          <w:rPr>
            <w:noProof/>
            <w:webHidden/>
          </w:rPr>
          <w:instrText xml:space="preserve"> PAGEREF _Toc128040342 \h </w:instrText>
        </w:r>
        <w:r w:rsidR="003D3707">
          <w:rPr>
            <w:noProof/>
            <w:webHidden/>
          </w:rPr>
        </w:r>
        <w:r w:rsidR="003D3707">
          <w:rPr>
            <w:noProof/>
            <w:webHidden/>
          </w:rPr>
          <w:fldChar w:fldCharType="separate"/>
        </w:r>
        <w:r w:rsidR="003D3707">
          <w:rPr>
            <w:noProof/>
            <w:webHidden/>
          </w:rPr>
          <w:t>13</w:t>
        </w:r>
        <w:r w:rsidR="003D3707">
          <w:rPr>
            <w:noProof/>
            <w:webHidden/>
          </w:rPr>
          <w:fldChar w:fldCharType="end"/>
        </w:r>
      </w:hyperlink>
    </w:p>
    <w:p w14:paraId="132EF5AD" w14:textId="08E77011" w:rsidR="003D3707" w:rsidRDefault="00000000">
      <w:pPr>
        <w:pStyle w:val="TOC2"/>
        <w:rPr>
          <w:rFonts w:asciiTheme="minorHAnsi" w:eastAsiaTheme="minorEastAsia" w:hAnsiTheme="minorHAnsi" w:cstheme="minorBidi"/>
          <w:b w:val="0"/>
          <w:bCs w:val="0"/>
          <w:noProof/>
          <w:lang w:val="es-MX" w:eastAsia="es-MX"/>
        </w:rPr>
      </w:pPr>
      <w:hyperlink w:anchor="_Toc128040343" w:history="1">
        <w:r w:rsidR="003D3707" w:rsidRPr="000A6F13">
          <w:rPr>
            <w:rStyle w:val="Hyperlink"/>
            <w:noProof/>
          </w:rPr>
          <w:t>4.5</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 Fault Threshold (loaded)</w:t>
        </w:r>
        <w:r w:rsidR="003D3707" w:rsidRPr="000A6F13">
          <w:rPr>
            <w:rStyle w:val="Hyperlink"/>
            <w:noProof/>
            <w:snapToGrid w:val="0"/>
          </w:rPr>
          <w:t xml:space="preserve">  (UL943 5</w:t>
        </w:r>
        <w:r w:rsidR="003D3707" w:rsidRPr="000A6F13">
          <w:rPr>
            <w:rStyle w:val="Hyperlink"/>
            <w:noProof/>
            <w:snapToGrid w:val="0"/>
            <w:vertAlign w:val="superscript"/>
          </w:rPr>
          <w:t>th</w:t>
        </w:r>
        <w:r w:rsidR="003D3707" w:rsidRPr="000A6F13">
          <w:rPr>
            <w:rStyle w:val="Hyperlink"/>
            <w:noProof/>
            <w:snapToGrid w:val="0"/>
          </w:rPr>
          <w:t xml:space="preserve"> edition sec ??)</w:t>
        </w:r>
        <w:r w:rsidR="003D3707">
          <w:rPr>
            <w:noProof/>
            <w:webHidden/>
          </w:rPr>
          <w:tab/>
        </w:r>
        <w:r w:rsidR="003D3707">
          <w:rPr>
            <w:noProof/>
            <w:webHidden/>
          </w:rPr>
          <w:fldChar w:fldCharType="begin"/>
        </w:r>
        <w:r w:rsidR="003D3707">
          <w:rPr>
            <w:noProof/>
            <w:webHidden/>
          </w:rPr>
          <w:instrText xml:space="preserve"> PAGEREF _Toc128040343 \h </w:instrText>
        </w:r>
        <w:r w:rsidR="003D3707">
          <w:rPr>
            <w:noProof/>
            <w:webHidden/>
          </w:rPr>
        </w:r>
        <w:r w:rsidR="003D3707">
          <w:rPr>
            <w:noProof/>
            <w:webHidden/>
          </w:rPr>
          <w:fldChar w:fldCharType="separate"/>
        </w:r>
        <w:r w:rsidR="003D3707">
          <w:rPr>
            <w:noProof/>
            <w:webHidden/>
          </w:rPr>
          <w:t>14</w:t>
        </w:r>
        <w:r w:rsidR="003D3707">
          <w:rPr>
            <w:noProof/>
            <w:webHidden/>
          </w:rPr>
          <w:fldChar w:fldCharType="end"/>
        </w:r>
      </w:hyperlink>
    </w:p>
    <w:p w14:paraId="0B93B927" w14:textId="3D2BEAB5" w:rsidR="003D3707" w:rsidRDefault="00000000">
      <w:pPr>
        <w:pStyle w:val="TOC2"/>
        <w:rPr>
          <w:rFonts w:asciiTheme="minorHAnsi" w:eastAsiaTheme="minorEastAsia" w:hAnsiTheme="minorHAnsi" w:cstheme="minorBidi"/>
          <w:b w:val="0"/>
          <w:bCs w:val="0"/>
          <w:noProof/>
          <w:lang w:val="es-MX" w:eastAsia="es-MX"/>
        </w:rPr>
      </w:pPr>
      <w:hyperlink w:anchor="_Toc128040344" w:history="1">
        <w:r w:rsidR="003D3707" w:rsidRPr="000A6F13">
          <w:rPr>
            <w:rStyle w:val="Hyperlink"/>
            <w:noProof/>
          </w:rPr>
          <w:t>4.6</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 Fault Threshold Delta</w:t>
        </w:r>
        <w:r w:rsidR="003D3707">
          <w:rPr>
            <w:noProof/>
            <w:webHidden/>
          </w:rPr>
          <w:tab/>
        </w:r>
        <w:r w:rsidR="003D3707">
          <w:rPr>
            <w:noProof/>
            <w:webHidden/>
          </w:rPr>
          <w:fldChar w:fldCharType="begin"/>
        </w:r>
        <w:r w:rsidR="003D3707">
          <w:rPr>
            <w:noProof/>
            <w:webHidden/>
          </w:rPr>
          <w:instrText xml:space="preserve"> PAGEREF _Toc128040344 \h </w:instrText>
        </w:r>
        <w:r w:rsidR="003D3707">
          <w:rPr>
            <w:noProof/>
            <w:webHidden/>
          </w:rPr>
        </w:r>
        <w:r w:rsidR="003D3707">
          <w:rPr>
            <w:noProof/>
            <w:webHidden/>
          </w:rPr>
          <w:fldChar w:fldCharType="separate"/>
        </w:r>
        <w:r w:rsidR="003D3707">
          <w:rPr>
            <w:noProof/>
            <w:webHidden/>
          </w:rPr>
          <w:t>14</w:t>
        </w:r>
        <w:r w:rsidR="003D3707">
          <w:rPr>
            <w:noProof/>
            <w:webHidden/>
          </w:rPr>
          <w:fldChar w:fldCharType="end"/>
        </w:r>
      </w:hyperlink>
    </w:p>
    <w:p w14:paraId="3D32D5B3" w14:textId="2F256FD5" w:rsidR="003D3707" w:rsidRDefault="00000000">
      <w:pPr>
        <w:pStyle w:val="TOC2"/>
        <w:rPr>
          <w:rFonts w:asciiTheme="minorHAnsi" w:eastAsiaTheme="minorEastAsia" w:hAnsiTheme="minorHAnsi" w:cstheme="minorBidi"/>
          <w:b w:val="0"/>
          <w:bCs w:val="0"/>
          <w:noProof/>
          <w:lang w:val="es-MX" w:eastAsia="es-MX"/>
        </w:rPr>
      </w:pPr>
      <w:hyperlink w:anchor="_Toc128040345" w:history="1">
        <w:r w:rsidR="003D3707" w:rsidRPr="000A6F13">
          <w:rPr>
            <w:rStyle w:val="Hyperlink"/>
            <w:noProof/>
          </w:rPr>
          <w:t>4.7</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Grounded Neutral Trip</w:t>
        </w:r>
        <w:r w:rsidR="003D3707" w:rsidRPr="000A6F13">
          <w:rPr>
            <w:rStyle w:val="Hyperlink"/>
            <w:noProof/>
            <w:snapToGrid w:val="0"/>
          </w:rPr>
          <w:t xml:space="preserve">  (UL943 5</w:t>
        </w:r>
        <w:r w:rsidR="003D3707" w:rsidRPr="000A6F13">
          <w:rPr>
            <w:rStyle w:val="Hyperlink"/>
            <w:noProof/>
            <w:snapToGrid w:val="0"/>
            <w:vertAlign w:val="superscript"/>
          </w:rPr>
          <w:t>th</w:t>
        </w:r>
        <w:r w:rsidR="003D3707" w:rsidRPr="000A6F13">
          <w:rPr>
            <w:rStyle w:val="Hyperlink"/>
            <w:noProof/>
            <w:snapToGrid w:val="0"/>
          </w:rPr>
          <w:t xml:space="preserve"> edition sec 6.7.4)</w:t>
        </w:r>
        <w:r w:rsidR="003D3707">
          <w:rPr>
            <w:noProof/>
            <w:webHidden/>
          </w:rPr>
          <w:tab/>
        </w:r>
        <w:r w:rsidR="003D3707">
          <w:rPr>
            <w:noProof/>
            <w:webHidden/>
          </w:rPr>
          <w:fldChar w:fldCharType="begin"/>
        </w:r>
        <w:r w:rsidR="003D3707">
          <w:rPr>
            <w:noProof/>
            <w:webHidden/>
          </w:rPr>
          <w:instrText xml:space="preserve"> PAGEREF _Toc128040345 \h </w:instrText>
        </w:r>
        <w:r w:rsidR="003D3707">
          <w:rPr>
            <w:noProof/>
            <w:webHidden/>
          </w:rPr>
        </w:r>
        <w:r w:rsidR="003D3707">
          <w:rPr>
            <w:noProof/>
            <w:webHidden/>
          </w:rPr>
          <w:fldChar w:fldCharType="separate"/>
        </w:r>
        <w:r w:rsidR="003D3707">
          <w:rPr>
            <w:noProof/>
            <w:webHidden/>
          </w:rPr>
          <w:t>15</w:t>
        </w:r>
        <w:r w:rsidR="003D3707">
          <w:rPr>
            <w:noProof/>
            <w:webHidden/>
          </w:rPr>
          <w:fldChar w:fldCharType="end"/>
        </w:r>
      </w:hyperlink>
    </w:p>
    <w:p w14:paraId="623D0745" w14:textId="4CC336F6" w:rsidR="003D3707" w:rsidRDefault="00000000">
      <w:pPr>
        <w:pStyle w:val="TOC2"/>
        <w:rPr>
          <w:rFonts w:asciiTheme="minorHAnsi" w:eastAsiaTheme="minorEastAsia" w:hAnsiTheme="minorHAnsi" w:cstheme="minorBidi"/>
          <w:b w:val="0"/>
          <w:bCs w:val="0"/>
          <w:noProof/>
          <w:lang w:val="es-MX" w:eastAsia="es-MX"/>
        </w:rPr>
      </w:pPr>
      <w:hyperlink w:anchor="_Toc128040346" w:history="1">
        <w:r w:rsidR="003D3707" w:rsidRPr="000A6F13">
          <w:rPr>
            <w:rStyle w:val="Hyperlink"/>
            <w:noProof/>
          </w:rPr>
          <w:t>4.8</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Grounded Neutral No Trip</w:t>
        </w:r>
        <w:r w:rsidR="003D3707" w:rsidRPr="000A6F13">
          <w:rPr>
            <w:rStyle w:val="Hyperlink"/>
            <w:noProof/>
            <w:snapToGrid w:val="0"/>
          </w:rPr>
          <w:t xml:space="preserve">  (UL943 5</w:t>
        </w:r>
        <w:r w:rsidR="003D3707" w:rsidRPr="000A6F13">
          <w:rPr>
            <w:rStyle w:val="Hyperlink"/>
            <w:noProof/>
            <w:snapToGrid w:val="0"/>
            <w:vertAlign w:val="superscript"/>
          </w:rPr>
          <w:t>th</w:t>
        </w:r>
        <w:r w:rsidR="003D3707" w:rsidRPr="000A6F13">
          <w:rPr>
            <w:rStyle w:val="Hyperlink"/>
            <w:noProof/>
            <w:snapToGrid w:val="0"/>
          </w:rPr>
          <w:t xml:space="preserve"> edition sec 6.7.4)</w:t>
        </w:r>
        <w:r w:rsidR="003D3707">
          <w:rPr>
            <w:noProof/>
            <w:webHidden/>
          </w:rPr>
          <w:tab/>
        </w:r>
        <w:r w:rsidR="003D3707">
          <w:rPr>
            <w:noProof/>
            <w:webHidden/>
          </w:rPr>
          <w:fldChar w:fldCharType="begin"/>
        </w:r>
        <w:r w:rsidR="003D3707">
          <w:rPr>
            <w:noProof/>
            <w:webHidden/>
          </w:rPr>
          <w:instrText xml:space="preserve"> PAGEREF _Toc128040346 \h </w:instrText>
        </w:r>
        <w:r w:rsidR="003D3707">
          <w:rPr>
            <w:noProof/>
            <w:webHidden/>
          </w:rPr>
        </w:r>
        <w:r w:rsidR="003D3707">
          <w:rPr>
            <w:noProof/>
            <w:webHidden/>
          </w:rPr>
          <w:fldChar w:fldCharType="separate"/>
        </w:r>
        <w:r w:rsidR="003D3707">
          <w:rPr>
            <w:noProof/>
            <w:webHidden/>
          </w:rPr>
          <w:t>15</w:t>
        </w:r>
        <w:r w:rsidR="003D3707">
          <w:rPr>
            <w:noProof/>
            <w:webHidden/>
          </w:rPr>
          <w:fldChar w:fldCharType="end"/>
        </w:r>
      </w:hyperlink>
    </w:p>
    <w:p w14:paraId="5A4CDAB3" w14:textId="5BAAFA13" w:rsidR="003D3707" w:rsidRDefault="00000000">
      <w:pPr>
        <w:pStyle w:val="TOC2"/>
        <w:rPr>
          <w:rFonts w:asciiTheme="minorHAnsi" w:eastAsiaTheme="minorEastAsia" w:hAnsiTheme="minorHAnsi" w:cstheme="minorBidi"/>
          <w:b w:val="0"/>
          <w:bCs w:val="0"/>
          <w:noProof/>
          <w:lang w:val="es-MX" w:eastAsia="es-MX"/>
        </w:rPr>
      </w:pPr>
      <w:hyperlink w:anchor="_Toc128040347" w:history="1">
        <w:r w:rsidR="003D3707" w:rsidRPr="000A6F13">
          <w:rPr>
            <w:rStyle w:val="Hyperlink"/>
            <w:noProof/>
          </w:rPr>
          <w:t>4.9</w:t>
        </w:r>
        <w:r w:rsidR="003D3707">
          <w:rPr>
            <w:rFonts w:asciiTheme="minorHAnsi" w:eastAsiaTheme="minorEastAsia" w:hAnsiTheme="minorHAnsi" w:cstheme="minorBidi"/>
            <w:b w:val="0"/>
            <w:bCs w:val="0"/>
            <w:noProof/>
            <w:lang w:val="es-MX" w:eastAsia="es-MX"/>
          </w:rPr>
          <w:tab/>
        </w:r>
        <w:r w:rsidR="003D3707" w:rsidRPr="000A6F13">
          <w:rPr>
            <w:rStyle w:val="Hyperlink"/>
            <w:noProof/>
          </w:rPr>
          <w:t>Mag</w:t>
        </w:r>
        <w:r w:rsidR="003D3707">
          <w:rPr>
            <w:noProof/>
            <w:webHidden/>
          </w:rPr>
          <w:tab/>
        </w:r>
        <w:r w:rsidR="003D3707">
          <w:rPr>
            <w:noProof/>
            <w:webHidden/>
          </w:rPr>
          <w:fldChar w:fldCharType="begin"/>
        </w:r>
        <w:r w:rsidR="003D3707">
          <w:rPr>
            <w:noProof/>
            <w:webHidden/>
          </w:rPr>
          <w:instrText xml:space="preserve"> PAGEREF _Toc128040347 \h </w:instrText>
        </w:r>
        <w:r w:rsidR="003D3707">
          <w:rPr>
            <w:noProof/>
            <w:webHidden/>
          </w:rPr>
        </w:r>
        <w:r w:rsidR="003D3707">
          <w:rPr>
            <w:noProof/>
            <w:webHidden/>
          </w:rPr>
          <w:fldChar w:fldCharType="separate"/>
        </w:r>
        <w:r w:rsidR="003D3707">
          <w:rPr>
            <w:noProof/>
            <w:webHidden/>
          </w:rPr>
          <w:t>16</w:t>
        </w:r>
        <w:r w:rsidR="003D3707">
          <w:rPr>
            <w:noProof/>
            <w:webHidden/>
          </w:rPr>
          <w:fldChar w:fldCharType="end"/>
        </w:r>
      </w:hyperlink>
    </w:p>
    <w:p w14:paraId="516EEFCD" w14:textId="3A50FBF9" w:rsidR="003D3707" w:rsidRDefault="00000000">
      <w:pPr>
        <w:pStyle w:val="TOC2"/>
        <w:rPr>
          <w:rFonts w:asciiTheme="minorHAnsi" w:eastAsiaTheme="minorEastAsia" w:hAnsiTheme="minorHAnsi" w:cstheme="minorBidi"/>
          <w:b w:val="0"/>
          <w:bCs w:val="0"/>
          <w:noProof/>
          <w:lang w:val="es-MX" w:eastAsia="es-MX"/>
        </w:rPr>
      </w:pPr>
      <w:hyperlink w:anchor="_Toc128040348" w:history="1">
        <w:r w:rsidR="003D3707" w:rsidRPr="000A6F13">
          <w:rPr>
            <w:rStyle w:val="Hyperlink"/>
            <w:noProof/>
          </w:rPr>
          <w:t>4.10</w:t>
        </w:r>
        <w:r w:rsidR="003D3707">
          <w:rPr>
            <w:rFonts w:asciiTheme="minorHAnsi" w:eastAsiaTheme="minorEastAsia" w:hAnsiTheme="minorHAnsi" w:cstheme="minorBidi"/>
            <w:b w:val="0"/>
            <w:bCs w:val="0"/>
            <w:noProof/>
            <w:lang w:val="es-MX" w:eastAsia="es-MX"/>
          </w:rPr>
          <w:tab/>
        </w:r>
        <w:r w:rsidR="003D3707" w:rsidRPr="000A6F13">
          <w:rPr>
            <w:rStyle w:val="Hyperlink"/>
            <w:noProof/>
          </w:rPr>
          <w:t>Degauss</w:t>
        </w:r>
        <w:r w:rsidR="003D3707">
          <w:rPr>
            <w:noProof/>
            <w:webHidden/>
          </w:rPr>
          <w:tab/>
        </w:r>
        <w:r w:rsidR="003D3707">
          <w:rPr>
            <w:noProof/>
            <w:webHidden/>
          </w:rPr>
          <w:fldChar w:fldCharType="begin"/>
        </w:r>
        <w:r w:rsidR="003D3707">
          <w:rPr>
            <w:noProof/>
            <w:webHidden/>
          </w:rPr>
          <w:instrText xml:space="preserve"> PAGEREF _Toc128040348 \h </w:instrText>
        </w:r>
        <w:r w:rsidR="003D3707">
          <w:rPr>
            <w:noProof/>
            <w:webHidden/>
          </w:rPr>
        </w:r>
        <w:r w:rsidR="003D3707">
          <w:rPr>
            <w:noProof/>
            <w:webHidden/>
          </w:rPr>
          <w:fldChar w:fldCharType="separate"/>
        </w:r>
        <w:r w:rsidR="003D3707">
          <w:rPr>
            <w:noProof/>
            <w:webHidden/>
          </w:rPr>
          <w:t>16</w:t>
        </w:r>
        <w:r w:rsidR="003D3707">
          <w:rPr>
            <w:noProof/>
            <w:webHidden/>
          </w:rPr>
          <w:fldChar w:fldCharType="end"/>
        </w:r>
      </w:hyperlink>
    </w:p>
    <w:p w14:paraId="27F25F18" w14:textId="1128DE6F" w:rsidR="003D3707" w:rsidRDefault="00000000">
      <w:pPr>
        <w:pStyle w:val="TOC2"/>
        <w:rPr>
          <w:rFonts w:asciiTheme="minorHAnsi" w:eastAsiaTheme="minorEastAsia" w:hAnsiTheme="minorHAnsi" w:cstheme="minorBidi"/>
          <w:b w:val="0"/>
          <w:bCs w:val="0"/>
          <w:noProof/>
          <w:lang w:val="es-MX" w:eastAsia="es-MX"/>
        </w:rPr>
      </w:pPr>
      <w:hyperlink w:anchor="_Toc128040349" w:history="1">
        <w:r w:rsidR="003D3707" w:rsidRPr="000A6F13">
          <w:rPr>
            <w:rStyle w:val="Hyperlink"/>
            <w:noProof/>
          </w:rPr>
          <w:t>4.11</w:t>
        </w:r>
        <w:r w:rsidR="003D3707">
          <w:rPr>
            <w:rFonts w:asciiTheme="minorHAnsi" w:eastAsiaTheme="minorEastAsia" w:hAnsiTheme="minorHAnsi" w:cstheme="minorBidi"/>
            <w:b w:val="0"/>
            <w:bCs w:val="0"/>
            <w:noProof/>
            <w:lang w:val="es-MX" w:eastAsia="es-MX"/>
          </w:rPr>
          <w:tab/>
        </w:r>
        <w:r w:rsidR="003D3707" w:rsidRPr="000A6F13">
          <w:rPr>
            <w:rStyle w:val="Hyperlink"/>
            <w:noProof/>
          </w:rPr>
          <w:t>False Trip</w:t>
        </w:r>
        <w:r w:rsidR="003D3707" w:rsidRPr="000A6F13">
          <w:rPr>
            <w:rStyle w:val="Hyperlink"/>
            <w:noProof/>
            <w:snapToGrid w:val="0"/>
          </w:rPr>
          <w:t xml:space="preserve">  (UL943 5</w:t>
        </w:r>
        <w:r w:rsidR="003D3707" w:rsidRPr="000A6F13">
          <w:rPr>
            <w:rStyle w:val="Hyperlink"/>
            <w:noProof/>
            <w:snapToGrid w:val="0"/>
            <w:vertAlign w:val="superscript"/>
          </w:rPr>
          <w:t>th</w:t>
        </w:r>
        <w:r w:rsidR="003D3707" w:rsidRPr="000A6F13">
          <w:rPr>
            <w:rStyle w:val="Hyperlink"/>
            <w:noProof/>
            <w:snapToGrid w:val="0"/>
          </w:rPr>
          <w:t xml:space="preserve"> edition sec 6.8)</w:t>
        </w:r>
        <w:r w:rsidR="003D3707">
          <w:rPr>
            <w:noProof/>
            <w:webHidden/>
          </w:rPr>
          <w:tab/>
        </w:r>
        <w:r w:rsidR="003D3707">
          <w:rPr>
            <w:noProof/>
            <w:webHidden/>
          </w:rPr>
          <w:fldChar w:fldCharType="begin"/>
        </w:r>
        <w:r w:rsidR="003D3707">
          <w:rPr>
            <w:noProof/>
            <w:webHidden/>
          </w:rPr>
          <w:instrText xml:space="preserve"> PAGEREF _Toc128040349 \h </w:instrText>
        </w:r>
        <w:r w:rsidR="003D3707">
          <w:rPr>
            <w:noProof/>
            <w:webHidden/>
          </w:rPr>
        </w:r>
        <w:r w:rsidR="003D3707">
          <w:rPr>
            <w:noProof/>
            <w:webHidden/>
          </w:rPr>
          <w:fldChar w:fldCharType="separate"/>
        </w:r>
        <w:r w:rsidR="003D3707">
          <w:rPr>
            <w:noProof/>
            <w:webHidden/>
          </w:rPr>
          <w:t>17</w:t>
        </w:r>
        <w:r w:rsidR="003D3707">
          <w:rPr>
            <w:noProof/>
            <w:webHidden/>
          </w:rPr>
          <w:fldChar w:fldCharType="end"/>
        </w:r>
      </w:hyperlink>
    </w:p>
    <w:p w14:paraId="1836EA79" w14:textId="312B237A" w:rsidR="003D3707" w:rsidRDefault="00000000">
      <w:pPr>
        <w:pStyle w:val="TOC2"/>
        <w:rPr>
          <w:rFonts w:asciiTheme="minorHAnsi" w:eastAsiaTheme="minorEastAsia" w:hAnsiTheme="minorHAnsi" w:cstheme="minorBidi"/>
          <w:b w:val="0"/>
          <w:bCs w:val="0"/>
          <w:noProof/>
          <w:lang w:val="es-MX" w:eastAsia="es-MX"/>
        </w:rPr>
      </w:pPr>
      <w:hyperlink w:anchor="_Toc128040350" w:history="1">
        <w:r w:rsidR="003D3707" w:rsidRPr="000A6F13">
          <w:rPr>
            <w:rStyle w:val="Hyperlink"/>
            <w:noProof/>
          </w:rPr>
          <w:t>4.12</w:t>
        </w:r>
        <w:r w:rsidR="003D3707">
          <w:rPr>
            <w:rFonts w:asciiTheme="minorHAnsi" w:eastAsiaTheme="minorEastAsia" w:hAnsiTheme="minorHAnsi" w:cstheme="minorBidi"/>
            <w:b w:val="0"/>
            <w:bCs w:val="0"/>
            <w:noProof/>
            <w:lang w:val="es-MX" w:eastAsia="es-MX"/>
          </w:rPr>
          <w:tab/>
        </w:r>
        <w:r w:rsidR="003D3707" w:rsidRPr="000A6F13">
          <w:rPr>
            <w:rStyle w:val="Hyperlink"/>
            <w:noProof/>
          </w:rPr>
          <w:t>Trip Speed 1</w:t>
        </w:r>
        <w:r w:rsidR="003D3707" w:rsidRPr="000A6F13">
          <w:rPr>
            <w:rStyle w:val="Hyperlink"/>
            <w:noProof/>
            <w:snapToGrid w:val="0"/>
          </w:rPr>
          <w:t xml:space="preserve">  (UL943 5</w:t>
        </w:r>
        <w:r w:rsidR="003D3707" w:rsidRPr="000A6F13">
          <w:rPr>
            <w:rStyle w:val="Hyperlink"/>
            <w:noProof/>
            <w:snapToGrid w:val="0"/>
            <w:vertAlign w:val="superscript"/>
          </w:rPr>
          <w:t>th</w:t>
        </w:r>
        <w:r w:rsidR="003D3707" w:rsidRPr="000A6F13">
          <w:rPr>
            <w:rStyle w:val="Hyperlink"/>
            <w:noProof/>
            <w:snapToGrid w:val="0"/>
          </w:rPr>
          <w:t xml:space="preserve"> edition sec 6.7)</w:t>
        </w:r>
        <w:r w:rsidR="003D3707">
          <w:rPr>
            <w:noProof/>
            <w:webHidden/>
          </w:rPr>
          <w:tab/>
        </w:r>
        <w:r w:rsidR="003D3707">
          <w:rPr>
            <w:noProof/>
            <w:webHidden/>
          </w:rPr>
          <w:fldChar w:fldCharType="begin"/>
        </w:r>
        <w:r w:rsidR="003D3707">
          <w:rPr>
            <w:noProof/>
            <w:webHidden/>
          </w:rPr>
          <w:instrText xml:space="preserve"> PAGEREF _Toc128040350 \h </w:instrText>
        </w:r>
        <w:r w:rsidR="003D3707">
          <w:rPr>
            <w:noProof/>
            <w:webHidden/>
          </w:rPr>
        </w:r>
        <w:r w:rsidR="003D3707">
          <w:rPr>
            <w:noProof/>
            <w:webHidden/>
          </w:rPr>
          <w:fldChar w:fldCharType="separate"/>
        </w:r>
        <w:r w:rsidR="003D3707">
          <w:rPr>
            <w:noProof/>
            <w:webHidden/>
          </w:rPr>
          <w:t>17</w:t>
        </w:r>
        <w:r w:rsidR="003D3707">
          <w:rPr>
            <w:noProof/>
            <w:webHidden/>
          </w:rPr>
          <w:fldChar w:fldCharType="end"/>
        </w:r>
      </w:hyperlink>
    </w:p>
    <w:p w14:paraId="0DCDD3C4" w14:textId="728B8061" w:rsidR="003D3707" w:rsidRDefault="00000000">
      <w:pPr>
        <w:pStyle w:val="TOC2"/>
        <w:rPr>
          <w:rFonts w:asciiTheme="minorHAnsi" w:eastAsiaTheme="minorEastAsia" w:hAnsiTheme="minorHAnsi" w:cstheme="minorBidi"/>
          <w:b w:val="0"/>
          <w:bCs w:val="0"/>
          <w:noProof/>
          <w:lang w:val="es-MX" w:eastAsia="es-MX"/>
        </w:rPr>
      </w:pPr>
      <w:hyperlink w:anchor="_Toc128040351" w:history="1">
        <w:r w:rsidR="003D3707" w:rsidRPr="000A6F13">
          <w:rPr>
            <w:rStyle w:val="Hyperlink"/>
            <w:noProof/>
          </w:rPr>
          <w:t>4.13</w:t>
        </w:r>
        <w:r w:rsidR="003D3707">
          <w:rPr>
            <w:rFonts w:asciiTheme="minorHAnsi" w:eastAsiaTheme="minorEastAsia" w:hAnsiTheme="minorHAnsi" w:cstheme="minorBidi"/>
            <w:b w:val="0"/>
            <w:bCs w:val="0"/>
            <w:noProof/>
            <w:lang w:val="es-MX" w:eastAsia="es-MX"/>
          </w:rPr>
          <w:tab/>
        </w:r>
        <w:r w:rsidR="003D3707" w:rsidRPr="000A6F13">
          <w:rPr>
            <w:rStyle w:val="Hyperlink"/>
            <w:noProof/>
          </w:rPr>
          <w:t>Handle Indicate</w:t>
        </w:r>
        <w:r w:rsidR="003D3707">
          <w:rPr>
            <w:noProof/>
            <w:webHidden/>
          </w:rPr>
          <w:tab/>
        </w:r>
        <w:r w:rsidR="003D3707">
          <w:rPr>
            <w:noProof/>
            <w:webHidden/>
          </w:rPr>
          <w:fldChar w:fldCharType="begin"/>
        </w:r>
        <w:r w:rsidR="003D3707">
          <w:rPr>
            <w:noProof/>
            <w:webHidden/>
          </w:rPr>
          <w:instrText xml:space="preserve"> PAGEREF _Toc128040351 \h </w:instrText>
        </w:r>
        <w:r w:rsidR="003D3707">
          <w:rPr>
            <w:noProof/>
            <w:webHidden/>
          </w:rPr>
        </w:r>
        <w:r w:rsidR="003D3707">
          <w:rPr>
            <w:noProof/>
            <w:webHidden/>
          </w:rPr>
          <w:fldChar w:fldCharType="separate"/>
        </w:r>
        <w:r w:rsidR="003D3707">
          <w:rPr>
            <w:noProof/>
            <w:webHidden/>
          </w:rPr>
          <w:t>18</w:t>
        </w:r>
        <w:r w:rsidR="003D3707">
          <w:rPr>
            <w:noProof/>
            <w:webHidden/>
          </w:rPr>
          <w:fldChar w:fldCharType="end"/>
        </w:r>
      </w:hyperlink>
    </w:p>
    <w:p w14:paraId="2C41B556" w14:textId="6DF3B0E9" w:rsidR="003D3707" w:rsidRDefault="00000000">
      <w:pPr>
        <w:pStyle w:val="TOC2"/>
        <w:rPr>
          <w:rFonts w:asciiTheme="minorHAnsi" w:eastAsiaTheme="minorEastAsia" w:hAnsiTheme="minorHAnsi" w:cstheme="minorBidi"/>
          <w:b w:val="0"/>
          <w:bCs w:val="0"/>
          <w:noProof/>
          <w:lang w:val="es-MX" w:eastAsia="es-MX"/>
        </w:rPr>
      </w:pPr>
      <w:hyperlink w:anchor="_Toc128040352" w:history="1">
        <w:r w:rsidR="003D3707" w:rsidRPr="000A6F13">
          <w:rPr>
            <w:rStyle w:val="Hyperlink"/>
            <w:noProof/>
          </w:rPr>
          <w:t>4.14</w:t>
        </w:r>
        <w:r w:rsidR="003D3707">
          <w:rPr>
            <w:rFonts w:asciiTheme="minorHAnsi" w:eastAsiaTheme="minorEastAsia" w:hAnsiTheme="minorHAnsi" w:cstheme="minorBidi"/>
            <w:b w:val="0"/>
            <w:bCs w:val="0"/>
            <w:noProof/>
            <w:lang w:val="es-MX" w:eastAsia="es-MX"/>
          </w:rPr>
          <w:tab/>
        </w:r>
        <w:r w:rsidR="003D3707" w:rsidRPr="000A6F13">
          <w:rPr>
            <w:rStyle w:val="Hyperlink"/>
            <w:noProof/>
          </w:rPr>
          <w:t>HVI</w:t>
        </w:r>
        <w:r w:rsidR="003D3707">
          <w:rPr>
            <w:noProof/>
            <w:webHidden/>
          </w:rPr>
          <w:tab/>
        </w:r>
        <w:r w:rsidR="003D3707">
          <w:rPr>
            <w:noProof/>
            <w:webHidden/>
          </w:rPr>
          <w:fldChar w:fldCharType="begin"/>
        </w:r>
        <w:r w:rsidR="003D3707">
          <w:rPr>
            <w:noProof/>
            <w:webHidden/>
          </w:rPr>
          <w:instrText xml:space="preserve"> PAGEREF _Toc128040352 \h </w:instrText>
        </w:r>
        <w:r w:rsidR="003D3707">
          <w:rPr>
            <w:noProof/>
            <w:webHidden/>
          </w:rPr>
        </w:r>
        <w:r w:rsidR="003D3707">
          <w:rPr>
            <w:noProof/>
            <w:webHidden/>
          </w:rPr>
          <w:fldChar w:fldCharType="separate"/>
        </w:r>
        <w:r w:rsidR="003D3707">
          <w:rPr>
            <w:noProof/>
            <w:webHidden/>
          </w:rPr>
          <w:t>19</w:t>
        </w:r>
        <w:r w:rsidR="003D3707">
          <w:rPr>
            <w:noProof/>
            <w:webHidden/>
          </w:rPr>
          <w:fldChar w:fldCharType="end"/>
        </w:r>
      </w:hyperlink>
    </w:p>
    <w:p w14:paraId="6FD66162" w14:textId="38B53A1B" w:rsidR="003D3707" w:rsidRDefault="00000000">
      <w:pPr>
        <w:pStyle w:val="TOC2"/>
        <w:rPr>
          <w:rFonts w:asciiTheme="minorHAnsi" w:eastAsiaTheme="minorEastAsia" w:hAnsiTheme="minorHAnsi" w:cstheme="minorBidi"/>
          <w:b w:val="0"/>
          <w:bCs w:val="0"/>
          <w:noProof/>
          <w:lang w:val="es-MX" w:eastAsia="es-MX"/>
        </w:rPr>
      </w:pPr>
      <w:hyperlink w:anchor="_Toc128040353" w:history="1">
        <w:r w:rsidR="003D3707" w:rsidRPr="000A6F13">
          <w:rPr>
            <w:rStyle w:val="Hyperlink"/>
            <w:noProof/>
          </w:rPr>
          <w:t>4.15</w:t>
        </w:r>
        <w:r w:rsidR="003D3707">
          <w:rPr>
            <w:rFonts w:asciiTheme="minorHAnsi" w:eastAsiaTheme="minorEastAsia" w:hAnsiTheme="minorHAnsi" w:cstheme="minorBidi"/>
            <w:b w:val="0"/>
            <w:bCs w:val="0"/>
            <w:noProof/>
            <w:lang w:val="es-MX" w:eastAsia="es-MX"/>
          </w:rPr>
          <w:tab/>
        </w:r>
        <w:r w:rsidR="003D3707" w:rsidRPr="000A6F13">
          <w:rPr>
            <w:rStyle w:val="Hyperlink"/>
            <w:noProof/>
          </w:rPr>
          <w:t>Push</w:t>
        </w:r>
        <w:r w:rsidR="003D3707">
          <w:rPr>
            <w:noProof/>
            <w:webHidden/>
          </w:rPr>
          <w:tab/>
        </w:r>
        <w:r w:rsidR="003D3707">
          <w:rPr>
            <w:noProof/>
            <w:webHidden/>
          </w:rPr>
          <w:fldChar w:fldCharType="begin"/>
        </w:r>
        <w:r w:rsidR="003D3707">
          <w:rPr>
            <w:noProof/>
            <w:webHidden/>
          </w:rPr>
          <w:instrText xml:space="preserve"> PAGEREF _Toc128040353 \h </w:instrText>
        </w:r>
        <w:r w:rsidR="003D3707">
          <w:rPr>
            <w:noProof/>
            <w:webHidden/>
          </w:rPr>
        </w:r>
        <w:r w:rsidR="003D3707">
          <w:rPr>
            <w:noProof/>
            <w:webHidden/>
          </w:rPr>
          <w:fldChar w:fldCharType="separate"/>
        </w:r>
        <w:r w:rsidR="003D3707">
          <w:rPr>
            <w:noProof/>
            <w:webHidden/>
          </w:rPr>
          <w:t>20</w:t>
        </w:r>
        <w:r w:rsidR="003D3707">
          <w:rPr>
            <w:noProof/>
            <w:webHidden/>
          </w:rPr>
          <w:fldChar w:fldCharType="end"/>
        </w:r>
      </w:hyperlink>
    </w:p>
    <w:p w14:paraId="0E62CED6" w14:textId="726CD0F9"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54" w:history="1">
        <w:r w:rsidR="003D3707" w:rsidRPr="000A6F13">
          <w:rPr>
            <w:rStyle w:val="Hyperlink"/>
            <w:noProof/>
          </w:rPr>
          <w:t>5.</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noProof/>
          </w:rPr>
          <w:t>Test Functions (CAFI)</w:t>
        </w:r>
        <w:r w:rsidR="003D3707">
          <w:rPr>
            <w:noProof/>
            <w:webHidden/>
          </w:rPr>
          <w:tab/>
        </w:r>
        <w:r w:rsidR="003D3707">
          <w:rPr>
            <w:noProof/>
            <w:webHidden/>
          </w:rPr>
          <w:fldChar w:fldCharType="begin"/>
        </w:r>
        <w:r w:rsidR="003D3707">
          <w:rPr>
            <w:noProof/>
            <w:webHidden/>
          </w:rPr>
          <w:instrText xml:space="preserve"> PAGEREF _Toc128040354 \h </w:instrText>
        </w:r>
        <w:r w:rsidR="003D3707">
          <w:rPr>
            <w:noProof/>
            <w:webHidden/>
          </w:rPr>
        </w:r>
        <w:r w:rsidR="003D3707">
          <w:rPr>
            <w:noProof/>
            <w:webHidden/>
          </w:rPr>
          <w:fldChar w:fldCharType="separate"/>
        </w:r>
        <w:r w:rsidR="003D3707">
          <w:rPr>
            <w:noProof/>
            <w:webHidden/>
          </w:rPr>
          <w:t>21</w:t>
        </w:r>
        <w:r w:rsidR="003D3707">
          <w:rPr>
            <w:noProof/>
            <w:webHidden/>
          </w:rPr>
          <w:fldChar w:fldCharType="end"/>
        </w:r>
      </w:hyperlink>
    </w:p>
    <w:p w14:paraId="7FA5A04F" w14:textId="6A378B70" w:rsidR="003D3707" w:rsidRDefault="00000000">
      <w:pPr>
        <w:pStyle w:val="TOC2"/>
        <w:rPr>
          <w:rFonts w:asciiTheme="minorHAnsi" w:eastAsiaTheme="minorEastAsia" w:hAnsiTheme="minorHAnsi" w:cstheme="minorBidi"/>
          <w:b w:val="0"/>
          <w:bCs w:val="0"/>
          <w:noProof/>
          <w:lang w:val="es-MX" w:eastAsia="es-MX"/>
        </w:rPr>
      </w:pPr>
      <w:hyperlink w:anchor="_Toc128040355" w:history="1">
        <w:r w:rsidR="003D3707" w:rsidRPr="000A6F13">
          <w:rPr>
            <w:rStyle w:val="Hyperlink"/>
            <w:noProof/>
          </w:rPr>
          <w:t>5.1</w:t>
        </w:r>
        <w:r w:rsidR="003D3707">
          <w:rPr>
            <w:rFonts w:asciiTheme="minorHAnsi" w:eastAsiaTheme="minorEastAsia" w:hAnsiTheme="minorHAnsi" w:cstheme="minorBidi"/>
            <w:b w:val="0"/>
            <w:bCs w:val="0"/>
            <w:noProof/>
            <w:lang w:val="es-MX" w:eastAsia="es-MX"/>
          </w:rPr>
          <w:tab/>
        </w:r>
        <w:r w:rsidR="003D3707" w:rsidRPr="000A6F13">
          <w:rPr>
            <w:rStyle w:val="Hyperlink"/>
            <w:noProof/>
          </w:rPr>
          <w:t>Mag</w:t>
        </w:r>
        <w:r w:rsidR="003D3707">
          <w:rPr>
            <w:noProof/>
            <w:webHidden/>
          </w:rPr>
          <w:tab/>
        </w:r>
        <w:r w:rsidR="003D3707">
          <w:rPr>
            <w:noProof/>
            <w:webHidden/>
          </w:rPr>
          <w:fldChar w:fldCharType="begin"/>
        </w:r>
        <w:r w:rsidR="003D3707">
          <w:rPr>
            <w:noProof/>
            <w:webHidden/>
          </w:rPr>
          <w:instrText xml:space="preserve"> PAGEREF _Toc128040355 \h </w:instrText>
        </w:r>
        <w:r w:rsidR="003D3707">
          <w:rPr>
            <w:noProof/>
            <w:webHidden/>
          </w:rPr>
        </w:r>
        <w:r w:rsidR="003D3707">
          <w:rPr>
            <w:noProof/>
            <w:webHidden/>
          </w:rPr>
          <w:fldChar w:fldCharType="separate"/>
        </w:r>
        <w:r w:rsidR="003D3707">
          <w:rPr>
            <w:noProof/>
            <w:webHidden/>
          </w:rPr>
          <w:t>21</w:t>
        </w:r>
        <w:r w:rsidR="003D3707">
          <w:rPr>
            <w:noProof/>
            <w:webHidden/>
          </w:rPr>
          <w:fldChar w:fldCharType="end"/>
        </w:r>
      </w:hyperlink>
    </w:p>
    <w:p w14:paraId="1003FC3A" w14:textId="72B0F11D" w:rsidR="003D3707" w:rsidRDefault="00000000">
      <w:pPr>
        <w:pStyle w:val="TOC2"/>
        <w:rPr>
          <w:rFonts w:asciiTheme="minorHAnsi" w:eastAsiaTheme="minorEastAsia" w:hAnsiTheme="minorHAnsi" w:cstheme="minorBidi"/>
          <w:b w:val="0"/>
          <w:bCs w:val="0"/>
          <w:noProof/>
          <w:lang w:val="es-MX" w:eastAsia="es-MX"/>
        </w:rPr>
      </w:pPr>
      <w:hyperlink w:anchor="_Toc128040356" w:history="1">
        <w:r w:rsidR="003D3707" w:rsidRPr="000A6F13">
          <w:rPr>
            <w:rStyle w:val="Hyperlink"/>
            <w:noProof/>
          </w:rPr>
          <w:t>5.2</w:t>
        </w:r>
        <w:r w:rsidR="003D3707">
          <w:rPr>
            <w:rFonts w:asciiTheme="minorHAnsi" w:eastAsiaTheme="minorEastAsia" w:hAnsiTheme="minorHAnsi" w:cstheme="minorBidi"/>
            <w:b w:val="0"/>
            <w:bCs w:val="0"/>
            <w:noProof/>
            <w:lang w:val="es-MX" w:eastAsia="es-MX"/>
          </w:rPr>
          <w:tab/>
        </w:r>
        <w:r w:rsidR="003D3707" w:rsidRPr="000A6F13">
          <w:rPr>
            <w:rStyle w:val="Hyperlink"/>
            <w:noProof/>
          </w:rPr>
          <w:t>Power On</w:t>
        </w:r>
        <w:r w:rsidR="003D3707">
          <w:rPr>
            <w:noProof/>
            <w:webHidden/>
          </w:rPr>
          <w:tab/>
        </w:r>
        <w:r w:rsidR="003D3707">
          <w:rPr>
            <w:noProof/>
            <w:webHidden/>
          </w:rPr>
          <w:fldChar w:fldCharType="begin"/>
        </w:r>
        <w:r w:rsidR="003D3707">
          <w:rPr>
            <w:noProof/>
            <w:webHidden/>
          </w:rPr>
          <w:instrText xml:space="preserve"> PAGEREF _Toc128040356 \h </w:instrText>
        </w:r>
        <w:r w:rsidR="003D3707">
          <w:rPr>
            <w:noProof/>
            <w:webHidden/>
          </w:rPr>
        </w:r>
        <w:r w:rsidR="003D3707">
          <w:rPr>
            <w:noProof/>
            <w:webHidden/>
          </w:rPr>
          <w:fldChar w:fldCharType="separate"/>
        </w:r>
        <w:r w:rsidR="003D3707">
          <w:rPr>
            <w:noProof/>
            <w:webHidden/>
          </w:rPr>
          <w:t>21</w:t>
        </w:r>
        <w:r w:rsidR="003D3707">
          <w:rPr>
            <w:noProof/>
            <w:webHidden/>
          </w:rPr>
          <w:fldChar w:fldCharType="end"/>
        </w:r>
      </w:hyperlink>
    </w:p>
    <w:p w14:paraId="03EFE490" w14:textId="0DF2963F" w:rsidR="003D3707" w:rsidRDefault="00000000">
      <w:pPr>
        <w:pStyle w:val="TOC2"/>
        <w:rPr>
          <w:rFonts w:asciiTheme="minorHAnsi" w:eastAsiaTheme="minorEastAsia" w:hAnsiTheme="minorHAnsi" w:cstheme="minorBidi"/>
          <w:b w:val="0"/>
          <w:bCs w:val="0"/>
          <w:noProof/>
          <w:lang w:val="es-MX" w:eastAsia="es-MX"/>
        </w:rPr>
      </w:pPr>
      <w:hyperlink w:anchor="_Toc128040357" w:history="1">
        <w:r w:rsidR="003D3707" w:rsidRPr="000A6F13">
          <w:rPr>
            <w:rStyle w:val="Hyperlink"/>
            <w:noProof/>
          </w:rPr>
          <w:t>5.3</w:t>
        </w:r>
        <w:r w:rsidR="003D3707">
          <w:rPr>
            <w:rFonts w:asciiTheme="minorHAnsi" w:eastAsiaTheme="minorEastAsia" w:hAnsiTheme="minorHAnsi" w:cstheme="minorBidi"/>
            <w:b w:val="0"/>
            <w:bCs w:val="0"/>
            <w:noProof/>
            <w:lang w:val="es-MX" w:eastAsia="es-MX"/>
          </w:rPr>
          <w:tab/>
        </w:r>
        <w:r w:rsidR="003D3707" w:rsidRPr="000A6F13">
          <w:rPr>
            <w:rStyle w:val="Hyperlink"/>
            <w:noProof/>
          </w:rPr>
          <w:t>Trip Speed</w:t>
        </w:r>
        <w:r w:rsidR="003D3707">
          <w:rPr>
            <w:noProof/>
            <w:webHidden/>
          </w:rPr>
          <w:tab/>
        </w:r>
        <w:r w:rsidR="003D3707">
          <w:rPr>
            <w:noProof/>
            <w:webHidden/>
          </w:rPr>
          <w:fldChar w:fldCharType="begin"/>
        </w:r>
        <w:r w:rsidR="003D3707">
          <w:rPr>
            <w:noProof/>
            <w:webHidden/>
          </w:rPr>
          <w:instrText xml:space="preserve"> PAGEREF _Toc128040357 \h </w:instrText>
        </w:r>
        <w:r w:rsidR="003D3707">
          <w:rPr>
            <w:noProof/>
            <w:webHidden/>
          </w:rPr>
        </w:r>
        <w:r w:rsidR="003D3707">
          <w:rPr>
            <w:noProof/>
            <w:webHidden/>
          </w:rPr>
          <w:fldChar w:fldCharType="separate"/>
        </w:r>
        <w:r w:rsidR="003D3707">
          <w:rPr>
            <w:noProof/>
            <w:webHidden/>
          </w:rPr>
          <w:t>22</w:t>
        </w:r>
        <w:r w:rsidR="003D3707">
          <w:rPr>
            <w:noProof/>
            <w:webHidden/>
          </w:rPr>
          <w:fldChar w:fldCharType="end"/>
        </w:r>
      </w:hyperlink>
    </w:p>
    <w:p w14:paraId="2520113A" w14:textId="52B0302F" w:rsidR="003D3707" w:rsidRDefault="00000000">
      <w:pPr>
        <w:pStyle w:val="TOC2"/>
        <w:rPr>
          <w:rFonts w:asciiTheme="minorHAnsi" w:eastAsiaTheme="minorEastAsia" w:hAnsiTheme="minorHAnsi" w:cstheme="minorBidi"/>
          <w:b w:val="0"/>
          <w:bCs w:val="0"/>
          <w:noProof/>
          <w:lang w:val="es-MX" w:eastAsia="es-MX"/>
        </w:rPr>
      </w:pPr>
      <w:hyperlink w:anchor="_Toc128040358" w:history="1">
        <w:r w:rsidR="003D3707" w:rsidRPr="000A6F13">
          <w:rPr>
            <w:rStyle w:val="Hyperlink"/>
            <w:noProof/>
          </w:rPr>
          <w:t>5.4</w:t>
        </w:r>
        <w:r w:rsidR="003D3707">
          <w:rPr>
            <w:rFonts w:asciiTheme="minorHAnsi" w:eastAsiaTheme="minorEastAsia" w:hAnsiTheme="minorHAnsi" w:cstheme="minorBidi"/>
            <w:b w:val="0"/>
            <w:bCs w:val="0"/>
            <w:noProof/>
            <w:lang w:val="es-MX" w:eastAsia="es-MX"/>
          </w:rPr>
          <w:tab/>
        </w:r>
        <w:r w:rsidR="003D3707" w:rsidRPr="000A6F13">
          <w:rPr>
            <w:rStyle w:val="Hyperlink"/>
            <w:noProof/>
          </w:rPr>
          <w:t>Power Up Test</w:t>
        </w:r>
        <w:r w:rsidR="003D3707">
          <w:rPr>
            <w:noProof/>
            <w:webHidden/>
          </w:rPr>
          <w:tab/>
        </w:r>
        <w:r w:rsidR="003D3707">
          <w:rPr>
            <w:noProof/>
            <w:webHidden/>
          </w:rPr>
          <w:fldChar w:fldCharType="begin"/>
        </w:r>
        <w:r w:rsidR="003D3707">
          <w:rPr>
            <w:noProof/>
            <w:webHidden/>
          </w:rPr>
          <w:instrText xml:space="preserve"> PAGEREF _Toc128040358 \h </w:instrText>
        </w:r>
        <w:r w:rsidR="003D3707">
          <w:rPr>
            <w:noProof/>
            <w:webHidden/>
          </w:rPr>
        </w:r>
        <w:r w:rsidR="003D3707">
          <w:rPr>
            <w:noProof/>
            <w:webHidden/>
          </w:rPr>
          <w:fldChar w:fldCharType="separate"/>
        </w:r>
        <w:r w:rsidR="003D3707">
          <w:rPr>
            <w:noProof/>
            <w:webHidden/>
          </w:rPr>
          <w:t>22</w:t>
        </w:r>
        <w:r w:rsidR="003D3707">
          <w:rPr>
            <w:noProof/>
            <w:webHidden/>
          </w:rPr>
          <w:fldChar w:fldCharType="end"/>
        </w:r>
      </w:hyperlink>
    </w:p>
    <w:p w14:paraId="5A41984A" w14:textId="43358642" w:rsidR="003D3707" w:rsidRDefault="00000000">
      <w:pPr>
        <w:pStyle w:val="TOC2"/>
        <w:rPr>
          <w:rFonts w:asciiTheme="minorHAnsi" w:eastAsiaTheme="minorEastAsia" w:hAnsiTheme="minorHAnsi" w:cstheme="minorBidi"/>
          <w:b w:val="0"/>
          <w:bCs w:val="0"/>
          <w:noProof/>
          <w:lang w:val="es-MX" w:eastAsia="es-MX"/>
        </w:rPr>
      </w:pPr>
      <w:hyperlink w:anchor="_Toc128040359" w:history="1">
        <w:r w:rsidR="003D3707" w:rsidRPr="000A6F13">
          <w:rPr>
            <w:rStyle w:val="Hyperlink"/>
            <w:noProof/>
          </w:rPr>
          <w:t>5.5</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Grounded Neutral Trip</w:t>
        </w:r>
        <w:r w:rsidR="003D3707" w:rsidRPr="000A6F13">
          <w:rPr>
            <w:rStyle w:val="Hyperlink"/>
            <w:noProof/>
            <w:snapToGrid w:val="0"/>
          </w:rPr>
          <w:t xml:space="preserve"> (To be performed on CSA CAFI ONLY)</w:t>
        </w:r>
        <w:r w:rsidR="003D3707">
          <w:rPr>
            <w:noProof/>
            <w:webHidden/>
          </w:rPr>
          <w:tab/>
        </w:r>
        <w:r w:rsidR="003D3707">
          <w:rPr>
            <w:noProof/>
            <w:webHidden/>
          </w:rPr>
          <w:fldChar w:fldCharType="begin"/>
        </w:r>
        <w:r w:rsidR="003D3707">
          <w:rPr>
            <w:noProof/>
            <w:webHidden/>
          </w:rPr>
          <w:instrText xml:space="preserve"> PAGEREF _Toc128040359 \h </w:instrText>
        </w:r>
        <w:r w:rsidR="003D3707">
          <w:rPr>
            <w:noProof/>
            <w:webHidden/>
          </w:rPr>
        </w:r>
        <w:r w:rsidR="003D3707">
          <w:rPr>
            <w:noProof/>
            <w:webHidden/>
          </w:rPr>
          <w:fldChar w:fldCharType="separate"/>
        </w:r>
        <w:r w:rsidR="003D3707">
          <w:rPr>
            <w:noProof/>
            <w:webHidden/>
          </w:rPr>
          <w:t>23</w:t>
        </w:r>
        <w:r w:rsidR="003D3707">
          <w:rPr>
            <w:noProof/>
            <w:webHidden/>
          </w:rPr>
          <w:fldChar w:fldCharType="end"/>
        </w:r>
      </w:hyperlink>
    </w:p>
    <w:p w14:paraId="217C2DE5" w14:textId="042DFA9A" w:rsidR="003D3707" w:rsidRDefault="00000000">
      <w:pPr>
        <w:pStyle w:val="TOC2"/>
        <w:rPr>
          <w:rFonts w:asciiTheme="minorHAnsi" w:eastAsiaTheme="minorEastAsia" w:hAnsiTheme="minorHAnsi" w:cstheme="minorBidi"/>
          <w:b w:val="0"/>
          <w:bCs w:val="0"/>
          <w:noProof/>
          <w:lang w:val="es-MX" w:eastAsia="es-MX"/>
        </w:rPr>
      </w:pPr>
      <w:hyperlink w:anchor="_Toc128040360" w:history="1">
        <w:r w:rsidR="003D3707" w:rsidRPr="000A6F13">
          <w:rPr>
            <w:rStyle w:val="Hyperlink"/>
            <w:noProof/>
          </w:rPr>
          <w:t>5.1</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Grounded Neutral No Trip (To be performed on CSA CAFI ONLY)</w:t>
        </w:r>
        <w:r w:rsidR="003D3707">
          <w:rPr>
            <w:noProof/>
            <w:webHidden/>
          </w:rPr>
          <w:tab/>
        </w:r>
        <w:r w:rsidR="003D3707">
          <w:rPr>
            <w:noProof/>
            <w:webHidden/>
          </w:rPr>
          <w:fldChar w:fldCharType="begin"/>
        </w:r>
        <w:r w:rsidR="003D3707">
          <w:rPr>
            <w:noProof/>
            <w:webHidden/>
          </w:rPr>
          <w:instrText xml:space="preserve"> PAGEREF _Toc128040360 \h </w:instrText>
        </w:r>
        <w:r w:rsidR="003D3707">
          <w:rPr>
            <w:noProof/>
            <w:webHidden/>
          </w:rPr>
        </w:r>
        <w:r w:rsidR="003D3707">
          <w:rPr>
            <w:noProof/>
            <w:webHidden/>
          </w:rPr>
          <w:fldChar w:fldCharType="separate"/>
        </w:r>
        <w:r w:rsidR="003D3707">
          <w:rPr>
            <w:noProof/>
            <w:webHidden/>
          </w:rPr>
          <w:t>23</w:t>
        </w:r>
        <w:r w:rsidR="003D3707">
          <w:rPr>
            <w:noProof/>
            <w:webHidden/>
          </w:rPr>
          <w:fldChar w:fldCharType="end"/>
        </w:r>
      </w:hyperlink>
    </w:p>
    <w:p w14:paraId="33F969F5" w14:textId="1DDE7EF4" w:rsidR="003D3707" w:rsidRDefault="00000000">
      <w:pPr>
        <w:pStyle w:val="TOC2"/>
        <w:rPr>
          <w:rFonts w:asciiTheme="minorHAnsi" w:eastAsiaTheme="minorEastAsia" w:hAnsiTheme="minorHAnsi" w:cstheme="minorBidi"/>
          <w:b w:val="0"/>
          <w:bCs w:val="0"/>
          <w:noProof/>
          <w:lang w:val="es-MX" w:eastAsia="es-MX"/>
        </w:rPr>
      </w:pPr>
      <w:hyperlink w:anchor="_Toc128040361" w:history="1">
        <w:r w:rsidR="003D3707" w:rsidRPr="000A6F13">
          <w:rPr>
            <w:rStyle w:val="Hyperlink"/>
            <w:noProof/>
          </w:rPr>
          <w:t>5.2</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 Fault Threshold (unloaded)</w:t>
        </w:r>
        <w:r w:rsidR="003D3707">
          <w:rPr>
            <w:noProof/>
            <w:webHidden/>
          </w:rPr>
          <w:tab/>
        </w:r>
        <w:r w:rsidR="003D3707">
          <w:rPr>
            <w:noProof/>
            <w:webHidden/>
          </w:rPr>
          <w:fldChar w:fldCharType="begin"/>
        </w:r>
        <w:r w:rsidR="003D3707">
          <w:rPr>
            <w:noProof/>
            <w:webHidden/>
          </w:rPr>
          <w:instrText xml:space="preserve"> PAGEREF _Toc128040361 \h </w:instrText>
        </w:r>
        <w:r w:rsidR="003D3707">
          <w:rPr>
            <w:noProof/>
            <w:webHidden/>
          </w:rPr>
        </w:r>
        <w:r w:rsidR="003D3707">
          <w:rPr>
            <w:noProof/>
            <w:webHidden/>
          </w:rPr>
          <w:fldChar w:fldCharType="separate"/>
        </w:r>
        <w:r w:rsidR="003D3707">
          <w:rPr>
            <w:noProof/>
            <w:webHidden/>
          </w:rPr>
          <w:t>24</w:t>
        </w:r>
        <w:r w:rsidR="003D3707">
          <w:rPr>
            <w:noProof/>
            <w:webHidden/>
          </w:rPr>
          <w:fldChar w:fldCharType="end"/>
        </w:r>
      </w:hyperlink>
    </w:p>
    <w:p w14:paraId="0262A596" w14:textId="4F3D9C1B" w:rsidR="003D3707" w:rsidRDefault="00000000">
      <w:pPr>
        <w:pStyle w:val="TOC2"/>
        <w:rPr>
          <w:rFonts w:asciiTheme="minorHAnsi" w:eastAsiaTheme="minorEastAsia" w:hAnsiTheme="minorHAnsi" w:cstheme="minorBidi"/>
          <w:b w:val="0"/>
          <w:bCs w:val="0"/>
          <w:noProof/>
          <w:lang w:val="es-MX" w:eastAsia="es-MX"/>
        </w:rPr>
      </w:pPr>
      <w:hyperlink w:anchor="_Toc128040362" w:history="1">
        <w:r w:rsidR="003D3707" w:rsidRPr="000A6F13">
          <w:rPr>
            <w:rStyle w:val="Hyperlink"/>
            <w:noProof/>
          </w:rPr>
          <w:t>5.3</w:t>
        </w:r>
        <w:r w:rsidR="003D3707">
          <w:rPr>
            <w:rFonts w:asciiTheme="minorHAnsi" w:eastAsiaTheme="minorEastAsia" w:hAnsiTheme="minorHAnsi" w:cstheme="minorBidi"/>
            <w:b w:val="0"/>
            <w:bCs w:val="0"/>
            <w:noProof/>
            <w:lang w:val="es-MX" w:eastAsia="es-MX"/>
          </w:rPr>
          <w:tab/>
        </w:r>
        <w:r w:rsidR="003D3707" w:rsidRPr="000A6F13">
          <w:rPr>
            <w:rStyle w:val="Hyperlink"/>
            <w:noProof/>
          </w:rPr>
          <w:t>Ground Fault Threshold (loaded)</w:t>
        </w:r>
        <w:r w:rsidR="003D3707">
          <w:rPr>
            <w:noProof/>
            <w:webHidden/>
          </w:rPr>
          <w:tab/>
        </w:r>
        <w:r w:rsidR="003D3707">
          <w:rPr>
            <w:noProof/>
            <w:webHidden/>
          </w:rPr>
          <w:fldChar w:fldCharType="begin"/>
        </w:r>
        <w:r w:rsidR="003D3707">
          <w:rPr>
            <w:noProof/>
            <w:webHidden/>
          </w:rPr>
          <w:instrText xml:space="preserve"> PAGEREF _Toc128040362 \h </w:instrText>
        </w:r>
        <w:r w:rsidR="003D3707">
          <w:rPr>
            <w:noProof/>
            <w:webHidden/>
          </w:rPr>
        </w:r>
        <w:r w:rsidR="003D3707">
          <w:rPr>
            <w:noProof/>
            <w:webHidden/>
          </w:rPr>
          <w:fldChar w:fldCharType="separate"/>
        </w:r>
        <w:r w:rsidR="003D3707">
          <w:rPr>
            <w:noProof/>
            <w:webHidden/>
          </w:rPr>
          <w:t>24</w:t>
        </w:r>
        <w:r w:rsidR="003D3707">
          <w:rPr>
            <w:noProof/>
            <w:webHidden/>
          </w:rPr>
          <w:fldChar w:fldCharType="end"/>
        </w:r>
      </w:hyperlink>
    </w:p>
    <w:p w14:paraId="1D772D35" w14:textId="6B0673A1" w:rsidR="003D3707" w:rsidRDefault="00000000">
      <w:pPr>
        <w:pStyle w:val="TOC2"/>
        <w:rPr>
          <w:rFonts w:asciiTheme="minorHAnsi" w:eastAsiaTheme="minorEastAsia" w:hAnsiTheme="minorHAnsi" w:cstheme="minorBidi"/>
          <w:b w:val="0"/>
          <w:bCs w:val="0"/>
          <w:noProof/>
          <w:lang w:val="es-MX" w:eastAsia="es-MX"/>
        </w:rPr>
      </w:pPr>
      <w:hyperlink w:anchor="_Toc128040363" w:history="1">
        <w:r w:rsidR="003D3707" w:rsidRPr="000A6F13">
          <w:rPr>
            <w:rStyle w:val="Hyperlink"/>
            <w:noProof/>
          </w:rPr>
          <w:t>5.4</w:t>
        </w:r>
        <w:r w:rsidR="003D3707">
          <w:rPr>
            <w:rFonts w:asciiTheme="minorHAnsi" w:eastAsiaTheme="minorEastAsia" w:hAnsiTheme="minorHAnsi" w:cstheme="minorBidi"/>
            <w:b w:val="0"/>
            <w:bCs w:val="0"/>
            <w:noProof/>
            <w:lang w:val="es-MX" w:eastAsia="es-MX"/>
          </w:rPr>
          <w:tab/>
        </w:r>
        <w:r w:rsidR="003D3707" w:rsidRPr="000A6F13">
          <w:rPr>
            <w:rStyle w:val="Hyperlink"/>
            <w:noProof/>
          </w:rPr>
          <w:t>Handle Indicate</w:t>
        </w:r>
        <w:r w:rsidR="003D3707">
          <w:rPr>
            <w:noProof/>
            <w:webHidden/>
          </w:rPr>
          <w:tab/>
        </w:r>
        <w:r w:rsidR="003D3707">
          <w:rPr>
            <w:noProof/>
            <w:webHidden/>
          </w:rPr>
          <w:fldChar w:fldCharType="begin"/>
        </w:r>
        <w:r w:rsidR="003D3707">
          <w:rPr>
            <w:noProof/>
            <w:webHidden/>
          </w:rPr>
          <w:instrText xml:space="preserve"> PAGEREF _Toc128040363 \h </w:instrText>
        </w:r>
        <w:r w:rsidR="003D3707">
          <w:rPr>
            <w:noProof/>
            <w:webHidden/>
          </w:rPr>
        </w:r>
        <w:r w:rsidR="003D3707">
          <w:rPr>
            <w:noProof/>
            <w:webHidden/>
          </w:rPr>
          <w:fldChar w:fldCharType="separate"/>
        </w:r>
        <w:r w:rsidR="003D3707">
          <w:rPr>
            <w:noProof/>
            <w:webHidden/>
          </w:rPr>
          <w:t>25</w:t>
        </w:r>
        <w:r w:rsidR="003D3707">
          <w:rPr>
            <w:noProof/>
            <w:webHidden/>
          </w:rPr>
          <w:fldChar w:fldCharType="end"/>
        </w:r>
      </w:hyperlink>
    </w:p>
    <w:p w14:paraId="000E0933" w14:textId="18825585" w:rsidR="003D3707" w:rsidRDefault="00000000">
      <w:pPr>
        <w:pStyle w:val="TOC2"/>
        <w:rPr>
          <w:rFonts w:asciiTheme="minorHAnsi" w:eastAsiaTheme="minorEastAsia" w:hAnsiTheme="minorHAnsi" w:cstheme="minorBidi"/>
          <w:b w:val="0"/>
          <w:bCs w:val="0"/>
          <w:noProof/>
          <w:lang w:val="es-MX" w:eastAsia="es-MX"/>
        </w:rPr>
      </w:pPr>
      <w:hyperlink w:anchor="_Toc128040364" w:history="1">
        <w:r w:rsidR="003D3707" w:rsidRPr="000A6F13">
          <w:rPr>
            <w:rStyle w:val="Hyperlink"/>
            <w:noProof/>
          </w:rPr>
          <w:t>5.5</w:t>
        </w:r>
        <w:r w:rsidR="003D3707">
          <w:rPr>
            <w:rFonts w:asciiTheme="minorHAnsi" w:eastAsiaTheme="minorEastAsia" w:hAnsiTheme="minorHAnsi" w:cstheme="minorBidi"/>
            <w:b w:val="0"/>
            <w:bCs w:val="0"/>
            <w:noProof/>
            <w:lang w:val="es-MX" w:eastAsia="es-MX"/>
          </w:rPr>
          <w:tab/>
        </w:r>
        <w:r w:rsidR="003D3707" w:rsidRPr="000A6F13">
          <w:rPr>
            <w:rStyle w:val="Hyperlink"/>
            <w:noProof/>
          </w:rPr>
          <w:t>HVI</w:t>
        </w:r>
        <w:r w:rsidR="003D3707">
          <w:rPr>
            <w:noProof/>
            <w:webHidden/>
          </w:rPr>
          <w:tab/>
        </w:r>
        <w:r w:rsidR="003D3707">
          <w:rPr>
            <w:noProof/>
            <w:webHidden/>
          </w:rPr>
          <w:fldChar w:fldCharType="begin"/>
        </w:r>
        <w:r w:rsidR="003D3707">
          <w:rPr>
            <w:noProof/>
            <w:webHidden/>
          </w:rPr>
          <w:instrText xml:space="preserve"> PAGEREF _Toc128040364 \h </w:instrText>
        </w:r>
        <w:r w:rsidR="003D3707">
          <w:rPr>
            <w:noProof/>
            <w:webHidden/>
          </w:rPr>
        </w:r>
        <w:r w:rsidR="003D3707">
          <w:rPr>
            <w:noProof/>
            <w:webHidden/>
          </w:rPr>
          <w:fldChar w:fldCharType="separate"/>
        </w:r>
        <w:r w:rsidR="003D3707">
          <w:rPr>
            <w:noProof/>
            <w:webHidden/>
          </w:rPr>
          <w:t>26</w:t>
        </w:r>
        <w:r w:rsidR="003D3707">
          <w:rPr>
            <w:noProof/>
            <w:webHidden/>
          </w:rPr>
          <w:fldChar w:fldCharType="end"/>
        </w:r>
      </w:hyperlink>
    </w:p>
    <w:p w14:paraId="3583A3D3" w14:textId="1D90CB2A" w:rsidR="003D3707" w:rsidRDefault="00000000">
      <w:pPr>
        <w:pStyle w:val="TOC2"/>
        <w:rPr>
          <w:rFonts w:asciiTheme="minorHAnsi" w:eastAsiaTheme="minorEastAsia" w:hAnsiTheme="minorHAnsi" w:cstheme="minorBidi"/>
          <w:b w:val="0"/>
          <w:bCs w:val="0"/>
          <w:noProof/>
          <w:lang w:val="es-MX" w:eastAsia="es-MX"/>
        </w:rPr>
      </w:pPr>
      <w:hyperlink w:anchor="_Toc128040365" w:history="1">
        <w:r w:rsidR="003D3707" w:rsidRPr="000A6F13">
          <w:rPr>
            <w:rStyle w:val="Hyperlink"/>
            <w:noProof/>
          </w:rPr>
          <w:t>5.6</w:t>
        </w:r>
        <w:r w:rsidR="003D3707">
          <w:rPr>
            <w:rFonts w:asciiTheme="minorHAnsi" w:eastAsiaTheme="minorEastAsia" w:hAnsiTheme="minorHAnsi" w:cstheme="minorBidi"/>
            <w:b w:val="0"/>
            <w:bCs w:val="0"/>
            <w:noProof/>
            <w:lang w:val="es-MX" w:eastAsia="es-MX"/>
          </w:rPr>
          <w:tab/>
        </w:r>
        <w:r w:rsidR="003D3707" w:rsidRPr="000A6F13">
          <w:rPr>
            <w:rStyle w:val="Hyperlink"/>
            <w:noProof/>
          </w:rPr>
          <w:t>Push</w:t>
        </w:r>
        <w:r w:rsidR="003D3707">
          <w:rPr>
            <w:noProof/>
            <w:webHidden/>
          </w:rPr>
          <w:tab/>
        </w:r>
        <w:r w:rsidR="003D3707">
          <w:rPr>
            <w:noProof/>
            <w:webHidden/>
          </w:rPr>
          <w:fldChar w:fldCharType="begin"/>
        </w:r>
        <w:r w:rsidR="003D3707">
          <w:rPr>
            <w:noProof/>
            <w:webHidden/>
          </w:rPr>
          <w:instrText xml:space="preserve"> PAGEREF _Toc128040365 \h </w:instrText>
        </w:r>
        <w:r w:rsidR="003D3707">
          <w:rPr>
            <w:noProof/>
            <w:webHidden/>
          </w:rPr>
        </w:r>
        <w:r w:rsidR="003D3707">
          <w:rPr>
            <w:noProof/>
            <w:webHidden/>
          </w:rPr>
          <w:fldChar w:fldCharType="separate"/>
        </w:r>
        <w:r w:rsidR="003D3707">
          <w:rPr>
            <w:noProof/>
            <w:webHidden/>
          </w:rPr>
          <w:t>26</w:t>
        </w:r>
        <w:r w:rsidR="003D3707">
          <w:rPr>
            <w:noProof/>
            <w:webHidden/>
          </w:rPr>
          <w:fldChar w:fldCharType="end"/>
        </w:r>
      </w:hyperlink>
    </w:p>
    <w:p w14:paraId="16309545" w14:textId="3AC412AF"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66" w:history="1">
        <w:r w:rsidR="003D3707" w:rsidRPr="000A6F13">
          <w:rPr>
            <w:rStyle w:val="Hyperlink"/>
            <w:rFonts w:cs="Arial"/>
            <w:noProof/>
            <w:snapToGrid w:val="0"/>
          </w:rPr>
          <w:t>6.</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rFonts w:cs="Arial"/>
            <w:noProof/>
            <w:snapToGrid w:val="0"/>
          </w:rPr>
          <w:t>Maintenance</w:t>
        </w:r>
        <w:r w:rsidR="003D3707">
          <w:rPr>
            <w:noProof/>
            <w:webHidden/>
          </w:rPr>
          <w:tab/>
        </w:r>
        <w:r w:rsidR="003D3707">
          <w:rPr>
            <w:noProof/>
            <w:webHidden/>
          </w:rPr>
          <w:fldChar w:fldCharType="begin"/>
        </w:r>
        <w:r w:rsidR="003D3707">
          <w:rPr>
            <w:noProof/>
            <w:webHidden/>
          </w:rPr>
          <w:instrText xml:space="preserve"> PAGEREF _Toc128040366 \h </w:instrText>
        </w:r>
        <w:r w:rsidR="003D3707">
          <w:rPr>
            <w:noProof/>
            <w:webHidden/>
          </w:rPr>
        </w:r>
        <w:r w:rsidR="003D3707">
          <w:rPr>
            <w:noProof/>
            <w:webHidden/>
          </w:rPr>
          <w:fldChar w:fldCharType="separate"/>
        </w:r>
        <w:r w:rsidR="003D3707">
          <w:rPr>
            <w:noProof/>
            <w:webHidden/>
          </w:rPr>
          <w:t>27</w:t>
        </w:r>
        <w:r w:rsidR="003D3707">
          <w:rPr>
            <w:noProof/>
            <w:webHidden/>
          </w:rPr>
          <w:fldChar w:fldCharType="end"/>
        </w:r>
      </w:hyperlink>
    </w:p>
    <w:p w14:paraId="60DB4158" w14:textId="540BA51A"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67" w:history="1">
        <w:r w:rsidR="003D3707" w:rsidRPr="000A6F13">
          <w:rPr>
            <w:rStyle w:val="Hyperlink"/>
            <w:noProof/>
          </w:rPr>
          <w:t>7.</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rFonts w:cs="Arial"/>
            <w:noProof/>
            <w:snapToGrid w:val="0"/>
          </w:rPr>
          <w:t>Qualification</w:t>
        </w:r>
        <w:r w:rsidR="003D3707" w:rsidRPr="000A6F13">
          <w:rPr>
            <w:rStyle w:val="Hyperlink"/>
            <w:noProof/>
          </w:rPr>
          <w:t xml:space="preserve"> and Acceptance</w:t>
        </w:r>
        <w:r w:rsidR="003D3707">
          <w:rPr>
            <w:noProof/>
            <w:webHidden/>
          </w:rPr>
          <w:tab/>
        </w:r>
        <w:r w:rsidR="003D3707">
          <w:rPr>
            <w:noProof/>
            <w:webHidden/>
          </w:rPr>
          <w:fldChar w:fldCharType="begin"/>
        </w:r>
        <w:r w:rsidR="003D3707">
          <w:rPr>
            <w:noProof/>
            <w:webHidden/>
          </w:rPr>
          <w:instrText xml:space="preserve"> PAGEREF _Toc128040367 \h </w:instrText>
        </w:r>
        <w:r w:rsidR="003D3707">
          <w:rPr>
            <w:noProof/>
            <w:webHidden/>
          </w:rPr>
        </w:r>
        <w:r w:rsidR="003D3707">
          <w:rPr>
            <w:noProof/>
            <w:webHidden/>
          </w:rPr>
          <w:fldChar w:fldCharType="separate"/>
        </w:r>
        <w:r w:rsidR="003D3707">
          <w:rPr>
            <w:noProof/>
            <w:webHidden/>
          </w:rPr>
          <w:t>27</w:t>
        </w:r>
        <w:r w:rsidR="003D3707">
          <w:rPr>
            <w:noProof/>
            <w:webHidden/>
          </w:rPr>
          <w:fldChar w:fldCharType="end"/>
        </w:r>
      </w:hyperlink>
    </w:p>
    <w:p w14:paraId="5666BF88" w14:textId="103479E1"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68" w:history="1">
        <w:r w:rsidR="003D3707" w:rsidRPr="000A6F13">
          <w:rPr>
            <w:rStyle w:val="Hyperlink"/>
            <w:noProof/>
          </w:rPr>
          <w:t>8.</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rFonts w:cs="Arial"/>
            <w:noProof/>
            <w:snapToGrid w:val="0"/>
          </w:rPr>
          <w:t>Miscellaneous</w:t>
        </w:r>
        <w:r w:rsidR="003D3707">
          <w:rPr>
            <w:noProof/>
            <w:webHidden/>
          </w:rPr>
          <w:tab/>
        </w:r>
        <w:r w:rsidR="003D3707">
          <w:rPr>
            <w:noProof/>
            <w:webHidden/>
          </w:rPr>
          <w:fldChar w:fldCharType="begin"/>
        </w:r>
        <w:r w:rsidR="003D3707">
          <w:rPr>
            <w:noProof/>
            <w:webHidden/>
          </w:rPr>
          <w:instrText xml:space="preserve"> PAGEREF _Toc128040368 \h </w:instrText>
        </w:r>
        <w:r w:rsidR="003D3707">
          <w:rPr>
            <w:noProof/>
            <w:webHidden/>
          </w:rPr>
        </w:r>
        <w:r w:rsidR="003D3707">
          <w:rPr>
            <w:noProof/>
            <w:webHidden/>
          </w:rPr>
          <w:fldChar w:fldCharType="separate"/>
        </w:r>
        <w:r w:rsidR="003D3707">
          <w:rPr>
            <w:noProof/>
            <w:webHidden/>
          </w:rPr>
          <w:t>27</w:t>
        </w:r>
        <w:r w:rsidR="003D3707">
          <w:rPr>
            <w:noProof/>
            <w:webHidden/>
          </w:rPr>
          <w:fldChar w:fldCharType="end"/>
        </w:r>
      </w:hyperlink>
    </w:p>
    <w:p w14:paraId="3ECEBA32" w14:textId="35D7CC7C"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69" w:history="1">
        <w:r w:rsidR="003D3707" w:rsidRPr="000A6F13">
          <w:rPr>
            <w:rStyle w:val="Hyperlink"/>
            <w:rFonts w:cs="Arial"/>
            <w:noProof/>
            <w:snapToGrid w:val="0"/>
          </w:rPr>
          <w:t>9.</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rFonts w:cs="Arial"/>
            <w:noProof/>
            <w:snapToGrid w:val="0"/>
          </w:rPr>
          <w:t>Deliverables</w:t>
        </w:r>
        <w:r w:rsidR="003D3707">
          <w:rPr>
            <w:noProof/>
            <w:webHidden/>
          </w:rPr>
          <w:tab/>
        </w:r>
        <w:r w:rsidR="003D3707">
          <w:rPr>
            <w:noProof/>
            <w:webHidden/>
          </w:rPr>
          <w:fldChar w:fldCharType="begin"/>
        </w:r>
        <w:r w:rsidR="003D3707">
          <w:rPr>
            <w:noProof/>
            <w:webHidden/>
          </w:rPr>
          <w:instrText xml:space="preserve"> PAGEREF _Toc128040369 \h </w:instrText>
        </w:r>
        <w:r w:rsidR="003D3707">
          <w:rPr>
            <w:noProof/>
            <w:webHidden/>
          </w:rPr>
        </w:r>
        <w:r w:rsidR="003D3707">
          <w:rPr>
            <w:noProof/>
            <w:webHidden/>
          </w:rPr>
          <w:fldChar w:fldCharType="separate"/>
        </w:r>
        <w:r w:rsidR="003D3707">
          <w:rPr>
            <w:noProof/>
            <w:webHidden/>
          </w:rPr>
          <w:t>27</w:t>
        </w:r>
        <w:r w:rsidR="003D3707">
          <w:rPr>
            <w:noProof/>
            <w:webHidden/>
          </w:rPr>
          <w:fldChar w:fldCharType="end"/>
        </w:r>
      </w:hyperlink>
    </w:p>
    <w:p w14:paraId="1BC9D853" w14:textId="301CA1D9" w:rsidR="003D3707" w:rsidRDefault="00000000">
      <w:pPr>
        <w:pStyle w:val="TOC2"/>
        <w:rPr>
          <w:rFonts w:asciiTheme="minorHAnsi" w:eastAsiaTheme="minorEastAsia" w:hAnsiTheme="minorHAnsi" w:cstheme="minorBidi"/>
          <w:b w:val="0"/>
          <w:bCs w:val="0"/>
          <w:noProof/>
          <w:lang w:val="es-MX" w:eastAsia="es-MX"/>
        </w:rPr>
      </w:pPr>
      <w:hyperlink w:anchor="_Toc128040370" w:history="1">
        <w:r w:rsidR="003D3707" w:rsidRPr="000A6F13">
          <w:rPr>
            <w:rStyle w:val="Hyperlink"/>
            <w:noProof/>
          </w:rPr>
          <w:t>9.1</w:t>
        </w:r>
        <w:r w:rsidR="003D3707">
          <w:rPr>
            <w:rFonts w:asciiTheme="minorHAnsi" w:eastAsiaTheme="minorEastAsia" w:hAnsiTheme="minorHAnsi" w:cstheme="minorBidi"/>
            <w:b w:val="0"/>
            <w:bCs w:val="0"/>
            <w:noProof/>
            <w:lang w:val="es-MX" w:eastAsia="es-MX"/>
          </w:rPr>
          <w:tab/>
        </w:r>
        <w:r w:rsidR="003D3707" w:rsidRPr="000A6F13">
          <w:rPr>
            <w:rStyle w:val="Hyperlink"/>
            <w:noProof/>
          </w:rPr>
          <w:t>From =S=</w:t>
        </w:r>
        <w:r w:rsidR="003D3707">
          <w:rPr>
            <w:noProof/>
            <w:webHidden/>
          </w:rPr>
          <w:tab/>
        </w:r>
        <w:r w:rsidR="003D3707">
          <w:rPr>
            <w:noProof/>
            <w:webHidden/>
          </w:rPr>
          <w:fldChar w:fldCharType="begin"/>
        </w:r>
        <w:r w:rsidR="003D3707">
          <w:rPr>
            <w:noProof/>
            <w:webHidden/>
          </w:rPr>
          <w:instrText xml:space="preserve"> PAGEREF _Toc128040370 \h </w:instrText>
        </w:r>
        <w:r w:rsidR="003D3707">
          <w:rPr>
            <w:noProof/>
            <w:webHidden/>
          </w:rPr>
        </w:r>
        <w:r w:rsidR="003D3707">
          <w:rPr>
            <w:noProof/>
            <w:webHidden/>
          </w:rPr>
          <w:fldChar w:fldCharType="separate"/>
        </w:r>
        <w:r w:rsidR="003D3707">
          <w:rPr>
            <w:noProof/>
            <w:webHidden/>
          </w:rPr>
          <w:t>27</w:t>
        </w:r>
        <w:r w:rsidR="003D3707">
          <w:rPr>
            <w:noProof/>
            <w:webHidden/>
          </w:rPr>
          <w:fldChar w:fldCharType="end"/>
        </w:r>
      </w:hyperlink>
    </w:p>
    <w:p w14:paraId="297C988F" w14:textId="35691179" w:rsidR="003D3707" w:rsidRDefault="00000000">
      <w:pPr>
        <w:pStyle w:val="TOC2"/>
        <w:rPr>
          <w:rFonts w:asciiTheme="minorHAnsi" w:eastAsiaTheme="minorEastAsia" w:hAnsiTheme="minorHAnsi" w:cstheme="minorBidi"/>
          <w:b w:val="0"/>
          <w:bCs w:val="0"/>
          <w:noProof/>
          <w:lang w:val="es-MX" w:eastAsia="es-MX"/>
        </w:rPr>
      </w:pPr>
      <w:hyperlink w:anchor="_Toc128040371" w:history="1">
        <w:r w:rsidR="003D3707" w:rsidRPr="000A6F13">
          <w:rPr>
            <w:rStyle w:val="Hyperlink"/>
            <w:noProof/>
          </w:rPr>
          <w:t>9.2</w:t>
        </w:r>
        <w:r w:rsidR="003D3707">
          <w:rPr>
            <w:rFonts w:asciiTheme="minorHAnsi" w:eastAsiaTheme="minorEastAsia" w:hAnsiTheme="minorHAnsi" w:cstheme="minorBidi"/>
            <w:b w:val="0"/>
            <w:bCs w:val="0"/>
            <w:noProof/>
            <w:lang w:val="es-MX" w:eastAsia="es-MX"/>
          </w:rPr>
          <w:tab/>
        </w:r>
        <w:r w:rsidR="003D3707" w:rsidRPr="000A6F13">
          <w:rPr>
            <w:rStyle w:val="Hyperlink"/>
            <w:noProof/>
          </w:rPr>
          <w:t>From supplier</w:t>
        </w:r>
        <w:r w:rsidR="003D3707">
          <w:rPr>
            <w:noProof/>
            <w:webHidden/>
          </w:rPr>
          <w:tab/>
        </w:r>
        <w:r w:rsidR="003D3707">
          <w:rPr>
            <w:noProof/>
            <w:webHidden/>
          </w:rPr>
          <w:fldChar w:fldCharType="begin"/>
        </w:r>
        <w:r w:rsidR="003D3707">
          <w:rPr>
            <w:noProof/>
            <w:webHidden/>
          </w:rPr>
          <w:instrText xml:space="preserve"> PAGEREF _Toc128040371 \h </w:instrText>
        </w:r>
        <w:r w:rsidR="003D3707">
          <w:rPr>
            <w:noProof/>
            <w:webHidden/>
          </w:rPr>
        </w:r>
        <w:r w:rsidR="003D3707">
          <w:rPr>
            <w:noProof/>
            <w:webHidden/>
          </w:rPr>
          <w:fldChar w:fldCharType="separate"/>
        </w:r>
        <w:r w:rsidR="003D3707">
          <w:rPr>
            <w:noProof/>
            <w:webHidden/>
          </w:rPr>
          <w:t>27</w:t>
        </w:r>
        <w:r w:rsidR="003D3707">
          <w:rPr>
            <w:noProof/>
            <w:webHidden/>
          </w:rPr>
          <w:fldChar w:fldCharType="end"/>
        </w:r>
      </w:hyperlink>
    </w:p>
    <w:p w14:paraId="2BF56677" w14:textId="59DF9D4C" w:rsidR="003D3707" w:rsidRDefault="00000000">
      <w:pPr>
        <w:pStyle w:val="TOC1"/>
        <w:tabs>
          <w:tab w:val="left" w:pos="600"/>
          <w:tab w:val="right" w:leader="dot" w:pos="10646"/>
        </w:tabs>
        <w:rPr>
          <w:rFonts w:asciiTheme="minorHAnsi" w:eastAsiaTheme="minorEastAsia" w:hAnsiTheme="minorHAnsi" w:cstheme="minorBidi"/>
          <w:b w:val="0"/>
          <w:bCs w:val="0"/>
          <w:i w:val="0"/>
          <w:iCs w:val="0"/>
          <w:noProof/>
          <w:sz w:val="22"/>
          <w:szCs w:val="22"/>
          <w:lang w:val="es-MX" w:eastAsia="es-MX"/>
        </w:rPr>
      </w:pPr>
      <w:hyperlink w:anchor="_Toc128040372" w:history="1">
        <w:r w:rsidR="003D3707" w:rsidRPr="000A6F13">
          <w:rPr>
            <w:rStyle w:val="Hyperlink"/>
            <w:noProof/>
          </w:rPr>
          <w:t>10.</w:t>
        </w:r>
        <w:r w:rsidR="003D3707">
          <w:rPr>
            <w:rFonts w:asciiTheme="minorHAnsi" w:eastAsiaTheme="minorEastAsia" w:hAnsiTheme="minorHAnsi" w:cstheme="minorBidi"/>
            <w:b w:val="0"/>
            <w:bCs w:val="0"/>
            <w:i w:val="0"/>
            <w:iCs w:val="0"/>
            <w:noProof/>
            <w:sz w:val="22"/>
            <w:szCs w:val="22"/>
            <w:lang w:val="es-MX" w:eastAsia="es-MX"/>
          </w:rPr>
          <w:tab/>
        </w:r>
        <w:r w:rsidR="003D3707" w:rsidRPr="000A6F13">
          <w:rPr>
            <w:rStyle w:val="Hyperlink"/>
            <w:rFonts w:cs="Arial"/>
            <w:noProof/>
            <w:snapToGrid w:val="0"/>
          </w:rPr>
          <w:t>Glossary</w:t>
        </w:r>
        <w:r w:rsidR="003D3707">
          <w:rPr>
            <w:noProof/>
            <w:webHidden/>
          </w:rPr>
          <w:tab/>
        </w:r>
        <w:r w:rsidR="003D3707">
          <w:rPr>
            <w:noProof/>
            <w:webHidden/>
          </w:rPr>
          <w:fldChar w:fldCharType="begin"/>
        </w:r>
        <w:r w:rsidR="003D3707">
          <w:rPr>
            <w:noProof/>
            <w:webHidden/>
          </w:rPr>
          <w:instrText xml:space="preserve"> PAGEREF _Toc128040372 \h </w:instrText>
        </w:r>
        <w:r w:rsidR="003D3707">
          <w:rPr>
            <w:noProof/>
            <w:webHidden/>
          </w:rPr>
        </w:r>
        <w:r w:rsidR="003D3707">
          <w:rPr>
            <w:noProof/>
            <w:webHidden/>
          </w:rPr>
          <w:fldChar w:fldCharType="separate"/>
        </w:r>
        <w:r w:rsidR="003D3707">
          <w:rPr>
            <w:noProof/>
            <w:webHidden/>
          </w:rPr>
          <w:t>28</w:t>
        </w:r>
        <w:r w:rsidR="003D3707">
          <w:rPr>
            <w:noProof/>
            <w:webHidden/>
          </w:rPr>
          <w:fldChar w:fldCharType="end"/>
        </w:r>
      </w:hyperlink>
    </w:p>
    <w:p w14:paraId="3665A5B1" w14:textId="0068A5C5" w:rsidR="008C46B0" w:rsidRDefault="008C46B0" w:rsidP="008C46B0">
      <w:pPr>
        <w:rPr>
          <w:rFonts w:cs="Arial"/>
          <w:sz w:val="24"/>
          <w:szCs w:val="24"/>
        </w:rPr>
      </w:pPr>
      <w:r w:rsidRPr="001C4F87">
        <w:rPr>
          <w:rFonts w:cs="Arial"/>
          <w:sz w:val="24"/>
          <w:szCs w:val="24"/>
        </w:rPr>
        <w:fldChar w:fldCharType="end"/>
      </w:r>
    </w:p>
    <w:p w14:paraId="6880144A" w14:textId="77777777" w:rsidR="008C46B0" w:rsidRDefault="008C46B0">
      <w:pPr>
        <w:rPr>
          <w:rFonts w:cs="Arial"/>
          <w:sz w:val="24"/>
          <w:szCs w:val="24"/>
        </w:rPr>
      </w:pPr>
      <w:r>
        <w:rPr>
          <w:rFonts w:cs="Arial"/>
          <w:sz w:val="24"/>
          <w:szCs w:val="24"/>
        </w:rPr>
        <w:br w:type="page"/>
      </w:r>
    </w:p>
    <w:p w14:paraId="422BA087" w14:textId="77777777" w:rsidR="00DA38EC" w:rsidRDefault="00DA38EC" w:rsidP="008C46B0">
      <w:pPr>
        <w:rPr>
          <w:b/>
          <w:sz w:val="32"/>
        </w:rPr>
      </w:pPr>
    </w:p>
    <w:p w14:paraId="78676CF9" w14:textId="39403228" w:rsidR="00D70B50" w:rsidRDefault="00053586" w:rsidP="007315FC">
      <w:pPr>
        <w:pStyle w:val="Heading1"/>
      </w:pPr>
      <w:bookmarkStart w:id="3" w:name="_Toc128040327"/>
      <w:r>
        <w:t>General Information</w:t>
      </w:r>
      <w:bookmarkEnd w:id="3"/>
    </w:p>
    <w:p w14:paraId="3C25FA53" w14:textId="1801218A" w:rsidR="00E4411D" w:rsidRDefault="00E4411D" w:rsidP="00DD3B38">
      <w:pPr>
        <w:ind w:left="720"/>
      </w:pPr>
    </w:p>
    <w:p w14:paraId="24AC19EB" w14:textId="05BD88E2" w:rsidR="0022326F" w:rsidRDefault="003E2E86" w:rsidP="0022326F">
      <w:pPr>
        <w:ind w:left="720"/>
        <w:jc w:val="both"/>
        <w:rPr>
          <w:sz w:val="22"/>
          <w:szCs w:val="22"/>
        </w:rPr>
      </w:pPr>
      <w:r>
        <w:rPr>
          <w:sz w:val="22"/>
          <w:szCs w:val="22"/>
        </w:rPr>
        <w:t xml:space="preserve">This document is part of a family of documents which describe </w:t>
      </w:r>
      <w:r w:rsidR="00E51CD9">
        <w:rPr>
          <w:sz w:val="22"/>
          <w:szCs w:val="22"/>
        </w:rPr>
        <w:t xml:space="preserve">the automated portion of a production line for the QO/HOM </w:t>
      </w:r>
      <w:r w:rsidR="005542FF">
        <w:rPr>
          <w:sz w:val="22"/>
          <w:szCs w:val="22"/>
        </w:rPr>
        <w:t>MCBs (Qwik-Open/HOMeline M</w:t>
      </w:r>
      <w:r w:rsidR="00E51CD9">
        <w:rPr>
          <w:sz w:val="22"/>
          <w:szCs w:val="22"/>
        </w:rPr>
        <w:t xml:space="preserve">iniature </w:t>
      </w:r>
      <w:r w:rsidR="005542FF">
        <w:rPr>
          <w:sz w:val="22"/>
          <w:szCs w:val="22"/>
        </w:rPr>
        <w:t>C</w:t>
      </w:r>
      <w:r w:rsidR="00E51CD9">
        <w:rPr>
          <w:sz w:val="22"/>
          <w:szCs w:val="22"/>
        </w:rPr>
        <w:t xml:space="preserve">ircuit </w:t>
      </w:r>
      <w:r w:rsidR="005542FF">
        <w:rPr>
          <w:sz w:val="22"/>
          <w:szCs w:val="22"/>
        </w:rPr>
        <w:t>B</w:t>
      </w:r>
      <w:r w:rsidR="00E51CD9">
        <w:rPr>
          <w:sz w:val="22"/>
          <w:szCs w:val="22"/>
        </w:rPr>
        <w:t xml:space="preserve">reakers.  This portion </w:t>
      </w:r>
      <w:r w:rsidR="00EB7406">
        <w:rPr>
          <w:sz w:val="22"/>
          <w:szCs w:val="22"/>
        </w:rPr>
        <w:t xml:space="preserve">is known as the Automated Finishing Line (AFL) </w:t>
      </w:r>
      <w:r w:rsidR="006D0D5E">
        <w:rPr>
          <w:sz w:val="22"/>
          <w:szCs w:val="22"/>
        </w:rPr>
        <w:t>because it is u</w:t>
      </w:r>
      <w:r w:rsidR="00EB7406">
        <w:rPr>
          <w:sz w:val="22"/>
          <w:szCs w:val="22"/>
        </w:rPr>
        <w:t xml:space="preserve">sed to </w:t>
      </w:r>
      <w:r w:rsidR="006D0D5E">
        <w:rPr>
          <w:sz w:val="22"/>
          <w:szCs w:val="22"/>
        </w:rPr>
        <w:t xml:space="preserve">set, or to calibrate </w:t>
      </w:r>
      <w:r w:rsidR="00B46B69">
        <w:rPr>
          <w:sz w:val="22"/>
          <w:szCs w:val="22"/>
        </w:rPr>
        <w:t xml:space="preserve">the </w:t>
      </w:r>
      <w:r w:rsidR="00E51CD9">
        <w:rPr>
          <w:sz w:val="22"/>
          <w:szCs w:val="22"/>
        </w:rPr>
        <w:t xml:space="preserve">thermal </w:t>
      </w:r>
      <w:r w:rsidR="00EB7406">
        <w:rPr>
          <w:sz w:val="22"/>
          <w:szCs w:val="22"/>
        </w:rPr>
        <w:t>response</w:t>
      </w:r>
      <w:r w:rsidR="00B46B69">
        <w:rPr>
          <w:sz w:val="22"/>
          <w:szCs w:val="22"/>
        </w:rPr>
        <w:t xml:space="preserve"> </w:t>
      </w:r>
      <w:r w:rsidR="006D0D5E">
        <w:rPr>
          <w:sz w:val="22"/>
          <w:szCs w:val="22"/>
        </w:rPr>
        <w:t>of fully assembled breakers and to test for correct f</w:t>
      </w:r>
      <w:r w:rsidR="00EB7406">
        <w:rPr>
          <w:sz w:val="22"/>
          <w:szCs w:val="22"/>
        </w:rPr>
        <w:t>unctionality.</w:t>
      </w:r>
      <w:r w:rsidR="006D0D5E">
        <w:rPr>
          <w:sz w:val="22"/>
          <w:szCs w:val="22"/>
        </w:rPr>
        <w:t xml:space="preserve">  </w:t>
      </w:r>
      <w:r w:rsidR="00EB7406">
        <w:rPr>
          <w:sz w:val="22"/>
          <w:szCs w:val="22"/>
        </w:rPr>
        <w:t>Th</w:t>
      </w:r>
      <w:r w:rsidR="001A4E65">
        <w:rPr>
          <w:sz w:val="22"/>
          <w:szCs w:val="22"/>
        </w:rPr>
        <w:t xml:space="preserve">is </w:t>
      </w:r>
      <w:r w:rsidR="006D0D5E">
        <w:rPr>
          <w:sz w:val="22"/>
          <w:szCs w:val="22"/>
        </w:rPr>
        <w:t>document de</w:t>
      </w:r>
      <w:r w:rsidR="00EB7406">
        <w:rPr>
          <w:sz w:val="22"/>
          <w:szCs w:val="22"/>
        </w:rPr>
        <w:t xml:space="preserve">scribes </w:t>
      </w:r>
      <w:r w:rsidR="006D0D5E">
        <w:rPr>
          <w:sz w:val="22"/>
          <w:szCs w:val="22"/>
        </w:rPr>
        <w:t xml:space="preserve">only </w:t>
      </w:r>
      <w:r w:rsidR="001A4E65">
        <w:rPr>
          <w:sz w:val="22"/>
          <w:szCs w:val="22"/>
        </w:rPr>
        <w:t xml:space="preserve">what is required to </w:t>
      </w:r>
      <w:r w:rsidR="006D0D5E">
        <w:rPr>
          <w:sz w:val="22"/>
          <w:szCs w:val="22"/>
        </w:rPr>
        <w:t>functionally test these breakers.</w:t>
      </w:r>
    </w:p>
    <w:p w14:paraId="14E66332" w14:textId="77777777" w:rsidR="0043144A" w:rsidRDefault="0043144A" w:rsidP="0022326F">
      <w:pPr>
        <w:ind w:left="720"/>
        <w:jc w:val="both"/>
        <w:rPr>
          <w:sz w:val="22"/>
          <w:szCs w:val="22"/>
        </w:rPr>
      </w:pPr>
    </w:p>
    <w:p w14:paraId="7E70675F" w14:textId="18CA46FB" w:rsidR="00E4411D" w:rsidRDefault="003357BA" w:rsidP="0022326F">
      <w:pPr>
        <w:ind w:left="720"/>
        <w:jc w:val="both"/>
        <w:rPr>
          <w:sz w:val="22"/>
          <w:szCs w:val="22"/>
        </w:rPr>
      </w:pPr>
      <w:r>
        <w:rPr>
          <w:sz w:val="22"/>
          <w:szCs w:val="22"/>
        </w:rPr>
        <w:t>With a few exceptions noted in this document, a</w:t>
      </w:r>
      <w:r w:rsidR="0052385B">
        <w:rPr>
          <w:sz w:val="22"/>
          <w:szCs w:val="22"/>
        </w:rPr>
        <w:t xml:space="preserve">ny </w:t>
      </w:r>
      <w:r w:rsidR="0043144A">
        <w:rPr>
          <w:sz w:val="22"/>
          <w:szCs w:val="22"/>
        </w:rPr>
        <w:t>information</w:t>
      </w:r>
      <w:r w:rsidR="00DD3B38">
        <w:rPr>
          <w:sz w:val="22"/>
          <w:szCs w:val="22"/>
        </w:rPr>
        <w:t xml:space="preserve"> </w:t>
      </w:r>
      <w:r w:rsidR="00FC723B">
        <w:rPr>
          <w:sz w:val="22"/>
          <w:szCs w:val="22"/>
        </w:rPr>
        <w:t xml:space="preserve">for this equipment </w:t>
      </w:r>
      <w:r w:rsidR="00DD3B38">
        <w:rPr>
          <w:sz w:val="22"/>
          <w:szCs w:val="22"/>
        </w:rPr>
        <w:t xml:space="preserve">outside of </w:t>
      </w:r>
      <w:r w:rsidR="006D0D5E">
        <w:rPr>
          <w:sz w:val="22"/>
          <w:szCs w:val="22"/>
        </w:rPr>
        <w:t>testi</w:t>
      </w:r>
      <w:r w:rsidR="0022326F">
        <w:rPr>
          <w:sz w:val="22"/>
          <w:szCs w:val="22"/>
        </w:rPr>
        <w:t xml:space="preserve">ng </w:t>
      </w:r>
      <w:r w:rsidR="0089258A">
        <w:rPr>
          <w:sz w:val="22"/>
          <w:szCs w:val="22"/>
        </w:rPr>
        <w:t>the c</w:t>
      </w:r>
      <w:r w:rsidR="0022326F">
        <w:rPr>
          <w:sz w:val="22"/>
          <w:szCs w:val="22"/>
        </w:rPr>
        <w:t xml:space="preserve">ircuit breaker such </w:t>
      </w:r>
      <w:r w:rsidR="00FC723B">
        <w:rPr>
          <w:sz w:val="22"/>
          <w:szCs w:val="22"/>
        </w:rPr>
        <w:t xml:space="preserve">as </w:t>
      </w:r>
      <w:r w:rsidR="0022326F">
        <w:rPr>
          <w:sz w:val="22"/>
          <w:szCs w:val="22"/>
        </w:rPr>
        <w:t xml:space="preserve">procurement, </w:t>
      </w:r>
      <w:r w:rsidR="0052385B">
        <w:rPr>
          <w:sz w:val="22"/>
          <w:szCs w:val="22"/>
        </w:rPr>
        <w:t xml:space="preserve">description of the </w:t>
      </w:r>
      <w:r w:rsidR="0022326F">
        <w:rPr>
          <w:sz w:val="22"/>
          <w:szCs w:val="22"/>
        </w:rPr>
        <w:t xml:space="preserve">product, equipment safety and ergonomics, etc., will be found in document PKR203802.  </w:t>
      </w:r>
      <w:r w:rsidR="001A4E65">
        <w:rPr>
          <w:sz w:val="22"/>
          <w:szCs w:val="22"/>
        </w:rPr>
        <w:t xml:space="preserve"> </w:t>
      </w:r>
    </w:p>
    <w:p w14:paraId="57DDE55B" w14:textId="77777777" w:rsidR="00DC1CF3" w:rsidRDefault="00DC1CF3" w:rsidP="0022326F">
      <w:pPr>
        <w:ind w:left="720"/>
        <w:jc w:val="both"/>
        <w:rPr>
          <w:sz w:val="22"/>
          <w:szCs w:val="22"/>
        </w:rPr>
      </w:pPr>
    </w:p>
    <w:p w14:paraId="223A5B89" w14:textId="77777777" w:rsidR="00FB0890" w:rsidRDefault="00FB0890" w:rsidP="0022326F">
      <w:pPr>
        <w:ind w:left="720"/>
        <w:jc w:val="both"/>
        <w:rPr>
          <w:sz w:val="22"/>
          <w:szCs w:val="22"/>
        </w:rPr>
      </w:pPr>
    </w:p>
    <w:p w14:paraId="7688490E" w14:textId="5311FBDA" w:rsidR="00E40137" w:rsidRPr="005F143E" w:rsidRDefault="00905F40" w:rsidP="00905F40">
      <w:pPr>
        <w:ind w:left="720"/>
        <w:jc w:val="center"/>
        <w:rPr>
          <w:sz w:val="22"/>
          <w:szCs w:val="22"/>
          <w:lang w:val="fr-FR"/>
        </w:rPr>
      </w:pPr>
      <w:commentRangeStart w:id="4"/>
      <w:commentRangeEnd w:id="4"/>
      <w:r>
        <w:rPr>
          <w:rStyle w:val="CommentReference"/>
          <w:i/>
          <w:color w:val="FF0000"/>
          <w:lang w:val="fr-FR" w:eastAsia="fr-FR"/>
        </w:rPr>
        <w:commentReference w:id="4"/>
      </w:r>
    </w:p>
    <w:p w14:paraId="6D069709" w14:textId="77777777" w:rsidR="00E40137" w:rsidRDefault="00E40137">
      <w:pPr>
        <w:rPr>
          <w:sz w:val="22"/>
          <w:szCs w:val="22"/>
        </w:rPr>
      </w:pPr>
      <w:r>
        <w:rPr>
          <w:sz w:val="22"/>
          <w:szCs w:val="22"/>
        </w:rPr>
        <w:br w:type="page"/>
      </w:r>
    </w:p>
    <w:p w14:paraId="0F742E3D" w14:textId="77777777" w:rsidR="00E92852" w:rsidRDefault="00E92852" w:rsidP="00905F40">
      <w:pPr>
        <w:ind w:left="720"/>
        <w:jc w:val="center"/>
        <w:rPr>
          <w:sz w:val="22"/>
          <w:szCs w:val="22"/>
        </w:rPr>
      </w:pPr>
    </w:p>
    <w:p w14:paraId="34ED4B83" w14:textId="77777777" w:rsidR="003C6E2F" w:rsidRPr="00615947" w:rsidRDefault="003C6E2F" w:rsidP="00443CBD">
      <w:pPr>
        <w:pStyle w:val="NormalIndent"/>
        <w:ind w:left="720"/>
      </w:pPr>
      <w:bookmarkStart w:id="5" w:name="_Toc462219857"/>
      <w:bookmarkStart w:id="6" w:name="_Toc479413975"/>
    </w:p>
    <w:p w14:paraId="23C1BA23" w14:textId="1DAA2476" w:rsidR="00066045" w:rsidRDefault="67F06DF2" w:rsidP="007315FC">
      <w:pPr>
        <w:pStyle w:val="Heading1"/>
      </w:pPr>
      <w:bookmarkStart w:id="7" w:name="_Toc128040328"/>
      <w:bookmarkEnd w:id="5"/>
      <w:bookmarkEnd w:id="6"/>
      <w:r>
        <w:t>Equipment design</w:t>
      </w:r>
      <w:bookmarkEnd w:id="7"/>
      <w:commentRangeStart w:id="8"/>
      <w:commentRangeEnd w:id="8"/>
      <w:r w:rsidR="00066045">
        <w:rPr>
          <w:rStyle w:val="CommentReference"/>
        </w:rPr>
        <w:commentReference w:id="8"/>
      </w:r>
    </w:p>
    <w:p w14:paraId="23458CF9" w14:textId="7ABCCE5C" w:rsidR="00066045" w:rsidRDefault="00066045" w:rsidP="00066045"/>
    <w:p w14:paraId="719C075C" w14:textId="77777777" w:rsidR="00B03C79" w:rsidRDefault="00B03C79" w:rsidP="00B03C79">
      <w:pPr>
        <w:pStyle w:val="Heading2"/>
        <w:keepNext w:val="0"/>
        <w:numPr>
          <w:ilvl w:val="1"/>
          <w:numId w:val="5"/>
        </w:numPr>
        <w:spacing w:before="120" w:after="120"/>
        <w:ind w:left="990" w:hanging="540"/>
      </w:pPr>
      <w:bookmarkStart w:id="9" w:name="_Toc128040329"/>
      <w:r>
        <w:t>Mechanical</w:t>
      </w:r>
      <w:bookmarkEnd w:id="9"/>
    </w:p>
    <w:p w14:paraId="09D33EC0" w14:textId="77777777" w:rsidR="00B03C79" w:rsidRPr="00B9391B" w:rsidRDefault="00B03C79" w:rsidP="00B03C79">
      <w:pPr>
        <w:pStyle w:val="NormalIndent"/>
      </w:pPr>
    </w:p>
    <w:p w14:paraId="081AF5A3" w14:textId="205285D6" w:rsidR="00B03C79" w:rsidRPr="003F1605" w:rsidRDefault="008955CB" w:rsidP="006B5389">
      <w:pPr>
        <w:ind w:left="708"/>
        <w:jc w:val="both"/>
        <w:rPr>
          <w:color w:val="000000" w:themeColor="text1"/>
          <w:sz w:val="22"/>
          <w:szCs w:val="22"/>
        </w:rPr>
      </w:pPr>
      <w:commentRangeStart w:id="10"/>
      <w:r w:rsidRPr="003F1605">
        <w:rPr>
          <w:color w:val="000000" w:themeColor="text1"/>
          <w:sz w:val="22"/>
          <w:szCs w:val="22"/>
        </w:rPr>
        <w:t xml:space="preserve">A </w:t>
      </w:r>
      <w:r w:rsidR="00930847" w:rsidRPr="003F1605">
        <w:rPr>
          <w:color w:val="000000" w:themeColor="text1"/>
          <w:sz w:val="22"/>
          <w:szCs w:val="22"/>
        </w:rPr>
        <w:t xml:space="preserve">receptacle </w:t>
      </w:r>
      <w:r w:rsidRPr="003F1605">
        <w:rPr>
          <w:color w:val="000000" w:themeColor="text1"/>
          <w:sz w:val="22"/>
          <w:szCs w:val="22"/>
        </w:rPr>
        <w:t>to collect any condensate from the cooling unit must be provided</w:t>
      </w:r>
      <w:r w:rsidR="00930847" w:rsidRPr="003F1605">
        <w:rPr>
          <w:color w:val="000000" w:themeColor="text1"/>
          <w:sz w:val="22"/>
          <w:szCs w:val="22"/>
        </w:rPr>
        <w:t xml:space="preserve">, </w:t>
      </w:r>
      <w:r w:rsidRPr="003F1605">
        <w:rPr>
          <w:color w:val="000000" w:themeColor="text1"/>
          <w:sz w:val="22"/>
          <w:szCs w:val="22"/>
        </w:rPr>
        <w:t xml:space="preserve">and </w:t>
      </w:r>
      <w:r w:rsidR="00930847" w:rsidRPr="003F1605">
        <w:rPr>
          <w:color w:val="000000" w:themeColor="text1"/>
          <w:sz w:val="22"/>
          <w:szCs w:val="22"/>
        </w:rPr>
        <w:t xml:space="preserve">it </w:t>
      </w:r>
      <w:r w:rsidR="00221941" w:rsidRPr="003F1605">
        <w:rPr>
          <w:color w:val="000000" w:themeColor="text1"/>
          <w:sz w:val="22"/>
          <w:szCs w:val="22"/>
        </w:rPr>
        <w:t xml:space="preserve">should </w:t>
      </w:r>
      <w:r w:rsidRPr="003F1605">
        <w:rPr>
          <w:color w:val="000000" w:themeColor="text1"/>
          <w:sz w:val="22"/>
          <w:szCs w:val="22"/>
        </w:rPr>
        <w:t>include a d</w:t>
      </w:r>
      <w:r w:rsidR="00C33346" w:rsidRPr="003F1605">
        <w:rPr>
          <w:color w:val="000000" w:themeColor="text1"/>
          <w:sz w:val="22"/>
          <w:szCs w:val="22"/>
        </w:rPr>
        <w:t xml:space="preserve">evice such as a petcock for </w:t>
      </w:r>
      <w:r w:rsidR="00A54A99" w:rsidRPr="003F1605">
        <w:rPr>
          <w:color w:val="000000" w:themeColor="text1"/>
          <w:sz w:val="22"/>
          <w:szCs w:val="22"/>
        </w:rPr>
        <w:t xml:space="preserve">the purpose of </w:t>
      </w:r>
      <w:r w:rsidR="00C33346" w:rsidRPr="003F1605">
        <w:rPr>
          <w:color w:val="000000" w:themeColor="text1"/>
          <w:sz w:val="22"/>
          <w:szCs w:val="22"/>
        </w:rPr>
        <w:t>emptying.  I</w:t>
      </w:r>
      <w:r w:rsidR="00930847" w:rsidRPr="003F1605">
        <w:rPr>
          <w:color w:val="000000" w:themeColor="text1"/>
          <w:sz w:val="22"/>
          <w:szCs w:val="22"/>
        </w:rPr>
        <w:t xml:space="preserve">t is permissible to </w:t>
      </w:r>
      <w:r w:rsidR="00A54A99" w:rsidRPr="003F1605">
        <w:rPr>
          <w:color w:val="000000" w:themeColor="text1"/>
          <w:sz w:val="22"/>
          <w:szCs w:val="22"/>
        </w:rPr>
        <w:t xml:space="preserve">omit the drain and instead </w:t>
      </w:r>
      <w:r w:rsidR="00930847" w:rsidRPr="003F1605">
        <w:rPr>
          <w:color w:val="000000" w:themeColor="text1"/>
          <w:sz w:val="22"/>
          <w:szCs w:val="22"/>
        </w:rPr>
        <w:t>remove the receptacle from the equipment provided</w:t>
      </w:r>
      <w:r w:rsidR="00A54A99" w:rsidRPr="003F1605">
        <w:rPr>
          <w:color w:val="000000" w:themeColor="text1"/>
          <w:sz w:val="22"/>
          <w:szCs w:val="22"/>
        </w:rPr>
        <w:t xml:space="preserve">: (1) </w:t>
      </w:r>
      <w:r w:rsidR="00930847" w:rsidRPr="003F1605">
        <w:rPr>
          <w:color w:val="000000" w:themeColor="text1"/>
          <w:sz w:val="22"/>
          <w:szCs w:val="22"/>
        </w:rPr>
        <w:t xml:space="preserve">tools are </w:t>
      </w:r>
      <w:r w:rsidR="00F557B9" w:rsidRPr="003F1605">
        <w:rPr>
          <w:color w:val="000000" w:themeColor="text1"/>
          <w:sz w:val="22"/>
          <w:szCs w:val="22"/>
        </w:rPr>
        <w:t xml:space="preserve">not </w:t>
      </w:r>
      <w:r w:rsidR="00930847" w:rsidRPr="003F1605">
        <w:rPr>
          <w:color w:val="000000" w:themeColor="text1"/>
          <w:sz w:val="22"/>
          <w:szCs w:val="22"/>
        </w:rPr>
        <w:t>required</w:t>
      </w:r>
      <w:r w:rsidR="00F557B9" w:rsidRPr="003F1605">
        <w:rPr>
          <w:color w:val="000000" w:themeColor="text1"/>
          <w:sz w:val="22"/>
          <w:szCs w:val="22"/>
        </w:rPr>
        <w:t xml:space="preserve">, </w:t>
      </w:r>
      <w:r w:rsidR="00930847" w:rsidRPr="003F1605">
        <w:rPr>
          <w:color w:val="000000" w:themeColor="text1"/>
          <w:sz w:val="22"/>
          <w:szCs w:val="22"/>
        </w:rPr>
        <w:t xml:space="preserve">and </w:t>
      </w:r>
      <w:r w:rsidR="00F557B9" w:rsidRPr="003F1605">
        <w:rPr>
          <w:color w:val="000000" w:themeColor="text1"/>
          <w:sz w:val="22"/>
          <w:szCs w:val="22"/>
        </w:rPr>
        <w:t>(</w:t>
      </w:r>
      <w:r w:rsidR="00A54A99" w:rsidRPr="003F1605">
        <w:rPr>
          <w:color w:val="000000" w:themeColor="text1"/>
          <w:sz w:val="22"/>
          <w:szCs w:val="22"/>
        </w:rPr>
        <w:t xml:space="preserve">2) </w:t>
      </w:r>
      <w:r w:rsidR="00930847" w:rsidRPr="003F1605">
        <w:rPr>
          <w:color w:val="000000" w:themeColor="text1"/>
          <w:sz w:val="22"/>
          <w:szCs w:val="22"/>
        </w:rPr>
        <w:t xml:space="preserve">the </w:t>
      </w:r>
      <w:r w:rsidR="00A54A99" w:rsidRPr="003F1605">
        <w:rPr>
          <w:color w:val="000000" w:themeColor="text1"/>
          <w:sz w:val="22"/>
          <w:szCs w:val="22"/>
        </w:rPr>
        <w:t xml:space="preserve">process to remove </w:t>
      </w:r>
      <w:r w:rsidR="00C33346" w:rsidRPr="003F1605">
        <w:rPr>
          <w:color w:val="000000" w:themeColor="text1"/>
          <w:sz w:val="22"/>
          <w:szCs w:val="22"/>
        </w:rPr>
        <w:t>and reinstall takes no</w:t>
      </w:r>
      <w:r w:rsidR="00A54A99" w:rsidRPr="003F1605">
        <w:rPr>
          <w:color w:val="000000" w:themeColor="text1"/>
          <w:sz w:val="22"/>
          <w:szCs w:val="22"/>
        </w:rPr>
        <w:t xml:space="preserve"> </w:t>
      </w:r>
      <w:r w:rsidR="00C33346" w:rsidRPr="003F1605">
        <w:rPr>
          <w:color w:val="000000" w:themeColor="text1"/>
          <w:sz w:val="22"/>
          <w:szCs w:val="22"/>
        </w:rPr>
        <w:t xml:space="preserve">more time than </w:t>
      </w:r>
      <w:r w:rsidR="00F557B9" w:rsidRPr="003F1605">
        <w:rPr>
          <w:color w:val="000000" w:themeColor="text1"/>
          <w:sz w:val="22"/>
          <w:szCs w:val="22"/>
        </w:rPr>
        <w:t xml:space="preserve">using </w:t>
      </w:r>
      <w:r w:rsidR="00C33346" w:rsidRPr="003F1605">
        <w:rPr>
          <w:color w:val="000000" w:themeColor="text1"/>
          <w:sz w:val="22"/>
          <w:szCs w:val="22"/>
        </w:rPr>
        <w:t>a petcock</w:t>
      </w:r>
      <w:r w:rsidR="00A54A99" w:rsidRPr="003F1605">
        <w:rPr>
          <w:color w:val="000000" w:themeColor="text1"/>
          <w:sz w:val="22"/>
          <w:szCs w:val="22"/>
        </w:rPr>
        <w:t xml:space="preserve"> if one was provided</w:t>
      </w:r>
      <w:r w:rsidR="00C33346" w:rsidRPr="003F1605">
        <w:rPr>
          <w:color w:val="000000" w:themeColor="text1"/>
          <w:sz w:val="22"/>
          <w:szCs w:val="22"/>
        </w:rPr>
        <w:t xml:space="preserve">. </w:t>
      </w:r>
      <w:r w:rsidR="00221941" w:rsidRPr="003F1605">
        <w:rPr>
          <w:color w:val="000000" w:themeColor="text1"/>
          <w:sz w:val="22"/>
          <w:szCs w:val="22"/>
        </w:rPr>
        <w:t>Siphoning is NOT permitted.</w:t>
      </w:r>
    </w:p>
    <w:p w14:paraId="6EBBAA94" w14:textId="308BD8AB" w:rsidR="00582F57" w:rsidRPr="003F1605" w:rsidRDefault="00582F57" w:rsidP="006B5389">
      <w:pPr>
        <w:ind w:left="708"/>
        <w:jc w:val="both"/>
        <w:rPr>
          <w:color w:val="000000" w:themeColor="text1"/>
          <w:sz w:val="22"/>
          <w:szCs w:val="22"/>
        </w:rPr>
      </w:pPr>
    </w:p>
    <w:p w14:paraId="15F65807" w14:textId="0CA64F9E" w:rsidR="007D0F17" w:rsidRPr="003F1605" w:rsidRDefault="007D0F17" w:rsidP="006B5389">
      <w:pPr>
        <w:ind w:left="708"/>
        <w:jc w:val="both"/>
        <w:rPr>
          <w:color w:val="000000" w:themeColor="text1"/>
          <w:sz w:val="22"/>
          <w:szCs w:val="22"/>
        </w:rPr>
      </w:pPr>
      <w:r w:rsidRPr="003F1605">
        <w:rPr>
          <w:color w:val="000000" w:themeColor="text1"/>
          <w:sz w:val="22"/>
          <w:szCs w:val="22"/>
        </w:rPr>
        <w:t xml:space="preserve">The following parts </w:t>
      </w:r>
      <w:r w:rsidR="00172681" w:rsidRPr="003F1605">
        <w:rPr>
          <w:color w:val="000000" w:themeColor="text1"/>
          <w:sz w:val="22"/>
          <w:szCs w:val="22"/>
        </w:rPr>
        <w:t>must be redesigned or modified:</w:t>
      </w:r>
    </w:p>
    <w:p w14:paraId="40063CF2" w14:textId="77777777" w:rsidR="007D0F17" w:rsidRPr="003F1605" w:rsidRDefault="007D0F17" w:rsidP="006B5389">
      <w:pPr>
        <w:ind w:left="708"/>
        <w:jc w:val="both"/>
        <w:rPr>
          <w:color w:val="000000" w:themeColor="text1"/>
          <w:sz w:val="22"/>
          <w:szCs w:val="22"/>
        </w:rPr>
      </w:pPr>
    </w:p>
    <w:p w14:paraId="7DFCBA2A" w14:textId="151408D7" w:rsidR="008A7B1F" w:rsidRPr="003F1605" w:rsidRDefault="00382365" w:rsidP="007D0F17">
      <w:pPr>
        <w:ind w:left="708"/>
        <w:jc w:val="both"/>
        <w:rPr>
          <w:color w:val="000000" w:themeColor="text1"/>
          <w:sz w:val="22"/>
          <w:szCs w:val="22"/>
        </w:rPr>
      </w:pPr>
      <w:r w:rsidRPr="003F1605">
        <w:rPr>
          <w:color w:val="000000" w:themeColor="text1"/>
          <w:sz w:val="22"/>
          <w:szCs w:val="22"/>
        </w:rPr>
        <w:t>17009-</w:t>
      </w:r>
      <w:r w:rsidR="008A7B1F" w:rsidRPr="003F1605">
        <w:rPr>
          <w:color w:val="000000" w:themeColor="text1"/>
          <w:sz w:val="22"/>
          <w:szCs w:val="22"/>
        </w:rPr>
        <w:t>20</w:t>
      </w:r>
      <w:r w:rsidRPr="003F1605">
        <w:rPr>
          <w:color w:val="000000" w:themeColor="text1"/>
          <w:sz w:val="22"/>
          <w:szCs w:val="22"/>
        </w:rPr>
        <w:t>0-</w:t>
      </w:r>
      <w:r w:rsidR="008A7B1F" w:rsidRPr="003F1605">
        <w:rPr>
          <w:color w:val="000000" w:themeColor="text1"/>
          <w:sz w:val="22"/>
          <w:szCs w:val="22"/>
        </w:rPr>
        <w:t>00-B as reference</w:t>
      </w:r>
    </w:p>
    <w:p w14:paraId="196FBBBB" w14:textId="5D180F81" w:rsidR="007D0F17" w:rsidRPr="003F1605" w:rsidRDefault="008A7B1F" w:rsidP="008A7B1F">
      <w:pPr>
        <w:pStyle w:val="ListParagraph"/>
        <w:numPr>
          <w:ilvl w:val="0"/>
          <w:numId w:val="42"/>
        </w:numPr>
        <w:jc w:val="both"/>
        <w:rPr>
          <w:color w:val="000000" w:themeColor="text1"/>
          <w:sz w:val="22"/>
          <w:szCs w:val="22"/>
        </w:rPr>
      </w:pPr>
      <w:r w:rsidRPr="003F1605">
        <w:rPr>
          <w:color w:val="000000" w:themeColor="text1"/>
          <w:sz w:val="22"/>
          <w:szCs w:val="22"/>
        </w:rPr>
        <w:t xml:space="preserve">item 7 at times prevents </w:t>
      </w:r>
      <w:r w:rsidR="00172681" w:rsidRPr="003F1605">
        <w:rPr>
          <w:color w:val="000000" w:themeColor="text1"/>
          <w:sz w:val="22"/>
          <w:szCs w:val="22"/>
        </w:rPr>
        <w:t xml:space="preserve">full extension of </w:t>
      </w:r>
      <w:r w:rsidRPr="003F1605">
        <w:rPr>
          <w:color w:val="000000" w:themeColor="text1"/>
          <w:sz w:val="22"/>
          <w:szCs w:val="22"/>
        </w:rPr>
        <w:t xml:space="preserve">item 15 resulting in a </w:t>
      </w:r>
      <w:r w:rsidR="009052EC" w:rsidRPr="003F1605">
        <w:rPr>
          <w:color w:val="000000" w:themeColor="text1"/>
          <w:sz w:val="22"/>
          <w:szCs w:val="22"/>
        </w:rPr>
        <w:t>machine fault</w:t>
      </w:r>
    </w:p>
    <w:p w14:paraId="6415B25D" w14:textId="11EE3846" w:rsidR="009052EC" w:rsidRPr="003F1605" w:rsidRDefault="008A7B1F" w:rsidP="008A7B1F">
      <w:pPr>
        <w:pStyle w:val="ListParagraph"/>
        <w:numPr>
          <w:ilvl w:val="1"/>
          <w:numId w:val="42"/>
        </w:numPr>
        <w:jc w:val="both"/>
        <w:rPr>
          <w:color w:val="000000" w:themeColor="text1"/>
          <w:sz w:val="22"/>
          <w:szCs w:val="22"/>
        </w:rPr>
      </w:pPr>
      <w:r w:rsidRPr="003F1605">
        <w:rPr>
          <w:color w:val="000000" w:themeColor="text1"/>
          <w:sz w:val="22"/>
          <w:szCs w:val="22"/>
        </w:rPr>
        <w:t>item 7 is unnecessary and there exists a revision of drawing 17009-200-00 missing this item</w:t>
      </w:r>
      <w:r w:rsidR="004C26DE" w:rsidRPr="003F1605">
        <w:rPr>
          <w:color w:val="000000" w:themeColor="text1"/>
          <w:sz w:val="22"/>
          <w:szCs w:val="22"/>
        </w:rPr>
        <w:t xml:space="preserve"> which </w:t>
      </w:r>
      <w:r w:rsidRPr="003F1605">
        <w:rPr>
          <w:color w:val="000000" w:themeColor="text1"/>
          <w:sz w:val="22"/>
          <w:szCs w:val="22"/>
        </w:rPr>
        <w:t>in fact is not in place in photos of Cell 12 while in MDC-France</w:t>
      </w:r>
    </w:p>
    <w:p w14:paraId="0003D6FD" w14:textId="0E85439E" w:rsidR="00582F57" w:rsidRPr="003F1605" w:rsidRDefault="008A7B1F" w:rsidP="007D0F17">
      <w:pPr>
        <w:pStyle w:val="ListParagraph"/>
        <w:numPr>
          <w:ilvl w:val="0"/>
          <w:numId w:val="42"/>
        </w:numPr>
        <w:jc w:val="both"/>
        <w:rPr>
          <w:color w:val="000000" w:themeColor="text1"/>
          <w:sz w:val="22"/>
          <w:szCs w:val="22"/>
        </w:rPr>
      </w:pPr>
      <w:r w:rsidRPr="003F1605">
        <w:rPr>
          <w:color w:val="000000" w:themeColor="text1"/>
          <w:sz w:val="22"/>
          <w:szCs w:val="22"/>
        </w:rPr>
        <w:t>e</w:t>
      </w:r>
      <w:r w:rsidR="00172681" w:rsidRPr="003F1605">
        <w:rPr>
          <w:color w:val="000000" w:themeColor="text1"/>
          <w:sz w:val="22"/>
          <w:szCs w:val="22"/>
        </w:rPr>
        <w:t>ither el</w:t>
      </w:r>
      <w:r w:rsidR="00382365" w:rsidRPr="003F1605">
        <w:rPr>
          <w:color w:val="000000" w:themeColor="text1"/>
          <w:sz w:val="22"/>
          <w:szCs w:val="22"/>
        </w:rPr>
        <w:t xml:space="preserve">iminate </w:t>
      </w:r>
      <w:r w:rsidR="004C26DE" w:rsidRPr="003F1605">
        <w:rPr>
          <w:color w:val="000000" w:themeColor="text1"/>
          <w:sz w:val="22"/>
          <w:szCs w:val="22"/>
        </w:rPr>
        <w:t xml:space="preserve">item 7 </w:t>
      </w:r>
      <w:r w:rsidR="007D0F17" w:rsidRPr="003F1605">
        <w:rPr>
          <w:color w:val="000000" w:themeColor="text1"/>
          <w:sz w:val="22"/>
          <w:szCs w:val="22"/>
        </w:rPr>
        <w:t xml:space="preserve">or </w:t>
      </w:r>
      <w:r w:rsidR="00382365" w:rsidRPr="003F1605">
        <w:rPr>
          <w:color w:val="000000" w:themeColor="text1"/>
          <w:sz w:val="22"/>
          <w:szCs w:val="22"/>
        </w:rPr>
        <w:t xml:space="preserve">fix into place such that it does not prevent full extension of </w:t>
      </w:r>
      <w:r w:rsidRPr="003F1605">
        <w:rPr>
          <w:color w:val="000000" w:themeColor="text1"/>
          <w:sz w:val="22"/>
          <w:szCs w:val="22"/>
        </w:rPr>
        <w:t>item 15</w:t>
      </w:r>
    </w:p>
    <w:p w14:paraId="09C66916" w14:textId="77777777" w:rsidR="000F0968" w:rsidRPr="003F1605" w:rsidRDefault="000F0968" w:rsidP="007D0F17">
      <w:pPr>
        <w:pStyle w:val="ListParagraph"/>
        <w:numPr>
          <w:ilvl w:val="0"/>
          <w:numId w:val="42"/>
        </w:numPr>
        <w:jc w:val="both"/>
        <w:rPr>
          <w:color w:val="000000" w:themeColor="text1"/>
          <w:sz w:val="22"/>
          <w:szCs w:val="22"/>
        </w:rPr>
      </w:pPr>
      <w:r w:rsidRPr="003F1605">
        <w:rPr>
          <w:color w:val="000000" w:themeColor="text1"/>
          <w:sz w:val="22"/>
          <w:szCs w:val="22"/>
        </w:rPr>
        <w:t>during HVI test step arcing can occur from item 4 to item 12</w:t>
      </w:r>
    </w:p>
    <w:p w14:paraId="297FBADF" w14:textId="2D3A332B" w:rsidR="000F0968" w:rsidRPr="003F1605" w:rsidRDefault="000F0968" w:rsidP="000F0968">
      <w:pPr>
        <w:pStyle w:val="ListParagraph"/>
        <w:numPr>
          <w:ilvl w:val="1"/>
          <w:numId w:val="42"/>
        </w:numPr>
        <w:jc w:val="both"/>
        <w:rPr>
          <w:color w:val="000000" w:themeColor="text1"/>
          <w:sz w:val="22"/>
          <w:szCs w:val="22"/>
        </w:rPr>
      </w:pPr>
      <w:r w:rsidRPr="003F1605">
        <w:rPr>
          <w:color w:val="000000" w:themeColor="text1"/>
          <w:sz w:val="22"/>
          <w:szCs w:val="22"/>
        </w:rPr>
        <w:t xml:space="preserve">reduce </w:t>
      </w:r>
      <w:r w:rsidR="00CA4798" w:rsidRPr="003F1605">
        <w:rPr>
          <w:color w:val="000000" w:themeColor="text1"/>
          <w:sz w:val="22"/>
          <w:szCs w:val="22"/>
        </w:rPr>
        <w:t>25 mm diameter on item 4</w:t>
      </w:r>
    </w:p>
    <w:p w14:paraId="6C6CC2EE" w14:textId="529E0EED" w:rsidR="00CA4798" w:rsidRPr="003F1605" w:rsidRDefault="00CA4798" w:rsidP="000F0968">
      <w:pPr>
        <w:pStyle w:val="ListParagraph"/>
        <w:numPr>
          <w:ilvl w:val="1"/>
          <w:numId w:val="42"/>
        </w:numPr>
        <w:jc w:val="both"/>
        <w:rPr>
          <w:color w:val="000000" w:themeColor="text1"/>
          <w:sz w:val="22"/>
          <w:szCs w:val="22"/>
        </w:rPr>
      </w:pPr>
      <w:r w:rsidRPr="003F1605">
        <w:rPr>
          <w:color w:val="000000" w:themeColor="text1"/>
          <w:sz w:val="22"/>
          <w:szCs w:val="22"/>
        </w:rPr>
        <w:t>reduce 28 mm diameter on item 3</w:t>
      </w:r>
    </w:p>
    <w:p w14:paraId="58620121" w14:textId="77777777" w:rsidR="007D0F17" w:rsidRPr="003F1605" w:rsidRDefault="007D0F17" w:rsidP="007D0F17">
      <w:pPr>
        <w:ind w:left="708"/>
        <w:jc w:val="both"/>
        <w:rPr>
          <w:color w:val="000000" w:themeColor="text1"/>
          <w:sz w:val="22"/>
          <w:szCs w:val="22"/>
        </w:rPr>
      </w:pPr>
    </w:p>
    <w:p w14:paraId="73CD103A" w14:textId="77777777" w:rsidR="00C411F8" w:rsidRPr="003F1605" w:rsidRDefault="007D0F17" w:rsidP="007D0F17">
      <w:pPr>
        <w:ind w:left="708"/>
        <w:jc w:val="both"/>
        <w:rPr>
          <w:color w:val="000000" w:themeColor="text1"/>
          <w:sz w:val="22"/>
          <w:szCs w:val="22"/>
        </w:rPr>
      </w:pPr>
      <w:r w:rsidRPr="003F1605">
        <w:rPr>
          <w:color w:val="000000" w:themeColor="text1"/>
          <w:sz w:val="22"/>
          <w:szCs w:val="22"/>
        </w:rPr>
        <w:t>17055-130-0</w:t>
      </w:r>
      <w:r w:rsidR="00C411F8" w:rsidRPr="003F1605">
        <w:rPr>
          <w:color w:val="000000" w:themeColor="text1"/>
          <w:sz w:val="22"/>
          <w:szCs w:val="22"/>
        </w:rPr>
        <w:t>0</w:t>
      </w:r>
      <w:r w:rsidR="00104C47" w:rsidRPr="003F1605">
        <w:rPr>
          <w:color w:val="000000" w:themeColor="text1"/>
          <w:sz w:val="22"/>
          <w:szCs w:val="22"/>
        </w:rPr>
        <w:t xml:space="preserve"> </w:t>
      </w:r>
      <w:r w:rsidR="00C411F8" w:rsidRPr="003F1605">
        <w:rPr>
          <w:color w:val="000000" w:themeColor="text1"/>
          <w:sz w:val="22"/>
          <w:szCs w:val="22"/>
        </w:rPr>
        <w:t>for reference</w:t>
      </w:r>
    </w:p>
    <w:p w14:paraId="291305F8" w14:textId="736338C4" w:rsidR="00C411F8" w:rsidRPr="003F1605" w:rsidRDefault="004C26DE" w:rsidP="00C411F8">
      <w:pPr>
        <w:pStyle w:val="ListParagraph"/>
        <w:numPr>
          <w:ilvl w:val="0"/>
          <w:numId w:val="42"/>
        </w:numPr>
        <w:jc w:val="both"/>
        <w:rPr>
          <w:color w:val="000000" w:themeColor="text1"/>
          <w:sz w:val="22"/>
          <w:szCs w:val="22"/>
        </w:rPr>
      </w:pPr>
      <w:r w:rsidRPr="003F1605">
        <w:rPr>
          <w:color w:val="000000" w:themeColor="text1"/>
          <w:sz w:val="22"/>
          <w:szCs w:val="22"/>
        </w:rPr>
        <w:t>t</w:t>
      </w:r>
      <w:r w:rsidR="00C411F8" w:rsidRPr="003F1605">
        <w:rPr>
          <w:color w:val="000000" w:themeColor="text1"/>
          <w:sz w:val="22"/>
          <w:szCs w:val="22"/>
        </w:rPr>
        <w:t xml:space="preserve">he entire assembly on this drawing must be removed from the equipment </w:t>
      </w:r>
      <w:r w:rsidRPr="003F1605">
        <w:rPr>
          <w:color w:val="000000" w:themeColor="text1"/>
          <w:sz w:val="22"/>
          <w:szCs w:val="22"/>
        </w:rPr>
        <w:t xml:space="preserve">to </w:t>
      </w:r>
      <w:r w:rsidR="00C411F8" w:rsidRPr="003F1605">
        <w:rPr>
          <w:color w:val="000000" w:themeColor="text1"/>
          <w:sz w:val="22"/>
          <w:szCs w:val="22"/>
        </w:rPr>
        <w:t>service 3, 5, 24, or 29</w:t>
      </w:r>
    </w:p>
    <w:p w14:paraId="56D45199" w14:textId="32CE123A" w:rsidR="00101C36" w:rsidRPr="003F1605" w:rsidRDefault="004C26DE" w:rsidP="007D312C">
      <w:pPr>
        <w:pStyle w:val="ListParagraph"/>
        <w:numPr>
          <w:ilvl w:val="0"/>
          <w:numId w:val="42"/>
        </w:numPr>
        <w:jc w:val="both"/>
        <w:rPr>
          <w:color w:val="000000" w:themeColor="text1"/>
          <w:sz w:val="22"/>
          <w:szCs w:val="22"/>
        </w:rPr>
      </w:pPr>
      <w:r w:rsidRPr="003F1605">
        <w:rPr>
          <w:color w:val="000000" w:themeColor="text1"/>
          <w:sz w:val="22"/>
          <w:szCs w:val="22"/>
        </w:rPr>
        <w:t>r</w:t>
      </w:r>
      <w:r w:rsidR="00C411F8" w:rsidRPr="003F1605">
        <w:rPr>
          <w:color w:val="000000" w:themeColor="text1"/>
          <w:sz w:val="22"/>
          <w:szCs w:val="22"/>
        </w:rPr>
        <w:t>edesign or modify item 2 such that 24 e</w:t>
      </w:r>
      <w:r w:rsidR="007D0F17" w:rsidRPr="003F1605">
        <w:rPr>
          <w:color w:val="000000" w:themeColor="text1"/>
          <w:sz w:val="22"/>
          <w:szCs w:val="22"/>
        </w:rPr>
        <w:t>nters from the top</w:t>
      </w:r>
    </w:p>
    <w:p w14:paraId="6685E6DB" w14:textId="19C05F47" w:rsidR="004C26DE" w:rsidRPr="003F1605" w:rsidRDefault="005F3132" w:rsidP="004C26DE">
      <w:pPr>
        <w:pStyle w:val="ListParagraph"/>
        <w:numPr>
          <w:ilvl w:val="0"/>
          <w:numId w:val="42"/>
        </w:numPr>
        <w:jc w:val="both"/>
        <w:rPr>
          <w:color w:val="000000" w:themeColor="text1"/>
          <w:sz w:val="22"/>
          <w:szCs w:val="22"/>
        </w:rPr>
      </w:pPr>
      <w:r w:rsidRPr="003F1605">
        <w:rPr>
          <w:color w:val="000000" w:themeColor="text1"/>
          <w:sz w:val="22"/>
          <w:szCs w:val="22"/>
        </w:rPr>
        <w:t xml:space="preserve">because the end of item 3 is threaded at the joint of item 11, </w:t>
      </w:r>
      <w:r w:rsidR="004C26DE" w:rsidRPr="003F1605">
        <w:rPr>
          <w:color w:val="000000" w:themeColor="text1"/>
          <w:sz w:val="22"/>
          <w:szCs w:val="22"/>
        </w:rPr>
        <w:t>the fastener (not on this drawing)</w:t>
      </w:r>
      <w:r w:rsidRPr="003F1605">
        <w:rPr>
          <w:color w:val="000000" w:themeColor="text1"/>
          <w:sz w:val="22"/>
          <w:szCs w:val="22"/>
        </w:rPr>
        <w:t xml:space="preserve"> enters item 11</w:t>
      </w:r>
      <w:r w:rsidR="00E00A4F" w:rsidRPr="003F1605">
        <w:rPr>
          <w:color w:val="000000" w:themeColor="text1"/>
          <w:sz w:val="22"/>
          <w:szCs w:val="22"/>
        </w:rPr>
        <w:t xml:space="preserve"> from the bottom </w:t>
      </w:r>
      <w:r w:rsidR="00F13CED" w:rsidRPr="003F1605">
        <w:rPr>
          <w:color w:val="000000" w:themeColor="text1"/>
          <w:sz w:val="22"/>
          <w:szCs w:val="22"/>
        </w:rPr>
        <w:t>m</w:t>
      </w:r>
      <w:r w:rsidRPr="003F1605">
        <w:rPr>
          <w:color w:val="000000" w:themeColor="text1"/>
          <w:sz w:val="22"/>
          <w:szCs w:val="22"/>
        </w:rPr>
        <w:t xml:space="preserve">aking full and proper engagement of the hex key very </w:t>
      </w:r>
      <w:r w:rsidR="004C26DE" w:rsidRPr="003F1605">
        <w:rPr>
          <w:color w:val="000000" w:themeColor="text1"/>
          <w:sz w:val="22"/>
          <w:szCs w:val="22"/>
        </w:rPr>
        <w:t xml:space="preserve">difficult </w:t>
      </w:r>
      <w:r w:rsidRPr="003F1605">
        <w:rPr>
          <w:color w:val="000000" w:themeColor="text1"/>
          <w:sz w:val="22"/>
          <w:szCs w:val="22"/>
        </w:rPr>
        <w:t>for</w:t>
      </w:r>
      <w:r w:rsidR="004C26DE" w:rsidRPr="003F1605">
        <w:rPr>
          <w:color w:val="000000" w:themeColor="text1"/>
          <w:sz w:val="22"/>
          <w:szCs w:val="22"/>
        </w:rPr>
        <w:t xml:space="preserve"> proper torquing</w:t>
      </w:r>
    </w:p>
    <w:p w14:paraId="5D356D61" w14:textId="6559EBCB" w:rsidR="004C26DE" w:rsidRPr="003F1605" w:rsidRDefault="004C26DE" w:rsidP="005F3132">
      <w:pPr>
        <w:pStyle w:val="ListParagraph"/>
        <w:numPr>
          <w:ilvl w:val="1"/>
          <w:numId w:val="42"/>
        </w:numPr>
        <w:jc w:val="both"/>
        <w:rPr>
          <w:color w:val="000000" w:themeColor="text1"/>
          <w:sz w:val="22"/>
          <w:szCs w:val="22"/>
        </w:rPr>
      </w:pPr>
      <w:r w:rsidRPr="003F1605">
        <w:rPr>
          <w:color w:val="000000" w:themeColor="text1"/>
          <w:sz w:val="22"/>
          <w:szCs w:val="22"/>
        </w:rPr>
        <w:t>despite the use of thread</w:t>
      </w:r>
      <w:r w:rsidR="005F3132" w:rsidRPr="003F1605">
        <w:rPr>
          <w:color w:val="000000" w:themeColor="text1"/>
          <w:sz w:val="22"/>
          <w:szCs w:val="22"/>
        </w:rPr>
        <w:t xml:space="preserve">-locking fluid on this fastener, this joint often loosens giving </w:t>
      </w:r>
      <w:r w:rsidR="00370D0B" w:rsidRPr="003F1605">
        <w:rPr>
          <w:color w:val="000000" w:themeColor="text1"/>
          <w:sz w:val="22"/>
          <w:szCs w:val="22"/>
        </w:rPr>
        <w:t>the mass of item 11, the design of this joint allowing rotation, and the repeated movement of this entire assembly during normal equipment operation</w:t>
      </w:r>
      <w:r w:rsidR="005F3132" w:rsidRPr="003F1605">
        <w:rPr>
          <w:color w:val="000000" w:themeColor="text1"/>
          <w:sz w:val="22"/>
          <w:szCs w:val="22"/>
        </w:rPr>
        <w:t xml:space="preserve"> </w:t>
      </w:r>
    </w:p>
    <w:p w14:paraId="1CE28A57" w14:textId="03468C36" w:rsidR="004C26DE" w:rsidRPr="003F1605" w:rsidRDefault="004C26DE" w:rsidP="007D312C">
      <w:pPr>
        <w:pStyle w:val="ListParagraph"/>
        <w:numPr>
          <w:ilvl w:val="0"/>
          <w:numId w:val="42"/>
        </w:numPr>
        <w:jc w:val="both"/>
        <w:rPr>
          <w:color w:val="000000" w:themeColor="text1"/>
          <w:sz w:val="22"/>
          <w:szCs w:val="22"/>
        </w:rPr>
      </w:pPr>
      <w:r w:rsidRPr="003F1605">
        <w:rPr>
          <w:color w:val="000000" w:themeColor="text1"/>
          <w:sz w:val="22"/>
          <w:szCs w:val="22"/>
        </w:rPr>
        <w:t>redesign or modify items 3 and item 11 to allow</w:t>
      </w:r>
      <w:r w:rsidR="00370D0B" w:rsidRPr="003F1605">
        <w:rPr>
          <w:color w:val="000000" w:themeColor="text1"/>
          <w:sz w:val="22"/>
          <w:szCs w:val="22"/>
        </w:rPr>
        <w:t xml:space="preserve"> the fastener to enter from the top as well as the joint itself</w:t>
      </w:r>
    </w:p>
    <w:p w14:paraId="447DA512" w14:textId="5B05DBB3" w:rsidR="00A95D19" w:rsidRPr="003F1605" w:rsidRDefault="00A95D19" w:rsidP="00A95D19">
      <w:pPr>
        <w:jc w:val="both"/>
        <w:rPr>
          <w:color w:val="000000" w:themeColor="text1"/>
          <w:sz w:val="22"/>
          <w:szCs w:val="22"/>
        </w:rPr>
      </w:pPr>
    </w:p>
    <w:p w14:paraId="0ACA49BB" w14:textId="4516E697" w:rsidR="00A95D19" w:rsidRPr="003F1605" w:rsidRDefault="00A95D19" w:rsidP="00A95D19">
      <w:pPr>
        <w:ind w:left="708"/>
        <w:jc w:val="both"/>
        <w:rPr>
          <w:color w:val="000000" w:themeColor="text1"/>
          <w:sz w:val="22"/>
          <w:szCs w:val="22"/>
        </w:rPr>
      </w:pPr>
      <w:r w:rsidRPr="003F1605">
        <w:rPr>
          <w:color w:val="000000" w:themeColor="text1"/>
          <w:sz w:val="22"/>
          <w:szCs w:val="22"/>
        </w:rPr>
        <w:t>17055-060-05</w:t>
      </w:r>
      <w:r w:rsidR="00945A97" w:rsidRPr="003F1605">
        <w:rPr>
          <w:color w:val="000000" w:themeColor="text1"/>
          <w:sz w:val="22"/>
          <w:szCs w:val="22"/>
        </w:rPr>
        <w:t xml:space="preserve"> damages load electrodes when resuming test sequence after certain faults </w:t>
      </w:r>
    </w:p>
    <w:p w14:paraId="00F69164" w14:textId="3F96EEEA" w:rsidR="00945A97" w:rsidRPr="003F1605" w:rsidRDefault="00945A97" w:rsidP="00945A97">
      <w:pPr>
        <w:pStyle w:val="ListParagraph"/>
        <w:numPr>
          <w:ilvl w:val="0"/>
          <w:numId w:val="44"/>
        </w:numPr>
        <w:jc w:val="both"/>
        <w:rPr>
          <w:color w:val="000000" w:themeColor="text1"/>
          <w:sz w:val="22"/>
          <w:szCs w:val="22"/>
        </w:rPr>
      </w:pPr>
      <w:r w:rsidRPr="003F1605">
        <w:rPr>
          <w:color w:val="000000" w:themeColor="text1"/>
          <w:sz w:val="22"/>
          <w:szCs w:val="22"/>
        </w:rPr>
        <w:t xml:space="preserve">eliminate or relocate feature </w:t>
      </w:r>
      <w:r w:rsidR="00CA4798" w:rsidRPr="003F1605">
        <w:rPr>
          <w:color w:val="000000" w:themeColor="text1"/>
          <w:sz w:val="22"/>
          <w:szCs w:val="22"/>
        </w:rPr>
        <w:t xml:space="preserve">with a width of 13 mm </w:t>
      </w:r>
      <w:r w:rsidRPr="003F1605">
        <w:rPr>
          <w:color w:val="000000" w:themeColor="text1"/>
          <w:sz w:val="22"/>
          <w:szCs w:val="22"/>
        </w:rPr>
        <w:t>located at the lower left of plate when viewing drawing</w:t>
      </w:r>
      <w:commentRangeEnd w:id="10"/>
      <w:r w:rsidR="003F1605">
        <w:rPr>
          <w:rStyle w:val="CommentReference"/>
          <w:i/>
          <w:color w:val="FF0000"/>
          <w:lang w:val="fr-FR" w:eastAsia="fr-FR"/>
        </w:rPr>
        <w:commentReference w:id="10"/>
      </w:r>
    </w:p>
    <w:p w14:paraId="0D4E364D" w14:textId="18E526EE" w:rsidR="00FB15ED" w:rsidRDefault="00FB15ED">
      <w:pPr>
        <w:rPr>
          <w:sz w:val="22"/>
          <w:szCs w:val="22"/>
        </w:rPr>
      </w:pPr>
      <w:r>
        <w:rPr>
          <w:sz w:val="22"/>
          <w:szCs w:val="22"/>
        </w:rPr>
        <w:br w:type="page"/>
      </w:r>
    </w:p>
    <w:p w14:paraId="1E01A03F" w14:textId="5587C51E" w:rsidR="000003EF" w:rsidRPr="00355FAF" w:rsidRDefault="67F06DF2" w:rsidP="00355FAF">
      <w:pPr>
        <w:pStyle w:val="Heading2"/>
        <w:keepNext w:val="0"/>
        <w:numPr>
          <w:ilvl w:val="1"/>
          <w:numId w:val="5"/>
        </w:numPr>
        <w:tabs>
          <w:tab w:val="num" w:pos="1080"/>
        </w:tabs>
        <w:spacing w:before="120" w:after="120"/>
        <w:ind w:left="990" w:hanging="540"/>
      </w:pPr>
      <w:bookmarkStart w:id="11" w:name="_Toc128040330"/>
      <w:r>
        <w:lastRenderedPageBreak/>
        <w:t>Electrical</w:t>
      </w:r>
      <w:bookmarkEnd w:id="11"/>
      <w:commentRangeStart w:id="12"/>
      <w:commentRangeStart w:id="13"/>
      <w:commentRangeEnd w:id="12"/>
      <w:r w:rsidR="00066045">
        <w:rPr>
          <w:rStyle w:val="CommentReference"/>
        </w:rPr>
        <w:commentReference w:id="12"/>
      </w:r>
    </w:p>
    <w:p w14:paraId="5F1B713A" w14:textId="77777777" w:rsidR="000003EF" w:rsidRPr="00C7589F" w:rsidRDefault="000003EF" w:rsidP="00382365">
      <w:pPr>
        <w:ind w:left="720"/>
        <w:jc w:val="both"/>
        <w:rPr>
          <w:color w:val="000000" w:themeColor="text1"/>
          <w:sz w:val="22"/>
          <w:szCs w:val="22"/>
        </w:rPr>
      </w:pPr>
      <w:r w:rsidRPr="00C7589F">
        <w:rPr>
          <w:color w:val="000000" w:themeColor="text1"/>
          <w:sz w:val="22"/>
          <w:szCs w:val="22"/>
        </w:rPr>
        <w:t>Refer to the detailed finishing line equipment specification PKR2038002.</w:t>
      </w:r>
    </w:p>
    <w:p w14:paraId="662C2CA3" w14:textId="77777777" w:rsidR="000003EF" w:rsidRPr="00C7589F" w:rsidRDefault="000003EF" w:rsidP="00382365">
      <w:pPr>
        <w:ind w:left="720"/>
        <w:jc w:val="both"/>
        <w:rPr>
          <w:color w:val="000000" w:themeColor="text1"/>
          <w:sz w:val="22"/>
          <w:szCs w:val="22"/>
        </w:rPr>
      </w:pPr>
    </w:p>
    <w:p w14:paraId="270E3080" w14:textId="5B4D4760" w:rsidR="00B9391B" w:rsidRPr="009C6296" w:rsidRDefault="000003EF" w:rsidP="00382365">
      <w:pPr>
        <w:ind w:left="720"/>
        <w:jc w:val="both"/>
        <w:rPr>
          <w:rFonts w:cs="Arial"/>
          <w:sz w:val="22"/>
          <w:szCs w:val="22"/>
        </w:rPr>
      </w:pPr>
      <w:r w:rsidRPr="00C7589F">
        <w:rPr>
          <w:color w:val="000000" w:themeColor="text1"/>
          <w:sz w:val="22"/>
          <w:szCs w:val="22"/>
        </w:rPr>
        <w:t>Specific to this equipment however, a</w:t>
      </w:r>
      <w:r w:rsidR="00B9391B" w:rsidRPr="00C7589F">
        <w:rPr>
          <w:rFonts w:cs="Arial"/>
          <w:color w:val="000000" w:themeColor="text1"/>
          <w:sz w:val="22"/>
          <w:szCs w:val="22"/>
        </w:rPr>
        <w:t xml:space="preserve"> </w:t>
      </w:r>
      <w:commentRangeEnd w:id="13"/>
      <w:r w:rsidR="00C7589F">
        <w:rPr>
          <w:rStyle w:val="CommentReference"/>
          <w:i/>
          <w:color w:val="FF0000"/>
          <w:lang w:val="fr-FR" w:eastAsia="fr-FR"/>
        </w:rPr>
        <w:commentReference w:id="13"/>
      </w:r>
      <w:r w:rsidR="00B9391B" w:rsidRPr="009C6296">
        <w:rPr>
          <w:rFonts w:cs="Arial"/>
          <w:sz w:val="22"/>
          <w:szCs w:val="22"/>
        </w:rPr>
        <w:t>power quality meter with associated measuring components, i.e., current transformers (CTs)</w:t>
      </w:r>
      <w:r w:rsidR="00925000">
        <w:rPr>
          <w:rFonts w:cs="Arial"/>
          <w:sz w:val="22"/>
          <w:szCs w:val="22"/>
        </w:rPr>
        <w:t xml:space="preserve"> </w:t>
      </w:r>
      <w:r w:rsidR="006A3C55" w:rsidRPr="00925000">
        <w:rPr>
          <w:rFonts w:cs="Arial"/>
          <w:sz w:val="22"/>
          <w:szCs w:val="22"/>
        </w:rPr>
        <w:t xml:space="preserve">must </w:t>
      </w:r>
      <w:r w:rsidR="00B9391B" w:rsidRPr="00925000">
        <w:rPr>
          <w:rFonts w:cs="Arial"/>
          <w:sz w:val="22"/>
          <w:szCs w:val="22"/>
        </w:rPr>
        <w:t>be installed into each electrical cabinet to monitor 3-phase</w:t>
      </w:r>
      <w:r w:rsidR="00B9391B" w:rsidRPr="009C6296">
        <w:rPr>
          <w:rFonts w:cs="Arial"/>
          <w:sz w:val="22"/>
          <w:szCs w:val="22"/>
        </w:rPr>
        <w:t xml:space="preserve"> supply.</w:t>
      </w:r>
    </w:p>
    <w:p w14:paraId="21E21C67" w14:textId="33B19FE7" w:rsidR="00410494" w:rsidRPr="009C6296" w:rsidRDefault="00410494" w:rsidP="00382365">
      <w:pPr>
        <w:ind w:left="720"/>
        <w:jc w:val="both"/>
        <w:rPr>
          <w:rFonts w:cs="Arial"/>
          <w:sz w:val="22"/>
          <w:szCs w:val="22"/>
        </w:rPr>
      </w:pPr>
    </w:p>
    <w:p w14:paraId="40504193" w14:textId="3EB807A4" w:rsidR="00410494" w:rsidRDefault="009C6296" w:rsidP="00382365">
      <w:pPr>
        <w:autoSpaceDE w:val="0"/>
        <w:autoSpaceDN w:val="0"/>
        <w:ind w:left="720"/>
        <w:jc w:val="both"/>
        <w:rPr>
          <w:rFonts w:cs="Arial"/>
          <w:sz w:val="22"/>
          <w:szCs w:val="22"/>
        </w:rPr>
      </w:pPr>
      <w:r w:rsidRPr="009C6296">
        <w:rPr>
          <w:rFonts w:cs="Arial"/>
          <w:sz w:val="22"/>
          <w:szCs w:val="22"/>
        </w:rPr>
        <w:t xml:space="preserve">Model number of specified </w:t>
      </w:r>
      <w:r w:rsidR="00110ACC">
        <w:rPr>
          <w:rFonts w:cs="Arial"/>
          <w:sz w:val="22"/>
          <w:szCs w:val="22"/>
        </w:rPr>
        <w:t>power quality meter is</w:t>
      </w:r>
      <w:r w:rsidRPr="00925000">
        <w:rPr>
          <w:rFonts w:cs="Arial"/>
          <w:sz w:val="22"/>
          <w:szCs w:val="22"/>
        </w:rPr>
        <w:t>: METSEPM8243</w:t>
      </w:r>
    </w:p>
    <w:p w14:paraId="3509E948" w14:textId="58474CAA" w:rsidR="002323BA" w:rsidRDefault="002323BA" w:rsidP="00382365">
      <w:pPr>
        <w:autoSpaceDE w:val="0"/>
        <w:autoSpaceDN w:val="0"/>
        <w:ind w:left="720"/>
        <w:jc w:val="both"/>
        <w:rPr>
          <w:rFonts w:cs="Arial"/>
          <w:sz w:val="22"/>
          <w:szCs w:val="22"/>
        </w:rPr>
      </w:pPr>
    </w:p>
    <w:p w14:paraId="54F7FA89" w14:textId="674EBE85" w:rsidR="00F268FC" w:rsidRPr="00C7589F" w:rsidRDefault="00BD4212" w:rsidP="00F268FC">
      <w:pPr>
        <w:ind w:left="708"/>
        <w:jc w:val="both"/>
        <w:rPr>
          <w:rFonts w:cs="Arial"/>
          <w:color w:val="000000" w:themeColor="text1"/>
          <w:sz w:val="22"/>
          <w:szCs w:val="22"/>
        </w:rPr>
      </w:pPr>
      <w:commentRangeStart w:id="14"/>
      <w:r w:rsidRPr="00C7589F">
        <w:rPr>
          <w:rFonts w:cs="Arial"/>
          <w:color w:val="000000" w:themeColor="text1"/>
          <w:sz w:val="22"/>
          <w:szCs w:val="22"/>
        </w:rPr>
        <w:t xml:space="preserve">There are two ethernet ports on this </w:t>
      </w:r>
      <w:r w:rsidR="003357BA" w:rsidRPr="00C7589F">
        <w:rPr>
          <w:rFonts w:cs="Arial"/>
          <w:color w:val="000000" w:themeColor="text1"/>
          <w:sz w:val="22"/>
          <w:szCs w:val="22"/>
        </w:rPr>
        <w:t xml:space="preserve">power quality meter </w:t>
      </w:r>
      <w:r w:rsidRPr="00C7589F">
        <w:rPr>
          <w:rFonts w:cs="Arial"/>
          <w:color w:val="000000" w:themeColor="text1"/>
          <w:sz w:val="22"/>
          <w:szCs w:val="22"/>
        </w:rPr>
        <w:t xml:space="preserve">marked as ETH1 and ETH2.  </w:t>
      </w:r>
      <w:r w:rsidR="00FF396D" w:rsidRPr="00C7589F">
        <w:rPr>
          <w:rFonts w:cs="Arial"/>
          <w:color w:val="000000" w:themeColor="text1"/>
          <w:sz w:val="22"/>
          <w:szCs w:val="22"/>
        </w:rPr>
        <w:t xml:space="preserve">Each of these ports </w:t>
      </w:r>
      <w:r w:rsidRPr="00C7589F">
        <w:rPr>
          <w:rFonts w:cs="Arial"/>
          <w:color w:val="000000" w:themeColor="text1"/>
          <w:sz w:val="22"/>
          <w:szCs w:val="22"/>
        </w:rPr>
        <w:t xml:space="preserve">must be </w:t>
      </w:r>
      <w:r w:rsidR="00FF396D" w:rsidRPr="00C7589F">
        <w:rPr>
          <w:rFonts w:cs="Arial"/>
          <w:color w:val="000000" w:themeColor="text1"/>
          <w:sz w:val="22"/>
          <w:szCs w:val="22"/>
        </w:rPr>
        <w:t>extended to the outside of the electrical cabinet for connection to other equipment on this finishing line.</w:t>
      </w:r>
    </w:p>
    <w:p w14:paraId="52EFEDED" w14:textId="0F48585C" w:rsidR="00CE22F5" w:rsidRPr="00C7589F" w:rsidRDefault="00CE22F5" w:rsidP="00F268FC">
      <w:pPr>
        <w:ind w:left="708"/>
        <w:jc w:val="both"/>
        <w:rPr>
          <w:rFonts w:cs="Arial"/>
          <w:color w:val="000000" w:themeColor="text1"/>
          <w:sz w:val="22"/>
          <w:szCs w:val="22"/>
        </w:rPr>
      </w:pPr>
    </w:p>
    <w:p w14:paraId="657269CE" w14:textId="7C87D853" w:rsidR="00CE22F5" w:rsidRPr="00C7589F" w:rsidRDefault="00CE22F5" w:rsidP="00F268FC">
      <w:pPr>
        <w:ind w:left="708"/>
        <w:jc w:val="both"/>
        <w:rPr>
          <w:rFonts w:cs="Arial"/>
          <w:color w:val="000000" w:themeColor="text1"/>
          <w:sz w:val="22"/>
          <w:szCs w:val="22"/>
        </w:rPr>
      </w:pPr>
      <w:r w:rsidRPr="00C7589F">
        <w:rPr>
          <w:rFonts w:cs="Arial"/>
          <w:color w:val="000000" w:themeColor="text1"/>
          <w:sz w:val="22"/>
          <w:szCs w:val="22"/>
        </w:rPr>
        <w:t xml:space="preserve">The </w:t>
      </w:r>
      <w:r w:rsidR="008D100F" w:rsidRPr="00C7589F">
        <w:rPr>
          <w:rFonts w:cs="Arial"/>
          <w:color w:val="000000" w:themeColor="text1"/>
          <w:sz w:val="22"/>
          <w:szCs w:val="22"/>
        </w:rPr>
        <w:t xml:space="preserve">Haefely must be </w:t>
      </w:r>
      <w:r w:rsidR="00AF7B39" w:rsidRPr="00C7589F">
        <w:rPr>
          <w:rFonts w:cs="Arial"/>
          <w:color w:val="000000" w:themeColor="text1"/>
          <w:sz w:val="22"/>
          <w:szCs w:val="22"/>
        </w:rPr>
        <w:t xml:space="preserve">connected to the nearest </w:t>
      </w:r>
      <w:r w:rsidRPr="00C7589F">
        <w:rPr>
          <w:rFonts w:cs="Arial"/>
          <w:color w:val="000000" w:themeColor="text1"/>
          <w:sz w:val="22"/>
          <w:szCs w:val="22"/>
        </w:rPr>
        <w:t xml:space="preserve">copper grounding bus bar </w:t>
      </w:r>
      <w:r w:rsidR="00AF7B39" w:rsidRPr="00C7589F">
        <w:rPr>
          <w:rFonts w:cs="Arial"/>
          <w:color w:val="000000" w:themeColor="text1"/>
          <w:sz w:val="22"/>
          <w:szCs w:val="22"/>
        </w:rPr>
        <w:t xml:space="preserve">using the equipment grounding terminal on the rear of the Haefely and a </w:t>
      </w:r>
      <w:r w:rsidRPr="00C7589F">
        <w:rPr>
          <w:rFonts w:cs="Arial"/>
          <w:color w:val="000000" w:themeColor="text1"/>
          <w:sz w:val="22"/>
          <w:szCs w:val="22"/>
        </w:rPr>
        <w:t xml:space="preserve">6 AWG wire.  </w:t>
      </w:r>
    </w:p>
    <w:p w14:paraId="255D4E6A" w14:textId="07960A69" w:rsidR="00F268FC" w:rsidRPr="00C7589F" w:rsidRDefault="00F268FC" w:rsidP="00F268FC">
      <w:pPr>
        <w:ind w:left="708"/>
        <w:jc w:val="both"/>
        <w:rPr>
          <w:rFonts w:cs="Arial"/>
          <w:color w:val="000000" w:themeColor="text1"/>
          <w:sz w:val="22"/>
          <w:szCs w:val="22"/>
        </w:rPr>
      </w:pPr>
    </w:p>
    <w:p w14:paraId="70CCC3EE" w14:textId="4718A164" w:rsidR="003B2D5B" w:rsidRPr="00C7589F" w:rsidRDefault="003B2D5B" w:rsidP="00F268FC">
      <w:pPr>
        <w:ind w:left="708"/>
        <w:jc w:val="both"/>
        <w:rPr>
          <w:color w:val="000000" w:themeColor="text1"/>
          <w:sz w:val="22"/>
          <w:szCs w:val="22"/>
        </w:rPr>
      </w:pPr>
      <w:r w:rsidRPr="00C7589F">
        <w:rPr>
          <w:color w:val="000000" w:themeColor="text1"/>
          <w:sz w:val="22"/>
          <w:szCs w:val="22"/>
        </w:rPr>
        <w:t>18 AWG wire must be used on the GSPD output.</w:t>
      </w:r>
    </w:p>
    <w:p w14:paraId="6D95B678" w14:textId="77777777" w:rsidR="003B2D5B" w:rsidRPr="00C7589F" w:rsidRDefault="003B2D5B" w:rsidP="00F268FC">
      <w:pPr>
        <w:ind w:left="708"/>
        <w:jc w:val="both"/>
        <w:rPr>
          <w:color w:val="000000" w:themeColor="text1"/>
          <w:sz w:val="22"/>
          <w:szCs w:val="22"/>
        </w:rPr>
      </w:pPr>
    </w:p>
    <w:p w14:paraId="485348D0" w14:textId="0DB25E48" w:rsidR="00F268FC" w:rsidRPr="00C7589F" w:rsidRDefault="00F268FC" w:rsidP="00F268FC">
      <w:pPr>
        <w:ind w:left="708"/>
        <w:jc w:val="both"/>
        <w:rPr>
          <w:color w:val="000000" w:themeColor="text1"/>
          <w:sz w:val="22"/>
          <w:szCs w:val="22"/>
        </w:rPr>
      </w:pPr>
      <w:r w:rsidRPr="00C7589F">
        <w:rPr>
          <w:color w:val="000000" w:themeColor="text1"/>
          <w:sz w:val="22"/>
          <w:szCs w:val="22"/>
        </w:rPr>
        <w:t xml:space="preserve">It has been requested that </w:t>
      </w:r>
      <w:r w:rsidR="00960AA3" w:rsidRPr="00C7589F">
        <w:rPr>
          <w:color w:val="000000" w:themeColor="text1"/>
          <w:sz w:val="22"/>
          <w:szCs w:val="22"/>
        </w:rPr>
        <w:t xml:space="preserve">a shielded multiconductor cable be used </w:t>
      </w:r>
      <w:r w:rsidRPr="00C7589F">
        <w:rPr>
          <w:color w:val="000000" w:themeColor="text1"/>
          <w:sz w:val="22"/>
          <w:szCs w:val="22"/>
        </w:rPr>
        <w:t xml:space="preserve">between the GSPD output and contactor KA303.1.  However, any </w:t>
      </w:r>
      <w:r w:rsidR="00952A71" w:rsidRPr="00C7589F">
        <w:rPr>
          <w:color w:val="000000" w:themeColor="text1"/>
          <w:sz w:val="22"/>
          <w:szCs w:val="22"/>
        </w:rPr>
        <w:t xml:space="preserve">potential </w:t>
      </w:r>
      <w:r w:rsidRPr="00C7589F">
        <w:rPr>
          <w:color w:val="000000" w:themeColor="text1"/>
          <w:sz w:val="22"/>
          <w:szCs w:val="22"/>
        </w:rPr>
        <w:t xml:space="preserve">benefit gained by </w:t>
      </w:r>
      <w:r w:rsidR="00CC608D" w:rsidRPr="00C7589F">
        <w:rPr>
          <w:color w:val="000000" w:themeColor="text1"/>
          <w:sz w:val="22"/>
          <w:szCs w:val="22"/>
        </w:rPr>
        <w:t xml:space="preserve">a </w:t>
      </w:r>
      <w:r w:rsidRPr="00C7589F">
        <w:rPr>
          <w:color w:val="000000" w:themeColor="text1"/>
          <w:sz w:val="22"/>
          <w:szCs w:val="22"/>
        </w:rPr>
        <w:t xml:space="preserve">using </w:t>
      </w:r>
      <w:r w:rsidR="00CC608D" w:rsidRPr="00C7589F">
        <w:rPr>
          <w:color w:val="000000" w:themeColor="text1"/>
          <w:sz w:val="22"/>
          <w:szCs w:val="22"/>
        </w:rPr>
        <w:t xml:space="preserve">such a cable </w:t>
      </w:r>
      <w:r w:rsidRPr="00C7589F">
        <w:rPr>
          <w:color w:val="000000" w:themeColor="text1"/>
          <w:sz w:val="22"/>
          <w:szCs w:val="22"/>
        </w:rPr>
        <w:t xml:space="preserve">will be severely compromised unless each </w:t>
      </w:r>
      <w:r w:rsidR="003B2D5B" w:rsidRPr="00C7589F">
        <w:rPr>
          <w:color w:val="000000" w:themeColor="text1"/>
          <w:sz w:val="22"/>
          <w:szCs w:val="22"/>
        </w:rPr>
        <w:t xml:space="preserve">wire </w:t>
      </w:r>
      <w:r w:rsidRPr="00C7589F">
        <w:rPr>
          <w:color w:val="000000" w:themeColor="text1"/>
          <w:sz w:val="22"/>
          <w:szCs w:val="22"/>
        </w:rPr>
        <w:t>within the cable is terminated in adjacent terminals of contactor KA303.1</w:t>
      </w:r>
      <w:r w:rsidR="00952A71" w:rsidRPr="00C7589F">
        <w:rPr>
          <w:color w:val="000000" w:themeColor="text1"/>
          <w:sz w:val="22"/>
          <w:szCs w:val="22"/>
        </w:rPr>
        <w:t xml:space="preserve">.  Even if shielded cable is used between the GSPD and the contactor, it is not possible to use shielded cable between the contactor and the UUT </w:t>
      </w:r>
      <w:r w:rsidR="003B2D5B" w:rsidRPr="00C7589F">
        <w:rPr>
          <w:color w:val="000000" w:themeColor="text1"/>
          <w:sz w:val="22"/>
          <w:szCs w:val="22"/>
        </w:rPr>
        <w:t xml:space="preserve">in part because </w:t>
      </w:r>
      <w:r w:rsidR="00952A71" w:rsidRPr="00C7589F">
        <w:rPr>
          <w:color w:val="000000" w:themeColor="text1"/>
          <w:sz w:val="22"/>
          <w:szCs w:val="22"/>
        </w:rPr>
        <w:t>th</w:t>
      </w:r>
      <w:r w:rsidR="003B2D5B" w:rsidRPr="00C7589F">
        <w:rPr>
          <w:color w:val="000000" w:themeColor="text1"/>
          <w:sz w:val="22"/>
          <w:szCs w:val="22"/>
        </w:rPr>
        <w:t xml:space="preserve">is </w:t>
      </w:r>
      <w:r w:rsidR="00952A71" w:rsidRPr="00C7589F">
        <w:rPr>
          <w:color w:val="000000" w:themeColor="text1"/>
          <w:sz w:val="22"/>
          <w:szCs w:val="22"/>
        </w:rPr>
        <w:t xml:space="preserve">part of the circuit utilizes bus bars which are not </w:t>
      </w:r>
      <w:r w:rsidR="003B2D5B" w:rsidRPr="00C7589F">
        <w:rPr>
          <w:color w:val="000000" w:themeColor="text1"/>
          <w:sz w:val="22"/>
          <w:szCs w:val="22"/>
        </w:rPr>
        <w:t>near</w:t>
      </w:r>
      <w:r w:rsidR="00952A71" w:rsidRPr="00C7589F">
        <w:rPr>
          <w:color w:val="000000" w:themeColor="text1"/>
          <w:sz w:val="22"/>
          <w:szCs w:val="22"/>
        </w:rPr>
        <w:t xml:space="preserve"> one another. </w:t>
      </w:r>
      <w:r w:rsidR="00CC608D" w:rsidRPr="00C7589F">
        <w:rPr>
          <w:color w:val="000000" w:themeColor="text1"/>
          <w:sz w:val="22"/>
          <w:szCs w:val="22"/>
        </w:rPr>
        <w:t xml:space="preserve"> </w:t>
      </w:r>
      <w:r w:rsidR="00960AA3" w:rsidRPr="00C7589F">
        <w:rPr>
          <w:color w:val="000000" w:themeColor="text1"/>
          <w:sz w:val="22"/>
          <w:szCs w:val="22"/>
        </w:rPr>
        <w:t xml:space="preserve"> </w:t>
      </w:r>
    </w:p>
    <w:p w14:paraId="3E1D34BF" w14:textId="77777777" w:rsidR="00F268FC" w:rsidRPr="00C7589F" w:rsidRDefault="00F268FC" w:rsidP="00A57B6A">
      <w:pPr>
        <w:ind w:left="708"/>
        <w:jc w:val="both"/>
        <w:rPr>
          <w:color w:val="000000" w:themeColor="text1"/>
          <w:sz w:val="22"/>
          <w:szCs w:val="22"/>
        </w:rPr>
      </w:pPr>
    </w:p>
    <w:p w14:paraId="55451081" w14:textId="22190E87" w:rsidR="00736F3E" w:rsidRPr="00C7589F" w:rsidRDefault="00736F3E" w:rsidP="00A57B6A">
      <w:pPr>
        <w:autoSpaceDE w:val="0"/>
        <w:autoSpaceDN w:val="0"/>
        <w:ind w:left="720"/>
        <w:jc w:val="both"/>
        <w:rPr>
          <w:color w:val="000000" w:themeColor="text1"/>
          <w:sz w:val="22"/>
          <w:szCs w:val="22"/>
        </w:rPr>
      </w:pPr>
      <w:r w:rsidRPr="00C7589F">
        <w:rPr>
          <w:color w:val="000000" w:themeColor="text1"/>
          <w:sz w:val="22"/>
          <w:szCs w:val="22"/>
        </w:rPr>
        <w:t>The following signal</w:t>
      </w:r>
      <w:r w:rsidR="00352163" w:rsidRPr="00C7589F">
        <w:rPr>
          <w:color w:val="000000" w:themeColor="text1"/>
          <w:sz w:val="22"/>
          <w:szCs w:val="22"/>
        </w:rPr>
        <w:t xml:space="preserve"> connection points </w:t>
      </w:r>
      <w:r w:rsidRPr="00C7589F">
        <w:rPr>
          <w:color w:val="000000" w:themeColor="text1"/>
          <w:sz w:val="22"/>
          <w:szCs w:val="22"/>
        </w:rPr>
        <w:t xml:space="preserve">must be </w:t>
      </w:r>
      <w:r w:rsidR="00366698" w:rsidRPr="00C7589F">
        <w:rPr>
          <w:color w:val="000000" w:themeColor="text1"/>
          <w:sz w:val="22"/>
          <w:szCs w:val="22"/>
        </w:rPr>
        <w:t>provided in a</w:t>
      </w:r>
      <w:r w:rsidR="00B218F1" w:rsidRPr="00C7589F">
        <w:rPr>
          <w:color w:val="000000" w:themeColor="text1"/>
          <w:sz w:val="22"/>
          <w:szCs w:val="22"/>
        </w:rPr>
        <w:t xml:space="preserve">ccordance </w:t>
      </w:r>
      <w:r w:rsidR="00366698" w:rsidRPr="00C7589F">
        <w:rPr>
          <w:color w:val="000000" w:themeColor="text1"/>
          <w:sz w:val="22"/>
          <w:szCs w:val="22"/>
        </w:rPr>
        <w:t xml:space="preserve">with </w:t>
      </w:r>
      <w:r w:rsidR="00366698" w:rsidRPr="00037745">
        <w:rPr>
          <w:b/>
          <w:bCs/>
          <w:color w:val="000000" w:themeColor="text1"/>
          <w:sz w:val="22"/>
          <w:szCs w:val="22"/>
        </w:rPr>
        <w:t>PKR2038002 Appendix 4</w:t>
      </w:r>
    </w:p>
    <w:p w14:paraId="4250AC8C" w14:textId="2BF849CE" w:rsidR="00736F3E" w:rsidRPr="00C7589F" w:rsidRDefault="00736F3E" w:rsidP="00A57B6A">
      <w:pPr>
        <w:autoSpaceDE w:val="0"/>
        <w:autoSpaceDN w:val="0"/>
        <w:ind w:left="720"/>
        <w:jc w:val="both"/>
        <w:rPr>
          <w:color w:val="000000" w:themeColor="text1"/>
          <w:sz w:val="22"/>
          <w:szCs w:val="22"/>
        </w:rPr>
      </w:pPr>
    </w:p>
    <w:p w14:paraId="6F344098" w14:textId="708FD0B0" w:rsidR="00736F3E" w:rsidRPr="00C7589F" w:rsidRDefault="00366698"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47-9 (</w:t>
      </w:r>
      <w:r w:rsidR="00643C51" w:rsidRPr="00C7589F">
        <w:rPr>
          <w:color w:val="000000" w:themeColor="text1"/>
          <w:sz w:val="22"/>
          <w:szCs w:val="22"/>
        </w:rPr>
        <w:t>feedback signal of relay B402.2)</w:t>
      </w:r>
    </w:p>
    <w:p w14:paraId="038EBCA2" w14:textId="05321BF6" w:rsidR="00366698" w:rsidRPr="00C7589F" w:rsidRDefault="00366698"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 xml:space="preserve">47-10 </w:t>
      </w:r>
      <w:r w:rsidR="00643C51" w:rsidRPr="00C7589F">
        <w:rPr>
          <w:color w:val="000000" w:themeColor="text1"/>
          <w:sz w:val="22"/>
          <w:szCs w:val="22"/>
        </w:rPr>
        <w:t xml:space="preserve">(feedback signal of </w:t>
      </w:r>
      <w:r w:rsidR="00B218F1" w:rsidRPr="00C7589F">
        <w:rPr>
          <w:color w:val="000000" w:themeColor="text1"/>
          <w:sz w:val="22"/>
          <w:szCs w:val="22"/>
        </w:rPr>
        <w:t xml:space="preserve">relay </w:t>
      </w:r>
      <w:r w:rsidR="00643C51" w:rsidRPr="00C7589F">
        <w:rPr>
          <w:color w:val="000000" w:themeColor="text1"/>
          <w:sz w:val="22"/>
          <w:szCs w:val="22"/>
        </w:rPr>
        <w:t>B402.3</w:t>
      </w:r>
      <w:r w:rsidRPr="00C7589F">
        <w:rPr>
          <w:color w:val="000000" w:themeColor="text1"/>
          <w:sz w:val="22"/>
          <w:szCs w:val="22"/>
        </w:rPr>
        <w:t>)</w:t>
      </w:r>
    </w:p>
    <w:p w14:paraId="23B054A3" w14:textId="7A60B4D0" w:rsidR="00090FD8" w:rsidRPr="00C7589F" w:rsidRDefault="00090FD8"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47-11 (</w:t>
      </w:r>
      <w:r w:rsidR="00643C51" w:rsidRPr="00C7589F">
        <w:rPr>
          <w:color w:val="000000" w:themeColor="text1"/>
          <w:sz w:val="22"/>
          <w:szCs w:val="22"/>
        </w:rPr>
        <w:t xml:space="preserve">feedback signal of </w:t>
      </w:r>
      <w:r w:rsidR="00B218F1" w:rsidRPr="00C7589F">
        <w:rPr>
          <w:color w:val="000000" w:themeColor="text1"/>
          <w:sz w:val="22"/>
          <w:szCs w:val="22"/>
        </w:rPr>
        <w:t xml:space="preserve">relay </w:t>
      </w:r>
      <w:r w:rsidR="00643C51" w:rsidRPr="00C7589F">
        <w:rPr>
          <w:color w:val="000000" w:themeColor="text1"/>
          <w:sz w:val="22"/>
          <w:szCs w:val="22"/>
        </w:rPr>
        <w:t>B402.4</w:t>
      </w:r>
      <w:r w:rsidRPr="00C7589F">
        <w:rPr>
          <w:color w:val="000000" w:themeColor="text1"/>
          <w:sz w:val="22"/>
          <w:szCs w:val="22"/>
        </w:rPr>
        <w:t>)</w:t>
      </w:r>
    </w:p>
    <w:p w14:paraId="6E5EB043" w14:textId="521249CF" w:rsidR="00366698" w:rsidRPr="00C7589F" w:rsidRDefault="00366698"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I100.3 (</w:t>
      </w:r>
      <w:r w:rsidR="00643C51" w:rsidRPr="00C7589F">
        <w:rPr>
          <w:color w:val="000000" w:themeColor="text1"/>
          <w:sz w:val="22"/>
          <w:szCs w:val="22"/>
        </w:rPr>
        <w:t xml:space="preserve">feedback signal of </w:t>
      </w:r>
      <w:r w:rsidR="00B218F1" w:rsidRPr="00C7589F">
        <w:rPr>
          <w:color w:val="000000" w:themeColor="text1"/>
          <w:sz w:val="22"/>
          <w:szCs w:val="22"/>
        </w:rPr>
        <w:t xml:space="preserve">relay </w:t>
      </w:r>
      <w:r w:rsidR="00643C51" w:rsidRPr="00C7589F">
        <w:rPr>
          <w:color w:val="000000" w:themeColor="text1"/>
          <w:sz w:val="22"/>
          <w:szCs w:val="22"/>
        </w:rPr>
        <w:t>B303.1</w:t>
      </w:r>
      <w:r w:rsidRPr="00C7589F">
        <w:rPr>
          <w:color w:val="000000" w:themeColor="text1"/>
          <w:sz w:val="22"/>
          <w:szCs w:val="22"/>
        </w:rPr>
        <w:t>)</w:t>
      </w:r>
    </w:p>
    <w:p w14:paraId="73161E93" w14:textId="5980F3B2" w:rsidR="00366698" w:rsidRPr="00C7589F" w:rsidRDefault="00366698"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I100.</w:t>
      </w:r>
      <w:r w:rsidR="00090FD8" w:rsidRPr="00C7589F">
        <w:rPr>
          <w:color w:val="000000" w:themeColor="text1"/>
          <w:sz w:val="22"/>
          <w:szCs w:val="22"/>
        </w:rPr>
        <w:t>5</w:t>
      </w:r>
      <w:r w:rsidRPr="00C7589F">
        <w:rPr>
          <w:color w:val="000000" w:themeColor="text1"/>
          <w:sz w:val="22"/>
          <w:szCs w:val="22"/>
        </w:rPr>
        <w:t xml:space="preserve"> (</w:t>
      </w:r>
      <w:r w:rsidR="00643C51" w:rsidRPr="00C7589F">
        <w:rPr>
          <w:color w:val="000000" w:themeColor="text1"/>
          <w:sz w:val="22"/>
          <w:szCs w:val="22"/>
        </w:rPr>
        <w:t xml:space="preserve">feedback signal of </w:t>
      </w:r>
      <w:r w:rsidR="00B218F1" w:rsidRPr="00C7589F">
        <w:rPr>
          <w:color w:val="000000" w:themeColor="text1"/>
          <w:sz w:val="22"/>
          <w:szCs w:val="22"/>
        </w:rPr>
        <w:t xml:space="preserve">relay </w:t>
      </w:r>
      <w:r w:rsidR="00643C51" w:rsidRPr="00C7589F">
        <w:rPr>
          <w:color w:val="000000" w:themeColor="text1"/>
          <w:sz w:val="22"/>
          <w:szCs w:val="22"/>
        </w:rPr>
        <w:t>B303.2</w:t>
      </w:r>
      <w:r w:rsidR="00090FD8" w:rsidRPr="00C7589F">
        <w:rPr>
          <w:color w:val="000000" w:themeColor="text1"/>
          <w:sz w:val="22"/>
          <w:szCs w:val="22"/>
        </w:rPr>
        <w:t>)</w:t>
      </w:r>
    </w:p>
    <w:p w14:paraId="1DE0C30F" w14:textId="39CA04E0" w:rsidR="00090FD8" w:rsidRPr="00C7589F" w:rsidRDefault="00090FD8"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I100.7 (</w:t>
      </w:r>
      <w:r w:rsidR="00B218F1" w:rsidRPr="00C7589F">
        <w:rPr>
          <w:color w:val="000000" w:themeColor="text1"/>
          <w:sz w:val="22"/>
          <w:szCs w:val="22"/>
        </w:rPr>
        <w:t xml:space="preserve">indirect </w:t>
      </w:r>
      <w:r w:rsidRPr="00C7589F">
        <w:rPr>
          <w:color w:val="000000" w:themeColor="text1"/>
          <w:sz w:val="22"/>
          <w:szCs w:val="22"/>
        </w:rPr>
        <w:t xml:space="preserve">output </w:t>
      </w:r>
      <w:r w:rsidR="00643C51" w:rsidRPr="00C7589F">
        <w:rPr>
          <w:color w:val="000000" w:themeColor="text1"/>
          <w:sz w:val="22"/>
          <w:szCs w:val="22"/>
        </w:rPr>
        <w:t>signal of B30.1)</w:t>
      </w:r>
    </w:p>
    <w:p w14:paraId="2B12D86C" w14:textId="1629E61C" w:rsidR="00643C51" w:rsidRPr="00C7589F" w:rsidRDefault="00B218F1"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I100.55 (output signal of voltage detection card B48.11)</w:t>
      </w:r>
    </w:p>
    <w:p w14:paraId="606D86C1" w14:textId="364F2869" w:rsidR="00B218F1" w:rsidRPr="00C7589F" w:rsidRDefault="00B218F1"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B100.36 (output signal of actuator V106 when in the extended position)</w:t>
      </w:r>
    </w:p>
    <w:p w14:paraId="15CE160B" w14:textId="3F054E69" w:rsidR="00352163" w:rsidRPr="00C7589F" w:rsidRDefault="00382365" w:rsidP="00A57B6A">
      <w:pPr>
        <w:pStyle w:val="ListParagraph"/>
        <w:numPr>
          <w:ilvl w:val="0"/>
          <w:numId w:val="38"/>
        </w:numPr>
        <w:autoSpaceDE w:val="0"/>
        <w:autoSpaceDN w:val="0"/>
        <w:jc w:val="both"/>
        <w:rPr>
          <w:color w:val="000000" w:themeColor="text1"/>
          <w:sz w:val="22"/>
          <w:szCs w:val="22"/>
        </w:rPr>
      </w:pPr>
      <w:r w:rsidRPr="00C7589F">
        <w:rPr>
          <w:color w:val="000000" w:themeColor="text1"/>
          <w:sz w:val="22"/>
          <w:szCs w:val="22"/>
        </w:rPr>
        <w:t xml:space="preserve">GSPD </w:t>
      </w:r>
      <w:r w:rsidR="00352163" w:rsidRPr="00C7589F">
        <w:rPr>
          <w:color w:val="000000" w:themeColor="text1"/>
          <w:sz w:val="22"/>
          <w:szCs w:val="22"/>
        </w:rPr>
        <w:t xml:space="preserve">output </w:t>
      </w:r>
      <w:r w:rsidRPr="00C7589F">
        <w:rPr>
          <w:color w:val="000000" w:themeColor="text1"/>
          <w:sz w:val="22"/>
          <w:szCs w:val="22"/>
        </w:rPr>
        <w:t>a</w:t>
      </w:r>
      <w:r w:rsidR="00BD499A" w:rsidRPr="00C7589F">
        <w:rPr>
          <w:color w:val="000000" w:themeColor="text1"/>
          <w:sz w:val="22"/>
          <w:szCs w:val="22"/>
        </w:rPr>
        <w:t xml:space="preserve">t a point </w:t>
      </w:r>
      <w:r w:rsidR="00A26BB3" w:rsidRPr="00C7589F">
        <w:rPr>
          <w:color w:val="000000" w:themeColor="text1"/>
          <w:sz w:val="22"/>
          <w:szCs w:val="22"/>
        </w:rPr>
        <w:t>that excludes any current to the voltage detection</w:t>
      </w:r>
      <w:r w:rsidR="004400F4" w:rsidRPr="00C7589F">
        <w:rPr>
          <w:color w:val="000000" w:themeColor="text1"/>
          <w:sz w:val="22"/>
          <w:szCs w:val="22"/>
        </w:rPr>
        <w:t xml:space="preserve"> </w:t>
      </w:r>
      <w:r w:rsidR="00A26BB3" w:rsidRPr="00C7589F">
        <w:rPr>
          <w:color w:val="000000" w:themeColor="text1"/>
          <w:sz w:val="22"/>
          <w:szCs w:val="22"/>
        </w:rPr>
        <w:t>card</w:t>
      </w:r>
    </w:p>
    <w:p w14:paraId="1C76D3E9" w14:textId="77777777" w:rsidR="00736F3E" w:rsidRPr="00C7589F" w:rsidRDefault="00736F3E" w:rsidP="00A57B6A">
      <w:pPr>
        <w:autoSpaceDE w:val="0"/>
        <w:autoSpaceDN w:val="0"/>
        <w:ind w:left="720"/>
        <w:jc w:val="both"/>
        <w:rPr>
          <w:color w:val="000000" w:themeColor="text1"/>
          <w:sz w:val="22"/>
          <w:szCs w:val="22"/>
        </w:rPr>
      </w:pPr>
    </w:p>
    <w:p w14:paraId="2AB8EA93" w14:textId="5473F93D" w:rsidR="00DA0485" w:rsidRPr="00C7589F" w:rsidRDefault="007F4DDE" w:rsidP="00A57B6A">
      <w:pPr>
        <w:autoSpaceDE w:val="0"/>
        <w:autoSpaceDN w:val="0"/>
        <w:ind w:left="720"/>
        <w:jc w:val="both"/>
        <w:rPr>
          <w:color w:val="000000" w:themeColor="text1"/>
          <w:sz w:val="22"/>
          <w:szCs w:val="22"/>
        </w:rPr>
      </w:pPr>
      <w:r w:rsidRPr="00C7589F">
        <w:rPr>
          <w:color w:val="000000" w:themeColor="text1"/>
          <w:sz w:val="22"/>
          <w:szCs w:val="22"/>
        </w:rPr>
        <w:t>Access to any of these connection points must not require ladders, stepstools, or similar equipment, and must be accessible from a standing position.</w:t>
      </w:r>
    </w:p>
    <w:p w14:paraId="002D6BBC" w14:textId="698AC537" w:rsidR="003F4668" w:rsidRPr="00C7589F" w:rsidRDefault="003F4668" w:rsidP="00A57B6A">
      <w:pPr>
        <w:autoSpaceDE w:val="0"/>
        <w:autoSpaceDN w:val="0"/>
        <w:ind w:left="720"/>
        <w:jc w:val="both"/>
        <w:rPr>
          <w:color w:val="000000" w:themeColor="text1"/>
          <w:sz w:val="22"/>
          <w:szCs w:val="22"/>
        </w:rPr>
      </w:pPr>
    </w:p>
    <w:p w14:paraId="6325DDA1" w14:textId="0D2DD255" w:rsidR="00226FCF" w:rsidRDefault="1C984DC9" w:rsidP="00355FAF">
      <w:pPr>
        <w:autoSpaceDE w:val="0"/>
        <w:autoSpaceDN w:val="0"/>
        <w:ind w:left="720"/>
        <w:jc w:val="both"/>
        <w:rPr>
          <w:rFonts w:cs="Arial"/>
          <w:color w:val="000000" w:themeColor="text1"/>
          <w:sz w:val="22"/>
          <w:szCs w:val="22"/>
        </w:rPr>
      </w:pPr>
      <w:r w:rsidRPr="4BA120B8">
        <w:rPr>
          <w:color w:val="000000" w:themeColor="text1"/>
          <w:sz w:val="22"/>
          <w:szCs w:val="22"/>
        </w:rPr>
        <w:t xml:space="preserve">Provide </w:t>
      </w:r>
      <w:r w:rsidR="63E0D333" w:rsidRPr="4BA120B8">
        <w:rPr>
          <w:color w:val="000000" w:themeColor="text1"/>
          <w:sz w:val="22"/>
          <w:szCs w:val="22"/>
        </w:rPr>
        <w:t xml:space="preserve">a </w:t>
      </w:r>
      <w:r w:rsidRPr="4BA120B8">
        <w:rPr>
          <w:color w:val="000000" w:themeColor="text1"/>
          <w:sz w:val="22"/>
          <w:szCs w:val="22"/>
        </w:rPr>
        <w:t xml:space="preserve">physical </w:t>
      </w:r>
      <w:r w:rsidR="63E0D333" w:rsidRPr="4BA120B8">
        <w:rPr>
          <w:color w:val="000000" w:themeColor="text1"/>
          <w:sz w:val="22"/>
          <w:szCs w:val="22"/>
        </w:rPr>
        <w:t xml:space="preserve">visual indicator connected electrically between </w:t>
      </w:r>
      <w:r w:rsidR="39FB6914" w:rsidRPr="4BA120B8">
        <w:rPr>
          <w:color w:val="000000" w:themeColor="text1"/>
          <w:sz w:val="22"/>
          <w:szCs w:val="22"/>
        </w:rPr>
        <w:t xml:space="preserve">the </w:t>
      </w:r>
      <w:r w:rsidR="63E0D333" w:rsidRPr="4BA120B8">
        <w:rPr>
          <w:color w:val="000000" w:themeColor="text1"/>
          <w:sz w:val="22"/>
          <w:szCs w:val="22"/>
        </w:rPr>
        <w:t xml:space="preserve">Line(~) </w:t>
      </w:r>
      <w:r w:rsidR="39FB6914" w:rsidRPr="4BA120B8">
        <w:rPr>
          <w:color w:val="000000" w:themeColor="text1"/>
          <w:sz w:val="22"/>
          <w:szCs w:val="22"/>
        </w:rPr>
        <w:t xml:space="preserve">circuit </w:t>
      </w:r>
      <w:r w:rsidR="63E0D333" w:rsidRPr="4BA120B8">
        <w:rPr>
          <w:color w:val="000000" w:themeColor="text1"/>
          <w:sz w:val="22"/>
          <w:szCs w:val="22"/>
        </w:rPr>
        <w:t>and Panel(N) which illuminate</w:t>
      </w:r>
      <w:r w:rsidR="39FB6914" w:rsidRPr="4BA120B8">
        <w:rPr>
          <w:color w:val="000000" w:themeColor="text1"/>
          <w:sz w:val="22"/>
          <w:szCs w:val="22"/>
        </w:rPr>
        <w:t>s</w:t>
      </w:r>
      <w:r w:rsidR="63E0D333" w:rsidRPr="4BA120B8">
        <w:rPr>
          <w:color w:val="000000" w:themeColor="text1"/>
          <w:sz w:val="22"/>
          <w:szCs w:val="22"/>
        </w:rPr>
        <w:t xml:space="preserve"> when the UUT is being </w:t>
      </w:r>
      <w:r w:rsidR="39FB6914" w:rsidRPr="4BA120B8">
        <w:rPr>
          <w:color w:val="000000" w:themeColor="text1"/>
          <w:sz w:val="22"/>
          <w:szCs w:val="22"/>
        </w:rPr>
        <w:t xml:space="preserve">powered by the programmable power supply.  </w:t>
      </w:r>
      <w:r w:rsidRPr="4BA120B8">
        <w:rPr>
          <w:color w:val="000000" w:themeColor="text1"/>
          <w:sz w:val="22"/>
          <w:szCs w:val="22"/>
        </w:rPr>
        <w:t xml:space="preserve">It must be located  within the footprint of the fixture plate and clearly visible during at all times.  </w:t>
      </w:r>
      <w:r w:rsidR="39FB6914" w:rsidRPr="4BA120B8">
        <w:rPr>
          <w:color w:val="000000" w:themeColor="text1"/>
          <w:sz w:val="22"/>
          <w:szCs w:val="22"/>
        </w:rPr>
        <w:t>It must be rated to operate at the various voltages supplied to the UUT during the normal test sequence</w:t>
      </w:r>
      <w:r w:rsidR="78E61A8B" w:rsidRPr="4BA120B8">
        <w:rPr>
          <w:color w:val="000000" w:themeColor="text1"/>
          <w:sz w:val="22"/>
          <w:szCs w:val="22"/>
        </w:rPr>
        <w:t xml:space="preserve">.  </w:t>
      </w:r>
      <w:r w:rsidR="78E61A8B" w:rsidRPr="4BA120B8">
        <w:rPr>
          <w:b/>
          <w:bCs/>
          <w:color w:val="000000" w:themeColor="text1"/>
          <w:sz w:val="22"/>
          <w:szCs w:val="22"/>
        </w:rPr>
        <w:t xml:space="preserve">It MUST be disconnected from the breaker during the </w:t>
      </w:r>
      <w:r w:rsidRPr="4BA120B8">
        <w:rPr>
          <w:b/>
          <w:bCs/>
          <w:color w:val="000000" w:themeColor="text1"/>
          <w:sz w:val="22"/>
          <w:szCs w:val="22"/>
        </w:rPr>
        <w:t>HVI test</w:t>
      </w:r>
      <w:r w:rsidR="78E61A8B" w:rsidRPr="4BA120B8">
        <w:rPr>
          <w:b/>
          <w:bCs/>
          <w:color w:val="000000" w:themeColor="text1"/>
          <w:sz w:val="22"/>
          <w:szCs w:val="22"/>
        </w:rPr>
        <w:t>.</w:t>
      </w:r>
      <w:commentRangeEnd w:id="14"/>
      <w:r w:rsidR="007F494D">
        <w:rPr>
          <w:rStyle w:val="CommentReference"/>
        </w:rPr>
        <w:commentReference w:id="14"/>
      </w:r>
      <w:commentRangeStart w:id="15"/>
      <w:commentRangeEnd w:id="15"/>
      <w:r w:rsidR="007F494D">
        <w:rPr>
          <w:rStyle w:val="CommentReference"/>
        </w:rPr>
        <w:commentReference w:id="15"/>
      </w:r>
    </w:p>
    <w:p w14:paraId="14554E3C" w14:textId="77777777" w:rsidR="00355FAF" w:rsidRPr="00355FAF" w:rsidRDefault="00355FAF" w:rsidP="00355FAF">
      <w:pPr>
        <w:autoSpaceDE w:val="0"/>
        <w:autoSpaceDN w:val="0"/>
        <w:ind w:left="720"/>
        <w:jc w:val="both"/>
        <w:rPr>
          <w:rFonts w:cs="Arial"/>
          <w:color w:val="000000" w:themeColor="text1"/>
          <w:sz w:val="22"/>
          <w:szCs w:val="22"/>
        </w:rPr>
      </w:pPr>
    </w:p>
    <w:p w14:paraId="1BA447EA" w14:textId="0DD5F9FD" w:rsidR="00756925" w:rsidRPr="0010626D" w:rsidRDefault="00807D59" w:rsidP="00A57B6A">
      <w:pPr>
        <w:pStyle w:val="NormalIndent"/>
        <w:jc w:val="both"/>
        <w:rPr>
          <w:rFonts w:cs="Arial"/>
          <w:color w:val="FF0000"/>
          <w:szCs w:val="22"/>
          <w:lang w:val="fr-FR"/>
        </w:rPr>
      </w:pPr>
      <w:commentRangeStart w:id="16"/>
      <w:r w:rsidRPr="00023CC3">
        <w:rPr>
          <w:rFonts w:cs="Arial"/>
          <w:color w:val="FF0000"/>
          <w:szCs w:val="22"/>
        </w:rPr>
        <w:t xml:space="preserve">For </w:t>
      </w:r>
      <w:r w:rsidR="001A7C87">
        <w:rPr>
          <w:rFonts w:cs="Arial"/>
          <w:color w:val="FF0000"/>
          <w:szCs w:val="22"/>
        </w:rPr>
        <w:t xml:space="preserve">drawing 4267335 </w:t>
      </w:r>
      <w:r w:rsidR="0022418A">
        <w:rPr>
          <w:rFonts w:cs="Arial"/>
          <w:color w:val="FF0000"/>
          <w:szCs w:val="22"/>
        </w:rPr>
        <w:t xml:space="preserve">revision </w:t>
      </w:r>
      <w:r w:rsidR="006D7185">
        <w:rPr>
          <w:rFonts w:cs="Arial"/>
          <w:color w:val="FF0000"/>
          <w:szCs w:val="22"/>
        </w:rPr>
        <w:t>D:</w:t>
      </w:r>
      <w:r w:rsidR="0010626D">
        <w:rPr>
          <w:rFonts w:cs="Arial"/>
          <w:color w:val="FF0000"/>
          <w:szCs w:val="22"/>
        </w:rPr>
        <w:t xml:space="preserve"> Component </w:t>
      </w:r>
      <w:r w:rsidRPr="00023CC3">
        <w:rPr>
          <w:rFonts w:cs="Arial"/>
          <w:color w:val="FF0000"/>
          <w:szCs w:val="22"/>
        </w:rPr>
        <w:t xml:space="preserve">KS402.1 most </w:t>
      </w:r>
      <w:r w:rsidR="00023CC3" w:rsidRPr="00023CC3">
        <w:rPr>
          <w:rFonts w:cs="Arial"/>
          <w:color w:val="FF0000"/>
          <w:szCs w:val="22"/>
        </w:rPr>
        <w:t xml:space="preserve">switch in the primary side of </w:t>
      </w:r>
      <w:r w:rsidR="00283B05">
        <w:rPr>
          <w:rFonts w:cs="Arial"/>
          <w:color w:val="FF0000"/>
          <w:szCs w:val="22"/>
        </w:rPr>
        <w:t>t</w:t>
      </w:r>
      <w:r w:rsidR="00023CC3" w:rsidRPr="00023CC3">
        <w:rPr>
          <w:rFonts w:cs="Arial"/>
          <w:color w:val="FF0000"/>
          <w:szCs w:val="22"/>
        </w:rPr>
        <w:t>ransformer</w:t>
      </w:r>
      <w:r w:rsidR="004B21D7">
        <w:rPr>
          <w:rFonts w:cs="Arial"/>
          <w:color w:val="FF0000"/>
          <w:szCs w:val="22"/>
        </w:rPr>
        <w:t xml:space="preserve"> </w:t>
      </w:r>
      <w:r w:rsidR="00283B05">
        <w:rPr>
          <w:rFonts w:cs="Arial"/>
          <w:color w:val="FF0000"/>
          <w:szCs w:val="22"/>
        </w:rPr>
        <w:t>(</w:t>
      </w:r>
      <w:r w:rsidR="00C87736">
        <w:rPr>
          <w:rFonts w:cs="Arial"/>
          <w:color w:val="FF0000"/>
          <w:szCs w:val="22"/>
        </w:rPr>
        <w:t>T</w:t>
      </w:r>
      <w:r w:rsidR="004B21D7">
        <w:rPr>
          <w:rFonts w:cs="Arial"/>
          <w:color w:val="FF0000"/>
          <w:szCs w:val="22"/>
        </w:rPr>
        <w:t>40.3</w:t>
      </w:r>
      <w:r w:rsidR="00283B05">
        <w:rPr>
          <w:rFonts w:cs="Arial"/>
          <w:color w:val="FF0000"/>
          <w:szCs w:val="22"/>
        </w:rPr>
        <w:t>)</w:t>
      </w:r>
      <w:r w:rsidR="0010626D">
        <w:rPr>
          <w:rFonts w:cs="Arial"/>
          <w:color w:val="FF0000"/>
          <w:szCs w:val="22"/>
        </w:rPr>
        <w:t xml:space="preserve"> and </w:t>
      </w:r>
      <w:r w:rsidR="0010626D" w:rsidRPr="00023CC3">
        <w:rPr>
          <w:rFonts w:cs="Arial"/>
          <w:color w:val="FF0000"/>
          <w:szCs w:val="22"/>
        </w:rPr>
        <w:t xml:space="preserve">be replaced to a </w:t>
      </w:r>
      <w:r w:rsidR="0010626D" w:rsidRPr="000B74DD">
        <w:rPr>
          <w:rFonts w:cs="Arial"/>
          <w:i/>
          <w:iCs/>
          <w:color w:val="FF0000"/>
          <w:szCs w:val="22"/>
        </w:rPr>
        <w:t>solid-state</w:t>
      </w:r>
      <w:r w:rsidR="0010626D" w:rsidRPr="00023CC3">
        <w:rPr>
          <w:rFonts w:cs="Arial"/>
          <w:color w:val="FF0000"/>
          <w:szCs w:val="22"/>
        </w:rPr>
        <w:t xml:space="preserve"> solution</w:t>
      </w:r>
      <w:r w:rsidR="0066460E">
        <w:rPr>
          <w:rFonts w:cs="Arial"/>
          <w:color w:val="FF0000"/>
          <w:szCs w:val="22"/>
        </w:rPr>
        <w:t xml:space="preserve">. </w:t>
      </w:r>
      <w:r w:rsidR="00023CC3" w:rsidRPr="00023CC3">
        <w:rPr>
          <w:rFonts w:cs="Arial"/>
          <w:color w:val="FF0000"/>
          <w:szCs w:val="22"/>
        </w:rPr>
        <w:t xml:space="preserve"> </w:t>
      </w:r>
      <w:commentRangeEnd w:id="16"/>
      <w:r w:rsidR="00023CC3">
        <w:rPr>
          <w:rStyle w:val="CommentReference"/>
          <w:i/>
          <w:color w:val="FF0000"/>
          <w:lang w:val="fr-FR"/>
        </w:rPr>
        <w:commentReference w:id="16"/>
      </w:r>
    </w:p>
    <w:p w14:paraId="11EF9548" w14:textId="77777777" w:rsidR="00023CC3" w:rsidRDefault="00023CC3" w:rsidP="00A57B6A">
      <w:pPr>
        <w:pStyle w:val="NormalIndent"/>
        <w:jc w:val="both"/>
        <w:rPr>
          <w:rFonts w:cs="Arial"/>
          <w:szCs w:val="22"/>
        </w:rPr>
      </w:pPr>
    </w:p>
    <w:p w14:paraId="13F33503" w14:textId="223A8A5E" w:rsidR="00023CC3" w:rsidRDefault="00A63FC2" w:rsidP="00A57B6A">
      <w:pPr>
        <w:pStyle w:val="NormalIndent"/>
        <w:jc w:val="both"/>
        <w:rPr>
          <w:rFonts w:cs="Arial"/>
          <w:color w:val="FF0000"/>
          <w:szCs w:val="22"/>
        </w:rPr>
      </w:pPr>
      <w:commentRangeStart w:id="17"/>
      <w:r w:rsidRPr="00497B98">
        <w:rPr>
          <w:rFonts w:cs="Arial"/>
          <w:color w:val="FF0000"/>
          <w:szCs w:val="22"/>
        </w:rPr>
        <w:t xml:space="preserve">Module </w:t>
      </w:r>
      <w:r w:rsidR="00523767" w:rsidRPr="00497B98">
        <w:rPr>
          <w:rFonts w:cs="Arial"/>
          <w:color w:val="FF0000"/>
          <w:szCs w:val="22"/>
        </w:rPr>
        <w:t xml:space="preserve">API-107 Get </w:t>
      </w:r>
      <w:r w:rsidR="00586D01" w:rsidRPr="00497B98">
        <w:rPr>
          <w:rFonts w:cs="Arial"/>
          <w:color w:val="FF0000"/>
          <w:szCs w:val="22"/>
        </w:rPr>
        <w:t>damaged</w:t>
      </w:r>
      <w:r w:rsidR="001D346D" w:rsidRPr="00497B98">
        <w:rPr>
          <w:rFonts w:cs="Arial"/>
          <w:color w:val="FF0000"/>
          <w:szCs w:val="22"/>
        </w:rPr>
        <w:t xml:space="preserve"> without </w:t>
      </w:r>
      <w:r w:rsidR="004D271D" w:rsidRPr="00497B98">
        <w:rPr>
          <w:rFonts w:cs="Arial"/>
          <w:color w:val="FF0000"/>
          <w:szCs w:val="22"/>
        </w:rPr>
        <w:t>warning or error code</w:t>
      </w:r>
      <w:r w:rsidR="00586D01" w:rsidRPr="00497B98">
        <w:rPr>
          <w:rFonts w:cs="Arial"/>
          <w:color w:val="FF0000"/>
          <w:szCs w:val="22"/>
        </w:rPr>
        <w:t xml:space="preserve">, </w:t>
      </w:r>
      <w:r w:rsidR="00662B95" w:rsidRPr="00497B98">
        <w:rPr>
          <w:rFonts w:cs="Arial"/>
          <w:color w:val="FF0000"/>
          <w:szCs w:val="22"/>
        </w:rPr>
        <w:t xml:space="preserve">a new alternative </w:t>
      </w:r>
      <w:r w:rsidR="001A024C" w:rsidRPr="00497B98">
        <w:rPr>
          <w:rFonts w:cs="Arial"/>
          <w:color w:val="FF0000"/>
          <w:szCs w:val="22"/>
        </w:rPr>
        <w:t xml:space="preserve">should </w:t>
      </w:r>
      <w:r w:rsidR="001D346D" w:rsidRPr="00497B98">
        <w:rPr>
          <w:rFonts w:cs="Arial"/>
          <w:color w:val="FF0000"/>
          <w:szCs w:val="22"/>
        </w:rPr>
        <w:t xml:space="preserve">be </w:t>
      </w:r>
      <w:r w:rsidR="006363A0" w:rsidRPr="00497B98">
        <w:rPr>
          <w:rFonts w:cs="Arial"/>
          <w:color w:val="FF0000"/>
          <w:szCs w:val="22"/>
        </w:rPr>
        <w:t>provided,</w:t>
      </w:r>
      <w:r w:rsidR="001D346D" w:rsidRPr="00497B98">
        <w:rPr>
          <w:rFonts w:cs="Arial"/>
          <w:color w:val="FF0000"/>
          <w:szCs w:val="22"/>
        </w:rPr>
        <w:t xml:space="preserve"> or </w:t>
      </w:r>
      <w:r w:rsidR="00106D57" w:rsidRPr="00497B98">
        <w:rPr>
          <w:rFonts w:cs="Arial"/>
          <w:color w:val="FF0000"/>
          <w:szCs w:val="22"/>
        </w:rPr>
        <w:t xml:space="preserve">online detection method should be </w:t>
      </w:r>
      <w:r w:rsidR="006363A0" w:rsidRPr="006363A0">
        <w:rPr>
          <w:rFonts w:cs="Arial"/>
          <w:color w:val="FF0000"/>
          <w:szCs w:val="22"/>
        </w:rPr>
        <w:t xml:space="preserve">added to detect and correct this issue. </w:t>
      </w:r>
      <w:commentRangeEnd w:id="17"/>
      <w:r w:rsidR="006363A0">
        <w:rPr>
          <w:rStyle w:val="CommentReference"/>
          <w:i/>
          <w:color w:val="FF0000"/>
          <w:lang w:val="fr-FR"/>
        </w:rPr>
        <w:commentReference w:id="17"/>
      </w:r>
    </w:p>
    <w:p w14:paraId="1D7766E7" w14:textId="77777777" w:rsidR="00027C61" w:rsidRPr="005D057C" w:rsidRDefault="00027C61" w:rsidP="00A57B6A">
      <w:pPr>
        <w:pStyle w:val="NormalIndent"/>
        <w:jc w:val="both"/>
        <w:rPr>
          <w:rFonts w:cs="Arial"/>
          <w:color w:val="FF0000"/>
          <w:szCs w:val="22"/>
        </w:rPr>
      </w:pPr>
    </w:p>
    <w:p w14:paraId="63F823C3" w14:textId="6A21352F" w:rsidR="00C855BE" w:rsidRDefault="005D057C" w:rsidP="00A57B6A">
      <w:pPr>
        <w:pStyle w:val="NormalIndent"/>
        <w:jc w:val="both"/>
        <w:rPr>
          <w:rFonts w:cs="Arial"/>
          <w:color w:val="FF0000"/>
          <w:sz w:val="20"/>
          <w:shd w:val="clear" w:color="auto" w:fill="FFFFFF"/>
        </w:rPr>
      </w:pPr>
      <w:commentRangeStart w:id="18"/>
      <w:commentRangeEnd w:id="18"/>
      <w:r>
        <w:rPr>
          <w:rStyle w:val="CommentReference"/>
          <w:i/>
          <w:color w:val="FF0000"/>
          <w:lang w:val="fr-FR"/>
        </w:rPr>
        <w:commentReference w:id="18"/>
      </w:r>
    </w:p>
    <w:p w14:paraId="081BA37A" w14:textId="0C48919A" w:rsidR="00C855BE" w:rsidRPr="005D057C" w:rsidRDefault="00CC7C3E" w:rsidP="00A57B6A">
      <w:pPr>
        <w:pStyle w:val="NormalIndent"/>
        <w:jc w:val="both"/>
        <w:rPr>
          <w:rFonts w:cs="Arial"/>
          <w:color w:val="FF0000"/>
        </w:rPr>
      </w:pPr>
      <w:r>
        <w:rPr>
          <w:rFonts w:cs="Arial"/>
          <w:color w:val="FF0000"/>
          <w:szCs w:val="22"/>
        </w:rPr>
        <w:t>The</w:t>
      </w:r>
      <w:r w:rsidR="00AC3B5C">
        <w:rPr>
          <w:rFonts w:cs="Arial"/>
          <w:color w:val="FF0000"/>
          <w:szCs w:val="22"/>
        </w:rPr>
        <w:t xml:space="preserve"> machine</w:t>
      </w:r>
      <w:r>
        <w:rPr>
          <w:rFonts w:cs="Arial"/>
          <w:color w:val="FF0000"/>
          <w:szCs w:val="22"/>
        </w:rPr>
        <w:t xml:space="preserve"> design should have a </w:t>
      </w:r>
      <w:r w:rsidR="00930D7F">
        <w:rPr>
          <w:rFonts w:cs="Arial"/>
          <w:color w:val="FF0000"/>
          <w:szCs w:val="22"/>
        </w:rPr>
        <w:t>method to prevent that the</w:t>
      </w:r>
      <w:r w:rsidR="00930D7F">
        <w:rPr>
          <w:rFonts w:cs="Arial"/>
          <w:color w:val="FF0000"/>
          <w:sz w:val="20"/>
          <w:shd w:val="clear" w:color="auto" w:fill="FFFFFF"/>
        </w:rPr>
        <w:t xml:space="preserve"> v</w:t>
      </w:r>
      <w:commentRangeStart w:id="19"/>
      <w:r w:rsidR="00930D7F" w:rsidRPr="005D057C">
        <w:rPr>
          <w:rFonts w:cs="Arial"/>
          <w:color w:val="FF0000"/>
          <w:sz w:val="20"/>
          <w:shd w:val="clear" w:color="auto" w:fill="FFFFFF"/>
        </w:rPr>
        <w:t>oltage detection card detects no voltage at the beginning of test erroneously</w:t>
      </w:r>
      <w:r w:rsidR="00D41C26">
        <w:rPr>
          <w:rFonts w:cs="Arial"/>
          <w:color w:val="FF0000"/>
          <w:sz w:val="20"/>
          <w:shd w:val="clear" w:color="auto" w:fill="FFFFFF"/>
        </w:rPr>
        <w:t xml:space="preserve"> </w:t>
      </w:r>
      <w:r w:rsidR="00D53376">
        <w:rPr>
          <w:rFonts w:cs="Arial"/>
          <w:color w:val="FF0000"/>
          <w:sz w:val="20"/>
          <w:shd w:val="clear" w:color="auto" w:fill="FFFFFF"/>
        </w:rPr>
        <w:t xml:space="preserve">flagging </w:t>
      </w:r>
      <w:r w:rsidR="00D41C26">
        <w:rPr>
          <w:rFonts w:cs="Arial"/>
          <w:color w:val="FF0000"/>
          <w:sz w:val="20"/>
          <w:shd w:val="clear" w:color="auto" w:fill="FFFFFF"/>
        </w:rPr>
        <w:t xml:space="preserve">the </w:t>
      </w:r>
      <w:r w:rsidR="00930D7F" w:rsidRPr="005D057C">
        <w:rPr>
          <w:rFonts w:cs="Arial"/>
          <w:color w:val="FF0000"/>
          <w:sz w:val="20"/>
          <w:shd w:val="clear" w:color="auto" w:fill="FFFFFF"/>
        </w:rPr>
        <w:t xml:space="preserve">breaker </w:t>
      </w:r>
      <w:r w:rsidR="005B3B16">
        <w:rPr>
          <w:rFonts w:cs="Arial"/>
          <w:color w:val="FF0000"/>
          <w:sz w:val="20"/>
          <w:shd w:val="clear" w:color="auto" w:fill="FFFFFF"/>
        </w:rPr>
        <w:t>as</w:t>
      </w:r>
      <w:r w:rsidR="00930D7F" w:rsidRPr="005D057C">
        <w:rPr>
          <w:rFonts w:cs="Arial"/>
          <w:color w:val="FF0000"/>
          <w:sz w:val="20"/>
          <w:shd w:val="clear" w:color="auto" w:fill="FFFFFF"/>
        </w:rPr>
        <w:t xml:space="preserve"> tripped at 0ms</w:t>
      </w:r>
      <w:commentRangeEnd w:id="19"/>
      <w:r w:rsidR="00930D7F">
        <w:rPr>
          <w:rStyle w:val="CommentReference"/>
          <w:i/>
          <w:color w:val="FF0000"/>
          <w:lang w:val="fr-FR"/>
        </w:rPr>
        <w:commentReference w:id="19"/>
      </w:r>
      <w:r w:rsidR="005B3B16">
        <w:rPr>
          <w:rFonts w:cs="Arial"/>
          <w:color w:val="FF0000"/>
          <w:sz w:val="20"/>
          <w:shd w:val="clear" w:color="auto" w:fill="FFFFFF"/>
        </w:rPr>
        <w:t xml:space="preserve">. </w:t>
      </w:r>
    </w:p>
    <w:p w14:paraId="6D04945B" w14:textId="77777777" w:rsidR="00027C61" w:rsidRPr="009C6296" w:rsidRDefault="00027C61" w:rsidP="00C12F5D">
      <w:pPr>
        <w:pStyle w:val="NormalIndent"/>
        <w:ind w:left="0"/>
        <w:jc w:val="both"/>
        <w:rPr>
          <w:rFonts w:cs="Arial"/>
          <w:szCs w:val="22"/>
        </w:rPr>
      </w:pPr>
    </w:p>
    <w:p w14:paraId="36DA838E" w14:textId="15EE4C93" w:rsidR="00B9391B" w:rsidRDefault="00B9391B" w:rsidP="00140ED9">
      <w:pPr>
        <w:pStyle w:val="Heading2"/>
        <w:keepNext w:val="0"/>
        <w:numPr>
          <w:ilvl w:val="1"/>
          <w:numId w:val="5"/>
        </w:numPr>
        <w:spacing w:before="120" w:after="120"/>
        <w:ind w:left="990" w:hanging="540"/>
      </w:pPr>
      <w:bookmarkStart w:id="20" w:name="_Toc128040331"/>
      <w:r>
        <w:t>Environmental Sensors</w:t>
      </w:r>
      <w:bookmarkEnd w:id="20"/>
    </w:p>
    <w:p w14:paraId="71FC6855" w14:textId="77777777" w:rsidR="00B9391B" w:rsidRPr="00B9391B" w:rsidRDefault="00B9391B" w:rsidP="00382365">
      <w:pPr>
        <w:pStyle w:val="NormalIndent"/>
        <w:jc w:val="both"/>
      </w:pPr>
    </w:p>
    <w:p w14:paraId="33D4387D" w14:textId="71203A2D" w:rsidR="009C6296" w:rsidRPr="009C6296" w:rsidRDefault="009E24E1" w:rsidP="00382365">
      <w:pPr>
        <w:ind w:left="708"/>
        <w:jc w:val="both"/>
        <w:rPr>
          <w:sz w:val="22"/>
          <w:szCs w:val="22"/>
        </w:rPr>
      </w:pPr>
      <w:r>
        <w:rPr>
          <w:sz w:val="22"/>
          <w:szCs w:val="22"/>
        </w:rPr>
        <w:t>Sensors for factors such as temperature</w:t>
      </w:r>
      <w:r w:rsidR="002D0FE3">
        <w:rPr>
          <w:sz w:val="22"/>
          <w:szCs w:val="22"/>
        </w:rPr>
        <w:t xml:space="preserve"> and </w:t>
      </w:r>
      <w:r>
        <w:rPr>
          <w:sz w:val="22"/>
          <w:szCs w:val="22"/>
        </w:rPr>
        <w:t>humidity</w:t>
      </w:r>
      <w:r w:rsidR="002D0FE3">
        <w:rPr>
          <w:sz w:val="22"/>
          <w:szCs w:val="22"/>
        </w:rPr>
        <w:t xml:space="preserve"> </w:t>
      </w:r>
      <w:r>
        <w:rPr>
          <w:sz w:val="22"/>
          <w:szCs w:val="22"/>
        </w:rPr>
        <w:t>shall be installed into</w:t>
      </w:r>
      <w:r w:rsidR="009C6296">
        <w:rPr>
          <w:sz w:val="22"/>
          <w:szCs w:val="22"/>
        </w:rPr>
        <w:t xml:space="preserve"> top of</w:t>
      </w:r>
      <w:r>
        <w:rPr>
          <w:sz w:val="22"/>
          <w:szCs w:val="22"/>
        </w:rPr>
        <w:t xml:space="preserve"> each cabinet.</w:t>
      </w:r>
    </w:p>
    <w:p w14:paraId="6A4C69E2" w14:textId="77777777" w:rsidR="00B9391B" w:rsidRPr="00B9391B" w:rsidRDefault="00B9391B" w:rsidP="00382365">
      <w:pPr>
        <w:ind w:left="708"/>
        <w:jc w:val="both"/>
        <w:rPr>
          <w:sz w:val="22"/>
          <w:szCs w:val="22"/>
        </w:rPr>
      </w:pPr>
    </w:p>
    <w:p w14:paraId="7372B8ED" w14:textId="56C8314D" w:rsidR="00202170" w:rsidRDefault="00DD4470" w:rsidP="00202170">
      <w:pPr>
        <w:pStyle w:val="Heading2"/>
        <w:keepNext w:val="0"/>
        <w:numPr>
          <w:ilvl w:val="1"/>
          <w:numId w:val="5"/>
        </w:numPr>
        <w:spacing w:before="120" w:after="120"/>
        <w:ind w:left="990" w:hanging="540"/>
      </w:pPr>
      <w:bookmarkStart w:id="21" w:name="_Toc128040332"/>
      <w:r>
        <w:t>Programming</w:t>
      </w:r>
      <w:bookmarkEnd w:id="21"/>
    </w:p>
    <w:p w14:paraId="4A2E186F" w14:textId="77777777" w:rsidR="00E86D68" w:rsidRPr="00C7589F" w:rsidRDefault="00E86D68" w:rsidP="00382365">
      <w:pPr>
        <w:pStyle w:val="NormalIndent"/>
        <w:ind w:left="720"/>
        <w:jc w:val="both"/>
        <w:rPr>
          <w:color w:val="000000" w:themeColor="text1"/>
          <w:szCs w:val="22"/>
        </w:rPr>
      </w:pPr>
      <w:commentRangeStart w:id="22"/>
    </w:p>
    <w:p w14:paraId="3DA2E62D" w14:textId="59183AB3" w:rsidR="009F6158" w:rsidRPr="00C7589F" w:rsidRDefault="009F6158" w:rsidP="00382365">
      <w:pPr>
        <w:pStyle w:val="NormalIndent"/>
        <w:ind w:left="720"/>
        <w:jc w:val="both"/>
        <w:rPr>
          <w:color w:val="000000" w:themeColor="text1"/>
          <w:szCs w:val="22"/>
        </w:rPr>
      </w:pPr>
      <w:r w:rsidRPr="00C7589F">
        <w:rPr>
          <w:color w:val="000000" w:themeColor="text1"/>
          <w:szCs w:val="22"/>
        </w:rPr>
        <w:t>Refer to the detailed finishing line equipment specification PKR2038002</w:t>
      </w:r>
      <w:r w:rsidR="00A945C3" w:rsidRPr="00C7589F">
        <w:rPr>
          <w:color w:val="000000" w:themeColor="text1"/>
          <w:szCs w:val="22"/>
        </w:rPr>
        <w:t>.</w:t>
      </w:r>
    </w:p>
    <w:p w14:paraId="1190DC2B" w14:textId="7D5B09C0" w:rsidR="00DD4470" w:rsidRPr="00C7589F" w:rsidRDefault="00DD4470" w:rsidP="00382365">
      <w:pPr>
        <w:pStyle w:val="NormalIndent"/>
        <w:ind w:left="720"/>
        <w:jc w:val="both"/>
        <w:rPr>
          <w:color w:val="000000" w:themeColor="text1"/>
          <w:szCs w:val="22"/>
        </w:rPr>
      </w:pPr>
    </w:p>
    <w:p w14:paraId="278CCAE8" w14:textId="3B77B6E1" w:rsidR="002417CB" w:rsidRPr="00C7589F" w:rsidRDefault="00F80017" w:rsidP="00811144">
      <w:pPr>
        <w:pStyle w:val="NormalIndent"/>
        <w:ind w:left="720"/>
        <w:jc w:val="both"/>
        <w:rPr>
          <w:color w:val="000000" w:themeColor="text1"/>
          <w:szCs w:val="22"/>
        </w:rPr>
      </w:pPr>
      <w:r w:rsidRPr="00C7589F">
        <w:rPr>
          <w:color w:val="000000" w:themeColor="text1"/>
          <w:szCs w:val="22"/>
        </w:rPr>
        <w:t xml:space="preserve">In the same manner used today to </w:t>
      </w:r>
      <w:r w:rsidR="0053004A" w:rsidRPr="00C7589F">
        <w:rPr>
          <w:color w:val="000000" w:themeColor="text1"/>
          <w:szCs w:val="22"/>
        </w:rPr>
        <w:t xml:space="preserve">manually </w:t>
      </w:r>
      <w:r w:rsidRPr="00C7589F">
        <w:rPr>
          <w:color w:val="000000" w:themeColor="text1"/>
          <w:szCs w:val="22"/>
        </w:rPr>
        <w:t xml:space="preserve">control the pneumatic actuators and </w:t>
      </w:r>
      <w:r w:rsidR="0053004A" w:rsidRPr="00C7589F">
        <w:rPr>
          <w:color w:val="000000" w:themeColor="text1"/>
          <w:szCs w:val="22"/>
        </w:rPr>
        <w:t xml:space="preserve">to </w:t>
      </w:r>
      <w:r w:rsidRPr="00C7589F">
        <w:rPr>
          <w:color w:val="000000" w:themeColor="text1"/>
          <w:szCs w:val="22"/>
        </w:rPr>
        <w:t xml:space="preserve">view the status of each </w:t>
      </w:r>
      <w:r w:rsidR="0053004A" w:rsidRPr="00C7589F">
        <w:rPr>
          <w:color w:val="000000" w:themeColor="text1"/>
          <w:szCs w:val="22"/>
        </w:rPr>
        <w:t>actuator</w:t>
      </w:r>
      <w:r w:rsidRPr="00C7589F">
        <w:rPr>
          <w:color w:val="000000" w:themeColor="text1"/>
          <w:szCs w:val="22"/>
        </w:rPr>
        <w:t>, the program must have the ability to control</w:t>
      </w:r>
      <w:r w:rsidR="00B61CDA" w:rsidRPr="00C7589F">
        <w:rPr>
          <w:color w:val="000000" w:themeColor="text1"/>
          <w:szCs w:val="22"/>
        </w:rPr>
        <w:t>, in a</w:t>
      </w:r>
      <w:r w:rsidR="00A2580C" w:rsidRPr="00C7589F">
        <w:rPr>
          <w:color w:val="000000" w:themeColor="text1"/>
          <w:szCs w:val="22"/>
        </w:rPr>
        <w:t>n electrically-</w:t>
      </w:r>
      <w:r w:rsidR="00B61CDA" w:rsidRPr="00C7589F">
        <w:rPr>
          <w:color w:val="000000" w:themeColor="text1"/>
          <w:szCs w:val="22"/>
        </w:rPr>
        <w:t xml:space="preserve">safe manner, </w:t>
      </w:r>
      <w:r w:rsidR="00642F2D" w:rsidRPr="00C7589F">
        <w:rPr>
          <w:color w:val="000000" w:themeColor="text1"/>
          <w:szCs w:val="22"/>
        </w:rPr>
        <w:t xml:space="preserve">any contactor/relay/light directly connected to a </w:t>
      </w:r>
      <w:r w:rsidR="002417CB" w:rsidRPr="00C7589F">
        <w:rPr>
          <w:color w:val="000000" w:themeColor="text1"/>
          <w:szCs w:val="22"/>
        </w:rPr>
        <w:t>PLC output</w:t>
      </w:r>
      <w:r w:rsidR="00642F2D" w:rsidRPr="00C7589F">
        <w:rPr>
          <w:color w:val="000000" w:themeColor="text1"/>
          <w:szCs w:val="22"/>
        </w:rPr>
        <w:t xml:space="preserve"> or other </w:t>
      </w:r>
      <w:r w:rsidR="00811144" w:rsidRPr="00C7589F">
        <w:rPr>
          <w:color w:val="000000" w:themeColor="text1"/>
          <w:szCs w:val="22"/>
        </w:rPr>
        <w:t>software-controlled</w:t>
      </w:r>
      <w:r w:rsidR="00642F2D" w:rsidRPr="00C7589F">
        <w:rPr>
          <w:color w:val="000000" w:themeColor="text1"/>
          <w:szCs w:val="22"/>
        </w:rPr>
        <w:t xml:space="preserve"> device</w:t>
      </w:r>
      <w:r w:rsidR="00811144" w:rsidRPr="00C7589F">
        <w:rPr>
          <w:color w:val="000000" w:themeColor="text1"/>
          <w:szCs w:val="22"/>
        </w:rPr>
        <w:t xml:space="preserve"> (e.g., MDC card) </w:t>
      </w:r>
      <w:r w:rsidR="002417CB" w:rsidRPr="00C7589F">
        <w:rPr>
          <w:color w:val="000000" w:themeColor="text1"/>
          <w:szCs w:val="22"/>
        </w:rPr>
        <w:t xml:space="preserve">and to view the status of each </w:t>
      </w:r>
      <w:r w:rsidR="00642F2D" w:rsidRPr="00C7589F">
        <w:rPr>
          <w:color w:val="000000" w:themeColor="text1"/>
          <w:szCs w:val="22"/>
        </w:rPr>
        <w:t>of those contactors</w:t>
      </w:r>
      <w:r w:rsidR="00811144" w:rsidRPr="00C7589F">
        <w:rPr>
          <w:color w:val="000000" w:themeColor="text1"/>
          <w:szCs w:val="22"/>
        </w:rPr>
        <w:t>/relay</w:t>
      </w:r>
      <w:r w:rsidR="001A1DC8" w:rsidRPr="00C7589F">
        <w:rPr>
          <w:color w:val="000000" w:themeColor="text1"/>
          <w:szCs w:val="22"/>
        </w:rPr>
        <w:t>s</w:t>
      </w:r>
      <w:r w:rsidR="00811144" w:rsidRPr="00C7589F">
        <w:rPr>
          <w:color w:val="000000" w:themeColor="text1"/>
          <w:szCs w:val="22"/>
        </w:rPr>
        <w:t xml:space="preserve"> directly on the HMI.  A light obviously can be viewed directly.</w:t>
      </w:r>
    </w:p>
    <w:p w14:paraId="2DB81BE8" w14:textId="0B1365A2" w:rsidR="00F80017" w:rsidRPr="00C7589F" w:rsidRDefault="00F80017" w:rsidP="00382365">
      <w:pPr>
        <w:pStyle w:val="NormalIndent"/>
        <w:ind w:left="720"/>
        <w:jc w:val="both"/>
        <w:rPr>
          <w:color w:val="000000" w:themeColor="text1"/>
          <w:szCs w:val="22"/>
        </w:rPr>
      </w:pPr>
    </w:p>
    <w:p w14:paraId="7E27E14A" w14:textId="27B9E682" w:rsidR="00A678F4" w:rsidRPr="00C7589F" w:rsidRDefault="00A678F4" w:rsidP="00382365">
      <w:pPr>
        <w:pStyle w:val="NormalIndent"/>
        <w:ind w:left="720"/>
        <w:jc w:val="both"/>
        <w:rPr>
          <w:color w:val="000000" w:themeColor="text1"/>
          <w:szCs w:val="22"/>
        </w:rPr>
      </w:pPr>
      <w:r w:rsidRPr="00C7589F">
        <w:rPr>
          <w:color w:val="000000" w:themeColor="text1"/>
          <w:szCs w:val="22"/>
        </w:rPr>
        <w:t>The operational status of any instrument (namely the Haefely, Chroma, and GSPD) must be actively monitored</w:t>
      </w:r>
      <w:r w:rsidR="00447D85" w:rsidRPr="00C7589F">
        <w:rPr>
          <w:color w:val="000000" w:themeColor="text1"/>
          <w:szCs w:val="22"/>
        </w:rPr>
        <w:t xml:space="preserve">.  In the event of a malfunction, a fault which is both descriptive and specific to the instrument, must be produced and displayed clearly </w:t>
      </w:r>
      <w:r w:rsidR="001A6CEE" w:rsidRPr="00C7589F">
        <w:rPr>
          <w:color w:val="000000" w:themeColor="text1"/>
          <w:szCs w:val="22"/>
        </w:rPr>
        <w:t xml:space="preserve">on the HMI in the area </w:t>
      </w:r>
      <w:r w:rsidR="00DB38ED" w:rsidRPr="00C7589F">
        <w:rPr>
          <w:color w:val="000000" w:themeColor="text1"/>
          <w:szCs w:val="22"/>
        </w:rPr>
        <w:t>used for that purpose</w:t>
      </w:r>
      <w:r w:rsidRPr="00C7589F">
        <w:rPr>
          <w:color w:val="000000" w:themeColor="text1"/>
          <w:szCs w:val="22"/>
        </w:rPr>
        <w:t>.</w:t>
      </w:r>
    </w:p>
    <w:p w14:paraId="65A6CAB8" w14:textId="77777777" w:rsidR="00A678F4" w:rsidRPr="00C7589F" w:rsidRDefault="00A678F4" w:rsidP="00382365">
      <w:pPr>
        <w:pStyle w:val="NormalIndent"/>
        <w:ind w:left="720"/>
        <w:jc w:val="both"/>
        <w:rPr>
          <w:color w:val="000000" w:themeColor="text1"/>
          <w:szCs w:val="22"/>
        </w:rPr>
      </w:pPr>
    </w:p>
    <w:p w14:paraId="0A49128C" w14:textId="02F7B362" w:rsidR="00873EAD" w:rsidRPr="00C7589F" w:rsidRDefault="00873EAD" w:rsidP="00382365">
      <w:pPr>
        <w:pStyle w:val="NormalIndent"/>
        <w:ind w:left="720"/>
        <w:jc w:val="both"/>
        <w:rPr>
          <w:color w:val="000000" w:themeColor="text1"/>
          <w:szCs w:val="22"/>
        </w:rPr>
      </w:pPr>
      <w:r w:rsidRPr="00C7589F">
        <w:rPr>
          <w:color w:val="000000" w:themeColor="text1"/>
          <w:szCs w:val="22"/>
        </w:rPr>
        <w:t>All feedback or device status signals must be actively monitored</w:t>
      </w:r>
      <w:r w:rsidR="001A6CEE" w:rsidRPr="00C7589F">
        <w:rPr>
          <w:color w:val="000000" w:themeColor="text1"/>
          <w:szCs w:val="22"/>
        </w:rPr>
        <w:t>, and in the event of malfunction, a fault which is both descriptive and specific to the device must be produced and displayed clearly on the HMI in the area used for that purpose</w:t>
      </w:r>
      <w:r w:rsidRPr="00C7589F">
        <w:rPr>
          <w:color w:val="000000" w:themeColor="text1"/>
          <w:szCs w:val="22"/>
        </w:rPr>
        <w:t>.</w:t>
      </w:r>
    </w:p>
    <w:p w14:paraId="3B2FDFA9" w14:textId="36A41C74" w:rsidR="00A678F4" w:rsidRPr="00C7589F" w:rsidRDefault="00A678F4" w:rsidP="00382365">
      <w:pPr>
        <w:pStyle w:val="NormalIndent"/>
        <w:ind w:left="720"/>
        <w:jc w:val="both"/>
        <w:rPr>
          <w:color w:val="000000" w:themeColor="text1"/>
          <w:szCs w:val="22"/>
        </w:rPr>
      </w:pPr>
    </w:p>
    <w:p w14:paraId="28920A6E" w14:textId="7ABAB215" w:rsidR="00DD4470" w:rsidRDefault="00447D85" w:rsidP="00382365">
      <w:pPr>
        <w:pStyle w:val="NormalIndent"/>
        <w:ind w:left="720"/>
        <w:jc w:val="both"/>
        <w:rPr>
          <w:color w:val="000000" w:themeColor="text1"/>
          <w:szCs w:val="22"/>
        </w:rPr>
      </w:pPr>
      <w:r w:rsidRPr="00C7589F">
        <w:rPr>
          <w:color w:val="000000" w:themeColor="text1"/>
          <w:szCs w:val="22"/>
        </w:rPr>
        <w:t xml:space="preserve">Feedback signals for relays </w:t>
      </w:r>
      <w:r w:rsidR="001A1DC8" w:rsidRPr="00C7589F">
        <w:rPr>
          <w:color w:val="000000" w:themeColor="text1"/>
          <w:szCs w:val="22"/>
        </w:rPr>
        <w:t xml:space="preserve">B402.2, B402.3, and B402.4 </w:t>
      </w:r>
      <w:r w:rsidRPr="00C7589F">
        <w:rPr>
          <w:color w:val="000000" w:themeColor="text1"/>
          <w:szCs w:val="22"/>
        </w:rPr>
        <w:t>must be actively monitored</w:t>
      </w:r>
      <w:r w:rsidR="00CE22F5" w:rsidRPr="00C7589F">
        <w:rPr>
          <w:color w:val="000000" w:themeColor="text1"/>
          <w:szCs w:val="22"/>
        </w:rPr>
        <w:t>, and in the event of malfunction, a fault which is both descriptive and specific to the relay must be produced and displayed clearly on the HMI in the area used for that purpose.</w:t>
      </w:r>
      <w:r w:rsidR="00DD4470" w:rsidRPr="00C7589F">
        <w:rPr>
          <w:color w:val="000000" w:themeColor="text1"/>
          <w:szCs w:val="22"/>
        </w:rPr>
        <w:t xml:space="preserve">  </w:t>
      </w:r>
    </w:p>
    <w:p w14:paraId="561920A5" w14:textId="77777777" w:rsidR="00F708AA" w:rsidRDefault="00F708AA" w:rsidP="00382365">
      <w:pPr>
        <w:pStyle w:val="NormalIndent"/>
        <w:ind w:left="720"/>
        <w:jc w:val="both"/>
        <w:rPr>
          <w:color w:val="000000" w:themeColor="text1"/>
          <w:szCs w:val="22"/>
        </w:rPr>
      </w:pPr>
    </w:p>
    <w:commentRangeEnd w:id="22"/>
    <w:p w14:paraId="3A0B20B7" w14:textId="6FBCCB80" w:rsidR="009F6158" w:rsidRPr="00C7589F" w:rsidRDefault="00C7589F" w:rsidP="00382365">
      <w:pPr>
        <w:pStyle w:val="NormalIndent"/>
        <w:ind w:left="720"/>
        <w:jc w:val="both"/>
        <w:rPr>
          <w:rFonts w:cs="Arial"/>
          <w:color w:val="000000" w:themeColor="text1"/>
          <w:szCs w:val="22"/>
        </w:rPr>
      </w:pPr>
      <w:r>
        <w:rPr>
          <w:rStyle w:val="CommentReference"/>
          <w:i/>
          <w:color w:val="FF0000"/>
          <w:lang w:val="fr-FR"/>
        </w:rPr>
        <w:commentReference w:id="22"/>
      </w:r>
    </w:p>
    <w:p w14:paraId="72510503" w14:textId="181F9255" w:rsidR="007504D9" w:rsidRPr="007504D9" w:rsidRDefault="007504D9" w:rsidP="007D312C">
      <w:pPr>
        <w:pStyle w:val="Heading2"/>
        <w:keepNext w:val="0"/>
        <w:numPr>
          <w:ilvl w:val="1"/>
          <w:numId w:val="5"/>
        </w:numPr>
        <w:spacing w:before="120" w:after="120"/>
        <w:ind w:left="990" w:hanging="540"/>
        <w:rPr>
          <w:szCs w:val="22"/>
        </w:rPr>
      </w:pPr>
      <w:bookmarkStart w:id="23" w:name="_Toc128040333"/>
      <w:r>
        <w:t>HMI</w:t>
      </w:r>
      <w:bookmarkEnd w:id="23"/>
    </w:p>
    <w:p w14:paraId="00F219C4" w14:textId="77777777" w:rsidR="00E86D68" w:rsidRPr="00C7589F" w:rsidRDefault="00E86D68" w:rsidP="009F6158">
      <w:pPr>
        <w:pStyle w:val="NormalIndent"/>
        <w:ind w:left="720"/>
        <w:rPr>
          <w:color w:val="000000" w:themeColor="text1"/>
          <w:szCs w:val="22"/>
        </w:rPr>
      </w:pPr>
      <w:commentRangeStart w:id="24"/>
    </w:p>
    <w:p w14:paraId="72F3D3C4" w14:textId="4382F3A4" w:rsidR="007504D9" w:rsidRDefault="001231A8" w:rsidP="009F6158">
      <w:pPr>
        <w:pStyle w:val="NormalIndent"/>
        <w:ind w:left="720"/>
        <w:rPr>
          <w:rFonts w:cs="Arial"/>
          <w:color w:val="000000" w:themeColor="text1"/>
          <w:szCs w:val="22"/>
        </w:rPr>
      </w:pPr>
      <w:r w:rsidRPr="00C7589F">
        <w:rPr>
          <w:color w:val="000000" w:themeColor="text1"/>
          <w:szCs w:val="22"/>
        </w:rPr>
        <w:t>Refer to the detailed finishing line equipment specification PKR2038002</w:t>
      </w:r>
      <w:commentRangeEnd w:id="24"/>
      <w:r w:rsidR="00C7589F" w:rsidRPr="00C7589F">
        <w:rPr>
          <w:rStyle w:val="CommentReference"/>
          <w:i/>
          <w:color w:val="000000" w:themeColor="text1"/>
          <w:lang w:val="fr-FR"/>
        </w:rPr>
        <w:commentReference w:id="24"/>
      </w:r>
      <w:r w:rsidR="007504D9" w:rsidRPr="00C7589F">
        <w:rPr>
          <w:rFonts w:cs="Arial"/>
          <w:color w:val="000000" w:themeColor="text1"/>
          <w:szCs w:val="22"/>
        </w:rPr>
        <w:t xml:space="preserve">. </w:t>
      </w:r>
    </w:p>
    <w:p w14:paraId="0F5EA540" w14:textId="77777777" w:rsidR="001C23B4" w:rsidRDefault="001C23B4" w:rsidP="009F6158">
      <w:pPr>
        <w:pStyle w:val="NormalIndent"/>
        <w:ind w:left="720"/>
        <w:rPr>
          <w:rFonts w:cs="Arial"/>
          <w:color w:val="000000" w:themeColor="text1"/>
          <w:szCs w:val="22"/>
        </w:rPr>
      </w:pPr>
    </w:p>
    <w:p w14:paraId="62CD5263" w14:textId="77777777" w:rsidR="001C23B4" w:rsidRDefault="001C23B4" w:rsidP="009F6158">
      <w:pPr>
        <w:pStyle w:val="NormalIndent"/>
        <w:ind w:left="720"/>
        <w:rPr>
          <w:rFonts w:cs="Arial"/>
          <w:color w:val="000000" w:themeColor="text1"/>
          <w:szCs w:val="22"/>
        </w:rPr>
      </w:pPr>
    </w:p>
    <w:p w14:paraId="579F6BF4" w14:textId="3E342C5E" w:rsidR="0025647A" w:rsidRDefault="0025647A" w:rsidP="009F6158">
      <w:pPr>
        <w:ind w:left="720"/>
        <w:rPr>
          <w:sz w:val="22"/>
          <w:szCs w:val="22"/>
          <w:lang w:eastAsia="fr-FR"/>
        </w:rPr>
      </w:pPr>
      <w:r>
        <w:rPr>
          <w:szCs w:val="22"/>
        </w:rPr>
        <w:br w:type="page"/>
      </w:r>
    </w:p>
    <w:p w14:paraId="7296EB76" w14:textId="77777777" w:rsidR="00202170" w:rsidRPr="00B404C2" w:rsidRDefault="00202170" w:rsidP="009F6158">
      <w:pPr>
        <w:pStyle w:val="NormalIndent"/>
        <w:ind w:left="720"/>
        <w:rPr>
          <w:szCs w:val="22"/>
        </w:rPr>
      </w:pPr>
    </w:p>
    <w:p w14:paraId="462FD04A" w14:textId="68B4EFA8" w:rsidR="00066045" w:rsidRDefault="6F957000" w:rsidP="008C380E">
      <w:pPr>
        <w:pStyle w:val="Heading1"/>
        <w:ind w:left="432" w:hanging="432"/>
      </w:pPr>
      <w:bookmarkStart w:id="25" w:name="_Toc128040334"/>
      <w:r>
        <w:t>Test Flow</w:t>
      </w:r>
      <w:bookmarkEnd w:id="25"/>
      <w:commentRangeStart w:id="26"/>
      <w:commentRangeEnd w:id="26"/>
      <w:r w:rsidR="008C380E">
        <w:rPr>
          <w:rStyle w:val="CommentReference"/>
        </w:rPr>
        <w:commentReference w:id="26"/>
      </w:r>
    </w:p>
    <w:p w14:paraId="005AFDD7" w14:textId="3DC8D39C" w:rsidR="007B0560" w:rsidRDefault="007B0560" w:rsidP="00382365">
      <w:pPr>
        <w:ind w:left="720"/>
        <w:jc w:val="both"/>
      </w:pPr>
    </w:p>
    <w:p w14:paraId="12964A8E" w14:textId="77777777" w:rsidR="007B0560" w:rsidRDefault="007B0560" w:rsidP="00382365">
      <w:pPr>
        <w:pStyle w:val="NormalIndent"/>
        <w:ind w:left="720"/>
        <w:jc w:val="both"/>
      </w:pPr>
      <w:r>
        <w:t xml:space="preserve">The CSA version of CAFI receive additional tests which are not required for the UL version of CAFI.  </w:t>
      </w:r>
    </w:p>
    <w:p w14:paraId="2AB6F03F" w14:textId="77777777" w:rsidR="007B0560" w:rsidRDefault="007B0560" w:rsidP="00382365">
      <w:pPr>
        <w:pStyle w:val="NormalIndent"/>
        <w:ind w:left="720"/>
        <w:jc w:val="both"/>
      </w:pPr>
    </w:p>
    <w:p w14:paraId="472B5F60" w14:textId="77777777" w:rsidR="007B0560" w:rsidRDefault="007B0560" w:rsidP="00382365">
      <w:pPr>
        <w:pStyle w:val="NormalIndent"/>
        <w:ind w:left="720"/>
        <w:jc w:val="both"/>
      </w:pPr>
      <w:r>
        <w:t>All DF circuit breakers receive the same tests, and the test set for DF is more extensive than CAFI because of the Ground Fault (GF) and Grounded Neutral (GN) functions.</w:t>
      </w:r>
    </w:p>
    <w:p w14:paraId="65F6D272" w14:textId="77777777" w:rsidR="007B0560" w:rsidRDefault="007B0560" w:rsidP="00382365">
      <w:pPr>
        <w:pStyle w:val="NormalIndent"/>
        <w:ind w:left="720"/>
        <w:jc w:val="both"/>
      </w:pPr>
    </w:p>
    <w:p w14:paraId="48F440D2" w14:textId="77777777" w:rsidR="007B0560" w:rsidRDefault="007B0560" w:rsidP="00382365">
      <w:pPr>
        <w:pStyle w:val="NormalIndent"/>
        <w:ind w:left="720"/>
        <w:jc w:val="both"/>
      </w:pPr>
      <w:r>
        <w:t>Loads subjected to any breaker is equal to its handle rating.</w:t>
      </w:r>
    </w:p>
    <w:p w14:paraId="5C6ACB7B" w14:textId="2A65099C" w:rsidR="007B0560" w:rsidRDefault="007B0560" w:rsidP="00382365">
      <w:pPr>
        <w:ind w:left="720"/>
        <w:jc w:val="both"/>
      </w:pPr>
    </w:p>
    <w:p w14:paraId="70690473" w14:textId="5BD13091" w:rsidR="006657B5" w:rsidRDefault="006657B5" w:rsidP="006657B5">
      <w:pPr>
        <w:pStyle w:val="Heading2"/>
        <w:keepNext w:val="0"/>
        <w:numPr>
          <w:ilvl w:val="1"/>
          <w:numId w:val="5"/>
        </w:numPr>
        <w:tabs>
          <w:tab w:val="num" w:pos="1080"/>
        </w:tabs>
        <w:spacing w:before="120" w:after="120"/>
        <w:ind w:left="990" w:hanging="540"/>
      </w:pPr>
      <w:bookmarkStart w:id="27" w:name="_Toc128040335"/>
      <w:commentRangeStart w:id="28"/>
      <w:r>
        <w:t>DF</w:t>
      </w:r>
      <w:commentRangeEnd w:id="28"/>
      <w:r w:rsidR="00792325">
        <w:rPr>
          <w:rStyle w:val="CommentReference"/>
          <w:rFonts w:cs="Times New Roman"/>
          <w:b w:val="0"/>
          <w:bCs w:val="0"/>
          <w:iCs w:val="0"/>
          <w:color w:val="FF0000"/>
          <w:lang w:val="fr-FR" w:eastAsia="fr-FR"/>
        </w:rPr>
        <w:commentReference w:id="28"/>
      </w:r>
      <w:bookmarkEnd w:id="27"/>
    </w:p>
    <w:p w14:paraId="07DCA259" w14:textId="77777777" w:rsidR="006657B5" w:rsidRDefault="006657B5" w:rsidP="006657B5">
      <w:pPr>
        <w:pStyle w:val="NormalIndent"/>
        <w:ind w:left="720"/>
      </w:pPr>
      <w:r>
        <w:t>The current test sequence for all DF circuit breakers is shown below.  This is subject to change as it is desirable to reduce the overall test time.</w:t>
      </w:r>
    </w:p>
    <w:p w14:paraId="364CD978" w14:textId="77777777" w:rsidR="006657B5" w:rsidRPr="008C380E" w:rsidRDefault="006657B5" w:rsidP="006657B5">
      <w:pPr>
        <w:ind w:left="720"/>
      </w:pPr>
    </w:p>
    <w:p w14:paraId="3D3F9FB8" w14:textId="339F9650" w:rsidR="006657B5" w:rsidRDefault="00CE381B" w:rsidP="006657B5">
      <w:pPr>
        <w:jc w:val="center"/>
      </w:pPr>
      <w:r>
        <w:rPr>
          <w:noProof/>
        </w:rPr>
        <mc:AlternateContent>
          <mc:Choice Requires="wps">
            <w:drawing>
              <wp:anchor distT="0" distB="0" distL="114300" distR="114300" simplePos="0" relativeHeight="251658255" behindDoc="0" locked="0" layoutInCell="1" allowOverlap="1" wp14:anchorId="3AC47D05" wp14:editId="703C8591">
                <wp:simplePos x="0" y="0"/>
                <wp:positionH relativeFrom="column">
                  <wp:posOffset>664845</wp:posOffset>
                </wp:positionH>
                <wp:positionV relativeFrom="paragraph">
                  <wp:posOffset>435520</wp:posOffset>
                </wp:positionV>
                <wp:extent cx="957943" cy="195943"/>
                <wp:effectExtent l="0" t="0" r="0" b="0"/>
                <wp:wrapNone/>
                <wp:docPr id="21" name="Rectangle 21"/>
                <wp:cNvGraphicFramePr/>
                <a:graphic xmlns:a="http://schemas.openxmlformats.org/drawingml/2006/main">
                  <a:graphicData uri="http://schemas.microsoft.com/office/word/2010/wordprocessingShape">
                    <wps:wsp>
                      <wps:cNvSpPr/>
                      <wps:spPr>
                        <a:xfrm>
                          <a:off x="0" y="0"/>
                          <a:ext cx="957943" cy="195943"/>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1AAADAD3">
              <v:rect id="Rectangle 21" style="position:absolute;margin-left:52.35pt;margin-top:34.3pt;width:75.45pt;height:15.4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d="f" strokeweight=".5pt" w14:anchorId="394FE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"/>
            </w:pict>
          </mc:Fallback>
        </mc:AlternateContent>
      </w:r>
      <w:r>
        <w:rPr>
          <w:noProof/>
        </w:rPr>
        <mc:AlternateContent>
          <mc:Choice Requires="wps">
            <w:drawing>
              <wp:anchor distT="0" distB="0" distL="114300" distR="114300" simplePos="0" relativeHeight="251658245" behindDoc="0" locked="0" layoutInCell="1" allowOverlap="1" wp14:anchorId="344ED18B" wp14:editId="7E009748">
                <wp:simplePos x="0" y="0"/>
                <wp:positionH relativeFrom="column">
                  <wp:posOffset>3002280</wp:posOffset>
                </wp:positionH>
                <wp:positionV relativeFrom="paragraph">
                  <wp:posOffset>239576</wp:posOffset>
                </wp:positionV>
                <wp:extent cx="1276804" cy="283029"/>
                <wp:effectExtent l="0" t="0" r="0" b="3175"/>
                <wp:wrapNone/>
                <wp:docPr id="10" name="Rectangle 10">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1276804" cy="283029"/>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02301862">
              <v:rect id="Rectangle 10" style="position:absolute;margin-left:236.4pt;margin-top:18.85pt;width:100.55pt;height:22.3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Ground_Fault_Threshold_2" o:spid="_x0000_s1026" o:button="t" filled="f" stroked="f" strokeweight=".5pt" w14:anchorId="39A46B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">
                <v:fill o:detectmouseclick="t"/>
              </v:rect>
            </w:pict>
          </mc:Fallback>
        </mc:AlternateContent>
      </w:r>
      <w:r>
        <w:rPr>
          <w:noProof/>
        </w:rPr>
        <mc:AlternateContent>
          <mc:Choice Requires="wps">
            <w:drawing>
              <wp:anchor distT="0" distB="0" distL="114300" distR="114300" simplePos="0" relativeHeight="251658246" behindDoc="0" locked="0" layoutInCell="1" allowOverlap="1" wp14:anchorId="0BFAE438" wp14:editId="77B8B098">
                <wp:simplePos x="0" y="0"/>
                <wp:positionH relativeFrom="column">
                  <wp:posOffset>2806337</wp:posOffset>
                </wp:positionH>
                <wp:positionV relativeFrom="paragraph">
                  <wp:posOffset>1291862</wp:posOffset>
                </wp:positionV>
                <wp:extent cx="1494609" cy="254000"/>
                <wp:effectExtent l="0" t="0" r="0" b="0"/>
                <wp:wrapNone/>
                <wp:docPr id="11" name="Rectangle 11">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1494609" cy="2540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05CA875C">
              <v:rect id="Rectangle 11" style="position:absolute;margin-left:220.95pt;margin-top:101.7pt;width:117.7pt;height:20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Grounded_Neutral_Trip" o:spid="_x0000_s1026" o:button="t" filled="f" stroked="f" strokeweight=".5pt" w14:anchorId="61C5B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">
                <v:fill o:detectmouseclick="t"/>
              </v:rect>
            </w:pict>
          </mc:Fallback>
        </mc:AlternateContent>
      </w:r>
      <w:r>
        <w:rPr>
          <w:noProof/>
        </w:rPr>
        <mc:AlternateContent>
          <mc:Choice Requires="wps">
            <w:drawing>
              <wp:anchor distT="0" distB="0" distL="114300" distR="114300" simplePos="0" relativeHeight="251658243" behindDoc="0" locked="0" layoutInCell="1" allowOverlap="1" wp14:anchorId="7E3E7214" wp14:editId="52AF417F">
                <wp:simplePos x="0" y="0"/>
                <wp:positionH relativeFrom="column">
                  <wp:posOffset>484051</wp:posOffset>
                </wp:positionH>
                <wp:positionV relativeFrom="paragraph">
                  <wp:posOffset>2503805</wp:posOffset>
                </wp:positionV>
                <wp:extent cx="1357086" cy="362857"/>
                <wp:effectExtent l="0" t="0" r="0" b="0"/>
                <wp:wrapNone/>
                <wp:docPr id="8" name="Rectangle 8">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1357086" cy="362857"/>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23F9E86A">
              <v:rect id="Rectangle 8" style="position:absolute;margin-left:38.1pt;margin-top:197.15pt;width:106.85pt;height:28.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Ground_Fault_Threshold" o:spid="_x0000_s1026" o:button="t" filled="f" stroked="f" strokeweight=".5pt" w14:anchorId="097BCD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">
                <v:fill o:detectmouseclick="t"/>
              </v:rect>
            </w:pict>
          </mc:Fallback>
        </mc:AlternateContent>
      </w:r>
      <w:r>
        <w:rPr>
          <w:noProof/>
        </w:rPr>
        <mc:AlternateContent>
          <mc:Choice Requires="wps">
            <w:drawing>
              <wp:anchor distT="0" distB="0" distL="114300" distR="114300" simplePos="0" relativeHeight="251658242" behindDoc="0" locked="0" layoutInCell="1" allowOverlap="1" wp14:anchorId="2E3DF77C" wp14:editId="2648D20F">
                <wp:simplePos x="0" y="0"/>
                <wp:positionH relativeFrom="column">
                  <wp:posOffset>672738</wp:posOffset>
                </wp:positionH>
                <wp:positionV relativeFrom="paragraph">
                  <wp:posOffset>1603919</wp:posOffset>
                </wp:positionV>
                <wp:extent cx="957580" cy="210457"/>
                <wp:effectExtent l="0" t="0" r="0" b="0"/>
                <wp:wrapNone/>
                <wp:docPr id="7" name="Rectangle 7">
                  <a:hlinkClick xmlns:a="http://schemas.openxmlformats.org/drawingml/2006/main" r:id="rId19"/>
                </wp:docPr>
                <wp:cNvGraphicFramePr/>
                <a:graphic xmlns:a="http://schemas.openxmlformats.org/drawingml/2006/main">
                  <a:graphicData uri="http://schemas.microsoft.com/office/word/2010/wordprocessingShape">
                    <wps:wsp>
                      <wps:cNvSpPr/>
                      <wps:spPr>
                        <a:xfrm>
                          <a:off x="0" y="0"/>
                          <a:ext cx="957580" cy="210457"/>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3ED1BC7A">
              <v:rect id="Rectangle 7" style="position:absolute;margin-left:52.95pt;margin-top:126.3pt;width:75.4pt;height:16.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Power_Up" o:spid="_x0000_s1026" o:button="t" filled="f" stroked="f" strokeweight=".5pt" w14:anchorId="185E7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">
                <v:fill o:detectmouseclick="t"/>
              </v:rect>
            </w:pict>
          </mc:Fallback>
        </mc:AlternateContent>
      </w:r>
      <w:r>
        <w:rPr>
          <w:noProof/>
        </w:rPr>
        <mc:AlternateContent>
          <mc:Choice Requires="wps">
            <w:drawing>
              <wp:anchor distT="0" distB="0" distL="114300" distR="114300" simplePos="0" relativeHeight="251658254" behindDoc="0" locked="0" layoutInCell="1" allowOverlap="1" wp14:anchorId="7E43B01C" wp14:editId="20070D91">
                <wp:simplePos x="0" y="0"/>
                <wp:positionH relativeFrom="column">
                  <wp:posOffset>4832803</wp:posOffset>
                </wp:positionH>
                <wp:positionV relativeFrom="paragraph">
                  <wp:posOffset>3585845</wp:posOffset>
                </wp:positionV>
                <wp:extent cx="1349829" cy="391886"/>
                <wp:effectExtent l="0" t="0" r="0" b="0"/>
                <wp:wrapNone/>
                <wp:docPr id="19" name="Rectangle 19">
                  <a:hlinkClick xmlns:a="http://schemas.openxmlformats.org/drawingml/2006/main" r:id="rId20"/>
                </wp:docPr>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6FF3D17C">
              <v:rect id="Rectangle 19" style="position:absolute;margin-left:380.55pt;margin-top:282.35pt;width:106.3pt;height:30.8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Push" o:spid="_x0000_s1026" o:button="t" filled="f" stroked="f" strokeweight=".5pt" w14:anchorId="2B8C6A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">
                <v:fill o:detectmouseclick="t"/>
              </v:rect>
            </w:pict>
          </mc:Fallback>
        </mc:AlternateContent>
      </w:r>
      <w:r>
        <w:rPr>
          <w:noProof/>
        </w:rPr>
        <mc:AlternateContent>
          <mc:Choice Requires="wps">
            <w:drawing>
              <wp:anchor distT="0" distB="0" distL="114300" distR="114300" simplePos="0" relativeHeight="251658253" behindDoc="0" locked="0" layoutInCell="1" allowOverlap="1" wp14:anchorId="4A76CB69" wp14:editId="760B068C">
                <wp:simplePos x="0" y="0"/>
                <wp:positionH relativeFrom="column">
                  <wp:posOffset>4884329</wp:posOffset>
                </wp:positionH>
                <wp:positionV relativeFrom="paragraph">
                  <wp:posOffset>2867932</wp:posOffset>
                </wp:positionV>
                <wp:extent cx="1349829" cy="391886"/>
                <wp:effectExtent l="0" t="0" r="0" b="0"/>
                <wp:wrapNone/>
                <wp:docPr id="18" name="Rectangle 18">
                  <a:hlinkClick xmlns:a="http://schemas.openxmlformats.org/drawingml/2006/main" r:id="rId21"/>
                </wp:docPr>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69F074B8">
              <v:rect id="Rectangle 18" style="position:absolute;margin-left:384.6pt;margin-top:225.8pt;width:106.3pt;height:30.8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HVI" o:spid="_x0000_s1026" o:button="t" filled="f" stroked="f" strokeweight=".5pt" w14:anchorId="7D283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">
                <v:fill o:detectmouseclick="t"/>
              </v:rect>
            </w:pict>
          </mc:Fallback>
        </mc:AlternateContent>
      </w:r>
      <w:r>
        <w:rPr>
          <w:noProof/>
        </w:rPr>
        <mc:AlternateContent>
          <mc:Choice Requires="wps">
            <w:drawing>
              <wp:anchor distT="0" distB="0" distL="114300" distR="114300" simplePos="0" relativeHeight="251658252" behindDoc="0" locked="0" layoutInCell="1" allowOverlap="1" wp14:anchorId="0D5B1FE2" wp14:editId="5F8B1755">
                <wp:simplePos x="0" y="0"/>
                <wp:positionH relativeFrom="column">
                  <wp:posOffset>4826907</wp:posOffset>
                </wp:positionH>
                <wp:positionV relativeFrom="paragraph">
                  <wp:posOffset>1888762</wp:posOffset>
                </wp:positionV>
                <wp:extent cx="1349829" cy="391886"/>
                <wp:effectExtent l="0" t="0" r="0" b="0"/>
                <wp:wrapNone/>
                <wp:docPr id="17" name="Rectangle 17">
                  <a:hlinkClick xmlns:a="http://schemas.openxmlformats.org/drawingml/2006/main" r:id="rId22"/>
                </wp:docPr>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5A6219AE">
              <v:rect id="Rectangle 17" style="position:absolute;margin-left:380.05pt;margin-top:148.7pt;width:106.3pt;height:30.8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Handle_Indicate" o:spid="_x0000_s1026" o:button="t" filled="f" stroked="f" strokeweight=".5pt" w14:anchorId="41CACC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">
                <v:fill o:detectmouseclick="t"/>
              </v:rect>
            </w:pict>
          </mc:Fallback>
        </mc:AlternateContent>
      </w:r>
      <w:r>
        <w:rPr>
          <w:noProof/>
        </w:rPr>
        <mc:AlternateContent>
          <mc:Choice Requires="wps">
            <w:drawing>
              <wp:anchor distT="0" distB="0" distL="114300" distR="114300" simplePos="0" relativeHeight="251658251" behindDoc="0" locked="0" layoutInCell="1" allowOverlap="1" wp14:anchorId="610CAE41" wp14:editId="222F924A">
                <wp:simplePos x="0" y="0"/>
                <wp:positionH relativeFrom="column">
                  <wp:posOffset>4878160</wp:posOffset>
                </wp:positionH>
                <wp:positionV relativeFrom="paragraph">
                  <wp:posOffset>1091202</wp:posOffset>
                </wp:positionV>
                <wp:extent cx="1349829" cy="391886"/>
                <wp:effectExtent l="0" t="0" r="0" b="0"/>
                <wp:wrapNone/>
                <wp:docPr id="16" name="Rectangle 16">
                  <a:hlinkClick xmlns:a="http://schemas.openxmlformats.org/drawingml/2006/main" r:id="rId23"/>
                </wp:docPr>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32ACB1E5">
              <v:rect id="Rectangle 16" style="position:absolute;margin-left:384.1pt;margin-top:85.9pt;width:106.3pt;height:30.8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Trip_Speed_1" o:spid="_x0000_s1026" o:button="t" filled="f" stroked="f" strokeweight=".5pt" w14:anchorId="2903E1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">
                <v:fill o:detectmouseclick="t"/>
              </v:rect>
            </w:pict>
          </mc:Fallback>
        </mc:AlternateContent>
      </w:r>
      <w:r>
        <w:rPr>
          <w:noProof/>
        </w:rPr>
        <mc:AlternateContent>
          <mc:Choice Requires="wps">
            <w:drawing>
              <wp:anchor distT="0" distB="0" distL="114300" distR="114300" simplePos="0" relativeHeight="251658250" behindDoc="0" locked="0" layoutInCell="1" allowOverlap="1" wp14:anchorId="1B8C3C14" wp14:editId="160BD8DB">
                <wp:simplePos x="0" y="0"/>
                <wp:positionH relativeFrom="column">
                  <wp:posOffset>4856752</wp:posOffset>
                </wp:positionH>
                <wp:positionV relativeFrom="paragraph">
                  <wp:posOffset>228509</wp:posOffset>
                </wp:positionV>
                <wp:extent cx="1349829" cy="391886"/>
                <wp:effectExtent l="0" t="0" r="0" b="0"/>
                <wp:wrapNone/>
                <wp:docPr id="15" name="Rectangle 15">
                  <a:hlinkClick xmlns:a="http://schemas.openxmlformats.org/drawingml/2006/main" r:id="rId24"/>
                </wp:docPr>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4C262571">
              <v:rect id="Rectangle 15" style="position:absolute;margin-left:382.4pt;margin-top:18pt;width:106.3pt;height:30.8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False_Trip_" o:spid="_x0000_s1026" o:button="t" filled="f" stroked="f" strokeweight=".5pt" w14:anchorId="1904D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">
                <v:fill o:detectmouseclick="t"/>
              </v:rect>
            </w:pict>
          </mc:Fallback>
        </mc:AlternateContent>
      </w:r>
      <w:r>
        <w:rPr>
          <w:noProof/>
        </w:rPr>
        <mc:AlternateContent>
          <mc:Choice Requires="wps">
            <w:drawing>
              <wp:anchor distT="0" distB="0" distL="114300" distR="114300" simplePos="0" relativeHeight="251658249" behindDoc="0" locked="0" layoutInCell="1" allowOverlap="1" wp14:anchorId="3A654074" wp14:editId="65CC9E92">
                <wp:simplePos x="0" y="0"/>
                <wp:positionH relativeFrom="column">
                  <wp:posOffset>2905125</wp:posOffset>
                </wp:positionH>
                <wp:positionV relativeFrom="paragraph">
                  <wp:posOffset>3654425</wp:posOffset>
                </wp:positionV>
                <wp:extent cx="1349829" cy="391886"/>
                <wp:effectExtent l="0" t="0" r="0" b="0"/>
                <wp:wrapNone/>
                <wp:docPr id="14" name="Rectangle 14">
                  <a:hlinkClick xmlns:a="http://schemas.openxmlformats.org/drawingml/2006/main" r:id="rId25"/>
                </wp:docPr>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1ABF2731">
              <v:rect id="Rectangle 14" style="position:absolute;margin-left:228.75pt;margin-top:287.75pt;width:106.3pt;height:30.8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Degauss_1" o:spid="_x0000_s1026" o:button="t" filled="f" stroked="f" strokeweight=".5pt" w14:anchorId="35397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">
                <v:fill o:detectmouseclick="t"/>
              </v:rect>
            </w:pict>
          </mc:Fallback>
        </mc:AlternateContent>
      </w:r>
      <w:r>
        <w:rPr>
          <w:noProof/>
        </w:rPr>
        <mc:AlternateContent>
          <mc:Choice Requires="wps">
            <w:drawing>
              <wp:anchor distT="0" distB="0" distL="114300" distR="114300" simplePos="0" relativeHeight="251658248" behindDoc="0" locked="0" layoutInCell="1" allowOverlap="1" wp14:anchorId="2368FB06" wp14:editId="70CC39A7">
                <wp:simplePos x="0" y="0"/>
                <wp:positionH relativeFrom="column">
                  <wp:posOffset>2964089</wp:posOffset>
                </wp:positionH>
                <wp:positionV relativeFrom="paragraph">
                  <wp:posOffset>2835093</wp:posOffset>
                </wp:positionV>
                <wp:extent cx="1349829" cy="391886"/>
                <wp:effectExtent l="0" t="0" r="0" b="0"/>
                <wp:wrapNone/>
                <wp:docPr id="13" name="Rectangle 13">
                  <a:hlinkClick xmlns:a="http://schemas.openxmlformats.org/drawingml/2006/main" r:id="rId26"/>
                </wp:docPr>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1C7DF6DD">
              <v:rect id="Rectangle 13" style="position:absolute;margin-left:233.4pt;margin-top:223.25pt;width:106.3pt;height:30.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Mag" o:spid="_x0000_s1026" o:button="t" filled="f" stroked="f" strokeweight=".5pt" w14:anchorId="2A51C2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">
                <v:fill o:detectmouseclick="t"/>
              </v:rect>
            </w:pict>
          </mc:Fallback>
        </mc:AlternateContent>
      </w:r>
      <w:r>
        <w:rPr>
          <w:noProof/>
        </w:rPr>
        <mc:AlternateContent>
          <mc:Choice Requires="wps">
            <w:drawing>
              <wp:anchor distT="0" distB="0" distL="114300" distR="114300" simplePos="0" relativeHeight="251658247" behindDoc="0" locked="0" layoutInCell="1" allowOverlap="1" wp14:anchorId="353B2B47" wp14:editId="035BB8C6">
                <wp:simplePos x="0" y="0"/>
                <wp:positionH relativeFrom="column">
                  <wp:posOffset>2899319</wp:posOffset>
                </wp:positionH>
                <wp:positionV relativeFrom="paragraph">
                  <wp:posOffset>2109561</wp:posOffset>
                </wp:positionV>
                <wp:extent cx="1349829" cy="391886"/>
                <wp:effectExtent l="0" t="0" r="0" b="0"/>
                <wp:wrapNone/>
                <wp:docPr id="12" name="Rectangle 12"/>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5618C0AE">
              <v:rect id="Rectangle 12" style="position:absolute;margin-left:228.3pt;margin-top:166.1pt;width:106.3pt;height:30.8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d="f" strokeweight=".5pt" w14:anchorId="6C5FD5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"/>
            </w:pict>
          </mc:Fallback>
        </mc:AlternateContent>
      </w:r>
      <w:r>
        <w:rPr>
          <w:noProof/>
        </w:rPr>
        <mc:AlternateContent>
          <mc:Choice Requires="wps">
            <w:drawing>
              <wp:anchor distT="0" distB="0" distL="114300" distR="114300" simplePos="0" relativeHeight="251658244" behindDoc="0" locked="0" layoutInCell="1" allowOverlap="1" wp14:anchorId="7B6BD947" wp14:editId="287079E2">
                <wp:simplePos x="0" y="0"/>
                <wp:positionH relativeFrom="column">
                  <wp:posOffset>483689</wp:posOffset>
                </wp:positionH>
                <wp:positionV relativeFrom="paragraph">
                  <wp:posOffset>3497852</wp:posOffset>
                </wp:positionV>
                <wp:extent cx="1349829" cy="391886"/>
                <wp:effectExtent l="0" t="0" r="0" b="0"/>
                <wp:wrapNone/>
                <wp:docPr id="9" name="Rectangle 9">
                  <a:hlinkClick xmlns:a="http://schemas.openxmlformats.org/drawingml/2006/main" r:id="rId27"/>
                </wp:docPr>
                <wp:cNvGraphicFramePr/>
                <a:graphic xmlns:a="http://schemas.openxmlformats.org/drawingml/2006/main">
                  <a:graphicData uri="http://schemas.microsoft.com/office/word/2010/wordprocessingShape">
                    <wps:wsp>
                      <wps:cNvSpPr/>
                      <wps:spPr>
                        <a:xfrm>
                          <a:off x="0" y="0"/>
                          <a:ext cx="1349829" cy="391886"/>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77734597">
              <v:rect id="Rectangle 9" style="position:absolute;margin-left:38.1pt;margin-top:275.4pt;width:106.3pt;height:30.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Ground_Fault_Threshold_1" o:spid="_x0000_s1026" o:button="t" filled="f" stroked="f" strokeweight=".5pt" w14:anchorId="65D8A7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">
                <v:fill o:detectmouseclick="t"/>
              </v:rect>
            </w:pict>
          </mc:Fallback>
        </mc:AlternateContent>
      </w:r>
      <w:r w:rsidR="00E448F4">
        <w:rPr>
          <w:noProof/>
        </w:rPr>
        <mc:AlternateContent>
          <mc:Choice Requires="wps">
            <w:drawing>
              <wp:anchor distT="0" distB="0" distL="114300" distR="114300" simplePos="0" relativeHeight="251658241" behindDoc="0" locked="0" layoutInCell="1" allowOverlap="1" wp14:anchorId="1C28510C" wp14:editId="5CDD0655">
                <wp:simplePos x="0" y="0"/>
                <wp:positionH relativeFrom="column">
                  <wp:posOffset>672737</wp:posOffset>
                </wp:positionH>
                <wp:positionV relativeFrom="paragraph">
                  <wp:posOffset>878205</wp:posOffset>
                </wp:positionV>
                <wp:extent cx="957943" cy="195943"/>
                <wp:effectExtent l="0" t="0" r="0" b="0"/>
                <wp:wrapNone/>
                <wp:docPr id="2" name="Rectangle 2">
                  <a:hlinkClick xmlns:a="http://schemas.openxmlformats.org/drawingml/2006/main" r:id="rId28"/>
                </wp:docPr>
                <wp:cNvGraphicFramePr/>
                <a:graphic xmlns:a="http://schemas.openxmlformats.org/drawingml/2006/main">
                  <a:graphicData uri="http://schemas.microsoft.com/office/word/2010/wordprocessingShape">
                    <wps:wsp>
                      <wps:cNvSpPr/>
                      <wps:spPr>
                        <a:xfrm>
                          <a:off x="0" y="0"/>
                          <a:ext cx="957943" cy="195943"/>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0DDB7BD8">
              <v:rect id="Rectangle 2" style="position:absolute;margin-left:52.95pt;margin-top:69.15pt;width:75.45pt;height:15.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Trip_Speed_2" o:spid="_x0000_s1026" o:button="t" filled="f" stroked="f" strokeweight=".5pt" w14:anchorId="4E2D90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">
                <v:fill o:detectmouseclick="t"/>
              </v:rect>
            </w:pict>
          </mc:Fallback>
        </mc:AlternateContent>
      </w:r>
      <w:hyperlink w:anchor="_Degauss" w:history="1">
        <w:r w:rsidR="006657B5">
          <w:object w:dxaOrig="12169" w:dyaOrig="9384" w14:anchorId="16059D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86.5pt" o:ole="">
              <v:imagedata r:id="rId29" o:title=""/>
            </v:shape>
            <o:OLEObject Type="Embed" ProgID="Visio.Drawing.15" ShapeID="_x0000_i1025" DrawAspect="Content" ObjectID="_1741781816" r:id="rId30"/>
          </w:object>
        </w:r>
      </w:hyperlink>
    </w:p>
    <w:p w14:paraId="012E6E48" w14:textId="77777777" w:rsidR="009F6158" w:rsidRDefault="009F6158" w:rsidP="009F6158">
      <w:pPr>
        <w:ind w:left="720"/>
      </w:pPr>
    </w:p>
    <w:p w14:paraId="362F9A53" w14:textId="77777777" w:rsidR="003437E4" w:rsidRDefault="003437E4" w:rsidP="009F6158">
      <w:pPr>
        <w:ind w:left="720"/>
      </w:pPr>
    </w:p>
    <w:p w14:paraId="485EC70F" w14:textId="77777777" w:rsidR="003437E4" w:rsidRDefault="003437E4" w:rsidP="009F6158">
      <w:pPr>
        <w:ind w:left="720"/>
      </w:pPr>
    </w:p>
    <w:p w14:paraId="6C3A3618" w14:textId="77777777" w:rsidR="003437E4" w:rsidRDefault="003437E4" w:rsidP="009F6158">
      <w:pPr>
        <w:ind w:left="720"/>
      </w:pPr>
    </w:p>
    <w:p w14:paraId="5BB9F4AE" w14:textId="77777777" w:rsidR="003437E4" w:rsidRDefault="003437E4" w:rsidP="009F6158">
      <w:pPr>
        <w:ind w:left="720"/>
      </w:pPr>
    </w:p>
    <w:p w14:paraId="1FC8C362" w14:textId="77777777" w:rsidR="003437E4" w:rsidRDefault="003437E4" w:rsidP="009F6158">
      <w:pPr>
        <w:ind w:left="720"/>
      </w:pPr>
    </w:p>
    <w:p w14:paraId="31F6B96C" w14:textId="77777777" w:rsidR="003437E4" w:rsidRDefault="003437E4" w:rsidP="009F6158">
      <w:pPr>
        <w:ind w:left="720"/>
      </w:pPr>
    </w:p>
    <w:p w14:paraId="7070E091" w14:textId="77777777" w:rsidR="003437E4" w:rsidRDefault="003437E4" w:rsidP="009F6158">
      <w:pPr>
        <w:ind w:left="720"/>
      </w:pPr>
    </w:p>
    <w:p w14:paraId="5795A619" w14:textId="77777777" w:rsidR="003437E4" w:rsidRPr="007B0560" w:rsidRDefault="003437E4" w:rsidP="009F6158">
      <w:pPr>
        <w:ind w:left="720"/>
      </w:pPr>
    </w:p>
    <w:p w14:paraId="179C68D8" w14:textId="512AFA24" w:rsidR="008C380E" w:rsidRDefault="008C380E" w:rsidP="00705340">
      <w:pPr>
        <w:pStyle w:val="Heading2"/>
        <w:keepNext w:val="0"/>
        <w:numPr>
          <w:ilvl w:val="1"/>
          <w:numId w:val="5"/>
        </w:numPr>
        <w:spacing w:before="120" w:after="120"/>
        <w:ind w:left="990" w:hanging="540"/>
      </w:pPr>
      <w:bookmarkStart w:id="29" w:name="_Toc128040336"/>
      <w:r>
        <w:t>CAFI</w:t>
      </w:r>
      <w:bookmarkEnd w:id="29"/>
    </w:p>
    <w:p w14:paraId="5889EB59" w14:textId="75C6C17A" w:rsidR="008C380E" w:rsidRDefault="008C380E" w:rsidP="009F6158">
      <w:pPr>
        <w:pStyle w:val="NormalIndent"/>
        <w:ind w:left="720"/>
      </w:pPr>
      <w:r>
        <w:t xml:space="preserve">The current test sequence for </w:t>
      </w:r>
      <w:r w:rsidR="00B446BC">
        <w:t xml:space="preserve">UL </w:t>
      </w:r>
      <w:r>
        <w:t xml:space="preserve">CAFI circuit breakers </w:t>
      </w:r>
      <w:r w:rsidR="00B446BC">
        <w:t xml:space="preserve">ONLY </w:t>
      </w:r>
      <w:r>
        <w:t xml:space="preserve">is shown below.  This is subject to change as it is desirable </w:t>
      </w:r>
      <w:r w:rsidR="00EB0251">
        <w:t>to reduce the overall test time.</w:t>
      </w:r>
    </w:p>
    <w:p w14:paraId="23DCA240" w14:textId="77777777" w:rsidR="003437E4" w:rsidRPr="00536640" w:rsidRDefault="003437E4" w:rsidP="009F6158">
      <w:pPr>
        <w:pStyle w:val="NormalIndent"/>
        <w:ind w:left="720"/>
        <w:rPr>
          <w:color w:val="FF0000"/>
        </w:rPr>
      </w:pPr>
    </w:p>
    <w:p w14:paraId="5E3358F0" w14:textId="77777777" w:rsidR="008C380E" w:rsidRPr="008C380E" w:rsidRDefault="008C380E" w:rsidP="009F6158">
      <w:pPr>
        <w:ind w:left="720"/>
      </w:pPr>
    </w:p>
    <w:p w14:paraId="666EE0B0" w14:textId="296DF384" w:rsidR="008C380E" w:rsidRDefault="00875F0E" w:rsidP="00AE2448">
      <w:pPr>
        <w:pStyle w:val="NormalIndent"/>
        <w:jc w:val="center"/>
      </w:pPr>
      <w:r>
        <w:rPr>
          <w:noProof/>
        </w:rPr>
        <mc:AlternateContent>
          <mc:Choice Requires="wps">
            <w:drawing>
              <wp:anchor distT="0" distB="0" distL="114300" distR="114300" simplePos="0" relativeHeight="251658264" behindDoc="0" locked="0" layoutInCell="1" allowOverlap="1" wp14:anchorId="7A23E3C5" wp14:editId="1C562540">
                <wp:simplePos x="0" y="0"/>
                <wp:positionH relativeFrom="column">
                  <wp:posOffset>4631268</wp:posOffset>
                </wp:positionH>
                <wp:positionV relativeFrom="paragraph">
                  <wp:posOffset>3594842</wp:posOffset>
                </wp:positionV>
                <wp:extent cx="1145136" cy="188007"/>
                <wp:effectExtent l="0" t="0" r="0" b="0"/>
                <wp:wrapNone/>
                <wp:docPr id="30" name="Rectangle 30">
                  <a:hlinkClick xmlns:a="http://schemas.openxmlformats.org/drawingml/2006/main" r:id="rId31"/>
                </wp:docPr>
                <wp:cNvGraphicFramePr/>
                <a:graphic xmlns:a="http://schemas.openxmlformats.org/drawingml/2006/main">
                  <a:graphicData uri="http://schemas.microsoft.com/office/word/2010/wordprocessingShape">
                    <wps:wsp>
                      <wps:cNvSpPr/>
                      <wps:spPr>
                        <a:xfrm>
                          <a:off x="0" y="0"/>
                          <a:ext cx="1145136" cy="1880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4AAA78CC">
              <v:rect id="Rectangle 30" style="position:absolute;margin-left:364.65pt;margin-top:283.05pt;width:90.15pt;height:14.8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Push_1" o:spid="_x0000_s1026" o:button="t" filled="f" stroked="f" strokeweight="2pt" w14:anchorId="2CE2A0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">
                <v:fill o:detectmouseclick="t"/>
              </v:rect>
            </w:pict>
          </mc:Fallback>
        </mc:AlternateContent>
      </w:r>
      <w:r>
        <w:rPr>
          <w:noProof/>
        </w:rPr>
        <mc:AlternateContent>
          <mc:Choice Requires="wps">
            <w:drawing>
              <wp:anchor distT="0" distB="0" distL="114300" distR="114300" simplePos="0" relativeHeight="251658263" behindDoc="0" locked="0" layoutInCell="1" allowOverlap="1" wp14:anchorId="64186DED" wp14:editId="43151F14">
                <wp:simplePos x="0" y="0"/>
                <wp:positionH relativeFrom="column">
                  <wp:posOffset>4632218</wp:posOffset>
                </wp:positionH>
                <wp:positionV relativeFrom="paragraph">
                  <wp:posOffset>2690370</wp:posOffset>
                </wp:positionV>
                <wp:extent cx="1145136" cy="188007"/>
                <wp:effectExtent l="0" t="0" r="0" b="0"/>
                <wp:wrapNone/>
                <wp:docPr id="29" name="Rectangle 29">
                  <a:hlinkClick xmlns:a="http://schemas.openxmlformats.org/drawingml/2006/main" r:id="rId32"/>
                </wp:docPr>
                <wp:cNvGraphicFramePr/>
                <a:graphic xmlns:a="http://schemas.openxmlformats.org/drawingml/2006/main">
                  <a:graphicData uri="http://schemas.microsoft.com/office/word/2010/wordprocessingShape">
                    <wps:wsp>
                      <wps:cNvSpPr/>
                      <wps:spPr>
                        <a:xfrm>
                          <a:off x="0" y="0"/>
                          <a:ext cx="1145136" cy="1880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5EA26979">
              <v:rect id="Rectangle 29" style="position:absolute;margin-left:364.75pt;margin-top:211.85pt;width:90.15pt;height:14.8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HVI_1" o:spid="_x0000_s1026" o:button="t" filled="f" stroked="f" strokeweight="2pt" w14:anchorId="4569FD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">
                <v:fill o:detectmouseclick="t"/>
              </v:rect>
            </w:pict>
          </mc:Fallback>
        </mc:AlternateContent>
      </w:r>
      <w:r>
        <w:rPr>
          <w:noProof/>
        </w:rPr>
        <mc:AlternateContent>
          <mc:Choice Requires="wps">
            <w:drawing>
              <wp:anchor distT="0" distB="0" distL="114300" distR="114300" simplePos="0" relativeHeight="251658262" behindDoc="0" locked="0" layoutInCell="1" allowOverlap="1" wp14:anchorId="6CA56DCB" wp14:editId="50255405">
                <wp:simplePos x="0" y="0"/>
                <wp:positionH relativeFrom="column">
                  <wp:posOffset>4658741</wp:posOffset>
                </wp:positionH>
                <wp:positionV relativeFrom="paragraph">
                  <wp:posOffset>1802231</wp:posOffset>
                </wp:positionV>
                <wp:extent cx="1145136" cy="188007"/>
                <wp:effectExtent l="0" t="0" r="0" b="0"/>
                <wp:wrapNone/>
                <wp:docPr id="28" name="Rectangle 28">
                  <a:hlinkClick xmlns:a="http://schemas.openxmlformats.org/drawingml/2006/main" r:id="rId33"/>
                </wp:docPr>
                <wp:cNvGraphicFramePr/>
                <a:graphic xmlns:a="http://schemas.openxmlformats.org/drawingml/2006/main">
                  <a:graphicData uri="http://schemas.microsoft.com/office/word/2010/wordprocessingShape">
                    <wps:wsp>
                      <wps:cNvSpPr/>
                      <wps:spPr>
                        <a:xfrm>
                          <a:off x="0" y="0"/>
                          <a:ext cx="1145136" cy="1880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5EB59E7E">
              <v:rect id="Rectangle 28" style="position:absolute;margin-left:366.85pt;margin-top:141.9pt;width:90.15pt;height:14.8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Handle_Indicate_1" o:spid="_x0000_s1026" o:button="t" filled="f" stroked="f" strokeweight="2pt" w14:anchorId="002A65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">
                <v:fill o:detectmouseclick="t"/>
              </v:rect>
            </w:pict>
          </mc:Fallback>
        </mc:AlternateContent>
      </w:r>
      <w:r>
        <w:rPr>
          <w:noProof/>
        </w:rPr>
        <mc:AlternateContent>
          <mc:Choice Requires="wps">
            <w:drawing>
              <wp:anchor distT="0" distB="0" distL="114300" distR="114300" simplePos="0" relativeHeight="251658261" behindDoc="0" locked="0" layoutInCell="1" allowOverlap="1" wp14:anchorId="7828DA5B" wp14:editId="534D1B83">
                <wp:simplePos x="0" y="0"/>
                <wp:positionH relativeFrom="column">
                  <wp:posOffset>4427523</wp:posOffset>
                </wp:positionH>
                <wp:positionV relativeFrom="paragraph">
                  <wp:posOffset>733467</wp:posOffset>
                </wp:positionV>
                <wp:extent cx="1589518" cy="358924"/>
                <wp:effectExtent l="0" t="0" r="0" b="0"/>
                <wp:wrapNone/>
                <wp:docPr id="27" name="Rectangle 27">
                  <a:hlinkClick xmlns:a="http://schemas.openxmlformats.org/drawingml/2006/main" r:id="rId34"/>
                </wp:docPr>
                <wp:cNvGraphicFramePr/>
                <a:graphic xmlns:a="http://schemas.openxmlformats.org/drawingml/2006/main">
                  <a:graphicData uri="http://schemas.microsoft.com/office/word/2010/wordprocessingShape">
                    <wps:wsp>
                      <wps:cNvSpPr/>
                      <wps:spPr>
                        <a:xfrm>
                          <a:off x="0" y="0"/>
                          <a:ext cx="1589518" cy="3589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5D5E1DA4">
              <v:rect id="Rectangle 27" style="position:absolute;margin-left:348.6pt;margin-top:57.75pt;width:125.15pt;height:28.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Ground_Fault_Threshold_4" o:spid="_x0000_s1026" o:button="t" filled="f" stroked="f" strokeweight="2pt" w14:anchorId="28CFF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">
                <v:fill o:detectmouseclick="t"/>
              </v:rect>
            </w:pict>
          </mc:Fallback>
        </mc:AlternateContent>
      </w:r>
      <w:r>
        <w:rPr>
          <w:noProof/>
        </w:rPr>
        <mc:AlternateContent>
          <mc:Choice Requires="wps">
            <w:drawing>
              <wp:anchor distT="0" distB="0" distL="114300" distR="114300" simplePos="0" relativeHeight="251658260" behindDoc="0" locked="0" layoutInCell="1" allowOverlap="1" wp14:anchorId="15F0485D" wp14:editId="583062DA">
                <wp:simplePos x="0" y="0"/>
                <wp:positionH relativeFrom="column">
                  <wp:posOffset>1189147</wp:posOffset>
                </wp:positionH>
                <wp:positionV relativeFrom="paragraph">
                  <wp:posOffset>4152324</wp:posOffset>
                </wp:positionV>
                <wp:extent cx="1589518" cy="358924"/>
                <wp:effectExtent l="0" t="0" r="0" b="0"/>
                <wp:wrapNone/>
                <wp:docPr id="26" name="Rectangle 26">
                  <a:hlinkClick xmlns:a="http://schemas.openxmlformats.org/drawingml/2006/main" r:id="rId35"/>
                </wp:docPr>
                <wp:cNvGraphicFramePr/>
                <a:graphic xmlns:a="http://schemas.openxmlformats.org/drawingml/2006/main">
                  <a:graphicData uri="http://schemas.microsoft.com/office/word/2010/wordprocessingShape">
                    <wps:wsp>
                      <wps:cNvSpPr/>
                      <wps:spPr>
                        <a:xfrm>
                          <a:off x="0" y="0"/>
                          <a:ext cx="1589518" cy="3589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7CEBC040">
              <v:rect id="Rectangle 26" style="position:absolute;margin-left:93.65pt;margin-top:326.95pt;width:125.15pt;height:28.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Ground_Fault_Threshold_3" o:spid="_x0000_s1026" o:button="t" filled="f" stroked="f" strokeweight="2pt" w14:anchorId="72373B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">
                <v:fill o:detectmouseclick="t"/>
              </v:rect>
            </w:pict>
          </mc:Fallback>
        </mc:AlternateContent>
      </w:r>
      <w:r>
        <w:rPr>
          <w:noProof/>
        </w:rPr>
        <mc:AlternateContent>
          <mc:Choice Requires="wps">
            <w:drawing>
              <wp:anchor distT="0" distB="0" distL="114300" distR="114300" simplePos="0" relativeHeight="251658259" behindDoc="0" locked="0" layoutInCell="1" allowOverlap="1" wp14:anchorId="3D7E6F4A" wp14:editId="191510C0">
                <wp:simplePos x="0" y="0"/>
                <wp:positionH relativeFrom="column">
                  <wp:posOffset>1444174</wp:posOffset>
                </wp:positionH>
                <wp:positionV relativeFrom="paragraph">
                  <wp:posOffset>3218684</wp:posOffset>
                </wp:positionV>
                <wp:extent cx="1247686" cy="222191"/>
                <wp:effectExtent l="0" t="0" r="0" b="0"/>
                <wp:wrapNone/>
                <wp:docPr id="25" name="Rectangle 25">
                  <a:hlinkClick xmlns:a="http://schemas.openxmlformats.org/drawingml/2006/main" r:id="rId36"/>
                </wp:docPr>
                <wp:cNvGraphicFramePr/>
                <a:graphic xmlns:a="http://schemas.openxmlformats.org/drawingml/2006/main">
                  <a:graphicData uri="http://schemas.microsoft.com/office/word/2010/wordprocessingShape">
                    <wps:wsp>
                      <wps:cNvSpPr/>
                      <wps:spPr>
                        <a:xfrm>
                          <a:off x="0" y="0"/>
                          <a:ext cx="1247686" cy="2221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http://schemas.openxmlformats.org/drawingml/2006/main" xmlns:w16du="http://schemas.microsoft.com/office/word/2023/wordml/word16du">
            <w:pict w14:anchorId="1993373B">
              <v:rect id="Rectangle 25" style="position:absolute;margin-left:113.7pt;margin-top:253.45pt;width:98.25pt;height:17.5pt;z-index:251658259;visibility:visible;mso-wrap-style:square;mso-wrap-distance-left:9pt;mso-wrap-distance-top:0;mso-wrap-distance-right:9pt;mso-wrap-distance-bottom:0;mso-position-horizontal:absolute;mso-position-horizontal-relative:text;mso-position-vertical:absolute;mso-position-vertical-relative:text;v-text-anchor:middle" href="#_Power_Up_Test" o:spid="_x0000_s1026" o:button="t" filled="f" stroked="f" strokeweight="2pt" w14:anchorId="2ED9B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">
                <v:fill o:detectmouseclick="t"/>
              </v:rect>
            </w:pict>
          </mc:Fallback>
        </mc:AlternateContent>
      </w:r>
      <w:r>
        <w:rPr>
          <w:noProof/>
        </w:rPr>
        <mc:AlternateContent>
          <mc:Choice Requires="wps">
            <w:drawing>
              <wp:anchor distT="0" distB="0" distL="114300" distR="114300" simplePos="0" relativeHeight="251658258" behindDoc="0" locked="0" layoutInCell="1" allowOverlap="1" wp14:anchorId="63A76131" wp14:editId="220E490C">
                <wp:simplePos x="0" y="0"/>
                <wp:positionH relativeFrom="column">
                  <wp:posOffset>1367974</wp:posOffset>
                </wp:positionH>
                <wp:positionV relativeFrom="paragraph">
                  <wp:posOffset>2339216</wp:posOffset>
                </wp:positionV>
                <wp:extent cx="1247686" cy="222191"/>
                <wp:effectExtent l="0" t="0" r="0" b="0"/>
                <wp:wrapNone/>
                <wp:docPr id="24" name="Rectangle 24">
                  <a:hlinkClick xmlns:a="http://schemas.openxmlformats.org/drawingml/2006/main" r:id="rId37"/>
                </wp:docPr>
                <wp:cNvGraphicFramePr/>
                <a:graphic xmlns:a="http://schemas.openxmlformats.org/drawingml/2006/main">
                  <a:graphicData uri="http://schemas.microsoft.com/office/word/2010/wordprocessingShape">
                    <wps:wsp>
                      <wps:cNvSpPr/>
                      <wps:spPr>
                        <a:xfrm>
                          <a:off x="0" y="0"/>
                          <a:ext cx="1247686" cy="2221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http://schemas.openxmlformats.org/drawingml/2006/main" xmlns:w16du="http://schemas.microsoft.com/office/word/2023/wordml/word16du">
            <w:pict w14:anchorId="626378CF">
              <v:rect id="Rectangle 24" style="position:absolute;margin-left:107.7pt;margin-top:184.2pt;width:98.25pt;height:17.5pt;z-index:251658258;visibility:visible;mso-wrap-style:square;mso-wrap-distance-left:9pt;mso-wrap-distance-top:0;mso-wrap-distance-right:9pt;mso-wrap-distance-bottom:0;mso-position-horizontal:absolute;mso-position-horizontal-relative:text;mso-position-vertical:absolute;mso-position-vertical-relative:text;v-text-anchor:middle" href="#_Trip_Speed" o:spid="_x0000_s1026" o:button="t" filled="f" stroked="f" strokeweight="2pt" w14:anchorId="3E4C7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">
                <v:fill o:detectmouseclick="t"/>
              </v:rect>
            </w:pict>
          </mc:Fallback>
        </mc:AlternateContent>
      </w:r>
      <w:r>
        <w:rPr>
          <w:noProof/>
        </w:rPr>
        <mc:AlternateContent>
          <mc:Choice Requires="wps">
            <w:drawing>
              <wp:anchor distT="0" distB="0" distL="114300" distR="114300" simplePos="0" relativeHeight="251658257" behindDoc="0" locked="0" layoutInCell="1" allowOverlap="1" wp14:anchorId="50876C68" wp14:editId="59FB8AF2">
                <wp:simplePos x="0" y="0"/>
                <wp:positionH relativeFrom="column">
                  <wp:posOffset>1342390</wp:posOffset>
                </wp:positionH>
                <wp:positionV relativeFrom="paragraph">
                  <wp:posOffset>1399842</wp:posOffset>
                </wp:positionV>
                <wp:extent cx="1247686" cy="222191"/>
                <wp:effectExtent l="0" t="0" r="0" b="0"/>
                <wp:wrapNone/>
                <wp:docPr id="23" name="Rectangle 23">
                  <a:hlinkClick xmlns:a="http://schemas.openxmlformats.org/drawingml/2006/main" r:id="rId38"/>
                </wp:docPr>
                <wp:cNvGraphicFramePr/>
                <a:graphic xmlns:a="http://schemas.openxmlformats.org/drawingml/2006/main">
                  <a:graphicData uri="http://schemas.microsoft.com/office/word/2010/wordprocessingShape">
                    <wps:wsp>
                      <wps:cNvSpPr/>
                      <wps:spPr>
                        <a:xfrm>
                          <a:off x="0" y="0"/>
                          <a:ext cx="1247686" cy="2221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http://schemas.openxmlformats.org/drawingml/2006/main" xmlns:w16du="http://schemas.microsoft.com/office/word/2023/wordml/word16du">
            <w:pict w14:anchorId="5ED23597">
              <v:rect id="Rectangle 23" style="position:absolute;margin-left:105.7pt;margin-top:110.2pt;width:98.25pt;height:17.5pt;z-index:251658257;visibility:visible;mso-wrap-style:square;mso-wrap-distance-left:9pt;mso-wrap-distance-top:0;mso-wrap-distance-right:9pt;mso-wrap-distance-bottom:0;mso-position-horizontal:absolute;mso-position-horizontal-relative:text;mso-position-vertical:absolute;mso-position-vertical-relative:text;v-text-anchor:middle" href="#_Power_On" o:spid="_x0000_s1026" o:button="t" filled="f" stroked="f" strokeweight="2pt" w14:anchorId="6FF4AC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">
                <v:fill o:detectmouseclick="t"/>
              </v:rect>
            </w:pict>
          </mc:Fallback>
        </mc:AlternateContent>
      </w:r>
      <w:r>
        <w:rPr>
          <w:noProof/>
        </w:rPr>
        <mc:AlternateContent>
          <mc:Choice Requires="wps">
            <w:drawing>
              <wp:anchor distT="0" distB="0" distL="114300" distR="114300" simplePos="0" relativeHeight="251658256" behindDoc="0" locked="0" layoutInCell="1" allowOverlap="1" wp14:anchorId="0A048191" wp14:editId="6DE7357A">
                <wp:simplePos x="0" y="0"/>
                <wp:positionH relativeFrom="column">
                  <wp:posOffset>1368609</wp:posOffset>
                </wp:positionH>
                <wp:positionV relativeFrom="paragraph">
                  <wp:posOffset>554545</wp:posOffset>
                </wp:positionV>
                <wp:extent cx="1247686" cy="222191"/>
                <wp:effectExtent l="0" t="0" r="0" b="0"/>
                <wp:wrapNone/>
                <wp:docPr id="22" name="Rectangle 22">
                  <a:hlinkClick xmlns:a="http://schemas.openxmlformats.org/drawingml/2006/main" r:id="rId39"/>
                </wp:docPr>
                <wp:cNvGraphicFramePr/>
                <a:graphic xmlns:a="http://schemas.openxmlformats.org/drawingml/2006/main">
                  <a:graphicData uri="http://schemas.microsoft.com/office/word/2010/wordprocessingShape">
                    <wps:wsp>
                      <wps:cNvSpPr/>
                      <wps:spPr>
                        <a:xfrm>
                          <a:off x="0" y="0"/>
                          <a:ext cx="1247686" cy="2221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http://schemas.openxmlformats.org/drawingml/2006/main" xmlns:w16du="http://schemas.microsoft.com/office/word/2023/wordml/word16du">
            <w:pict w14:anchorId="5DB89B55">
              <v:rect id="Rectangle 22" style="position:absolute;margin-left:107.75pt;margin-top:43.65pt;width:98.25pt;height:17.5pt;z-index:251658256;visibility:visible;mso-wrap-style:square;mso-wrap-distance-left:9pt;mso-wrap-distance-top:0;mso-wrap-distance-right:9pt;mso-wrap-distance-bottom:0;mso-position-horizontal:absolute;mso-position-horizontal-relative:text;mso-position-vertical:absolute;mso-position-vertical-relative:text;v-text-anchor:middle" href="#_Mag_1" o:spid="_x0000_s1026" o:button="t" filled="f" stroked="f" strokeweight="2pt" w14:anchorId="7F3A7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">
                <v:fill o:detectmouseclick="t"/>
              </v:rect>
            </w:pict>
          </mc:Fallback>
        </mc:AlternateContent>
      </w:r>
      <w:r w:rsidR="00D8319A">
        <w:object w:dxaOrig="9349" w:dyaOrig="8388" w14:anchorId="58C1A871">
          <v:shape id="_x0000_i1026" type="#_x0000_t75" style="width:467.5pt;height:419pt" o:ole="">
            <v:imagedata r:id="rId40" o:title=""/>
          </v:shape>
          <o:OLEObject Type="Embed" ProgID="Visio.Drawing.15" ShapeID="_x0000_i1026" DrawAspect="Content" ObjectID="_1741781817" r:id="rId41"/>
        </w:object>
      </w:r>
    </w:p>
    <w:p w14:paraId="0A28236B" w14:textId="22D3FB7D" w:rsidR="0025647A" w:rsidRDefault="0025647A">
      <w:pPr>
        <w:rPr>
          <w:sz w:val="22"/>
          <w:lang w:eastAsia="fr-FR"/>
        </w:rPr>
      </w:pPr>
      <w:r>
        <w:br w:type="page"/>
      </w:r>
    </w:p>
    <w:p w14:paraId="3963BA5C" w14:textId="77777777" w:rsidR="00B404C2" w:rsidRPr="00615947" w:rsidRDefault="00B404C2" w:rsidP="00B404C2">
      <w:pPr>
        <w:pStyle w:val="NormalIndent"/>
      </w:pPr>
    </w:p>
    <w:p w14:paraId="4E093F64" w14:textId="729DEE43" w:rsidR="00B446BC" w:rsidRDefault="00B446BC" w:rsidP="00705340">
      <w:pPr>
        <w:pStyle w:val="Heading2"/>
        <w:keepNext w:val="0"/>
        <w:numPr>
          <w:ilvl w:val="1"/>
          <w:numId w:val="5"/>
        </w:numPr>
        <w:spacing w:before="120" w:after="120"/>
        <w:ind w:left="990" w:hanging="540"/>
      </w:pPr>
      <w:bookmarkStart w:id="30" w:name="_Toc128040337"/>
      <w:r>
        <w:t>CSA CAFI</w:t>
      </w:r>
      <w:bookmarkEnd w:id="30"/>
    </w:p>
    <w:p w14:paraId="2FCA7395" w14:textId="5FB02D22" w:rsidR="00B446BC" w:rsidRDefault="00190926" w:rsidP="009F6158">
      <w:pPr>
        <w:pStyle w:val="NormalIndent"/>
        <w:ind w:left="720"/>
      </w:pPr>
      <w:r>
        <w:t>The current test sequence for CSA CAFI circuit breakers ONLY is shown below.  This is subject to change as it is desirable to reduce the overall test time.</w:t>
      </w:r>
    </w:p>
    <w:p w14:paraId="04C06DA9" w14:textId="653BACFB" w:rsidR="00190926" w:rsidRDefault="00190926" w:rsidP="009F6158">
      <w:pPr>
        <w:pStyle w:val="NormalIndent"/>
        <w:ind w:left="720"/>
      </w:pPr>
    </w:p>
    <w:p w14:paraId="3D68090D" w14:textId="7D591887" w:rsidR="00190926" w:rsidRDefault="00C467ED" w:rsidP="00190926">
      <w:pPr>
        <w:pStyle w:val="NormalIndent"/>
        <w:jc w:val="center"/>
      </w:pPr>
      <w:r>
        <w:rPr>
          <w:noProof/>
        </w:rPr>
        <mc:AlternateContent>
          <mc:Choice Requires="wps">
            <w:drawing>
              <wp:anchor distT="0" distB="0" distL="114300" distR="114300" simplePos="0" relativeHeight="251658275" behindDoc="0" locked="0" layoutInCell="1" allowOverlap="1" wp14:anchorId="5E0EDEDD" wp14:editId="6849071D">
                <wp:simplePos x="0" y="0"/>
                <wp:positionH relativeFrom="column">
                  <wp:posOffset>1001140</wp:posOffset>
                </wp:positionH>
                <wp:positionV relativeFrom="paragraph">
                  <wp:posOffset>5132117</wp:posOffset>
                </wp:positionV>
                <wp:extent cx="1820254" cy="179462"/>
                <wp:effectExtent l="0" t="0" r="0" b="0"/>
                <wp:wrapNone/>
                <wp:docPr id="51" name="Rectangle 51">
                  <a:hlinkClick xmlns:a="http://schemas.openxmlformats.org/drawingml/2006/main" r:id="rId42"/>
                </wp:docPr>
                <wp:cNvGraphicFramePr/>
                <a:graphic xmlns:a="http://schemas.openxmlformats.org/drawingml/2006/main">
                  <a:graphicData uri="http://schemas.microsoft.com/office/word/2010/wordprocessingShape">
                    <wps:wsp>
                      <wps:cNvSpPr/>
                      <wps:spPr>
                        <a:xfrm>
                          <a:off x="0" y="0"/>
                          <a:ext cx="1820254" cy="17946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pic="http://schemas.openxmlformats.org/drawingml/2006/picture" xmlns:a="http://schemas.openxmlformats.org/drawingml/2006/main" xmlns:w16du="http://schemas.microsoft.com/office/word/2023/wordml/word16du">
            <w:pict w14:anchorId="2BF31CAC">
              <v:rect id="Rectangle 51" style="position:absolute;margin-left:78.85pt;margin-top:404.1pt;width:143.35pt;height:14.15pt;z-index:25165827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href="#_Grounded_Neutral_No" o:spid="_x0000_s1026" o:button="t" filled="f" stroked="f" strokeweight=".25pt" w14:anchorId="10AA15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">
                <v:fill o:detectmouseclick="t"/>
              </v:rect>
            </w:pict>
          </mc:Fallback>
        </mc:AlternateContent>
      </w:r>
      <w:r>
        <w:rPr>
          <w:noProof/>
        </w:rPr>
        <mc:AlternateContent>
          <mc:Choice Requires="wps">
            <w:drawing>
              <wp:anchor distT="0" distB="0" distL="114300" distR="114300" simplePos="0" relativeHeight="251658274" behindDoc="0" locked="0" layoutInCell="1" allowOverlap="1" wp14:anchorId="7C7525A3" wp14:editId="5B019F4C">
                <wp:simplePos x="0" y="0"/>
                <wp:positionH relativeFrom="column">
                  <wp:posOffset>1077423</wp:posOffset>
                </wp:positionH>
                <wp:positionV relativeFrom="paragraph">
                  <wp:posOffset>4216929</wp:posOffset>
                </wp:positionV>
                <wp:extent cx="1632247" cy="179462"/>
                <wp:effectExtent l="0" t="0" r="0" b="0"/>
                <wp:wrapNone/>
                <wp:docPr id="50" name="Rectangle 50">
                  <a:hlinkClick xmlns:a="http://schemas.openxmlformats.org/drawingml/2006/main" r:id="rId43"/>
                </wp:docPr>
                <wp:cNvGraphicFramePr/>
                <a:graphic xmlns:a="http://schemas.openxmlformats.org/drawingml/2006/main">
                  <a:graphicData uri="http://schemas.microsoft.com/office/word/2010/wordprocessingShape">
                    <wps:wsp>
                      <wps:cNvSpPr/>
                      <wps:spPr>
                        <a:xfrm>
                          <a:off x="0" y="0"/>
                          <a:ext cx="1632247" cy="17946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http://schemas.openxmlformats.org/drawingml/2006/main" xmlns:w16du="http://schemas.microsoft.com/office/word/2023/wordml/word16du">
            <w:pict w14:anchorId="71350F55">
              <v:rect id="Rectangle 50" style="position:absolute;margin-left:84.85pt;margin-top:332.05pt;width:128.5pt;height:14.15pt;z-index:251658274;visibility:visible;mso-wrap-style:square;mso-wrap-distance-left:9pt;mso-wrap-distance-top:0;mso-wrap-distance-right:9pt;mso-wrap-distance-bottom:0;mso-position-horizontal:absolute;mso-position-horizontal-relative:text;mso-position-vertical:absolute;mso-position-vertical-relative:text;v-text-anchor:middle" href="#_Grounded_Neutral_Trip_1" o:spid="_x0000_s1026" o:button="t" filled="f" stroked="f" strokeweight=".25pt" w14:anchorId="1452EC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">
                <v:fill o:detectmouseclick="t"/>
              </v:rect>
            </w:pict>
          </mc:Fallback>
        </mc:AlternateContent>
      </w:r>
      <w:r w:rsidRPr="00C467ED">
        <w:rPr>
          <w:noProof/>
        </w:rPr>
        <mc:AlternateContent>
          <mc:Choice Requires="wps">
            <w:drawing>
              <wp:anchor distT="0" distB="0" distL="114300" distR="114300" simplePos="0" relativeHeight="251658270" behindDoc="0" locked="0" layoutInCell="1" allowOverlap="1" wp14:anchorId="7520C4B0" wp14:editId="07C29E71">
                <wp:simplePos x="0" y="0"/>
                <wp:positionH relativeFrom="column">
                  <wp:posOffset>4537710</wp:posOffset>
                </wp:positionH>
                <wp:positionV relativeFrom="paragraph">
                  <wp:posOffset>2007235</wp:posOffset>
                </wp:positionV>
                <wp:extent cx="1589405" cy="358775"/>
                <wp:effectExtent l="0" t="0" r="0" b="0"/>
                <wp:wrapNone/>
                <wp:docPr id="46" name="Rectangle 46">
                  <a:hlinkClick xmlns:a="http://schemas.openxmlformats.org/drawingml/2006/main" r:id="rId34"/>
                </wp:docPr>
                <wp:cNvGraphicFramePr/>
                <a:graphic xmlns:a="http://schemas.openxmlformats.org/drawingml/2006/main">
                  <a:graphicData uri="http://schemas.microsoft.com/office/word/2010/wordprocessingShape">
                    <wps:wsp>
                      <wps:cNvSpPr/>
                      <wps:spPr>
                        <a:xfrm>
                          <a:off x="0" y="0"/>
                          <a:ext cx="1589405" cy="358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7F47BC70">
              <v:rect id="Rectangle 46" style="position:absolute;margin-left:357.3pt;margin-top:158.05pt;width:125.15pt;height:28.2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Ground_Fault_Threshold_4" o:spid="_x0000_s1026" o:button="t" filled="f" stroked="f" strokeweight="2pt" w14:anchorId="556C87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">
                <v:fill o:detectmouseclick="t"/>
              </v:rect>
            </w:pict>
          </mc:Fallback>
        </mc:AlternateContent>
      </w:r>
      <w:r w:rsidRPr="00C467ED">
        <w:rPr>
          <w:noProof/>
        </w:rPr>
        <mc:AlternateContent>
          <mc:Choice Requires="wps">
            <w:drawing>
              <wp:anchor distT="0" distB="0" distL="114300" distR="114300" simplePos="0" relativeHeight="251658271" behindDoc="0" locked="0" layoutInCell="1" allowOverlap="1" wp14:anchorId="31593A12" wp14:editId="5044F7E4">
                <wp:simplePos x="0" y="0"/>
                <wp:positionH relativeFrom="column">
                  <wp:posOffset>4768850</wp:posOffset>
                </wp:positionH>
                <wp:positionV relativeFrom="paragraph">
                  <wp:posOffset>3075940</wp:posOffset>
                </wp:positionV>
                <wp:extent cx="1144905" cy="187960"/>
                <wp:effectExtent l="0" t="0" r="0" b="0"/>
                <wp:wrapNone/>
                <wp:docPr id="47" name="Rectangle 47">
                  <a:hlinkClick xmlns:a="http://schemas.openxmlformats.org/drawingml/2006/main" r:id="rId33"/>
                </wp:docPr>
                <wp:cNvGraphicFramePr/>
                <a:graphic xmlns:a="http://schemas.openxmlformats.org/drawingml/2006/main">
                  <a:graphicData uri="http://schemas.microsoft.com/office/word/2010/wordprocessingShape">
                    <wps:wsp>
                      <wps:cNvSpPr/>
                      <wps:spPr>
                        <a:xfrm>
                          <a:off x="0" y="0"/>
                          <a:ext cx="1144905" cy="1879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0FFB3523">
              <v:rect id="Rectangle 47" style="position:absolute;margin-left:375.5pt;margin-top:242.2pt;width:90.15pt;height:14.8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Handle_Indicate_1" o:spid="_x0000_s1026" o:button="t" filled="f" stroked="f" strokeweight="2pt" w14:anchorId="03B178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">
                <v:fill o:detectmouseclick="t"/>
              </v:rect>
            </w:pict>
          </mc:Fallback>
        </mc:AlternateContent>
      </w:r>
      <w:r w:rsidRPr="00C467ED">
        <w:rPr>
          <w:noProof/>
        </w:rPr>
        <mc:AlternateContent>
          <mc:Choice Requires="wps">
            <w:drawing>
              <wp:anchor distT="0" distB="0" distL="114300" distR="114300" simplePos="0" relativeHeight="251658272" behindDoc="0" locked="0" layoutInCell="1" allowOverlap="1" wp14:anchorId="1F0B9338" wp14:editId="00E6D16E">
                <wp:simplePos x="0" y="0"/>
                <wp:positionH relativeFrom="column">
                  <wp:posOffset>4742180</wp:posOffset>
                </wp:positionH>
                <wp:positionV relativeFrom="paragraph">
                  <wp:posOffset>3963670</wp:posOffset>
                </wp:positionV>
                <wp:extent cx="1144905" cy="187960"/>
                <wp:effectExtent l="0" t="0" r="0" b="0"/>
                <wp:wrapNone/>
                <wp:docPr id="48" name="Rectangle 48">
                  <a:hlinkClick xmlns:a="http://schemas.openxmlformats.org/drawingml/2006/main" r:id="rId32"/>
                </wp:docPr>
                <wp:cNvGraphicFramePr/>
                <a:graphic xmlns:a="http://schemas.openxmlformats.org/drawingml/2006/main">
                  <a:graphicData uri="http://schemas.microsoft.com/office/word/2010/wordprocessingShape">
                    <wps:wsp>
                      <wps:cNvSpPr/>
                      <wps:spPr>
                        <a:xfrm>
                          <a:off x="0" y="0"/>
                          <a:ext cx="1144905" cy="1879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1A154B0F">
              <v:rect id="Rectangle 48" style="position:absolute;margin-left:373.4pt;margin-top:312.1pt;width:90.15pt;height:14.8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HVI_1" o:spid="_x0000_s1026" o:button="t" filled="f" stroked="f" strokeweight="2pt" w14:anchorId="2088DB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">
                <v:fill o:detectmouseclick="t"/>
              </v:rect>
            </w:pict>
          </mc:Fallback>
        </mc:AlternateContent>
      </w:r>
      <w:r w:rsidRPr="00C467ED">
        <w:rPr>
          <w:noProof/>
        </w:rPr>
        <mc:AlternateContent>
          <mc:Choice Requires="wps">
            <w:drawing>
              <wp:anchor distT="0" distB="0" distL="114300" distR="114300" simplePos="0" relativeHeight="251658273" behindDoc="0" locked="0" layoutInCell="1" allowOverlap="1" wp14:anchorId="30523C9F" wp14:editId="31FD1625">
                <wp:simplePos x="0" y="0"/>
                <wp:positionH relativeFrom="column">
                  <wp:posOffset>4741652</wp:posOffset>
                </wp:positionH>
                <wp:positionV relativeFrom="paragraph">
                  <wp:posOffset>4868937</wp:posOffset>
                </wp:positionV>
                <wp:extent cx="1145136" cy="188007"/>
                <wp:effectExtent l="0" t="0" r="0" b="0"/>
                <wp:wrapNone/>
                <wp:docPr id="49" name="Rectangle 49">
                  <a:hlinkClick xmlns:a="http://schemas.openxmlformats.org/drawingml/2006/main" r:id="rId31"/>
                </wp:docPr>
                <wp:cNvGraphicFramePr/>
                <a:graphic xmlns:a="http://schemas.openxmlformats.org/drawingml/2006/main">
                  <a:graphicData uri="http://schemas.microsoft.com/office/word/2010/wordprocessingShape">
                    <wps:wsp>
                      <wps:cNvSpPr/>
                      <wps:spPr>
                        <a:xfrm>
                          <a:off x="0" y="0"/>
                          <a:ext cx="1145136" cy="1880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2BAAA798">
              <v:rect id="Rectangle 49" style="position:absolute;margin-left:373.35pt;margin-top:383.4pt;width:90.15pt;height:14.8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Push_1" o:spid="_x0000_s1026" o:button="t" filled="f" stroked="f" strokeweight="2pt" w14:anchorId="04A3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">
                <v:fill o:detectmouseclick="t"/>
              </v:rect>
            </w:pict>
          </mc:Fallback>
        </mc:AlternateContent>
      </w:r>
      <w:r w:rsidR="00875F0E" w:rsidRPr="00875F0E">
        <w:rPr>
          <w:noProof/>
        </w:rPr>
        <mc:AlternateContent>
          <mc:Choice Requires="wps">
            <w:drawing>
              <wp:anchor distT="0" distB="0" distL="114300" distR="114300" simplePos="0" relativeHeight="251658269" behindDoc="0" locked="0" layoutInCell="1" allowOverlap="1" wp14:anchorId="28476666" wp14:editId="54A2E1F0">
                <wp:simplePos x="0" y="0"/>
                <wp:positionH relativeFrom="column">
                  <wp:posOffset>4538695</wp:posOffset>
                </wp:positionH>
                <wp:positionV relativeFrom="paragraph">
                  <wp:posOffset>935634</wp:posOffset>
                </wp:positionV>
                <wp:extent cx="1589518" cy="282011"/>
                <wp:effectExtent l="0" t="0" r="0" b="0"/>
                <wp:wrapNone/>
                <wp:docPr id="45" name="Rectangle 45">
                  <a:hlinkClick xmlns:a="http://schemas.openxmlformats.org/drawingml/2006/main" r:id="rId35"/>
                </wp:docPr>
                <wp:cNvGraphicFramePr/>
                <a:graphic xmlns:a="http://schemas.openxmlformats.org/drawingml/2006/main">
                  <a:graphicData uri="http://schemas.microsoft.com/office/word/2010/wordprocessingShape">
                    <wps:wsp>
                      <wps:cNvSpPr/>
                      <wps:spPr>
                        <a:xfrm>
                          <a:off x="0" y="0"/>
                          <a:ext cx="1589518" cy="28201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xmlns:w16du="http://schemas.microsoft.com/office/word/2023/wordml/word16du">
            <w:pict w14:anchorId="284116BE">
              <v:rect id="Rectangle 45" style="position:absolute;margin-left:357.4pt;margin-top:73.65pt;width:125.15pt;height:22.2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href="#_Ground_Fault_Threshold_3" o:spid="_x0000_s1026" o:button="t" filled="f" stroked="f" strokeweight="2pt" w14:anchorId="48AB8D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">
                <v:fill o:detectmouseclick="t"/>
              </v:rect>
            </w:pict>
          </mc:Fallback>
        </mc:AlternateContent>
      </w:r>
      <w:r w:rsidR="00875F0E" w:rsidRPr="00875F0E">
        <w:rPr>
          <w:noProof/>
        </w:rPr>
        <mc:AlternateContent>
          <mc:Choice Requires="wps">
            <w:drawing>
              <wp:anchor distT="0" distB="0" distL="114300" distR="114300" simplePos="0" relativeHeight="251658268" behindDoc="0" locked="0" layoutInCell="1" allowOverlap="1" wp14:anchorId="54FB76DA" wp14:editId="30FC52CF">
                <wp:simplePos x="0" y="0"/>
                <wp:positionH relativeFrom="column">
                  <wp:posOffset>1306065</wp:posOffset>
                </wp:positionH>
                <wp:positionV relativeFrom="paragraph">
                  <wp:posOffset>3329436</wp:posOffset>
                </wp:positionV>
                <wp:extent cx="1247140" cy="221615"/>
                <wp:effectExtent l="0" t="0" r="0" b="0"/>
                <wp:wrapNone/>
                <wp:docPr id="44" name="Rectangle 44">
                  <a:hlinkClick xmlns:a="http://schemas.openxmlformats.org/drawingml/2006/main" r:id="rId36"/>
                </wp:docPr>
                <wp:cNvGraphicFramePr/>
                <a:graphic xmlns:a="http://schemas.openxmlformats.org/drawingml/2006/main">
                  <a:graphicData uri="http://schemas.microsoft.com/office/word/2010/wordprocessingShape">
                    <wps:wsp>
                      <wps:cNvSpPr/>
                      <wps:spPr>
                        <a:xfrm>
                          <a:off x="0" y="0"/>
                          <a:ext cx="1247140" cy="2216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http://schemas.openxmlformats.org/drawingml/2006/main" xmlns:w16du="http://schemas.microsoft.com/office/word/2023/wordml/word16du">
            <w:pict w14:anchorId="38343F97">
              <v:rect id="Rectangle 44" style="position:absolute;margin-left:102.85pt;margin-top:262.15pt;width:98.2pt;height:17.45pt;z-index:251658268;visibility:visible;mso-wrap-style:square;mso-wrap-distance-left:9pt;mso-wrap-distance-top:0;mso-wrap-distance-right:9pt;mso-wrap-distance-bottom:0;mso-position-horizontal:absolute;mso-position-horizontal-relative:text;mso-position-vertical:absolute;mso-position-vertical-relative:text;v-text-anchor:middle" href="#_Power_Up_Test" o:spid="_x0000_s1026" o:button="t" filled="f" stroked="f" strokeweight="2pt" w14:anchorId="1B670B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">
                <v:fill o:detectmouseclick="t"/>
              </v:rect>
            </w:pict>
          </mc:Fallback>
        </mc:AlternateContent>
      </w:r>
      <w:r w:rsidR="00875F0E" w:rsidRPr="00875F0E">
        <w:rPr>
          <w:noProof/>
        </w:rPr>
        <mc:AlternateContent>
          <mc:Choice Requires="wps">
            <w:drawing>
              <wp:anchor distT="0" distB="0" distL="114300" distR="114300" simplePos="0" relativeHeight="251658267" behindDoc="0" locked="0" layoutInCell="1" allowOverlap="1" wp14:anchorId="7E6C7831" wp14:editId="112419BE">
                <wp:simplePos x="0" y="0"/>
                <wp:positionH relativeFrom="column">
                  <wp:posOffset>1289685</wp:posOffset>
                </wp:positionH>
                <wp:positionV relativeFrom="paragraph">
                  <wp:posOffset>2407232</wp:posOffset>
                </wp:positionV>
                <wp:extent cx="1247140" cy="221615"/>
                <wp:effectExtent l="0" t="0" r="0" b="0"/>
                <wp:wrapNone/>
                <wp:docPr id="43" name="Rectangle 43">
                  <a:hlinkClick xmlns:a="http://schemas.openxmlformats.org/drawingml/2006/main" r:id="rId37"/>
                </wp:docPr>
                <wp:cNvGraphicFramePr/>
                <a:graphic xmlns:a="http://schemas.openxmlformats.org/drawingml/2006/main">
                  <a:graphicData uri="http://schemas.microsoft.com/office/word/2010/wordprocessingShape">
                    <wps:wsp>
                      <wps:cNvSpPr/>
                      <wps:spPr>
                        <a:xfrm>
                          <a:off x="0" y="0"/>
                          <a:ext cx="1247140" cy="2216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http://schemas.openxmlformats.org/drawingml/2006/main" xmlns:w16du="http://schemas.microsoft.com/office/word/2023/wordml/word16du">
            <w:pict w14:anchorId="0A6DCDEA">
              <v:rect id="Rectangle 43" style="position:absolute;margin-left:101.55pt;margin-top:189.55pt;width:98.2pt;height:17.45pt;z-index:251658267;visibility:visible;mso-wrap-style:square;mso-wrap-distance-left:9pt;mso-wrap-distance-top:0;mso-wrap-distance-right:9pt;mso-wrap-distance-bottom:0;mso-position-horizontal:absolute;mso-position-horizontal-relative:text;mso-position-vertical:absolute;mso-position-vertical-relative:text;v-text-anchor:middle" href="#_Trip_Speed" o:spid="_x0000_s1026" o:button="t" filled="f" stroked="f" strokeweight="2pt" w14:anchorId="654098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">
                <v:fill o:detectmouseclick="t"/>
              </v:rect>
            </w:pict>
          </mc:Fallback>
        </mc:AlternateContent>
      </w:r>
      <w:r w:rsidR="00875F0E" w:rsidRPr="00875F0E">
        <w:rPr>
          <w:noProof/>
        </w:rPr>
        <mc:AlternateContent>
          <mc:Choice Requires="wps">
            <w:drawing>
              <wp:anchor distT="0" distB="0" distL="114300" distR="114300" simplePos="0" relativeHeight="251658266" behindDoc="0" locked="0" layoutInCell="1" allowOverlap="1" wp14:anchorId="490379B1" wp14:editId="0543B284">
                <wp:simplePos x="0" y="0"/>
                <wp:positionH relativeFrom="column">
                  <wp:posOffset>1281377</wp:posOffset>
                </wp:positionH>
                <wp:positionV relativeFrom="paragraph">
                  <wp:posOffset>1519342</wp:posOffset>
                </wp:positionV>
                <wp:extent cx="1247140" cy="221615"/>
                <wp:effectExtent l="0" t="0" r="0" b="0"/>
                <wp:wrapNone/>
                <wp:docPr id="42" name="Rectangle 42">
                  <a:hlinkClick xmlns:a="http://schemas.openxmlformats.org/drawingml/2006/main" r:id="rId38"/>
                </wp:docPr>
                <wp:cNvGraphicFramePr/>
                <a:graphic xmlns:a="http://schemas.openxmlformats.org/drawingml/2006/main">
                  <a:graphicData uri="http://schemas.microsoft.com/office/word/2010/wordprocessingShape">
                    <wps:wsp>
                      <wps:cNvSpPr/>
                      <wps:spPr>
                        <a:xfrm>
                          <a:off x="0" y="0"/>
                          <a:ext cx="1247140" cy="2216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http://schemas.openxmlformats.org/drawingml/2006/main" xmlns:w16du="http://schemas.microsoft.com/office/word/2023/wordml/word16du">
            <w:pict w14:anchorId="6627E035">
              <v:rect id="Rectangle 42" style="position:absolute;margin-left:100.9pt;margin-top:119.65pt;width:98.2pt;height:17.45pt;z-index:251658266;visibility:visible;mso-wrap-style:square;mso-wrap-distance-left:9pt;mso-wrap-distance-top:0;mso-wrap-distance-right:9pt;mso-wrap-distance-bottom:0;mso-position-horizontal:absolute;mso-position-horizontal-relative:text;mso-position-vertical:absolute;mso-position-vertical-relative:text;v-text-anchor:middle" href="#_Power_On" o:spid="_x0000_s1026" o:button="t" filled="f" stroked="f" strokeweight="2pt" w14:anchorId="63DFBD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">
                <v:fill o:detectmouseclick="t"/>
              </v:rect>
            </w:pict>
          </mc:Fallback>
        </mc:AlternateContent>
      </w:r>
      <w:r w:rsidR="00875F0E" w:rsidRPr="00875F0E">
        <w:rPr>
          <w:noProof/>
        </w:rPr>
        <mc:AlternateContent>
          <mc:Choice Requires="wps">
            <w:drawing>
              <wp:anchor distT="0" distB="0" distL="114300" distR="114300" simplePos="0" relativeHeight="251658265" behindDoc="0" locked="0" layoutInCell="1" allowOverlap="1" wp14:anchorId="227E889B" wp14:editId="77AEBADD">
                <wp:simplePos x="0" y="0"/>
                <wp:positionH relativeFrom="column">
                  <wp:posOffset>1290320</wp:posOffset>
                </wp:positionH>
                <wp:positionV relativeFrom="paragraph">
                  <wp:posOffset>605790</wp:posOffset>
                </wp:positionV>
                <wp:extent cx="1247140" cy="221615"/>
                <wp:effectExtent l="0" t="0" r="0" b="0"/>
                <wp:wrapNone/>
                <wp:docPr id="41" name="Rectangle 41">
                  <a:hlinkClick xmlns:a="http://schemas.openxmlformats.org/drawingml/2006/main" r:id="rId39"/>
                </wp:docPr>
                <wp:cNvGraphicFramePr/>
                <a:graphic xmlns:a="http://schemas.openxmlformats.org/drawingml/2006/main">
                  <a:graphicData uri="http://schemas.microsoft.com/office/word/2010/wordprocessingShape">
                    <wps:wsp>
                      <wps:cNvSpPr/>
                      <wps:spPr>
                        <a:xfrm>
                          <a:off x="0" y="0"/>
                          <a:ext cx="1247140" cy="2216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pic="http://schemas.openxmlformats.org/drawingml/2006/picture" xmlns:a="http://schemas.openxmlformats.org/drawingml/2006/main" xmlns:w16du="http://schemas.microsoft.com/office/word/2023/wordml/word16du">
            <w:pict w14:anchorId="0C4526AA">
              <v:rect id="Rectangle 41" style="position:absolute;margin-left:101.6pt;margin-top:47.7pt;width:98.2pt;height:17.45pt;z-index:251658265;visibility:visible;mso-wrap-style:square;mso-wrap-distance-left:9pt;mso-wrap-distance-top:0;mso-wrap-distance-right:9pt;mso-wrap-distance-bottom:0;mso-position-horizontal:absolute;mso-position-horizontal-relative:text;mso-position-vertical:absolute;mso-position-vertical-relative:text;v-text-anchor:middle" href="#_Mag_1" o:spid="_x0000_s1026" o:button="t" filled="f" stroked="f" strokeweight="2pt" w14:anchorId="35ACE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">
                <v:fill o:detectmouseclick="t"/>
              </v:rect>
            </w:pict>
          </mc:Fallback>
        </mc:AlternateContent>
      </w:r>
      <w:r w:rsidR="00D8319A">
        <w:object w:dxaOrig="9625" w:dyaOrig="9804" w14:anchorId="4A5D2429">
          <v:shape id="_x0000_i1027" type="#_x0000_t75" style="width:483pt;height:490pt" o:ole="">
            <v:imagedata r:id="rId44" o:title=""/>
          </v:shape>
          <o:OLEObject Type="Embed" ProgID="Visio.Drawing.15" ShapeID="_x0000_i1027" DrawAspect="Content" ObjectID="_1741781818" r:id="rId45"/>
        </w:object>
      </w:r>
    </w:p>
    <w:p w14:paraId="1DE0A78B" w14:textId="40FDEE6F" w:rsidR="00190926" w:rsidRDefault="00190926">
      <w:pPr>
        <w:rPr>
          <w:sz w:val="22"/>
          <w:lang w:eastAsia="fr-FR"/>
        </w:rPr>
      </w:pPr>
    </w:p>
    <w:p w14:paraId="5B1260E0" w14:textId="77777777" w:rsidR="00190926" w:rsidRPr="00B446BC" w:rsidRDefault="00190926" w:rsidP="00190926">
      <w:pPr>
        <w:pStyle w:val="NormalIndent"/>
        <w:jc w:val="center"/>
      </w:pPr>
    </w:p>
    <w:p w14:paraId="54BEDDA7" w14:textId="59C69C12" w:rsidR="003E0379" w:rsidRDefault="003E0379" w:rsidP="009F6158">
      <w:pPr>
        <w:ind w:left="720"/>
        <w:rPr>
          <w:sz w:val="22"/>
          <w:szCs w:val="22"/>
        </w:rPr>
      </w:pPr>
      <w:r>
        <w:rPr>
          <w:sz w:val="22"/>
          <w:szCs w:val="22"/>
        </w:rPr>
        <w:br w:type="page"/>
      </w:r>
    </w:p>
    <w:p w14:paraId="335E50BB" w14:textId="77777777" w:rsidR="008C380E" w:rsidRPr="00EB3CD0" w:rsidRDefault="008C380E" w:rsidP="00EB3CD0">
      <w:pPr>
        <w:rPr>
          <w:sz w:val="22"/>
          <w:szCs w:val="22"/>
        </w:rPr>
      </w:pPr>
    </w:p>
    <w:p w14:paraId="3319F28F" w14:textId="62F5F92B" w:rsidR="00FE1EA8" w:rsidRDefault="00FE1EA8" w:rsidP="00FE1EA8">
      <w:pPr>
        <w:pStyle w:val="Heading1"/>
        <w:ind w:left="432" w:hanging="432"/>
      </w:pPr>
      <w:bookmarkStart w:id="31" w:name="_Toc128040338"/>
      <w:r>
        <w:t>Test Functions</w:t>
      </w:r>
      <w:r w:rsidR="001D6C9D">
        <w:t xml:space="preserve"> </w:t>
      </w:r>
      <w:r w:rsidR="001D6C9D" w:rsidRPr="001D6C9D">
        <w:rPr>
          <w:i/>
          <w:color w:val="FF0000"/>
        </w:rPr>
        <w:t>(DF)</w:t>
      </w:r>
      <w:bookmarkEnd w:id="31"/>
    </w:p>
    <w:p w14:paraId="1D110167" w14:textId="43BD98B0" w:rsidR="00FE1EA8" w:rsidRPr="00FE1EA8" w:rsidRDefault="00FE1EA8" w:rsidP="00705340">
      <w:pPr>
        <w:pStyle w:val="Heading2"/>
        <w:keepNext w:val="0"/>
        <w:numPr>
          <w:ilvl w:val="1"/>
          <w:numId w:val="5"/>
        </w:numPr>
        <w:spacing w:before="120" w:after="120"/>
        <w:ind w:left="990" w:hanging="540"/>
      </w:pPr>
      <w:bookmarkStart w:id="32" w:name="_Degauss"/>
      <w:bookmarkStart w:id="33" w:name="_Toc128040339"/>
      <w:bookmarkEnd w:id="32"/>
      <w:r>
        <w:t>Degaus</w:t>
      </w:r>
      <w:r w:rsidR="001D6C9D">
        <w:t>s</w:t>
      </w:r>
      <w:bookmarkEnd w:id="33"/>
    </w:p>
    <w:p w14:paraId="306F8750"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Aim of this test:</w:t>
      </w:r>
    </w:p>
    <w:p w14:paraId="41A6D90F" w14:textId="77777777" w:rsidR="00FE1EA8" w:rsidRPr="001F195E" w:rsidRDefault="00FE1EA8" w:rsidP="00FE1EA8">
      <w:pPr>
        <w:ind w:left="450"/>
        <w:rPr>
          <w:rFonts w:cs="Arial"/>
          <w:sz w:val="22"/>
          <w:szCs w:val="22"/>
        </w:rPr>
      </w:pPr>
      <w:r w:rsidRPr="001F195E">
        <w:rPr>
          <w:rFonts w:cs="Arial"/>
          <w:sz w:val="22"/>
          <w:szCs w:val="22"/>
        </w:rPr>
        <w:t xml:space="preserve">To remove any remnant magnetic field in the ground fault current transformer located on the PCBA </w:t>
      </w:r>
    </w:p>
    <w:p w14:paraId="38E1FBDA" w14:textId="451BA5BF" w:rsidR="00FE1EA8" w:rsidRPr="001F195E" w:rsidRDefault="622690DB" w:rsidP="00FE1EA8">
      <w:pPr>
        <w:ind w:left="450" w:right="368"/>
        <w:rPr>
          <w:rFonts w:cs="Arial"/>
          <w:sz w:val="22"/>
          <w:szCs w:val="22"/>
        </w:rPr>
      </w:pPr>
      <w:r w:rsidRPr="4BA120B8">
        <w:rPr>
          <w:rFonts w:cs="Arial"/>
          <w:sz w:val="22"/>
          <w:szCs w:val="22"/>
        </w:rPr>
        <w:t>6</w:t>
      </w:r>
    </w:p>
    <w:p w14:paraId="5087A725"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7F24252F" w14:textId="77777777" w:rsidR="00FE1EA8" w:rsidRPr="001F195E" w:rsidRDefault="00FE1EA8" w:rsidP="00FE1EA8">
      <w:pPr>
        <w:ind w:left="450"/>
        <w:rPr>
          <w:rFonts w:cs="Arial"/>
          <w:sz w:val="22"/>
          <w:szCs w:val="22"/>
        </w:rPr>
      </w:pPr>
      <w:r w:rsidRPr="001F195E">
        <w:rPr>
          <w:rFonts w:cs="Arial"/>
          <w:sz w:val="22"/>
          <w:szCs w:val="22"/>
        </w:rPr>
        <w:t>Pass a current of specific amplitude and frequency between the Panel (N)eutral and the Load (N)eutral terminals while reducing amplitude to zero at a specific rate.</w:t>
      </w:r>
    </w:p>
    <w:p w14:paraId="28B367BF" w14:textId="77777777" w:rsidR="00FE1EA8" w:rsidRPr="001F195E" w:rsidRDefault="00FE1EA8" w:rsidP="00FE1EA8">
      <w:pPr>
        <w:ind w:left="450"/>
        <w:rPr>
          <w:rFonts w:cs="Arial"/>
          <w:sz w:val="22"/>
          <w:szCs w:val="22"/>
        </w:rPr>
      </w:pPr>
    </w:p>
    <w:p w14:paraId="059FE4FB"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w:t>
      </w:r>
    </w:p>
    <w:p w14:paraId="62201572" w14:textId="77777777" w:rsidR="00FE1EA8" w:rsidRPr="001F195E" w:rsidRDefault="00FE1EA8" w:rsidP="00FE1EA8">
      <w:pPr>
        <w:ind w:left="450"/>
        <w:rPr>
          <w:rFonts w:cs="Arial"/>
          <w:snapToGrid w:val="0"/>
          <w:sz w:val="22"/>
          <w:szCs w:val="22"/>
          <w:u w:val="single"/>
        </w:rPr>
      </w:pPr>
      <w:r w:rsidRPr="001F195E">
        <w:rPr>
          <w:rFonts w:cs="Arial"/>
          <w:snapToGrid w:val="0"/>
          <w:sz w:val="22"/>
          <w:szCs w:val="22"/>
          <w:u w:val="single"/>
        </w:rPr>
        <w:t>Input c</w:t>
      </w:r>
      <w:r w:rsidRPr="001F195E">
        <w:rPr>
          <w:rFonts w:cs="Arial"/>
          <w:sz w:val="22"/>
          <w:szCs w:val="22"/>
          <w:u w:val="single"/>
        </w:rPr>
        <w:t>onfiguration</w:t>
      </w:r>
      <w:r w:rsidRPr="001F195E">
        <w:rPr>
          <w:rFonts w:cs="Arial"/>
          <w:snapToGrid w:val="0"/>
          <w:sz w:val="22"/>
          <w:szCs w:val="22"/>
          <w:u w:val="single"/>
        </w:rPr>
        <w:t xml:space="preserve">: </w:t>
      </w:r>
    </w:p>
    <w:p w14:paraId="03E3B353" w14:textId="77777777" w:rsidR="00FE1EA8" w:rsidRPr="001F195E" w:rsidRDefault="00FE1EA8" w:rsidP="00FE1EA8">
      <w:pPr>
        <w:ind w:left="450"/>
        <w:rPr>
          <w:rFonts w:cs="Arial"/>
          <w:snapToGrid w:val="0"/>
          <w:sz w:val="22"/>
          <w:szCs w:val="22"/>
        </w:rPr>
      </w:pPr>
      <w:r w:rsidRPr="001F195E">
        <w:rPr>
          <w:rFonts w:cs="Arial"/>
          <w:snapToGrid w:val="0"/>
          <w:sz w:val="22"/>
          <w:szCs w:val="22"/>
        </w:rPr>
        <w:t>Make connections to Line (~), Load (~), Panel (N)eutral, and Load (N)eutral terminals.</w:t>
      </w:r>
    </w:p>
    <w:p w14:paraId="516322C3" w14:textId="5031E4CA" w:rsidR="00FE1EA8" w:rsidRPr="001F195E" w:rsidRDefault="00FE1EA8" w:rsidP="00FE1EA8">
      <w:pPr>
        <w:ind w:left="450"/>
        <w:rPr>
          <w:rFonts w:cs="Arial"/>
          <w:b/>
          <w:snapToGrid w:val="0"/>
          <w:color w:val="FF0000"/>
          <w:sz w:val="22"/>
          <w:szCs w:val="22"/>
        </w:rPr>
      </w:pPr>
      <w:r w:rsidRPr="001F195E">
        <w:rPr>
          <w:rFonts w:cs="Arial"/>
          <w:snapToGrid w:val="0"/>
          <w:sz w:val="22"/>
          <w:szCs w:val="22"/>
        </w:rPr>
        <w:t xml:space="preserve">Set the circuit breaker to the ON (closed) or OFF (open) </w:t>
      </w:r>
      <w:commentRangeStart w:id="34"/>
      <w:r w:rsidRPr="001F195E">
        <w:rPr>
          <w:rFonts w:cs="Arial"/>
          <w:snapToGrid w:val="0"/>
          <w:sz w:val="22"/>
          <w:szCs w:val="22"/>
        </w:rPr>
        <w:t>position</w:t>
      </w:r>
      <w:commentRangeEnd w:id="34"/>
      <w:r w:rsidR="009E53F7">
        <w:rPr>
          <w:rStyle w:val="CommentReference"/>
          <w:i/>
          <w:color w:val="FF0000"/>
          <w:lang w:val="fr-FR" w:eastAsia="fr-FR"/>
        </w:rPr>
        <w:commentReference w:id="34"/>
      </w:r>
      <w:r w:rsidRPr="001F195E">
        <w:rPr>
          <w:rFonts w:cs="Arial"/>
          <w:snapToGrid w:val="0"/>
          <w:sz w:val="22"/>
          <w:szCs w:val="22"/>
        </w:rPr>
        <w:t>.</w:t>
      </w:r>
      <w:r w:rsidR="0000169C" w:rsidRPr="001F195E">
        <w:rPr>
          <w:rFonts w:cs="Arial"/>
          <w:snapToGrid w:val="0"/>
          <w:sz w:val="22"/>
          <w:szCs w:val="22"/>
        </w:rPr>
        <w:t xml:space="preserve">  </w:t>
      </w:r>
    </w:p>
    <w:p w14:paraId="633961BD" w14:textId="04485BAA" w:rsidR="00FE1EA8" w:rsidRPr="001F195E" w:rsidRDefault="00FE1EA8" w:rsidP="00FE1EA8">
      <w:pPr>
        <w:ind w:left="450"/>
        <w:rPr>
          <w:rFonts w:cs="Arial"/>
          <w:snapToGrid w:val="0"/>
          <w:sz w:val="22"/>
          <w:szCs w:val="22"/>
        </w:rPr>
      </w:pPr>
      <w:r w:rsidRPr="001F195E">
        <w:rPr>
          <w:rFonts w:cs="Arial"/>
          <w:snapToGrid w:val="0"/>
          <w:sz w:val="22"/>
          <w:szCs w:val="22"/>
        </w:rPr>
        <w:t>Apply a 60</w:t>
      </w:r>
      <w:r w:rsidR="00460DCD">
        <w:rPr>
          <w:rFonts w:cs="Arial"/>
          <w:snapToGrid w:val="0"/>
          <w:sz w:val="22"/>
          <w:szCs w:val="22"/>
        </w:rPr>
        <w:t xml:space="preserve"> </w:t>
      </w:r>
      <w:r w:rsidRPr="001F195E">
        <w:rPr>
          <w:rFonts w:cs="Arial"/>
          <w:snapToGrid w:val="0"/>
          <w:sz w:val="22"/>
          <w:szCs w:val="22"/>
        </w:rPr>
        <w:t>Hz</w:t>
      </w:r>
      <w:r w:rsidR="00B53235" w:rsidRPr="001F195E">
        <w:rPr>
          <w:rFonts w:cs="Arial"/>
          <w:snapToGrid w:val="0"/>
          <w:sz w:val="22"/>
          <w:szCs w:val="22"/>
        </w:rPr>
        <w:t>,</w:t>
      </w:r>
      <w:r w:rsidRPr="001F195E">
        <w:rPr>
          <w:rFonts w:cs="Arial"/>
          <w:snapToGrid w:val="0"/>
          <w:sz w:val="22"/>
          <w:szCs w:val="22"/>
        </w:rPr>
        <w:t xml:space="preserve"> 400</w:t>
      </w:r>
      <w:r w:rsidR="00460DCD">
        <w:rPr>
          <w:rFonts w:cs="Arial"/>
          <w:snapToGrid w:val="0"/>
          <w:sz w:val="22"/>
          <w:szCs w:val="22"/>
        </w:rPr>
        <w:t xml:space="preserve"> </w:t>
      </w:r>
      <w:r w:rsidRPr="001F195E">
        <w:rPr>
          <w:rFonts w:cs="Arial"/>
          <w:snapToGrid w:val="0"/>
          <w:sz w:val="22"/>
          <w:szCs w:val="22"/>
        </w:rPr>
        <w:t xml:space="preserve">mA RMS sine wave to Load (N)eutral.  Reduce this current to zero at a </w:t>
      </w:r>
      <w:r w:rsidR="00287571" w:rsidRPr="001F195E">
        <w:rPr>
          <w:rFonts w:cs="Arial"/>
          <w:snapToGrid w:val="0"/>
          <w:sz w:val="22"/>
          <w:szCs w:val="22"/>
        </w:rPr>
        <w:t xml:space="preserve">ramp </w:t>
      </w:r>
      <w:r w:rsidRPr="001F195E">
        <w:rPr>
          <w:rFonts w:cs="Arial"/>
          <w:snapToGrid w:val="0"/>
          <w:sz w:val="22"/>
          <w:szCs w:val="22"/>
        </w:rPr>
        <w:t>rate of 20</w:t>
      </w:r>
      <w:r w:rsidR="00460DCD">
        <w:rPr>
          <w:rFonts w:cs="Arial"/>
          <w:snapToGrid w:val="0"/>
          <w:sz w:val="22"/>
          <w:szCs w:val="22"/>
        </w:rPr>
        <w:t xml:space="preserve"> </w:t>
      </w:r>
      <w:r w:rsidRPr="001F195E">
        <w:rPr>
          <w:rFonts w:cs="Arial"/>
          <w:snapToGrid w:val="0"/>
          <w:sz w:val="22"/>
          <w:szCs w:val="22"/>
        </w:rPr>
        <w:t>mA/cycle.</w:t>
      </w:r>
    </w:p>
    <w:p w14:paraId="2B6773C4" w14:textId="77777777" w:rsidR="00FE1EA8" w:rsidRPr="001F195E" w:rsidRDefault="00FE1EA8" w:rsidP="00FE1EA8">
      <w:pPr>
        <w:ind w:left="450"/>
        <w:rPr>
          <w:rFonts w:cs="Arial"/>
          <w:snapToGrid w:val="0"/>
          <w:sz w:val="22"/>
          <w:szCs w:val="22"/>
        </w:rPr>
      </w:pPr>
    </w:p>
    <w:p w14:paraId="3AD0F374"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Measurement:</w:t>
      </w:r>
    </w:p>
    <w:p w14:paraId="2AB94A26" w14:textId="77777777" w:rsidR="004C09CC" w:rsidRPr="001F195E" w:rsidRDefault="00FE1EA8" w:rsidP="004C09CC">
      <w:pPr>
        <w:ind w:left="450"/>
        <w:rPr>
          <w:rFonts w:cs="Arial"/>
          <w:sz w:val="22"/>
          <w:szCs w:val="22"/>
        </w:rPr>
      </w:pPr>
      <w:r w:rsidRPr="001F195E">
        <w:rPr>
          <w:rFonts w:cs="Arial"/>
          <w:sz w:val="22"/>
          <w:szCs w:val="22"/>
        </w:rPr>
        <w:t>None.</w:t>
      </w:r>
      <w:r w:rsidR="004C09CC" w:rsidRPr="001F195E">
        <w:rPr>
          <w:rFonts w:cs="Arial"/>
          <w:sz w:val="22"/>
          <w:szCs w:val="22"/>
        </w:rPr>
        <w:t xml:space="preserve"> </w:t>
      </w:r>
    </w:p>
    <w:p w14:paraId="215E6541" w14:textId="1F295930" w:rsidR="004C09CC" w:rsidRPr="001F195E" w:rsidRDefault="004C09CC" w:rsidP="004C09CC">
      <w:pPr>
        <w:ind w:left="450"/>
        <w:rPr>
          <w:rFonts w:cs="Arial"/>
          <w:color w:val="FF0000"/>
          <w:sz w:val="22"/>
          <w:szCs w:val="22"/>
        </w:rPr>
      </w:pPr>
      <w:r w:rsidRPr="001F195E">
        <w:rPr>
          <w:rFonts w:cs="Arial"/>
          <w:sz w:val="22"/>
          <w:szCs w:val="22"/>
        </w:rPr>
        <w:t>On failure, report fault code “F11”.</w:t>
      </w:r>
    </w:p>
    <w:p w14:paraId="3D5F3319" w14:textId="77777777" w:rsidR="004C09CC" w:rsidRPr="001F195E" w:rsidRDefault="004C09CC" w:rsidP="004C09CC">
      <w:pPr>
        <w:ind w:left="450"/>
        <w:rPr>
          <w:rFonts w:cs="Arial"/>
          <w:sz w:val="22"/>
          <w:szCs w:val="22"/>
        </w:rPr>
      </w:pPr>
    </w:p>
    <w:p w14:paraId="274731D4" w14:textId="083820AD" w:rsidR="00FE1EA8" w:rsidRPr="001F195E" w:rsidRDefault="004C09CC" w:rsidP="004C09CC">
      <w:pPr>
        <w:ind w:left="450"/>
        <w:rPr>
          <w:rFonts w:cs="Arial"/>
          <w:sz w:val="22"/>
          <w:szCs w:val="22"/>
        </w:rPr>
      </w:pPr>
      <w:r w:rsidRPr="001F195E">
        <w:rPr>
          <w:rFonts w:cs="Arial"/>
          <w:sz w:val="22"/>
          <w:szCs w:val="22"/>
        </w:rPr>
        <w:t>End of test</w:t>
      </w:r>
    </w:p>
    <w:p w14:paraId="714F4E8E" w14:textId="77777777" w:rsidR="00FE1EA8" w:rsidRPr="001C4F87" w:rsidRDefault="00FE1EA8" w:rsidP="001F195E">
      <w:pPr>
        <w:pStyle w:val="Header"/>
        <w:tabs>
          <w:tab w:val="clear" w:pos="9072"/>
        </w:tabs>
        <w:ind w:left="450"/>
        <w:jc w:val="both"/>
        <w:rPr>
          <w:rFonts w:cs="Arial"/>
        </w:rPr>
      </w:pPr>
    </w:p>
    <w:p w14:paraId="41AA2FA6" w14:textId="0AB5075C" w:rsidR="00FE1EA8" w:rsidRPr="001C4F87" w:rsidRDefault="00FE1EA8" w:rsidP="00705340">
      <w:pPr>
        <w:pStyle w:val="Heading2"/>
        <w:keepNext w:val="0"/>
        <w:numPr>
          <w:ilvl w:val="1"/>
          <w:numId w:val="5"/>
        </w:numPr>
        <w:spacing w:before="120" w:after="120"/>
        <w:ind w:left="990" w:hanging="540"/>
        <w:rPr>
          <w:b w:val="0"/>
          <w:bCs w:val="0"/>
          <w:sz w:val="24"/>
          <w:szCs w:val="24"/>
        </w:rPr>
      </w:pPr>
      <w:bookmarkStart w:id="35" w:name="_Trip_Speed_2"/>
      <w:bookmarkStart w:id="36" w:name="_Toc128040340"/>
      <w:bookmarkEnd w:id="35"/>
      <w:r>
        <w:t>Trip Speed 2</w:t>
      </w:r>
      <w:r w:rsidRPr="001C4F87">
        <w:rPr>
          <w:snapToGrid w:val="0"/>
          <w:sz w:val="18"/>
          <w:szCs w:val="18"/>
        </w:rPr>
        <w:t xml:space="preserve">  </w:t>
      </w:r>
      <w:r w:rsidRPr="001C4F87">
        <w:rPr>
          <w:b w:val="0"/>
          <w:snapToGrid w:val="0"/>
          <w:color w:val="7030A0"/>
          <w:sz w:val="18"/>
          <w:szCs w:val="18"/>
        </w:rPr>
        <w:t>(UL943 5</w:t>
      </w:r>
      <w:r w:rsidRPr="001C4F87">
        <w:rPr>
          <w:b w:val="0"/>
          <w:snapToGrid w:val="0"/>
          <w:color w:val="7030A0"/>
          <w:sz w:val="18"/>
          <w:szCs w:val="18"/>
          <w:vertAlign w:val="superscript"/>
        </w:rPr>
        <w:t>th</w:t>
      </w:r>
      <w:r w:rsidRPr="001C4F87">
        <w:rPr>
          <w:b w:val="0"/>
          <w:snapToGrid w:val="0"/>
          <w:color w:val="7030A0"/>
          <w:sz w:val="18"/>
          <w:szCs w:val="18"/>
        </w:rPr>
        <w:t xml:space="preserve"> edition sec 6.7)</w:t>
      </w:r>
      <w:bookmarkEnd w:id="36"/>
    </w:p>
    <w:p w14:paraId="38F2CF78"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 xml:space="preserve">Aim of this test: </w:t>
      </w:r>
    </w:p>
    <w:p w14:paraId="700DC288" w14:textId="00F5A155" w:rsidR="00FE1EA8" w:rsidRPr="001F195E" w:rsidRDefault="00FE1EA8" w:rsidP="00FE1EA8">
      <w:pPr>
        <w:ind w:left="450"/>
        <w:rPr>
          <w:rFonts w:cs="Arial"/>
          <w:sz w:val="22"/>
          <w:szCs w:val="22"/>
        </w:rPr>
      </w:pPr>
      <w:r w:rsidRPr="001F195E">
        <w:rPr>
          <w:rFonts w:cs="Arial"/>
          <w:sz w:val="22"/>
          <w:szCs w:val="22"/>
        </w:rPr>
        <w:t>Determine response time of powered breaker to open with ground fault current applied</w:t>
      </w:r>
      <w:r w:rsidRPr="001F195E">
        <w:rPr>
          <w:rFonts w:cs="Arial"/>
          <w:strike/>
          <w:sz w:val="22"/>
          <w:szCs w:val="22"/>
        </w:rPr>
        <w:t>.To</w:t>
      </w:r>
      <w:r w:rsidR="00FE1B60" w:rsidRPr="001F195E">
        <w:rPr>
          <w:rFonts w:cs="Arial"/>
          <w:sz w:val="22"/>
          <w:szCs w:val="22"/>
        </w:rPr>
        <w:t xml:space="preserve"> </w:t>
      </w:r>
      <w:r w:rsidR="00FE1B60" w:rsidRPr="001F195E">
        <w:rPr>
          <w:rFonts w:cs="Arial"/>
          <w:b/>
          <w:bCs/>
          <w:color w:val="FF0000"/>
          <w:sz w:val="22"/>
          <w:szCs w:val="22"/>
        </w:rPr>
        <w:t>to</w:t>
      </w:r>
      <w:r w:rsidRPr="001F195E">
        <w:rPr>
          <w:rFonts w:cs="Arial"/>
          <w:color w:val="FF0000"/>
          <w:sz w:val="22"/>
          <w:szCs w:val="22"/>
        </w:rPr>
        <w:t xml:space="preserve"> </w:t>
      </w:r>
      <w:r w:rsidRPr="001F195E">
        <w:rPr>
          <w:rFonts w:cs="Arial"/>
          <w:sz w:val="22"/>
          <w:szCs w:val="22"/>
        </w:rPr>
        <w:t>ensure correct mechanical assembly of breaker.</w:t>
      </w:r>
    </w:p>
    <w:p w14:paraId="5AECDB9B" w14:textId="77777777" w:rsidR="00FE1EA8" w:rsidRPr="001F195E" w:rsidRDefault="00FE1EA8" w:rsidP="00FE1EA8">
      <w:pPr>
        <w:ind w:left="450" w:right="368"/>
        <w:rPr>
          <w:rFonts w:cs="Arial"/>
          <w:sz w:val="22"/>
          <w:szCs w:val="22"/>
        </w:rPr>
      </w:pPr>
    </w:p>
    <w:p w14:paraId="4BB1C16B"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7D56063A" w14:textId="77777777" w:rsidR="00FE1EA8" w:rsidRPr="001F195E" w:rsidRDefault="00FE1EA8" w:rsidP="00FE1EA8">
      <w:pPr>
        <w:ind w:left="450"/>
        <w:rPr>
          <w:rFonts w:cs="Arial"/>
          <w:sz w:val="22"/>
          <w:szCs w:val="22"/>
        </w:rPr>
      </w:pPr>
      <w:r w:rsidRPr="001F195E">
        <w:rPr>
          <w:rFonts w:cs="Arial"/>
          <w:sz w:val="22"/>
          <w:szCs w:val="22"/>
        </w:rPr>
        <w:t>Power breaker in the ON position at 85% nominal line voltage and induce a specific current between Panel (N)eutral and Load (N)eutral terminals.</w:t>
      </w:r>
    </w:p>
    <w:p w14:paraId="6839CF89" w14:textId="77777777" w:rsidR="00FE1EA8" w:rsidRPr="001F195E" w:rsidRDefault="00FE1EA8" w:rsidP="00FE1EA8">
      <w:pPr>
        <w:ind w:left="450"/>
        <w:rPr>
          <w:rFonts w:cs="Arial"/>
          <w:sz w:val="22"/>
          <w:szCs w:val="22"/>
        </w:rPr>
      </w:pPr>
    </w:p>
    <w:p w14:paraId="0CDBAD57"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 xml:space="preserve">Test: </w:t>
      </w:r>
    </w:p>
    <w:p w14:paraId="62958BAA" w14:textId="77777777" w:rsidR="00FE1EA8" w:rsidRPr="001F195E" w:rsidRDefault="00FE1EA8" w:rsidP="00FE1EA8">
      <w:pPr>
        <w:ind w:left="450"/>
        <w:rPr>
          <w:rFonts w:cs="Arial"/>
          <w:snapToGrid w:val="0"/>
          <w:sz w:val="22"/>
          <w:szCs w:val="22"/>
          <w:u w:val="single"/>
        </w:rPr>
      </w:pPr>
      <w:r w:rsidRPr="001F195E">
        <w:rPr>
          <w:rFonts w:cs="Arial"/>
          <w:snapToGrid w:val="0"/>
          <w:sz w:val="22"/>
          <w:szCs w:val="22"/>
          <w:u w:val="single"/>
        </w:rPr>
        <w:t>Input c</w:t>
      </w:r>
      <w:r w:rsidRPr="001F195E">
        <w:rPr>
          <w:rFonts w:cs="Arial"/>
          <w:sz w:val="22"/>
          <w:szCs w:val="22"/>
          <w:u w:val="single"/>
        </w:rPr>
        <w:t>onfiguration</w:t>
      </w:r>
      <w:r w:rsidRPr="001F195E">
        <w:rPr>
          <w:rFonts w:cs="Arial"/>
          <w:snapToGrid w:val="0"/>
          <w:sz w:val="22"/>
          <w:szCs w:val="22"/>
          <w:u w:val="single"/>
        </w:rPr>
        <w:t xml:space="preserve">: </w:t>
      </w:r>
    </w:p>
    <w:p w14:paraId="1E1BE748" w14:textId="77777777" w:rsidR="00FE1EA8" w:rsidRPr="001F195E" w:rsidRDefault="00FE1EA8" w:rsidP="00FE1EA8">
      <w:pPr>
        <w:ind w:left="450"/>
        <w:rPr>
          <w:rFonts w:cs="Arial"/>
          <w:snapToGrid w:val="0"/>
          <w:sz w:val="22"/>
          <w:szCs w:val="22"/>
        </w:rPr>
      </w:pPr>
      <w:r w:rsidRPr="001F195E">
        <w:rPr>
          <w:rFonts w:cs="Arial"/>
          <w:snapToGrid w:val="0"/>
          <w:sz w:val="22"/>
          <w:szCs w:val="22"/>
        </w:rPr>
        <w:t>Make connections to Line (~), Load (~), Panel (N)eutral, and Load (N)eutral terminals.</w:t>
      </w:r>
    </w:p>
    <w:p w14:paraId="2F846590" w14:textId="66F12886" w:rsidR="00FE1EA8" w:rsidRPr="001F195E" w:rsidRDefault="00FE1EA8" w:rsidP="00FE1EA8">
      <w:pPr>
        <w:ind w:left="450"/>
        <w:rPr>
          <w:rFonts w:cs="Arial"/>
          <w:b/>
          <w:snapToGrid w:val="0"/>
          <w:color w:val="FF0000"/>
          <w:sz w:val="22"/>
          <w:szCs w:val="22"/>
        </w:rPr>
      </w:pPr>
      <w:r w:rsidRPr="001F195E">
        <w:rPr>
          <w:rFonts w:cs="Arial"/>
          <w:snapToGrid w:val="0"/>
          <w:sz w:val="22"/>
          <w:szCs w:val="22"/>
        </w:rPr>
        <w:t>Apply</w:t>
      </w:r>
      <w:r w:rsidR="008F443F" w:rsidRPr="001F195E">
        <w:rPr>
          <w:rFonts w:cs="Arial"/>
          <w:snapToGrid w:val="0"/>
          <w:sz w:val="22"/>
          <w:szCs w:val="22"/>
        </w:rPr>
        <w:t xml:space="preserve"> </w:t>
      </w:r>
      <w:r w:rsidR="008F443F" w:rsidRPr="00D8630F">
        <w:rPr>
          <w:rFonts w:cs="Arial"/>
          <w:b/>
          <w:bCs/>
          <w:snapToGrid w:val="0"/>
          <w:color w:val="000000" w:themeColor="text1"/>
          <w:sz w:val="22"/>
          <w:szCs w:val="22"/>
        </w:rPr>
        <w:t>a</w:t>
      </w:r>
      <w:r w:rsidRPr="001F195E">
        <w:rPr>
          <w:rFonts w:cs="Arial"/>
          <w:snapToGrid w:val="0"/>
          <w:sz w:val="22"/>
          <w:szCs w:val="22"/>
        </w:rPr>
        <w:t xml:space="preserve"> 102</w:t>
      </w:r>
      <w:r w:rsidR="00460DCD">
        <w:rPr>
          <w:rFonts w:cs="Arial"/>
          <w:snapToGrid w:val="0"/>
          <w:sz w:val="22"/>
          <w:szCs w:val="22"/>
        </w:rPr>
        <w:t xml:space="preserve"> VAC</w:t>
      </w:r>
      <w:r w:rsidR="00B53235" w:rsidRPr="001F195E">
        <w:rPr>
          <w:rFonts w:cs="Arial"/>
          <w:snapToGrid w:val="0"/>
          <w:sz w:val="22"/>
          <w:szCs w:val="22"/>
        </w:rPr>
        <w:t>,</w:t>
      </w:r>
      <w:r w:rsidRPr="001F195E">
        <w:rPr>
          <w:rFonts w:cs="Arial"/>
          <w:snapToGrid w:val="0"/>
          <w:sz w:val="22"/>
          <w:szCs w:val="22"/>
        </w:rPr>
        <w:t xml:space="preserve"> 60</w:t>
      </w:r>
      <w:r w:rsidR="00460DCD">
        <w:rPr>
          <w:rFonts w:cs="Arial"/>
          <w:snapToGrid w:val="0"/>
          <w:sz w:val="22"/>
          <w:szCs w:val="22"/>
        </w:rPr>
        <w:t xml:space="preserve"> </w:t>
      </w:r>
      <w:r w:rsidRPr="001F195E">
        <w:rPr>
          <w:rFonts w:cs="Arial"/>
          <w:snapToGrid w:val="0"/>
          <w:sz w:val="22"/>
          <w:szCs w:val="22"/>
        </w:rPr>
        <w:t xml:space="preserve">Hz sine wave to Line (~) </w:t>
      </w:r>
      <w:r w:rsidR="0044217E" w:rsidRPr="001F195E">
        <w:rPr>
          <w:rFonts w:cs="Arial"/>
          <w:snapToGrid w:val="0"/>
          <w:sz w:val="22"/>
          <w:szCs w:val="22"/>
        </w:rPr>
        <w:t>and Panel (N)eutral terminals.</w:t>
      </w:r>
    </w:p>
    <w:p w14:paraId="053905D4" w14:textId="77777777" w:rsidR="00FE1EA8" w:rsidRPr="001F195E" w:rsidRDefault="00FE1EA8" w:rsidP="00FE1EA8">
      <w:pPr>
        <w:ind w:left="450"/>
        <w:rPr>
          <w:rFonts w:cs="Arial"/>
          <w:snapToGrid w:val="0"/>
          <w:sz w:val="22"/>
          <w:szCs w:val="22"/>
        </w:rPr>
      </w:pPr>
      <w:r w:rsidRPr="001F195E">
        <w:rPr>
          <w:rFonts w:cs="Arial"/>
          <w:snapToGrid w:val="0"/>
          <w:sz w:val="22"/>
          <w:szCs w:val="22"/>
        </w:rPr>
        <w:t>Ensure breaker is in the ON (closed) position.</w:t>
      </w:r>
    </w:p>
    <w:p w14:paraId="77A1588D" w14:textId="685E370F" w:rsidR="00FE1EA8" w:rsidRPr="001F195E" w:rsidRDefault="00FE1EA8" w:rsidP="00FE1EA8">
      <w:pPr>
        <w:ind w:left="450"/>
        <w:rPr>
          <w:rFonts w:cs="Arial"/>
          <w:snapToGrid w:val="0"/>
          <w:sz w:val="22"/>
          <w:szCs w:val="22"/>
        </w:rPr>
      </w:pPr>
      <w:r w:rsidRPr="001F195E">
        <w:rPr>
          <w:rFonts w:cs="Arial"/>
          <w:snapToGrid w:val="0"/>
          <w:sz w:val="22"/>
          <w:szCs w:val="22"/>
        </w:rPr>
        <w:t>Create a 264mA</w:t>
      </w:r>
      <w:r w:rsidR="00B53235" w:rsidRPr="001F195E">
        <w:rPr>
          <w:rFonts w:cs="Arial"/>
          <w:snapToGrid w:val="0"/>
          <w:sz w:val="22"/>
          <w:szCs w:val="22"/>
        </w:rPr>
        <w:t>,</w:t>
      </w:r>
      <w:r w:rsidRPr="001F195E">
        <w:rPr>
          <w:rFonts w:cs="Arial"/>
          <w:snapToGrid w:val="0"/>
          <w:sz w:val="22"/>
          <w:szCs w:val="22"/>
        </w:rPr>
        <w:t xml:space="preserve"> </w:t>
      </w:r>
      <w:r w:rsidR="00DF798A" w:rsidRPr="001F195E">
        <w:rPr>
          <w:rFonts w:cs="Arial"/>
          <w:snapToGrid w:val="0"/>
          <w:sz w:val="22"/>
          <w:szCs w:val="22"/>
        </w:rPr>
        <w:t>60Hz c</w:t>
      </w:r>
      <w:r w:rsidR="004F08AE" w:rsidRPr="001F195E">
        <w:rPr>
          <w:rFonts w:cs="Arial"/>
          <w:snapToGrid w:val="0"/>
          <w:sz w:val="22"/>
          <w:szCs w:val="22"/>
        </w:rPr>
        <w:t>urrent between Panel (N)eutral and L</w:t>
      </w:r>
      <w:r w:rsidRPr="001F195E">
        <w:rPr>
          <w:rFonts w:cs="Arial"/>
          <w:snapToGrid w:val="0"/>
          <w:sz w:val="22"/>
          <w:szCs w:val="22"/>
        </w:rPr>
        <w:t>oad (N)eutral terminal.</w:t>
      </w:r>
    </w:p>
    <w:p w14:paraId="03CEFE74" w14:textId="68984F1C" w:rsidR="00FE1EA8" w:rsidRPr="001F195E" w:rsidRDefault="00FE1EA8" w:rsidP="00FE1EA8">
      <w:pPr>
        <w:ind w:left="450"/>
        <w:rPr>
          <w:rFonts w:cs="Arial"/>
          <w:snapToGrid w:val="0"/>
          <w:sz w:val="22"/>
          <w:szCs w:val="22"/>
        </w:rPr>
      </w:pPr>
      <w:r w:rsidRPr="001F195E">
        <w:rPr>
          <w:rFonts w:cs="Arial"/>
          <w:snapToGrid w:val="0"/>
          <w:sz w:val="22"/>
          <w:szCs w:val="22"/>
        </w:rPr>
        <w:t xml:space="preserve">Breaker MUST open within </w:t>
      </w:r>
      <w:r w:rsidR="000B3225" w:rsidRPr="00D8630F">
        <w:rPr>
          <w:rFonts w:cs="Arial"/>
          <w:b/>
          <w:bCs/>
          <w:snapToGrid w:val="0"/>
          <w:color w:val="000000" w:themeColor="text1"/>
          <w:sz w:val="22"/>
          <w:szCs w:val="22"/>
        </w:rPr>
        <w:t>25</w:t>
      </w:r>
      <w:r w:rsidR="00460DCD" w:rsidRPr="00D8630F">
        <w:rPr>
          <w:rFonts w:cs="Arial"/>
          <w:b/>
          <w:bCs/>
          <w:snapToGrid w:val="0"/>
          <w:color w:val="000000" w:themeColor="text1"/>
          <w:sz w:val="22"/>
          <w:szCs w:val="22"/>
        </w:rPr>
        <w:t xml:space="preserve"> </w:t>
      </w:r>
      <w:commentRangeStart w:id="37"/>
      <w:r w:rsidR="000B3225" w:rsidRPr="00D8630F">
        <w:rPr>
          <w:rFonts w:cs="Arial"/>
          <w:b/>
          <w:bCs/>
          <w:snapToGrid w:val="0"/>
          <w:color w:val="000000" w:themeColor="text1"/>
          <w:sz w:val="22"/>
          <w:szCs w:val="22"/>
        </w:rPr>
        <w:t>mS</w:t>
      </w:r>
      <w:commentRangeEnd w:id="37"/>
      <w:r w:rsidR="00D8630F">
        <w:rPr>
          <w:rStyle w:val="CommentReference"/>
          <w:i/>
          <w:color w:val="FF0000"/>
          <w:lang w:val="fr-FR" w:eastAsia="fr-FR"/>
        </w:rPr>
        <w:commentReference w:id="37"/>
      </w:r>
      <w:r w:rsidR="000B3225" w:rsidRPr="00D8630F">
        <w:rPr>
          <w:rFonts w:cs="Arial"/>
          <w:snapToGrid w:val="0"/>
          <w:color w:val="000000" w:themeColor="text1"/>
          <w:sz w:val="22"/>
          <w:szCs w:val="22"/>
        </w:rPr>
        <w:t xml:space="preserve"> </w:t>
      </w:r>
    </w:p>
    <w:p w14:paraId="37046AE7" w14:textId="77777777" w:rsidR="00FE1EA8" w:rsidRPr="001F195E" w:rsidRDefault="00FE1EA8" w:rsidP="00FE1EA8">
      <w:pPr>
        <w:ind w:left="450"/>
        <w:rPr>
          <w:rFonts w:cs="Arial"/>
          <w:snapToGrid w:val="0"/>
          <w:sz w:val="22"/>
          <w:szCs w:val="22"/>
        </w:rPr>
      </w:pPr>
    </w:p>
    <w:p w14:paraId="3F85F3B0"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Measurement:</w:t>
      </w:r>
    </w:p>
    <w:p w14:paraId="10E283A1" w14:textId="79A31057" w:rsidR="00FE1EA8" w:rsidRPr="001F195E" w:rsidRDefault="00FE1EA8" w:rsidP="00FE1EA8">
      <w:pPr>
        <w:ind w:left="450"/>
        <w:rPr>
          <w:rFonts w:cs="Arial"/>
          <w:sz w:val="22"/>
          <w:szCs w:val="22"/>
        </w:rPr>
      </w:pPr>
      <w:r w:rsidRPr="001F195E">
        <w:rPr>
          <w:rFonts w:cs="Arial"/>
          <w:sz w:val="22"/>
          <w:szCs w:val="22"/>
        </w:rPr>
        <w:t>Presence of 102</w:t>
      </w:r>
      <w:r w:rsidR="00460DCD">
        <w:rPr>
          <w:rFonts w:cs="Arial"/>
          <w:sz w:val="22"/>
          <w:szCs w:val="22"/>
        </w:rPr>
        <w:t xml:space="preserve"> VAC</w:t>
      </w:r>
      <w:r w:rsidRPr="001F195E">
        <w:rPr>
          <w:rFonts w:cs="Arial"/>
          <w:sz w:val="22"/>
          <w:szCs w:val="22"/>
        </w:rPr>
        <w:t xml:space="preserve"> at Load (~) terminal to determine state of breaker.</w:t>
      </w:r>
    </w:p>
    <w:p w14:paraId="65363B11" w14:textId="15225ABE" w:rsidR="00D06974" w:rsidRPr="001F195E" w:rsidRDefault="00FE1EA8" w:rsidP="00D06974">
      <w:pPr>
        <w:ind w:left="450"/>
        <w:rPr>
          <w:rFonts w:cs="Arial"/>
          <w:sz w:val="22"/>
          <w:szCs w:val="22"/>
        </w:rPr>
      </w:pPr>
      <w:r w:rsidRPr="001F195E">
        <w:rPr>
          <w:rFonts w:cs="Arial"/>
          <w:sz w:val="22"/>
          <w:szCs w:val="22"/>
        </w:rPr>
        <w:t>Time between application of 264</w:t>
      </w:r>
      <w:r w:rsidR="00460DCD">
        <w:rPr>
          <w:rFonts w:cs="Arial"/>
          <w:sz w:val="22"/>
          <w:szCs w:val="22"/>
        </w:rPr>
        <w:t xml:space="preserve"> </w:t>
      </w:r>
      <w:r w:rsidRPr="001F195E">
        <w:rPr>
          <w:rFonts w:cs="Arial"/>
          <w:sz w:val="22"/>
          <w:szCs w:val="22"/>
        </w:rPr>
        <w:t>mA signal and loss of 102</w:t>
      </w:r>
      <w:r w:rsidR="00460DCD">
        <w:rPr>
          <w:rFonts w:cs="Arial"/>
          <w:sz w:val="22"/>
          <w:szCs w:val="22"/>
        </w:rPr>
        <w:t xml:space="preserve"> VAC</w:t>
      </w:r>
      <w:r w:rsidRPr="001F195E">
        <w:rPr>
          <w:rFonts w:cs="Arial"/>
          <w:sz w:val="22"/>
          <w:szCs w:val="22"/>
        </w:rPr>
        <w:t xml:space="preserve"> at Load (~).</w:t>
      </w:r>
      <w:r w:rsidR="00D06974" w:rsidRPr="001F195E">
        <w:rPr>
          <w:rFonts w:cs="Arial"/>
          <w:sz w:val="22"/>
          <w:szCs w:val="22"/>
        </w:rPr>
        <w:t xml:space="preserve"> </w:t>
      </w:r>
    </w:p>
    <w:p w14:paraId="6C84F8D4" w14:textId="3956F485" w:rsidR="00D06974" w:rsidRPr="001F195E" w:rsidRDefault="00D06974" w:rsidP="00D06974">
      <w:pPr>
        <w:ind w:left="450"/>
        <w:rPr>
          <w:rFonts w:cs="Arial"/>
          <w:sz w:val="22"/>
          <w:szCs w:val="22"/>
        </w:rPr>
      </w:pPr>
      <w:r w:rsidRPr="001F195E">
        <w:rPr>
          <w:rFonts w:cs="Arial"/>
          <w:sz w:val="22"/>
          <w:szCs w:val="22"/>
        </w:rPr>
        <w:t>On failure, report fault code “F6”.</w:t>
      </w:r>
    </w:p>
    <w:p w14:paraId="444ACE4F" w14:textId="77777777" w:rsidR="00D06974" w:rsidRPr="001F195E" w:rsidRDefault="00D06974" w:rsidP="00D06974">
      <w:pPr>
        <w:ind w:left="450"/>
        <w:rPr>
          <w:rFonts w:cs="Arial"/>
          <w:sz w:val="22"/>
          <w:szCs w:val="22"/>
        </w:rPr>
      </w:pPr>
    </w:p>
    <w:p w14:paraId="148E1F32" w14:textId="7284A18B" w:rsidR="00FE1EA8" w:rsidRPr="001F195E" w:rsidRDefault="00FE1EA8" w:rsidP="00D06974">
      <w:pPr>
        <w:ind w:left="450"/>
        <w:rPr>
          <w:rFonts w:cs="Arial"/>
          <w:sz w:val="22"/>
          <w:szCs w:val="22"/>
        </w:rPr>
      </w:pPr>
      <w:r w:rsidRPr="001F195E">
        <w:rPr>
          <w:rFonts w:cs="Arial"/>
          <w:sz w:val="22"/>
          <w:szCs w:val="22"/>
        </w:rPr>
        <w:t>End of test</w:t>
      </w:r>
    </w:p>
    <w:p w14:paraId="2B4F7A30" w14:textId="77777777" w:rsidR="00FE1EA8" w:rsidRPr="001C4F87" w:rsidRDefault="00FE1EA8" w:rsidP="001F195E">
      <w:pPr>
        <w:pStyle w:val="Header"/>
        <w:tabs>
          <w:tab w:val="clear" w:pos="9072"/>
        </w:tabs>
        <w:ind w:left="450"/>
        <w:jc w:val="both"/>
        <w:rPr>
          <w:rFonts w:cs="Arial"/>
        </w:rPr>
      </w:pPr>
    </w:p>
    <w:p w14:paraId="230F3FAF" w14:textId="04AB21EF" w:rsidR="00FE1EA8" w:rsidRPr="001C4F87" w:rsidRDefault="00FE1EA8" w:rsidP="00705340">
      <w:pPr>
        <w:pStyle w:val="Heading2"/>
        <w:keepNext w:val="0"/>
        <w:numPr>
          <w:ilvl w:val="1"/>
          <w:numId w:val="5"/>
        </w:numPr>
        <w:spacing w:before="120" w:after="120"/>
        <w:ind w:left="990" w:hanging="540"/>
        <w:rPr>
          <w:b w:val="0"/>
          <w:bCs w:val="0"/>
          <w:sz w:val="24"/>
          <w:szCs w:val="24"/>
        </w:rPr>
      </w:pPr>
      <w:bookmarkStart w:id="38" w:name="_Power_Up"/>
      <w:bookmarkStart w:id="39" w:name="_Toc128040341"/>
      <w:bookmarkEnd w:id="38"/>
      <w:r w:rsidRPr="00FE1EA8">
        <w:lastRenderedPageBreak/>
        <w:t>Powe</w:t>
      </w:r>
      <w:r>
        <w:t>r Up</w:t>
      </w:r>
      <w:bookmarkEnd w:id="39"/>
    </w:p>
    <w:p w14:paraId="1B0AD18D"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 xml:space="preserve">Aim of this test: </w:t>
      </w:r>
    </w:p>
    <w:p w14:paraId="0915D1D0" w14:textId="77DD31E5" w:rsidR="00FE1EA8" w:rsidRPr="001F195E" w:rsidRDefault="7FEB4B9D" w:rsidP="00FE1EA8">
      <w:pPr>
        <w:ind w:left="450"/>
        <w:rPr>
          <w:rFonts w:cs="Arial"/>
          <w:sz w:val="22"/>
          <w:szCs w:val="22"/>
        </w:rPr>
      </w:pPr>
      <w:commentRangeStart w:id="40"/>
      <w:r w:rsidRPr="7F9ACCC8">
        <w:rPr>
          <w:rFonts w:cs="Arial"/>
          <w:sz w:val="22"/>
          <w:szCs w:val="22"/>
        </w:rPr>
        <w:t xml:space="preserve">Determine </w:t>
      </w:r>
      <w:commentRangeEnd w:id="40"/>
      <w:r>
        <w:rPr>
          <w:rStyle w:val="CommentReference"/>
        </w:rPr>
        <w:commentReference w:id="40"/>
      </w:r>
      <w:r w:rsidR="609ACB88" w:rsidRPr="7F9ACCC8">
        <w:rPr>
          <w:rFonts w:cs="Arial"/>
          <w:sz w:val="22"/>
          <w:szCs w:val="22"/>
        </w:rPr>
        <w:t>powered breaker does not open with ground fault current applied when initially powered</w:t>
      </w:r>
    </w:p>
    <w:p w14:paraId="251EC5E5" w14:textId="77777777" w:rsidR="00FE1EA8" w:rsidRPr="001F195E" w:rsidRDefault="00FE1EA8" w:rsidP="00FE1EA8">
      <w:pPr>
        <w:ind w:left="708" w:right="368"/>
        <w:rPr>
          <w:rFonts w:cs="Arial"/>
          <w:sz w:val="22"/>
          <w:szCs w:val="22"/>
        </w:rPr>
      </w:pPr>
    </w:p>
    <w:p w14:paraId="289AB7E9"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528E37B1" w14:textId="77777777" w:rsidR="00FE1EA8" w:rsidRPr="001F195E" w:rsidRDefault="00FE1EA8" w:rsidP="00FE1EA8">
      <w:pPr>
        <w:ind w:left="450"/>
        <w:rPr>
          <w:rFonts w:cs="Arial"/>
          <w:sz w:val="22"/>
          <w:szCs w:val="22"/>
        </w:rPr>
      </w:pPr>
      <w:r w:rsidRPr="001F195E">
        <w:rPr>
          <w:rFonts w:cs="Arial"/>
          <w:sz w:val="22"/>
          <w:szCs w:val="22"/>
        </w:rPr>
        <w:t>Power breaker in the ON position at 110% nominal line voltage and induce a specific current between Panel (N)eutral and Load (N)eutral terminals.</w:t>
      </w:r>
    </w:p>
    <w:p w14:paraId="34FB572B" w14:textId="77777777" w:rsidR="00FE1EA8" w:rsidRPr="001F195E" w:rsidRDefault="00FE1EA8" w:rsidP="00FE1EA8">
      <w:pPr>
        <w:ind w:left="708"/>
        <w:rPr>
          <w:rFonts w:cs="Arial"/>
          <w:sz w:val="22"/>
          <w:szCs w:val="22"/>
        </w:rPr>
      </w:pPr>
    </w:p>
    <w:p w14:paraId="294BEC9B"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 xml:space="preserve">Test: </w:t>
      </w:r>
    </w:p>
    <w:p w14:paraId="60C0C3EF" w14:textId="77777777" w:rsidR="00FE1EA8" w:rsidRPr="001F195E" w:rsidRDefault="00FE1EA8" w:rsidP="00FE1EA8">
      <w:pPr>
        <w:ind w:left="708" w:hanging="258"/>
        <w:rPr>
          <w:rFonts w:cs="Arial"/>
          <w:snapToGrid w:val="0"/>
          <w:sz w:val="22"/>
          <w:szCs w:val="22"/>
        </w:rPr>
      </w:pPr>
      <w:r w:rsidRPr="001F195E">
        <w:rPr>
          <w:rFonts w:cs="Arial"/>
          <w:sz w:val="22"/>
          <w:szCs w:val="22"/>
        </w:rPr>
        <w:t>Make</w:t>
      </w:r>
      <w:r w:rsidRPr="001F195E">
        <w:rPr>
          <w:rFonts w:cs="Arial"/>
          <w:snapToGrid w:val="0"/>
          <w:sz w:val="22"/>
          <w:szCs w:val="22"/>
        </w:rPr>
        <w:t xml:space="preserve"> connections to Line (~), Load (~), Panel (N)eutral, and Load (N)eutral terminals.</w:t>
      </w:r>
    </w:p>
    <w:p w14:paraId="5E29888E" w14:textId="61FFE371" w:rsidR="00FE1EA8" w:rsidRPr="001F195E" w:rsidRDefault="00FE1EA8" w:rsidP="00FE1EA8">
      <w:pPr>
        <w:ind w:left="708" w:hanging="258"/>
        <w:rPr>
          <w:rFonts w:cs="Arial"/>
          <w:b/>
          <w:snapToGrid w:val="0"/>
          <w:color w:val="FF0000"/>
          <w:sz w:val="22"/>
          <w:szCs w:val="22"/>
        </w:rPr>
      </w:pPr>
      <w:r w:rsidRPr="001F195E">
        <w:rPr>
          <w:rFonts w:cs="Arial"/>
          <w:snapToGrid w:val="0"/>
          <w:sz w:val="22"/>
          <w:szCs w:val="22"/>
        </w:rPr>
        <w:t>Apply</w:t>
      </w:r>
      <w:r w:rsidR="008F443F" w:rsidRPr="001F195E">
        <w:rPr>
          <w:rFonts w:cs="Arial"/>
          <w:snapToGrid w:val="0"/>
          <w:sz w:val="22"/>
          <w:szCs w:val="22"/>
        </w:rPr>
        <w:t xml:space="preserve"> </w:t>
      </w:r>
      <w:r w:rsidR="008F443F" w:rsidRPr="37150584">
        <w:rPr>
          <w:rFonts w:cs="Arial"/>
          <w:snapToGrid w:val="0"/>
          <w:color w:val="000000" w:themeColor="text1"/>
          <w:sz w:val="22"/>
          <w:szCs w:val="22"/>
        </w:rPr>
        <w:t>a</w:t>
      </w:r>
      <w:r w:rsidR="008F443F" w:rsidRPr="001F195E">
        <w:rPr>
          <w:rFonts w:cs="Arial"/>
          <w:snapToGrid w:val="0"/>
          <w:sz w:val="22"/>
          <w:szCs w:val="22"/>
        </w:rPr>
        <w:t xml:space="preserve"> </w:t>
      </w:r>
      <w:r w:rsidRPr="001F195E">
        <w:rPr>
          <w:rFonts w:cs="Arial"/>
          <w:snapToGrid w:val="0"/>
          <w:sz w:val="22"/>
          <w:szCs w:val="22"/>
        </w:rPr>
        <w:t>132</w:t>
      </w:r>
      <w:r w:rsidR="00460DCD">
        <w:rPr>
          <w:rFonts w:cs="Arial"/>
          <w:snapToGrid w:val="0"/>
          <w:sz w:val="22"/>
          <w:szCs w:val="22"/>
        </w:rPr>
        <w:t xml:space="preserve"> VAC</w:t>
      </w:r>
      <w:r w:rsidR="00B53235" w:rsidRPr="001F195E">
        <w:rPr>
          <w:rFonts w:cs="Arial"/>
          <w:snapToGrid w:val="0"/>
          <w:sz w:val="22"/>
          <w:szCs w:val="22"/>
        </w:rPr>
        <w:t>,</w:t>
      </w:r>
      <w:r w:rsidRPr="001F195E">
        <w:rPr>
          <w:rFonts w:cs="Arial"/>
          <w:snapToGrid w:val="0"/>
          <w:sz w:val="22"/>
          <w:szCs w:val="22"/>
        </w:rPr>
        <w:t xml:space="preserve"> 60</w:t>
      </w:r>
      <w:r w:rsidR="00460DCD">
        <w:rPr>
          <w:rFonts w:cs="Arial"/>
          <w:snapToGrid w:val="0"/>
          <w:sz w:val="22"/>
          <w:szCs w:val="22"/>
        </w:rPr>
        <w:t xml:space="preserve"> </w:t>
      </w:r>
      <w:r w:rsidRPr="001F195E">
        <w:rPr>
          <w:rFonts w:cs="Arial"/>
          <w:snapToGrid w:val="0"/>
          <w:sz w:val="22"/>
          <w:szCs w:val="22"/>
        </w:rPr>
        <w:t xml:space="preserve">Hz sine wave to Line (~) </w:t>
      </w:r>
      <w:r w:rsidR="0044217E" w:rsidRPr="001F195E">
        <w:rPr>
          <w:rFonts w:cs="Arial"/>
          <w:snapToGrid w:val="0"/>
          <w:sz w:val="22"/>
          <w:szCs w:val="22"/>
        </w:rPr>
        <w:t>and Panel (N)eutral terminals.</w:t>
      </w:r>
    </w:p>
    <w:p w14:paraId="7A689C87" w14:textId="77777777" w:rsidR="00FE1EA8" w:rsidRPr="001F195E" w:rsidRDefault="00FE1EA8" w:rsidP="00FE1EA8">
      <w:pPr>
        <w:ind w:left="708" w:hanging="258"/>
        <w:rPr>
          <w:rFonts w:cs="Arial"/>
          <w:snapToGrid w:val="0"/>
          <w:sz w:val="22"/>
          <w:szCs w:val="22"/>
        </w:rPr>
      </w:pPr>
      <w:r w:rsidRPr="001F195E">
        <w:rPr>
          <w:rFonts w:cs="Arial"/>
          <w:snapToGrid w:val="0"/>
          <w:sz w:val="22"/>
          <w:szCs w:val="22"/>
        </w:rPr>
        <w:t>Ensure breaker is in the ON (closed) position.</w:t>
      </w:r>
    </w:p>
    <w:p w14:paraId="1A49EB4B" w14:textId="1EA60C29" w:rsidR="00FE1EA8" w:rsidRPr="001F195E" w:rsidRDefault="00FE1EA8" w:rsidP="00FE1EA8">
      <w:pPr>
        <w:ind w:left="708" w:hanging="258"/>
        <w:rPr>
          <w:rFonts w:cs="Arial"/>
          <w:snapToGrid w:val="0"/>
          <w:sz w:val="22"/>
          <w:szCs w:val="22"/>
        </w:rPr>
      </w:pPr>
      <w:r w:rsidRPr="001F195E">
        <w:rPr>
          <w:rFonts w:cs="Arial"/>
          <w:snapToGrid w:val="0"/>
          <w:sz w:val="22"/>
          <w:szCs w:val="22"/>
        </w:rPr>
        <w:t>Create a 2</w:t>
      </w:r>
      <w:r w:rsidR="00460DCD">
        <w:rPr>
          <w:rFonts w:cs="Arial"/>
          <w:snapToGrid w:val="0"/>
          <w:sz w:val="22"/>
          <w:szCs w:val="22"/>
        </w:rPr>
        <w:t xml:space="preserve"> </w:t>
      </w:r>
      <w:r w:rsidRPr="001F195E">
        <w:rPr>
          <w:rFonts w:cs="Arial"/>
          <w:snapToGrid w:val="0"/>
          <w:sz w:val="22"/>
          <w:szCs w:val="22"/>
        </w:rPr>
        <w:t>mA</w:t>
      </w:r>
      <w:r w:rsidR="00B53235" w:rsidRPr="001F195E">
        <w:rPr>
          <w:rFonts w:cs="Arial"/>
          <w:snapToGrid w:val="0"/>
          <w:sz w:val="22"/>
          <w:szCs w:val="22"/>
        </w:rPr>
        <w:t>,</w:t>
      </w:r>
      <w:r w:rsidRPr="001F195E">
        <w:rPr>
          <w:rFonts w:cs="Arial"/>
          <w:snapToGrid w:val="0"/>
          <w:sz w:val="22"/>
          <w:szCs w:val="22"/>
        </w:rPr>
        <w:t xml:space="preserve"> </w:t>
      </w:r>
      <w:r w:rsidR="00DF798A" w:rsidRPr="001F195E">
        <w:rPr>
          <w:rFonts w:cs="Arial"/>
          <w:snapToGrid w:val="0"/>
          <w:sz w:val="22"/>
          <w:szCs w:val="22"/>
        </w:rPr>
        <w:t>60</w:t>
      </w:r>
      <w:r w:rsidR="00460DCD">
        <w:rPr>
          <w:rFonts w:cs="Arial"/>
          <w:snapToGrid w:val="0"/>
          <w:sz w:val="22"/>
          <w:szCs w:val="22"/>
        </w:rPr>
        <w:t xml:space="preserve"> </w:t>
      </w:r>
      <w:r w:rsidR="00DF798A" w:rsidRPr="001F195E">
        <w:rPr>
          <w:rFonts w:cs="Arial"/>
          <w:snapToGrid w:val="0"/>
          <w:sz w:val="22"/>
          <w:szCs w:val="22"/>
        </w:rPr>
        <w:t>Hz c</w:t>
      </w:r>
      <w:r w:rsidR="00300482" w:rsidRPr="001F195E">
        <w:rPr>
          <w:rFonts w:cs="Arial"/>
          <w:snapToGrid w:val="0"/>
          <w:sz w:val="22"/>
          <w:szCs w:val="22"/>
        </w:rPr>
        <w:t>urrent between Panel (N)eutral and Load (N)eutral terminal</w:t>
      </w:r>
      <w:r w:rsidRPr="001F195E">
        <w:rPr>
          <w:rFonts w:cs="Arial"/>
          <w:snapToGrid w:val="0"/>
          <w:sz w:val="22"/>
          <w:szCs w:val="22"/>
        </w:rPr>
        <w:t>.</w:t>
      </w:r>
    </w:p>
    <w:p w14:paraId="20D466A7" w14:textId="2AE35D47" w:rsidR="00FE1EA8" w:rsidRPr="001F195E" w:rsidRDefault="09137C01" w:rsidP="00FE1EA8">
      <w:pPr>
        <w:ind w:firstLine="450"/>
        <w:rPr>
          <w:rFonts w:cs="Arial"/>
          <w:sz w:val="22"/>
          <w:szCs w:val="22"/>
        </w:rPr>
      </w:pPr>
      <w:r w:rsidRPr="001F195E">
        <w:rPr>
          <w:rFonts w:cs="Arial"/>
          <w:snapToGrid w:val="0"/>
          <w:sz w:val="22"/>
          <w:szCs w:val="22"/>
        </w:rPr>
        <w:t xml:space="preserve">Breaker MUST </w:t>
      </w:r>
      <w:commentRangeStart w:id="41"/>
      <w:r w:rsidR="704C5CEF" w:rsidRPr="37150584">
        <w:rPr>
          <w:rFonts w:cs="Arial"/>
          <w:snapToGrid w:val="0"/>
          <w:color w:val="000000" w:themeColor="text1"/>
          <w:sz w:val="22"/>
          <w:szCs w:val="22"/>
        </w:rPr>
        <w:t>remain closed</w:t>
      </w:r>
      <w:commentRangeEnd w:id="41"/>
      <w:r w:rsidR="00FE1EA8">
        <w:rPr>
          <w:rStyle w:val="CommentReference"/>
        </w:rPr>
        <w:commentReference w:id="41"/>
      </w:r>
      <w:r w:rsidR="704C5CEF" w:rsidRPr="37150584">
        <w:rPr>
          <w:rFonts w:cs="Arial"/>
          <w:snapToGrid w:val="0"/>
          <w:color w:val="000000" w:themeColor="text1"/>
          <w:sz w:val="22"/>
          <w:szCs w:val="22"/>
        </w:rPr>
        <w:t xml:space="preserve"> for</w:t>
      </w:r>
      <w:r w:rsidRPr="001F195E">
        <w:rPr>
          <w:rFonts w:cs="Arial"/>
          <w:snapToGrid w:val="0"/>
          <w:sz w:val="22"/>
          <w:szCs w:val="22"/>
        </w:rPr>
        <w:t xml:space="preserve"> </w:t>
      </w:r>
      <w:r w:rsidRPr="4BA120B8">
        <w:rPr>
          <w:rFonts w:cs="Arial"/>
          <w:b/>
          <w:bCs/>
          <w:snapToGrid w:val="0"/>
          <w:sz w:val="22"/>
          <w:szCs w:val="22"/>
        </w:rPr>
        <w:t>2 seconds</w:t>
      </w:r>
      <w:r w:rsidRPr="001F195E">
        <w:rPr>
          <w:rFonts w:cs="Arial"/>
          <w:snapToGrid w:val="0"/>
          <w:sz w:val="22"/>
          <w:szCs w:val="22"/>
        </w:rPr>
        <w:t>.</w:t>
      </w:r>
    </w:p>
    <w:p w14:paraId="0F72D64F" w14:textId="77777777" w:rsidR="00FE1EA8" w:rsidRPr="001F195E" w:rsidRDefault="00FE1EA8" w:rsidP="001F195E">
      <w:pPr>
        <w:ind w:left="450"/>
        <w:rPr>
          <w:rFonts w:cs="Arial"/>
          <w:snapToGrid w:val="0"/>
          <w:sz w:val="22"/>
          <w:szCs w:val="22"/>
        </w:rPr>
      </w:pPr>
    </w:p>
    <w:p w14:paraId="43944CAC"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Measurement:</w:t>
      </w:r>
    </w:p>
    <w:p w14:paraId="2B4E3043" w14:textId="632D417B" w:rsidR="00FE1EA8" w:rsidRPr="001F195E" w:rsidRDefault="00FE1EA8" w:rsidP="00FE1EA8">
      <w:pPr>
        <w:ind w:left="450"/>
        <w:rPr>
          <w:rFonts w:cs="Arial"/>
          <w:sz w:val="22"/>
          <w:szCs w:val="22"/>
        </w:rPr>
      </w:pPr>
      <w:r w:rsidRPr="001F195E">
        <w:rPr>
          <w:rFonts w:cs="Arial"/>
          <w:sz w:val="22"/>
          <w:szCs w:val="22"/>
        </w:rPr>
        <w:t>Presence of 132</w:t>
      </w:r>
      <w:r w:rsidR="00460DCD">
        <w:rPr>
          <w:rFonts w:cs="Arial"/>
          <w:sz w:val="22"/>
          <w:szCs w:val="22"/>
        </w:rPr>
        <w:t xml:space="preserve"> </w:t>
      </w:r>
      <w:r w:rsidRPr="001F195E">
        <w:rPr>
          <w:rFonts w:cs="Arial"/>
          <w:sz w:val="22"/>
          <w:szCs w:val="22"/>
        </w:rPr>
        <w:t>VAC at Load (~) terminal to determine state of breaker.</w:t>
      </w:r>
    </w:p>
    <w:p w14:paraId="719E42A5" w14:textId="5A35FB8D" w:rsidR="00FE1EA8" w:rsidRPr="001F195E" w:rsidRDefault="09137C01" w:rsidP="00FE1EA8">
      <w:pPr>
        <w:ind w:left="450"/>
        <w:rPr>
          <w:rFonts w:cs="Arial"/>
          <w:sz w:val="22"/>
          <w:szCs w:val="22"/>
        </w:rPr>
      </w:pPr>
      <w:r w:rsidRPr="4BA120B8">
        <w:rPr>
          <w:rFonts w:cs="Arial"/>
          <w:sz w:val="22"/>
          <w:szCs w:val="22"/>
        </w:rPr>
        <w:t>Time between application of 2 mA signal and loss of 132</w:t>
      </w:r>
      <w:r w:rsidR="08B3DD39" w:rsidRPr="4BA120B8">
        <w:rPr>
          <w:rFonts w:cs="Arial"/>
          <w:sz w:val="22"/>
          <w:szCs w:val="22"/>
        </w:rPr>
        <w:t xml:space="preserve"> </w:t>
      </w:r>
      <w:r w:rsidRPr="4BA120B8">
        <w:rPr>
          <w:rFonts w:cs="Arial"/>
          <w:sz w:val="22"/>
          <w:szCs w:val="22"/>
        </w:rPr>
        <w:t>VAC at Load (~).</w:t>
      </w:r>
    </w:p>
    <w:p w14:paraId="08AE31E8" w14:textId="5F1A9051" w:rsidR="00316B2F" w:rsidRPr="001F195E" w:rsidRDefault="00316B2F" w:rsidP="00FE1EA8">
      <w:pPr>
        <w:ind w:left="450"/>
        <w:rPr>
          <w:rFonts w:cs="Arial"/>
          <w:sz w:val="22"/>
          <w:szCs w:val="22"/>
        </w:rPr>
      </w:pPr>
      <w:r w:rsidRPr="001F195E">
        <w:rPr>
          <w:rFonts w:cs="Arial"/>
          <w:sz w:val="22"/>
          <w:szCs w:val="22"/>
        </w:rPr>
        <w:t>On failure, report fault code “F1”.</w:t>
      </w:r>
    </w:p>
    <w:p w14:paraId="5F6F98A5" w14:textId="77777777" w:rsidR="00FE1EA8" w:rsidRPr="001F195E" w:rsidRDefault="00FE1EA8" w:rsidP="00FE1EA8">
      <w:pPr>
        <w:ind w:left="450"/>
        <w:rPr>
          <w:rFonts w:cs="Arial"/>
          <w:sz w:val="22"/>
          <w:szCs w:val="22"/>
        </w:rPr>
      </w:pPr>
    </w:p>
    <w:p w14:paraId="573FD093" w14:textId="77777777" w:rsidR="00FE1EA8" w:rsidRPr="001F195E" w:rsidRDefault="00FE1EA8" w:rsidP="00FE1EA8">
      <w:pPr>
        <w:pStyle w:val="Header"/>
        <w:tabs>
          <w:tab w:val="clear" w:pos="9072"/>
        </w:tabs>
        <w:ind w:left="450"/>
        <w:jc w:val="both"/>
        <w:rPr>
          <w:rFonts w:cs="Arial"/>
          <w:sz w:val="22"/>
          <w:szCs w:val="22"/>
        </w:rPr>
      </w:pPr>
      <w:r w:rsidRPr="001F195E">
        <w:rPr>
          <w:rFonts w:cs="Arial"/>
          <w:sz w:val="22"/>
          <w:szCs w:val="22"/>
        </w:rPr>
        <w:t>End of test</w:t>
      </w:r>
    </w:p>
    <w:p w14:paraId="4631810D" w14:textId="77777777" w:rsidR="00FE1EA8" w:rsidRPr="001C4F87" w:rsidRDefault="00FE1EA8" w:rsidP="001F195E">
      <w:pPr>
        <w:ind w:left="450"/>
        <w:rPr>
          <w:rFonts w:cs="Arial"/>
        </w:rPr>
      </w:pPr>
    </w:p>
    <w:p w14:paraId="7430ADE8" w14:textId="77777777" w:rsidR="00FE1EA8" w:rsidRPr="001C4F87" w:rsidRDefault="00FE1EA8" w:rsidP="00705340">
      <w:pPr>
        <w:pStyle w:val="Heading2"/>
        <w:keepNext w:val="0"/>
        <w:numPr>
          <w:ilvl w:val="1"/>
          <w:numId w:val="5"/>
        </w:numPr>
        <w:spacing w:before="120" w:after="120"/>
        <w:ind w:left="990" w:hanging="540"/>
        <w:rPr>
          <w:b w:val="0"/>
          <w:bCs w:val="0"/>
          <w:sz w:val="24"/>
          <w:szCs w:val="24"/>
        </w:rPr>
      </w:pPr>
      <w:bookmarkStart w:id="42" w:name="_Ground_Fault_Threshold"/>
      <w:bookmarkStart w:id="43" w:name="_Toc128040342"/>
      <w:bookmarkEnd w:id="42"/>
      <w:r w:rsidRPr="00701F54">
        <w:rPr>
          <w:bCs w:val="0"/>
        </w:rPr>
        <w:t>Ground Fault Threshold (unloaded)</w:t>
      </w:r>
      <w:r w:rsidRPr="001C4F87">
        <w:rPr>
          <w:snapToGrid w:val="0"/>
          <w:sz w:val="20"/>
          <w:szCs w:val="20"/>
        </w:rPr>
        <w:t xml:space="preserve">  </w:t>
      </w:r>
      <w:r w:rsidRPr="001C4F87">
        <w:rPr>
          <w:b w:val="0"/>
          <w:snapToGrid w:val="0"/>
          <w:color w:val="7030A0"/>
          <w:sz w:val="20"/>
          <w:szCs w:val="20"/>
        </w:rPr>
        <w:t>(UL943 5</w:t>
      </w:r>
      <w:r w:rsidRPr="001C4F87">
        <w:rPr>
          <w:b w:val="0"/>
          <w:snapToGrid w:val="0"/>
          <w:color w:val="7030A0"/>
          <w:sz w:val="20"/>
          <w:szCs w:val="20"/>
          <w:vertAlign w:val="superscript"/>
        </w:rPr>
        <w:t>th</w:t>
      </w:r>
      <w:r w:rsidRPr="001C4F87">
        <w:rPr>
          <w:b w:val="0"/>
          <w:snapToGrid w:val="0"/>
          <w:color w:val="7030A0"/>
          <w:sz w:val="20"/>
          <w:szCs w:val="20"/>
        </w:rPr>
        <w:t xml:space="preserve"> edition sec </w:t>
      </w:r>
      <w:r w:rsidRPr="001C4F87">
        <w:rPr>
          <w:snapToGrid w:val="0"/>
          <w:color w:val="FF0000"/>
          <w:sz w:val="20"/>
          <w:szCs w:val="20"/>
        </w:rPr>
        <w:t>??</w:t>
      </w:r>
      <w:r w:rsidRPr="001C4F87">
        <w:rPr>
          <w:b w:val="0"/>
          <w:snapToGrid w:val="0"/>
          <w:color w:val="7030A0"/>
          <w:sz w:val="20"/>
          <w:szCs w:val="20"/>
        </w:rPr>
        <w:t>)</w:t>
      </w:r>
      <w:bookmarkEnd w:id="43"/>
    </w:p>
    <w:p w14:paraId="0A8C837D"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 xml:space="preserve">Aim of this test: </w:t>
      </w:r>
    </w:p>
    <w:p w14:paraId="4B9CFC98" w14:textId="0D2C2C2A" w:rsidR="00FE1EA8" w:rsidRPr="001F195E" w:rsidRDefault="005E3C97" w:rsidP="00D213EA">
      <w:pPr>
        <w:ind w:left="450"/>
        <w:rPr>
          <w:rFonts w:cs="Arial"/>
          <w:sz w:val="22"/>
          <w:szCs w:val="22"/>
        </w:rPr>
      </w:pPr>
      <w:commentRangeStart w:id="44"/>
      <w:r w:rsidRPr="699E1BD0">
        <w:rPr>
          <w:rFonts w:cs="Arial"/>
          <w:color w:val="000000" w:themeColor="text1"/>
          <w:sz w:val="22"/>
          <w:szCs w:val="22"/>
        </w:rPr>
        <w:t xml:space="preserve">Determine </w:t>
      </w:r>
      <w:commentRangeEnd w:id="44"/>
      <w:r>
        <w:rPr>
          <w:rStyle w:val="CommentReference"/>
        </w:rPr>
        <w:commentReference w:id="44"/>
      </w:r>
      <w:r w:rsidR="00FE1EA8" w:rsidRPr="001F195E">
        <w:rPr>
          <w:rFonts w:cs="Arial"/>
          <w:sz w:val="22"/>
          <w:szCs w:val="22"/>
        </w:rPr>
        <w:t xml:space="preserve">ground fault current amplitude which causes breaker to open when load current is not present. </w:t>
      </w:r>
    </w:p>
    <w:p w14:paraId="6093372C" w14:textId="77777777" w:rsidR="00FE1EA8" w:rsidRPr="001F195E" w:rsidRDefault="00FE1EA8" w:rsidP="00FE1EA8">
      <w:pPr>
        <w:ind w:left="708" w:right="368"/>
        <w:rPr>
          <w:rFonts w:cs="Arial"/>
          <w:sz w:val="22"/>
          <w:szCs w:val="22"/>
        </w:rPr>
      </w:pPr>
    </w:p>
    <w:p w14:paraId="0AB878AA"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61F9D7E4" w14:textId="77777777" w:rsidR="00FE1EA8" w:rsidRPr="001F195E" w:rsidRDefault="00FE1EA8" w:rsidP="00D213EA">
      <w:pPr>
        <w:ind w:left="450"/>
        <w:rPr>
          <w:rFonts w:cs="Arial"/>
          <w:sz w:val="22"/>
          <w:szCs w:val="22"/>
        </w:rPr>
      </w:pPr>
      <w:r w:rsidRPr="001F195E">
        <w:rPr>
          <w:rFonts w:cs="Arial"/>
          <w:sz w:val="22"/>
          <w:szCs w:val="22"/>
        </w:rPr>
        <w:t>Power breaker in the ON position at 85% nominal line voltage and pass a range of ground fault currents between Load (N) and Panel (N) terminals.</w:t>
      </w:r>
    </w:p>
    <w:p w14:paraId="48DC2044" w14:textId="77777777" w:rsidR="00FE1EA8" w:rsidRPr="001F195E" w:rsidRDefault="00FE1EA8" w:rsidP="00FE1EA8">
      <w:pPr>
        <w:ind w:left="708"/>
        <w:rPr>
          <w:rFonts w:cs="Arial"/>
          <w:sz w:val="22"/>
          <w:szCs w:val="22"/>
        </w:rPr>
      </w:pPr>
    </w:p>
    <w:p w14:paraId="3FCEB3C2"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w:t>
      </w:r>
    </w:p>
    <w:p w14:paraId="77D2F842" w14:textId="77777777" w:rsidR="00FE1EA8" w:rsidRPr="001F195E" w:rsidRDefault="00FE1EA8" w:rsidP="00D213EA">
      <w:pPr>
        <w:ind w:left="450"/>
        <w:rPr>
          <w:rFonts w:cs="Arial"/>
          <w:sz w:val="22"/>
          <w:szCs w:val="22"/>
        </w:rPr>
      </w:pPr>
      <w:r w:rsidRPr="001F195E">
        <w:rPr>
          <w:rFonts w:cs="Arial"/>
          <w:sz w:val="22"/>
          <w:szCs w:val="22"/>
        </w:rPr>
        <w:t>Make connections to Line (~), Load (~), Panel (N)eutral, and Load (N)eutral terminals.</w:t>
      </w:r>
    </w:p>
    <w:p w14:paraId="738AF38F" w14:textId="64003154" w:rsidR="00FE1EA8" w:rsidRPr="001F195E" w:rsidRDefault="00FE1EA8" w:rsidP="00D213EA">
      <w:pPr>
        <w:ind w:left="450"/>
        <w:rPr>
          <w:rFonts w:cs="Arial"/>
          <w:sz w:val="22"/>
          <w:szCs w:val="22"/>
        </w:rPr>
      </w:pPr>
      <w:r w:rsidRPr="001F195E">
        <w:rPr>
          <w:rFonts w:cs="Arial"/>
          <w:sz w:val="22"/>
          <w:szCs w:val="22"/>
        </w:rPr>
        <w:t>Apply</w:t>
      </w:r>
      <w:r w:rsidR="008F443F" w:rsidRPr="001F195E">
        <w:rPr>
          <w:rFonts w:cs="Arial"/>
          <w:snapToGrid w:val="0"/>
          <w:sz w:val="22"/>
          <w:szCs w:val="22"/>
        </w:rPr>
        <w:t xml:space="preserve"> </w:t>
      </w:r>
      <w:r w:rsidR="008F443F" w:rsidRPr="001F195E">
        <w:rPr>
          <w:rFonts w:cs="Arial"/>
          <w:b/>
          <w:bCs/>
          <w:snapToGrid w:val="0"/>
          <w:color w:val="FF0000"/>
          <w:sz w:val="22"/>
          <w:szCs w:val="22"/>
        </w:rPr>
        <w:t>a</w:t>
      </w:r>
      <w:r w:rsidR="008F443F" w:rsidRPr="001F195E">
        <w:rPr>
          <w:rFonts w:cs="Arial"/>
          <w:snapToGrid w:val="0"/>
          <w:sz w:val="22"/>
          <w:szCs w:val="22"/>
        </w:rPr>
        <w:t xml:space="preserve"> </w:t>
      </w:r>
      <w:r w:rsidRPr="001F195E">
        <w:rPr>
          <w:rFonts w:cs="Arial"/>
          <w:sz w:val="22"/>
          <w:szCs w:val="22"/>
        </w:rPr>
        <w:t>102</w:t>
      </w:r>
      <w:r w:rsidR="00460DCD">
        <w:rPr>
          <w:rFonts w:cs="Arial"/>
          <w:sz w:val="22"/>
          <w:szCs w:val="22"/>
        </w:rPr>
        <w:t xml:space="preserve"> </w:t>
      </w:r>
      <w:r w:rsidRPr="001F195E">
        <w:rPr>
          <w:rFonts w:cs="Arial"/>
          <w:sz w:val="22"/>
          <w:szCs w:val="22"/>
        </w:rPr>
        <w:t>V</w:t>
      </w:r>
      <w:r w:rsidRPr="001F195E">
        <w:rPr>
          <w:rFonts w:cs="Arial"/>
          <w:color w:val="FF0000"/>
          <w:sz w:val="22"/>
          <w:szCs w:val="22"/>
        </w:rPr>
        <w:t>AC</w:t>
      </w:r>
      <w:r w:rsidR="00B53235" w:rsidRPr="001F195E">
        <w:rPr>
          <w:rFonts w:cs="Arial"/>
          <w:sz w:val="22"/>
          <w:szCs w:val="22"/>
        </w:rPr>
        <w:t>,</w:t>
      </w:r>
      <w:r w:rsidRPr="001F195E">
        <w:rPr>
          <w:rFonts w:cs="Arial"/>
          <w:sz w:val="22"/>
          <w:szCs w:val="22"/>
        </w:rPr>
        <w:t xml:space="preserve"> 60Hz sine wave to Line (~) and Panel (N)eutral terminals.</w:t>
      </w:r>
    </w:p>
    <w:p w14:paraId="34AEB142" w14:textId="77777777" w:rsidR="00FE1EA8" w:rsidRPr="001F195E" w:rsidRDefault="00FE1EA8" w:rsidP="00D213EA">
      <w:pPr>
        <w:ind w:left="450"/>
        <w:rPr>
          <w:rFonts w:cs="Arial"/>
          <w:sz w:val="22"/>
          <w:szCs w:val="22"/>
        </w:rPr>
      </w:pPr>
      <w:r w:rsidRPr="001F195E">
        <w:rPr>
          <w:rFonts w:cs="Arial"/>
          <w:sz w:val="22"/>
          <w:szCs w:val="22"/>
        </w:rPr>
        <w:t>Ensure breaker is in the ON (closed) position.</w:t>
      </w:r>
    </w:p>
    <w:p w14:paraId="2CD2F1A4" w14:textId="73A182D4" w:rsidR="00FE1EA8" w:rsidRPr="001F195E" w:rsidRDefault="00FE1EA8" w:rsidP="00D213EA">
      <w:pPr>
        <w:ind w:left="450"/>
        <w:rPr>
          <w:rFonts w:cs="Arial"/>
          <w:sz w:val="22"/>
          <w:szCs w:val="22"/>
        </w:rPr>
      </w:pPr>
      <w:r w:rsidRPr="001F195E">
        <w:rPr>
          <w:rFonts w:cs="Arial"/>
          <w:sz w:val="22"/>
          <w:szCs w:val="22"/>
        </w:rPr>
        <w:t>Create a 4</w:t>
      </w:r>
      <w:r w:rsidR="00460DCD">
        <w:rPr>
          <w:rFonts w:cs="Arial"/>
          <w:sz w:val="22"/>
          <w:szCs w:val="22"/>
        </w:rPr>
        <w:t xml:space="preserve"> </w:t>
      </w:r>
      <w:r w:rsidRPr="001F195E">
        <w:rPr>
          <w:rFonts w:cs="Arial"/>
          <w:sz w:val="22"/>
          <w:szCs w:val="22"/>
        </w:rPr>
        <w:t>mA</w:t>
      </w:r>
      <w:r w:rsidR="00B53235" w:rsidRPr="001F195E">
        <w:rPr>
          <w:rFonts w:cs="Arial"/>
          <w:sz w:val="22"/>
          <w:szCs w:val="22"/>
        </w:rPr>
        <w:t>,</w:t>
      </w:r>
      <w:r w:rsidRPr="001F195E">
        <w:rPr>
          <w:rFonts w:cs="Arial"/>
          <w:sz w:val="22"/>
          <w:szCs w:val="22"/>
        </w:rPr>
        <w:t xml:space="preserve"> </w:t>
      </w:r>
      <w:r w:rsidR="00646138" w:rsidRPr="001F195E">
        <w:rPr>
          <w:rFonts w:cs="Arial"/>
          <w:snapToGrid w:val="0"/>
          <w:sz w:val="22"/>
          <w:szCs w:val="22"/>
        </w:rPr>
        <w:t>60</w:t>
      </w:r>
      <w:r w:rsidR="00460DCD">
        <w:rPr>
          <w:rFonts w:cs="Arial"/>
          <w:snapToGrid w:val="0"/>
          <w:sz w:val="22"/>
          <w:szCs w:val="22"/>
        </w:rPr>
        <w:t xml:space="preserve"> </w:t>
      </w:r>
      <w:r w:rsidR="00646138" w:rsidRPr="001F195E">
        <w:rPr>
          <w:rFonts w:cs="Arial"/>
          <w:snapToGrid w:val="0"/>
          <w:sz w:val="22"/>
          <w:szCs w:val="22"/>
        </w:rPr>
        <w:t>Hz c</w:t>
      </w:r>
      <w:r w:rsidR="00467673" w:rsidRPr="001F195E">
        <w:rPr>
          <w:rFonts w:cs="Arial"/>
          <w:snapToGrid w:val="0"/>
          <w:sz w:val="22"/>
          <w:szCs w:val="22"/>
        </w:rPr>
        <w:t>urrent between Panel (N)eutral and Load (N)eutral terminal</w:t>
      </w:r>
      <w:r w:rsidRPr="001F195E">
        <w:rPr>
          <w:rFonts w:cs="Arial"/>
          <w:sz w:val="22"/>
          <w:szCs w:val="22"/>
        </w:rPr>
        <w:t>.</w:t>
      </w:r>
    </w:p>
    <w:p w14:paraId="338CF10D" w14:textId="440FFD16" w:rsidR="00FE1EA8" w:rsidRPr="001F195E" w:rsidRDefault="00646138" w:rsidP="00D213EA">
      <w:pPr>
        <w:ind w:left="450"/>
        <w:rPr>
          <w:rFonts w:cs="Arial"/>
          <w:sz w:val="22"/>
          <w:szCs w:val="22"/>
        </w:rPr>
      </w:pPr>
      <w:r w:rsidRPr="001F195E">
        <w:rPr>
          <w:rFonts w:cs="Arial"/>
          <w:sz w:val="22"/>
          <w:szCs w:val="22"/>
        </w:rPr>
        <w:t>Increase the 4</w:t>
      </w:r>
      <w:r w:rsidR="00460DCD">
        <w:rPr>
          <w:rFonts w:cs="Arial"/>
          <w:sz w:val="22"/>
          <w:szCs w:val="22"/>
        </w:rPr>
        <w:t xml:space="preserve"> </w:t>
      </w:r>
      <w:r w:rsidRPr="001F195E">
        <w:rPr>
          <w:rFonts w:cs="Arial"/>
          <w:sz w:val="22"/>
          <w:szCs w:val="22"/>
        </w:rPr>
        <w:t xml:space="preserve">mA current </w:t>
      </w:r>
      <w:r w:rsidR="00FE1EA8" w:rsidRPr="001F195E">
        <w:rPr>
          <w:rFonts w:cs="Arial"/>
          <w:sz w:val="22"/>
          <w:szCs w:val="22"/>
        </w:rPr>
        <w:t>to a maximum of 6</w:t>
      </w:r>
      <w:r w:rsidR="00460DCD">
        <w:rPr>
          <w:rFonts w:cs="Arial"/>
          <w:sz w:val="22"/>
          <w:szCs w:val="22"/>
        </w:rPr>
        <w:t xml:space="preserve"> </w:t>
      </w:r>
      <w:r w:rsidR="00FE1EA8" w:rsidRPr="001F195E">
        <w:rPr>
          <w:rFonts w:cs="Arial"/>
          <w:sz w:val="22"/>
          <w:szCs w:val="22"/>
        </w:rPr>
        <w:t>mA in steps of 300</w:t>
      </w:r>
      <w:r w:rsidR="00460DCD">
        <w:rPr>
          <w:rFonts w:cs="Arial"/>
          <w:sz w:val="22"/>
          <w:szCs w:val="22"/>
        </w:rPr>
        <w:t xml:space="preserve"> </w:t>
      </w:r>
      <w:r w:rsidR="00FE1EA8" w:rsidRPr="001F195E">
        <w:rPr>
          <w:rFonts w:cs="Arial"/>
          <w:sz w:val="22"/>
          <w:szCs w:val="22"/>
        </w:rPr>
        <w:t>uA/second until the breaker opens.</w:t>
      </w:r>
    </w:p>
    <w:p w14:paraId="41085CB5" w14:textId="225A705F" w:rsidR="00FE1EA8" w:rsidRPr="001F195E" w:rsidRDefault="00FE1EA8" w:rsidP="00D213EA">
      <w:pPr>
        <w:ind w:left="450"/>
        <w:rPr>
          <w:rFonts w:cs="Arial"/>
          <w:sz w:val="22"/>
          <w:szCs w:val="22"/>
        </w:rPr>
      </w:pPr>
      <w:r w:rsidRPr="001F195E">
        <w:rPr>
          <w:rFonts w:cs="Arial"/>
          <w:sz w:val="22"/>
          <w:szCs w:val="22"/>
        </w:rPr>
        <w:t xml:space="preserve">Breaker MUST open when </w:t>
      </w:r>
      <w:r w:rsidR="00FA794B" w:rsidRPr="001F195E">
        <w:rPr>
          <w:rFonts w:cs="Arial"/>
          <w:sz w:val="22"/>
          <w:szCs w:val="22"/>
        </w:rPr>
        <w:t>fault current i</w:t>
      </w:r>
      <w:r w:rsidRPr="001F195E">
        <w:rPr>
          <w:rFonts w:cs="Arial"/>
          <w:sz w:val="22"/>
          <w:szCs w:val="22"/>
        </w:rPr>
        <w:t>s between 4.5 – 5.</w:t>
      </w:r>
      <w:r w:rsidR="00460DCD">
        <w:rPr>
          <w:rFonts w:cs="Arial"/>
          <w:sz w:val="22"/>
          <w:szCs w:val="22"/>
        </w:rPr>
        <w:t xml:space="preserve"> </w:t>
      </w:r>
      <w:r w:rsidRPr="001F195E">
        <w:rPr>
          <w:rFonts w:cs="Arial"/>
          <w:sz w:val="22"/>
          <w:szCs w:val="22"/>
        </w:rPr>
        <w:t>4mA.</w:t>
      </w:r>
    </w:p>
    <w:p w14:paraId="78D9758D" w14:textId="77777777" w:rsidR="00FE1EA8" w:rsidRPr="001F195E" w:rsidRDefault="00FE1EA8" w:rsidP="00D213EA">
      <w:pPr>
        <w:ind w:left="450"/>
        <w:rPr>
          <w:rFonts w:cs="Arial"/>
          <w:snapToGrid w:val="0"/>
          <w:sz w:val="22"/>
          <w:szCs w:val="22"/>
        </w:rPr>
      </w:pPr>
      <w:r w:rsidRPr="001F195E">
        <w:rPr>
          <w:rFonts w:cs="Arial"/>
          <w:sz w:val="22"/>
          <w:szCs w:val="22"/>
        </w:rPr>
        <w:t>Save</w:t>
      </w:r>
      <w:r w:rsidRPr="001F195E">
        <w:rPr>
          <w:rFonts w:cs="Arial"/>
          <w:snapToGrid w:val="0"/>
          <w:sz w:val="22"/>
          <w:szCs w:val="22"/>
        </w:rPr>
        <w:t xml:space="preserve"> load current for use later.</w:t>
      </w:r>
    </w:p>
    <w:p w14:paraId="497F8E58" w14:textId="77777777" w:rsidR="00FE1EA8" w:rsidRPr="001F195E" w:rsidRDefault="00FE1EA8" w:rsidP="001F195E">
      <w:pPr>
        <w:ind w:left="450"/>
        <w:rPr>
          <w:rFonts w:cs="Arial"/>
          <w:snapToGrid w:val="0"/>
          <w:sz w:val="22"/>
          <w:szCs w:val="22"/>
        </w:rPr>
      </w:pPr>
    </w:p>
    <w:p w14:paraId="3D84A401"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Measurement:</w:t>
      </w:r>
    </w:p>
    <w:p w14:paraId="249492A1" w14:textId="346D1534" w:rsidR="00FE1EA8" w:rsidRPr="001F195E" w:rsidRDefault="00FE1EA8" w:rsidP="00D213EA">
      <w:pPr>
        <w:ind w:left="450"/>
        <w:rPr>
          <w:rFonts w:cs="Arial"/>
          <w:sz w:val="22"/>
          <w:szCs w:val="22"/>
        </w:rPr>
      </w:pPr>
      <w:r w:rsidRPr="001F195E">
        <w:rPr>
          <w:rFonts w:cs="Arial"/>
          <w:sz w:val="22"/>
          <w:szCs w:val="22"/>
        </w:rPr>
        <w:t>Presence of 102</w:t>
      </w:r>
      <w:r w:rsidR="00460DCD">
        <w:rPr>
          <w:rFonts w:cs="Arial"/>
          <w:sz w:val="22"/>
          <w:szCs w:val="22"/>
        </w:rPr>
        <w:t xml:space="preserve"> </w:t>
      </w:r>
      <w:r w:rsidRPr="001F195E">
        <w:rPr>
          <w:rFonts w:cs="Arial"/>
          <w:sz w:val="22"/>
          <w:szCs w:val="22"/>
        </w:rPr>
        <w:t>VAC at Load (~) terminal to determine state of breaker.</w:t>
      </w:r>
    </w:p>
    <w:p w14:paraId="4CD4DD1F" w14:textId="43E32DED" w:rsidR="00AC455E" w:rsidRPr="001F195E" w:rsidRDefault="00FE1EA8" w:rsidP="00AC455E">
      <w:pPr>
        <w:ind w:left="450"/>
        <w:rPr>
          <w:rFonts w:cs="Arial"/>
          <w:sz w:val="22"/>
          <w:szCs w:val="22"/>
        </w:rPr>
      </w:pPr>
      <w:r w:rsidRPr="001F195E">
        <w:rPr>
          <w:rFonts w:cs="Arial"/>
          <w:sz w:val="22"/>
          <w:szCs w:val="22"/>
        </w:rPr>
        <w:t>Load current.</w:t>
      </w:r>
      <w:r w:rsidR="00AC455E" w:rsidRPr="001F195E">
        <w:rPr>
          <w:rFonts w:cs="Arial"/>
          <w:sz w:val="22"/>
          <w:szCs w:val="22"/>
        </w:rPr>
        <w:t xml:space="preserve"> </w:t>
      </w:r>
    </w:p>
    <w:p w14:paraId="1D33C22F" w14:textId="31E5E31A" w:rsidR="00AC455E" w:rsidRPr="001F195E" w:rsidRDefault="00AC455E" w:rsidP="00AC455E">
      <w:pPr>
        <w:ind w:left="450"/>
        <w:rPr>
          <w:rFonts w:cs="Arial"/>
          <w:sz w:val="22"/>
          <w:szCs w:val="22"/>
        </w:rPr>
      </w:pPr>
      <w:r w:rsidRPr="001F195E">
        <w:rPr>
          <w:rFonts w:cs="Arial"/>
          <w:sz w:val="22"/>
          <w:szCs w:val="22"/>
        </w:rPr>
        <w:t>On failure, report fault code “F</w:t>
      </w:r>
      <w:r w:rsidR="00D06974" w:rsidRPr="001F195E">
        <w:rPr>
          <w:rFonts w:cs="Arial"/>
          <w:sz w:val="22"/>
          <w:szCs w:val="22"/>
        </w:rPr>
        <w:t>3</w:t>
      </w:r>
      <w:r w:rsidRPr="001F195E">
        <w:rPr>
          <w:rFonts w:cs="Arial"/>
          <w:sz w:val="22"/>
          <w:szCs w:val="22"/>
        </w:rPr>
        <w:t>”.</w:t>
      </w:r>
    </w:p>
    <w:p w14:paraId="65AD4955" w14:textId="77777777" w:rsidR="00AC455E" w:rsidRPr="001F195E" w:rsidRDefault="00AC455E" w:rsidP="00AC455E">
      <w:pPr>
        <w:ind w:left="450"/>
        <w:rPr>
          <w:rFonts w:cs="Arial"/>
          <w:sz w:val="22"/>
          <w:szCs w:val="22"/>
        </w:rPr>
      </w:pPr>
    </w:p>
    <w:p w14:paraId="72762C5B" w14:textId="77777777" w:rsidR="00FE1EA8" w:rsidRPr="001F195E" w:rsidRDefault="00FE1EA8" w:rsidP="00D213EA">
      <w:pPr>
        <w:ind w:left="450"/>
        <w:rPr>
          <w:rFonts w:cs="Arial"/>
          <w:sz w:val="22"/>
          <w:szCs w:val="22"/>
        </w:rPr>
      </w:pPr>
      <w:r w:rsidRPr="001F195E">
        <w:rPr>
          <w:rFonts w:cs="Arial"/>
          <w:sz w:val="22"/>
          <w:szCs w:val="22"/>
        </w:rPr>
        <w:t>End of test</w:t>
      </w:r>
    </w:p>
    <w:p w14:paraId="3A908E67" w14:textId="1E6B1629" w:rsidR="00FB15ED" w:rsidRDefault="00FB15ED">
      <w:pPr>
        <w:rPr>
          <w:rFonts w:cs="Arial"/>
        </w:rPr>
      </w:pPr>
      <w:r>
        <w:rPr>
          <w:rFonts w:cs="Arial"/>
        </w:rPr>
        <w:br w:type="page"/>
      </w:r>
    </w:p>
    <w:p w14:paraId="0D3DE9DB" w14:textId="77777777" w:rsidR="00FE1EA8" w:rsidRPr="001C4F87" w:rsidRDefault="00FE1EA8" w:rsidP="001F195E">
      <w:pPr>
        <w:ind w:left="450"/>
        <w:rPr>
          <w:rFonts w:cs="Arial"/>
        </w:rPr>
      </w:pPr>
    </w:p>
    <w:p w14:paraId="56B3DC42" w14:textId="77777777" w:rsidR="00FE1EA8" w:rsidRPr="001C4F87" w:rsidRDefault="00FE1EA8" w:rsidP="00705340">
      <w:pPr>
        <w:pStyle w:val="Heading2"/>
        <w:keepNext w:val="0"/>
        <w:numPr>
          <w:ilvl w:val="1"/>
          <w:numId w:val="5"/>
        </w:numPr>
        <w:spacing w:before="120" w:after="120"/>
        <w:ind w:left="990" w:hanging="540"/>
        <w:rPr>
          <w:b w:val="0"/>
          <w:bCs w:val="0"/>
          <w:sz w:val="24"/>
          <w:szCs w:val="24"/>
        </w:rPr>
      </w:pPr>
      <w:bookmarkStart w:id="45" w:name="_Ground_Fault_Threshold_1"/>
      <w:bookmarkStart w:id="46" w:name="_Toc128040343"/>
      <w:bookmarkEnd w:id="45"/>
      <w:r w:rsidRPr="00701F54">
        <w:rPr>
          <w:bCs w:val="0"/>
        </w:rPr>
        <w:t>Ground Fault Threshold (loaded)</w:t>
      </w:r>
      <w:r w:rsidRPr="001C4F87">
        <w:rPr>
          <w:snapToGrid w:val="0"/>
          <w:sz w:val="20"/>
          <w:szCs w:val="20"/>
        </w:rPr>
        <w:t xml:space="preserve">  </w:t>
      </w:r>
      <w:r w:rsidRPr="001C4F87">
        <w:rPr>
          <w:b w:val="0"/>
          <w:snapToGrid w:val="0"/>
          <w:color w:val="7030A0"/>
          <w:sz w:val="20"/>
          <w:szCs w:val="20"/>
        </w:rPr>
        <w:t>(UL943 5</w:t>
      </w:r>
      <w:r w:rsidRPr="001C4F87">
        <w:rPr>
          <w:b w:val="0"/>
          <w:snapToGrid w:val="0"/>
          <w:color w:val="7030A0"/>
          <w:sz w:val="20"/>
          <w:szCs w:val="20"/>
          <w:vertAlign w:val="superscript"/>
        </w:rPr>
        <w:t>th</w:t>
      </w:r>
      <w:r w:rsidRPr="001C4F87">
        <w:rPr>
          <w:b w:val="0"/>
          <w:snapToGrid w:val="0"/>
          <w:color w:val="7030A0"/>
          <w:sz w:val="20"/>
          <w:szCs w:val="20"/>
        </w:rPr>
        <w:t xml:space="preserve"> edition sec </w:t>
      </w:r>
      <w:r w:rsidRPr="001C4F87">
        <w:rPr>
          <w:snapToGrid w:val="0"/>
          <w:color w:val="FF0000"/>
          <w:sz w:val="20"/>
          <w:szCs w:val="20"/>
        </w:rPr>
        <w:t>??</w:t>
      </w:r>
      <w:r w:rsidRPr="001C4F87">
        <w:rPr>
          <w:b w:val="0"/>
          <w:snapToGrid w:val="0"/>
          <w:color w:val="7030A0"/>
          <w:sz w:val="20"/>
          <w:szCs w:val="20"/>
        </w:rPr>
        <w:t>)</w:t>
      </w:r>
      <w:bookmarkEnd w:id="46"/>
    </w:p>
    <w:p w14:paraId="4D15BDD2"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Aim of this test:</w:t>
      </w:r>
    </w:p>
    <w:p w14:paraId="56200611" w14:textId="51D0B03B" w:rsidR="00FE1EA8" w:rsidRPr="001F195E" w:rsidRDefault="005E3C97" w:rsidP="00D213EA">
      <w:pPr>
        <w:ind w:left="450"/>
        <w:rPr>
          <w:rFonts w:cs="Arial"/>
          <w:sz w:val="22"/>
          <w:szCs w:val="22"/>
        </w:rPr>
      </w:pPr>
      <w:commentRangeStart w:id="47"/>
      <w:r w:rsidRPr="5F172100">
        <w:rPr>
          <w:rFonts w:cs="Arial"/>
          <w:sz w:val="22"/>
          <w:szCs w:val="22"/>
        </w:rPr>
        <w:t>Determine</w:t>
      </w:r>
      <w:r w:rsidR="00FE1EA8" w:rsidRPr="001F195E">
        <w:rPr>
          <w:rFonts w:cs="Arial"/>
          <w:sz w:val="22"/>
          <w:szCs w:val="22"/>
        </w:rPr>
        <w:t xml:space="preserve"> </w:t>
      </w:r>
      <w:commentRangeEnd w:id="47"/>
      <w:r>
        <w:rPr>
          <w:rStyle w:val="CommentReference"/>
        </w:rPr>
        <w:commentReference w:id="47"/>
      </w:r>
      <w:r w:rsidR="00FE1EA8" w:rsidRPr="001F195E">
        <w:rPr>
          <w:rFonts w:cs="Arial"/>
          <w:sz w:val="22"/>
          <w:szCs w:val="22"/>
        </w:rPr>
        <w:t>ground fault current amplitude which causes breaker to open when load current equivalent to handle rating is present.</w:t>
      </w:r>
    </w:p>
    <w:p w14:paraId="25959FC8" w14:textId="77777777" w:rsidR="00FE1EA8" w:rsidRPr="001F195E" w:rsidRDefault="00FE1EA8" w:rsidP="001F195E">
      <w:pPr>
        <w:ind w:left="450" w:right="368"/>
        <w:rPr>
          <w:rFonts w:cs="Arial"/>
          <w:sz w:val="22"/>
          <w:szCs w:val="22"/>
        </w:rPr>
      </w:pPr>
    </w:p>
    <w:p w14:paraId="781F7AD1"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6AB7A8D9" w14:textId="77777777" w:rsidR="00FE1EA8" w:rsidRPr="001F195E" w:rsidRDefault="00FE1EA8" w:rsidP="00D213EA">
      <w:pPr>
        <w:ind w:left="450"/>
        <w:rPr>
          <w:rFonts w:cs="Arial"/>
          <w:sz w:val="22"/>
          <w:szCs w:val="22"/>
        </w:rPr>
      </w:pPr>
      <w:r w:rsidRPr="001F195E">
        <w:rPr>
          <w:rFonts w:cs="Arial"/>
          <w:sz w:val="22"/>
          <w:szCs w:val="22"/>
        </w:rPr>
        <w:t>Power breaker in the ON position at 85% nominal line voltage and pass a range of ground fault currents between Load (N) and Panel (N) terminals.</w:t>
      </w:r>
    </w:p>
    <w:p w14:paraId="22D56FAA" w14:textId="77777777" w:rsidR="00FE1EA8" w:rsidRPr="001F195E" w:rsidRDefault="00FE1EA8" w:rsidP="001F195E">
      <w:pPr>
        <w:ind w:left="450"/>
        <w:rPr>
          <w:rFonts w:cs="Arial"/>
          <w:sz w:val="22"/>
          <w:szCs w:val="22"/>
        </w:rPr>
      </w:pPr>
    </w:p>
    <w:p w14:paraId="712996A2"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w:t>
      </w:r>
    </w:p>
    <w:p w14:paraId="6384C8CC" w14:textId="77777777" w:rsidR="00FE1EA8" w:rsidRPr="001F195E" w:rsidRDefault="00FE1EA8" w:rsidP="00D213EA">
      <w:pPr>
        <w:ind w:left="450"/>
        <w:rPr>
          <w:rFonts w:cs="Arial"/>
          <w:sz w:val="22"/>
          <w:szCs w:val="22"/>
        </w:rPr>
      </w:pPr>
      <w:r w:rsidRPr="001F195E">
        <w:rPr>
          <w:rFonts w:cs="Arial"/>
          <w:sz w:val="22"/>
          <w:szCs w:val="22"/>
        </w:rPr>
        <w:t>Make connections to Line (~), Load (~), Panel (N)eutral, and Load (N)eutral terminals.</w:t>
      </w:r>
    </w:p>
    <w:p w14:paraId="7818355D" w14:textId="5E27141D" w:rsidR="00FE1EA8" w:rsidRPr="001F195E" w:rsidRDefault="00FE1EA8" w:rsidP="00D213EA">
      <w:pPr>
        <w:ind w:left="450"/>
        <w:rPr>
          <w:rFonts w:cs="Arial"/>
          <w:color w:val="000000" w:themeColor="text1"/>
          <w:sz w:val="22"/>
          <w:szCs w:val="22"/>
        </w:rPr>
      </w:pPr>
      <w:r w:rsidRPr="001F195E">
        <w:rPr>
          <w:rFonts w:cs="Arial"/>
          <w:sz w:val="22"/>
          <w:szCs w:val="22"/>
        </w:rPr>
        <w:t>Apply</w:t>
      </w:r>
      <w:r w:rsidR="008F443F" w:rsidRPr="001F195E">
        <w:rPr>
          <w:rFonts w:cs="Arial"/>
          <w:snapToGrid w:val="0"/>
          <w:sz w:val="22"/>
          <w:szCs w:val="22"/>
        </w:rPr>
        <w:t xml:space="preserve"> </w:t>
      </w:r>
      <w:commentRangeStart w:id="48"/>
      <w:r w:rsidR="008F443F" w:rsidRPr="5F172100">
        <w:rPr>
          <w:rFonts w:cs="Arial"/>
          <w:snapToGrid w:val="0"/>
          <w:color w:val="000000" w:themeColor="text1"/>
          <w:sz w:val="22"/>
          <w:szCs w:val="22"/>
        </w:rPr>
        <w:t>a</w:t>
      </w:r>
      <w:commentRangeEnd w:id="48"/>
      <w:r>
        <w:rPr>
          <w:rStyle w:val="CommentReference"/>
        </w:rPr>
        <w:commentReference w:id="48"/>
      </w:r>
      <w:r w:rsidR="008F443F" w:rsidRPr="5F172100">
        <w:rPr>
          <w:rFonts w:cs="Arial"/>
          <w:snapToGrid w:val="0"/>
          <w:color w:val="000000" w:themeColor="text1"/>
          <w:sz w:val="22"/>
          <w:szCs w:val="22"/>
        </w:rPr>
        <w:t xml:space="preserve"> </w:t>
      </w:r>
      <w:r w:rsidRPr="5F172100">
        <w:rPr>
          <w:rFonts w:cs="Arial"/>
          <w:color w:val="000000" w:themeColor="text1"/>
          <w:sz w:val="22"/>
          <w:szCs w:val="22"/>
        </w:rPr>
        <w:t>102</w:t>
      </w:r>
      <w:r w:rsidR="00460DCD" w:rsidRPr="5F172100">
        <w:rPr>
          <w:rFonts w:cs="Arial"/>
          <w:color w:val="000000" w:themeColor="text1"/>
          <w:sz w:val="22"/>
          <w:szCs w:val="22"/>
        </w:rPr>
        <w:t xml:space="preserve"> </w:t>
      </w:r>
      <w:r w:rsidRPr="5F172100">
        <w:rPr>
          <w:rFonts w:cs="Arial"/>
          <w:color w:val="000000" w:themeColor="text1"/>
          <w:sz w:val="22"/>
          <w:szCs w:val="22"/>
        </w:rPr>
        <w:t>V</w:t>
      </w:r>
      <w:r w:rsidRPr="5F172100">
        <w:rPr>
          <w:rFonts w:cs="Arial"/>
          <w:strike/>
          <w:color w:val="000000" w:themeColor="text1"/>
          <w:sz w:val="22"/>
          <w:szCs w:val="22"/>
        </w:rPr>
        <w:t>AC</w:t>
      </w:r>
      <w:r w:rsidR="00B53235" w:rsidRPr="5F172100">
        <w:rPr>
          <w:rFonts w:cs="Arial"/>
          <w:color w:val="000000" w:themeColor="text1"/>
          <w:sz w:val="22"/>
          <w:szCs w:val="22"/>
        </w:rPr>
        <w:t>,</w:t>
      </w:r>
      <w:r w:rsidRPr="5F172100">
        <w:rPr>
          <w:rFonts w:cs="Arial"/>
          <w:color w:val="000000" w:themeColor="text1"/>
          <w:sz w:val="22"/>
          <w:szCs w:val="22"/>
        </w:rPr>
        <w:t xml:space="preserve"> 60</w:t>
      </w:r>
      <w:r w:rsidR="00460DCD" w:rsidRPr="5F172100">
        <w:rPr>
          <w:rFonts w:cs="Arial"/>
          <w:color w:val="000000" w:themeColor="text1"/>
          <w:sz w:val="22"/>
          <w:szCs w:val="22"/>
        </w:rPr>
        <w:t xml:space="preserve"> </w:t>
      </w:r>
      <w:r w:rsidRPr="5F172100">
        <w:rPr>
          <w:rFonts w:cs="Arial"/>
          <w:color w:val="000000" w:themeColor="text1"/>
          <w:sz w:val="22"/>
          <w:szCs w:val="22"/>
        </w:rPr>
        <w:t xml:space="preserve">Hz sine wave to Line (~) </w:t>
      </w:r>
      <w:r w:rsidR="0044217E" w:rsidRPr="5F172100">
        <w:rPr>
          <w:rFonts w:cs="Arial"/>
          <w:color w:val="000000" w:themeColor="text1"/>
          <w:sz w:val="22"/>
          <w:szCs w:val="22"/>
        </w:rPr>
        <w:t>and Panel (N)eutral terminals.</w:t>
      </w:r>
    </w:p>
    <w:p w14:paraId="53C42945" w14:textId="77777777" w:rsidR="00FE1EA8" w:rsidRPr="001F195E" w:rsidRDefault="00FE1EA8" w:rsidP="00D213EA">
      <w:pPr>
        <w:ind w:left="450"/>
        <w:rPr>
          <w:rFonts w:cs="Arial"/>
          <w:sz w:val="22"/>
          <w:szCs w:val="22"/>
        </w:rPr>
      </w:pPr>
      <w:r w:rsidRPr="5F172100">
        <w:rPr>
          <w:rFonts w:cs="Arial"/>
          <w:color w:val="000000" w:themeColor="text1"/>
          <w:sz w:val="22"/>
          <w:szCs w:val="22"/>
        </w:rPr>
        <w:t>Ensur</w:t>
      </w:r>
      <w:r w:rsidRPr="001F195E">
        <w:rPr>
          <w:rFonts w:cs="Arial"/>
          <w:sz w:val="22"/>
          <w:szCs w:val="22"/>
        </w:rPr>
        <w:t>e breaker is in the ON (closed) position.</w:t>
      </w:r>
    </w:p>
    <w:p w14:paraId="277018E8" w14:textId="77777777" w:rsidR="00FE1EA8" w:rsidRPr="001F195E" w:rsidRDefault="00FE1EA8" w:rsidP="00D213EA">
      <w:pPr>
        <w:ind w:left="450"/>
        <w:rPr>
          <w:rFonts w:cs="Arial"/>
          <w:sz w:val="22"/>
          <w:szCs w:val="22"/>
        </w:rPr>
      </w:pPr>
      <w:r w:rsidRPr="001F195E">
        <w:rPr>
          <w:rFonts w:cs="Arial"/>
          <w:sz w:val="22"/>
          <w:szCs w:val="22"/>
        </w:rPr>
        <w:t>Create a resistive load current equal to the breaker handle rating between Load (~) and Load (N)eutral.</w:t>
      </w:r>
    </w:p>
    <w:p w14:paraId="127831C8" w14:textId="3360CE35" w:rsidR="00FE1EA8" w:rsidRPr="001F195E" w:rsidRDefault="00FE1EA8" w:rsidP="00D213EA">
      <w:pPr>
        <w:ind w:left="450"/>
        <w:rPr>
          <w:rFonts w:cs="Arial"/>
          <w:sz w:val="22"/>
          <w:szCs w:val="22"/>
        </w:rPr>
      </w:pPr>
      <w:r w:rsidRPr="001F195E">
        <w:rPr>
          <w:rFonts w:cs="Arial"/>
          <w:sz w:val="22"/>
          <w:szCs w:val="22"/>
        </w:rPr>
        <w:t>Create a 4</w:t>
      </w:r>
      <w:r w:rsidR="00460DCD">
        <w:rPr>
          <w:rFonts w:cs="Arial"/>
          <w:sz w:val="22"/>
          <w:szCs w:val="22"/>
        </w:rPr>
        <w:t xml:space="preserve"> </w:t>
      </w:r>
      <w:r w:rsidRPr="001F195E">
        <w:rPr>
          <w:rFonts w:cs="Arial"/>
          <w:sz w:val="22"/>
          <w:szCs w:val="22"/>
        </w:rPr>
        <w:t>mA</w:t>
      </w:r>
      <w:r w:rsidR="00B53235" w:rsidRPr="001F195E">
        <w:rPr>
          <w:rFonts w:cs="Arial"/>
          <w:sz w:val="22"/>
          <w:szCs w:val="22"/>
        </w:rPr>
        <w:t>,</w:t>
      </w:r>
      <w:r w:rsidR="00EB6DD9" w:rsidRPr="001F195E">
        <w:rPr>
          <w:rFonts w:cs="Arial"/>
          <w:sz w:val="22"/>
          <w:szCs w:val="22"/>
        </w:rPr>
        <w:t xml:space="preserve"> </w:t>
      </w:r>
      <w:r w:rsidR="006B46CD" w:rsidRPr="001F195E">
        <w:rPr>
          <w:rFonts w:cs="Arial"/>
          <w:snapToGrid w:val="0"/>
          <w:sz w:val="22"/>
          <w:szCs w:val="22"/>
        </w:rPr>
        <w:t>60</w:t>
      </w:r>
      <w:r w:rsidR="00460DCD">
        <w:rPr>
          <w:rFonts w:cs="Arial"/>
          <w:snapToGrid w:val="0"/>
          <w:sz w:val="22"/>
          <w:szCs w:val="22"/>
        </w:rPr>
        <w:t xml:space="preserve"> </w:t>
      </w:r>
      <w:r w:rsidR="006B46CD" w:rsidRPr="001F195E">
        <w:rPr>
          <w:rFonts w:cs="Arial"/>
          <w:snapToGrid w:val="0"/>
          <w:sz w:val="22"/>
          <w:szCs w:val="22"/>
        </w:rPr>
        <w:t>Hz c</w:t>
      </w:r>
      <w:r w:rsidR="00EB6DD9" w:rsidRPr="001F195E">
        <w:rPr>
          <w:rFonts w:cs="Arial"/>
          <w:snapToGrid w:val="0"/>
          <w:sz w:val="22"/>
          <w:szCs w:val="22"/>
        </w:rPr>
        <w:t>urrent between Panel (N)eutral and Load (N)eutral terminal.</w:t>
      </w:r>
    </w:p>
    <w:p w14:paraId="281A93A9" w14:textId="5C0CF9C2" w:rsidR="00FE1EA8" w:rsidRPr="001F195E" w:rsidRDefault="00FE1EA8" w:rsidP="00D213EA">
      <w:pPr>
        <w:ind w:left="450"/>
        <w:rPr>
          <w:rFonts w:cs="Arial"/>
          <w:sz w:val="22"/>
          <w:szCs w:val="22"/>
        </w:rPr>
      </w:pPr>
      <w:r w:rsidRPr="001F195E">
        <w:rPr>
          <w:rFonts w:cs="Arial"/>
          <w:sz w:val="22"/>
          <w:szCs w:val="22"/>
        </w:rPr>
        <w:t>Increase the 4</w:t>
      </w:r>
      <w:r w:rsidR="00460DCD">
        <w:rPr>
          <w:rFonts w:cs="Arial"/>
          <w:sz w:val="22"/>
          <w:szCs w:val="22"/>
        </w:rPr>
        <w:t xml:space="preserve"> </w:t>
      </w:r>
      <w:r w:rsidRPr="001F195E">
        <w:rPr>
          <w:rFonts w:cs="Arial"/>
          <w:sz w:val="22"/>
          <w:szCs w:val="22"/>
        </w:rPr>
        <w:t xml:space="preserve">mA </w:t>
      </w:r>
      <w:r w:rsidR="006B46CD" w:rsidRPr="001F195E">
        <w:rPr>
          <w:rFonts w:cs="Arial"/>
          <w:sz w:val="22"/>
          <w:szCs w:val="22"/>
        </w:rPr>
        <w:t xml:space="preserve">current </w:t>
      </w:r>
      <w:r w:rsidRPr="001F195E">
        <w:rPr>
          <w:rFonts w:cs="Arial"/>
          <w:sz w:val="22"/>
          <w:szCs w:val="22"/>
        </w:rPr>
        <w:t>to a maximum of 6</w:t>
      </w:r>
      <w:r w:rsidR="00460DCD">
        <w:rPr>
          <w:rFonts w:cs="Arial"/>
          <w:sz w:val="22"/>
          <w:szCs w:val="22"/>
        </w:rPr>
        <w:t xml:space="preserve"> </w:t>
      </w:r>
      <w:r w:rsidRPr="001F195E">
        <w:rPr>
          <w:rFonts w:cs="Arial"/>
          <w:sz w:val="22"/>
          <w:szCs w:val="22"/>
        </w:rPr>
        <w:t>mA in steps of 300uA/second until the breaker opens.</w:t>
      </w:r>
    </w:p>
    <w:p w14:paraId="1E9F713F" w14:textId="07B59475" w:rsidR="00FE1EA8" w:rsidRPr="001F195E" w:rsidRDefault="00FE1EA8" w:rsidP="00D213EA">
      <w:pPr>
        <w:ind w:left="450"/>
        <w:rPr>
          <w:rFonts w:cs="Arial"/>
          <w:sz w:val="22"/>
          <w:szCs w:val="22"/>
        </w:rPr>
      </w:pPr>
      <w:r w:rsidRPr="001F195E">
        <w:rPr>
          <w:rFonts w:cs="Arial"/>
          <w:sz w:val="22"/>
          <w:szCs w:val="22"/>
        </w:rPr>
        <w:t xml:space="preserve">Breaker MUST open when </w:t>
      </w:r>
      <w:r w:rsidR="00FA794B" w:rsidRPr="001F195E">
        <w:rPr>
          <w:rFonts w:cs="Arial"/>
          <w:sz w:val="22"/>
          <w:szCs w:val="22"/>
        </w:rPr>
        <w:t xml:space="preserve">fault current </w:t>
      </w:r>
      <w:r w:rsidRPr="001F195E">
        <w:rPr>
          <w:rFonts w:cs="Arial"/>
          <w:sz w:val="22"/>
          <w:szCs w:val="22"/>
        </w:rPr>
        <w:t>is between 4.4 – 5.5</w:t>
      </w:r>
      <w:r w:rsidR="00460DCD">
        <w:rPr>
          <w:rFonts w:cs="Arial"/>
          <w:sz w:val="22"/>
          <w:szCs w:val="22"/>
        </w:rPr>
        <w:t xml:space="preserve"> </w:t>
      </w:r>
      <w:r w:rsidRPr="001F195E">
        <w:rPr>
          <w:rFonts w:cs="Arial"/>
          <w:sz w:val="22"/>
          <w:szCs w:val="22"/>
        </w:rPr>
        <w:t>mA.</w:t>
      </w:r>
    </w:p>
    <w:p w14:paraId="65C82FDD" w14:textId="77777777" w:rsidR="00FE1EA8" w:rsidRPr="001F195E" w:rsidRDefault="00FE1EA8" w:rsidP="00D213EA">
      <w:pPr>
        <w:ind w:left="450"/>
        <w:rPr>
          <w:rFonts w:cs="Arial"/>
          <w:sz w:val="22"/>
          <w:szCs w:val="22"/>
        </w:rPr>
      </w:pPr>
      <w:r w:rsidRPr="001F195E">
        <w:rPr>
          <w:rFonts w:cs="Arial"/>
          <w:sz w:val="22"/>
          <w:szCs w:val="22"/>
        </w:rPr>
        <w:t>Save load current for use later.</w:t>
      </w:r>
    </w:p>
    <w:p w14:paraId="4BE1110B" w14:textId="77777777" w:rsidR="00FE1EA8" w:rsidRPr="001F195E" w:rsidRDefault="00FE1EA8" w:rsidP="00D213EA">
      <w:pPr>
        <w:ind w:left="450"/>
        <w:rPr>
          <w:rFonts w:cs="Arial"/>
          <w:sz w:val="22"/>
          <w:szCs w:val="22"/>
        </w:rPr>
      </w:pPr>
      <w:r w:rsidRPr="001F195E">
        <w:rPr>
          <w:rFonts w:cs="Arial"/>
          <w:sz w:val="22"/>
          <w:szCs w:val="22"/>
        </w:rPr>
        <w:t xml:space="preserve">Remove power. </w:t>
      </w:r>
    </w:p>
    <w:p w14:paraId="1457B215" w14:textId="77777777" w:rsidR="00FE1EA8" w:rsidRPr="001F195E" w:rsidRDefault="00FE1EA8" w:rsidP="001F195E">
      <w:pPr>
        <w:ind w:left="450"/>
        <w:rPr>
          <w:rFonts w:cs="Arial"/>
          <w:snapToGrid w:val="0"/>
          <w:sz w:val="22"/>
          <w:szCs w:val="22"/>
        </w:rPr>
      </w:pPr>
    </w:p>
    <w:p w14:paraId="0357965E"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Measurement:</w:t>
      </w:r>
    </w:p>
    <w:p w14:paraId="5230333E" w14:textId="78D67C96" w:rsidR="00FE1EA8" w:rsidRPr="001F195E" w:rsidRDefault="00FE1EA8" w:rsidP="00D213EA">
      <w:pPr>
        <w:ind w:left="450"/>
        <w:rPr>
          <w:rFonts w:cs="Arial"/>
          <w:sz w:val="22"/>
          <w:szCs w:val="22"/>
        </w:rPr>
      </w:pPr>
      <w:r w:rsidRPr="001F195E">
        <w:rPr>
          <w:rFonts w:cs="Arial"/>
          <w:sz w:val="22"/>
          <w:szCs w:val="22"/>
        </w:rPr>
        <w:t>Presence of 102</w:t>
      </w:r>
      <w:r w:rsidR="00460DCD">
        <w:rPr>
          <w:rFonts w:cs="Arial"/>
          <w:sz w:val="22"/>
          <w:szCs w:val="22"/>
        </w:rPr>
        <w:t xml:space="preserve"> </w:t>
      </w:r>
      <w:r w:rsidRPr="001F195E">
        <w:rPr>
          <w:rFonts w:cs="Arial"/>
          <w:sz w:val="22"/>
          <w:szCs w:val="22"/>
        </w:rPr>
        <w:t>VAC at Load (~) terminal to determine state of breaker.</w:t>
      </w:r>
    </w:p>
    <w:p w14:paraId="7EF07ED9" w14:textId="4740105F" w:rsidR="00D06974" w:rsidRPr="001F195E" w:rsidRDefault="00FE1EA8" w:rsidP="00D06974">
      <w:pPr>
        <w:ind w:left="450"/>
        <w:rPr>
          <w:rFonts w:cs="Arial"/>
          <w:sz w:val="22"/>
          <w:szCs w:val="22"/>
        </w:rPr>
      </w:pPr>
      <w:r w:rsidRPr="001F195E">
        <w:rPr>
          <w:rFonts w:cs="Arial"/>
          <w:sz w:val="22"/>
          <w:szCs w:val="22"/>
        </w:rPr>
        <w:t>Load current</w:t>
      </w:r>
      <w:r w:rsidR="00D06974" w:rsidRPr="001F195E">
        <w:rPr>
          <w:rFonts w:cs="Arial"/>
          <w:sz w:val="22"/>
          <w:szCs w:val="22"/>
        </w:rPr>
        <w:t xml:space="preserve">. </w:t>
      </w:r>
    </w:p>
    <w:p w14:paraId="6B3F3C0C" w14:textId="099748D9" w:rsidR="00D06974" w:rsidRPr="001F195E" w:rsidRDefault="00D06974" w:rsidP="00D06974">
      <w:pPr>
        <w:ind w:left="450"/>
        <w:rPr>
          <w:rFonts w:cs="Arial"/>
          <w:color w:val="FF0000"/>
          <w:sz w:val="22"/>
          <w:szCs w:val="22"/>
        </w:rPr>
      </w:pPr>
      <w:r w:rsidRPr="001F195E">
        <w:rPr>
          <w:rFonts w:cs="Arial"/>
          <w:sz w:val="22"/>
          <w:szCs w:val="22"/>
        </w:rPr>
        <w:t>On failure, report fault code “F4”.</w:t>
      </w:r>
    </w:p>
    <w:p w14:paraId="73EF83E1" w14:textId="77777777" w:rsidR="00D06974" w:rsidRPr="001F195E" w:rsidRDefault="00D06974" w:rsidP="00D06974">
      <w:pPr>
        <w:ind w:left="450"/>
        <w:rPr>
          <w:rFonts w:cs="Arial"/>
          <w:sz w:val="22"/>
          <w:szCs w:val="22"/>
        </w:rPr>
      </w:pPr>
    </w:p>
    <w:p w14:paraId="30DE6A93" w14:textId="7BE0ECFC" w:rsidR="00FE1EA8" w:rsidRPr="001C4F87" w:rsidRDefault="00FE1EA8" w:rsidP="00D213EA">
      <w:pPr>
        <w:ind w:left="450"/>
        <w:rPr>
          <w:rFonts w:cs="Arial"/>
        </w:rPr>
      </w:pPr>
      <w:r w:rsidRPr="001F195E">
        <w:rPr>
          <w:rFonts w:cs="Arial"/>
          <w:sz w:val="22"/>
          <w:szCs w:val="22"/>
        </w:rPr>
        <w:t>End of test</w:t>
      </w:r>
    </w:p>
    <w:p w14:paraId="5FAB53F4" w14:textId="77777777" w:rsidR="00FE1EA8" w:rsidRPr="001C4F87" w:rsidRDefault="00FE1EA8" w:rsidP="001F195E">
      <w:pPr>
        <w:pStyle w:val="Header"/>
        <w:tabs>
          <w:tab w:val="clear" w:pos="9072"/>
        </w:tabs>
        <w:ind w:left="450"/>
        <w:jc w:val="both"/>
        <w:rPr>
          <w:rFonts w:cs="Arial"/>
        </w:rPr>
      </w:pPr>
    </w:p>
    <w:p w14:paraId="4AC0AD94" w14:textId="5D3EA37A" w:rsidR="00FE1EA8" w:rsidRPr="00701F54" w:rsidRDefault="00FE1EA8" w:rsidP="00705340">
      <w:pPr>
        <w:pStyle w:val="Heading2"/>
        <w:keepNext w:val="0"/>
        <w:numPr>
          <w:ilvl w:val="1"/>
          <w:numId w:val="5"/>
        </w:numPr>
        <w:spacing w:before="120" w:after="120"/>
        <w:ind w:left="990" w:hanging="540"/>
        <w:rPr>
          <w:bCs w:val="0"/>
        </w:rPr>
      </w:pPr>
      <w:bookmarkStart w:id="49" w:name="_Ground_Fault_Threshold_2"/>
      <w:bookmarkStart w:id="50" w:name="_Toc128040344"/>
      <w:bookmarkEnd w:id="49"/>
      <w:r w:rsidRPr="00701F54">
        <w:rPr>
          <w:bCs w:val="0"/>
        </w:rPr>
        <w:t>Ground Fault Threshold Delta</w:t>
      </w:r>
      <w:bookmarkEnd w:id="50"/>
    </w:p>
    <w:p w14:paraId="5CCFDCDB"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Aim of this test:</w:t>
      </w:r>
    </w:p>
    <w:p w14:paraId="2C635F84" w14:textId="26E9B587" w:rsidR="005E3C97" w:rsidRPr="001F195E" w:rsidRDefault="005E3C97" w:rsidP="00D213EA">
      <w:pPr>
        <w:ind w:left="450"/>
        <w:rPr>
          <w:rFonts w:eastAsia="Arial" w:cs="Arial"/>
          <w:color w:val="000000" w:themeColor="text1"/>
          <w:sz w:val="22"/>
          <w:szCs w:val="22"/>
        </w:rPr>
      </w:pPr>
      <w:commentRangeStart w:id="51"/>
      <w:r w:rsidRPr="5F172100">
        <w:rPr>
          <w:rFonts w:eastAsia="Arial" w:cs="Arial"/>
          <w:color w:val="000000" w:themeColor="text1"/>
          <w:sz w:val="22"/>
          <w:szCs w:val="22"/>
        </w:rPr>
        <w:t>Ensure performance of ground fault current transformer located on PCBA.</w:t>
      </w:r>
      <w:commentRangeEnd w:id="51"/>
      <w:r>
        <w:rPr>
          <w:rStyle w:val="CommentReference"/>
        </w:rPr>
        <w:commentReference w:id="51"/>
      </w:r>
    </w:p>
    <w:p w14:paraId="3EC2A70A" w14:textId="77777777" w:rsidR="00FE1EA8" w:rsidRPr="001F195E" w:rsidRDefault="00FE1EA8" w:rsidP="001F195E">
      <w:pPr>
        <w:ind w:left="450" w:right="368"/>
        <w:rPr>
          <w:rFonts w:cs="Arial"/>
          <w:sz w:val="22"/>
          <w:szCs w:val="22"/>
        </w:rPr>
      </w:pPr>
    </w:p>
    <w:p w14:paraId="4C8F0C7D"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26DEF9CB" w14:textId="77777777" w:rsidR="00FE1EA8" w:rsidRPr="001F195E" w:rsidRDefault="00FE1EA8" w:rsidP="00D213EA">
      <w:pPr>
        <w:ind w:left="450"/>
        <w:rPr>
          <w:rFonts w:cs="Arial"/>
          <w:sz w:val="22"/>
          <w:szCs w:val="22"/>
        </w:rPr>
      </w:pPr>
      <w:r w:rsidRPr="001F195E">
        <w:rPr>
          <w:rFonts w:cs="Arial"/>
          <w:sz w:val="22"/>
          <w:szCs w:val="22"/>
        </w:rPr>
        <w:t>Determine difference (absolute value) between ground fault thresholds when unloaded and loaded.</w:t>
      </w:r>
    </w:p>
    <w:p w14:paraId="5321A72E" w14:textId="77777777" w:rsidR="00FE1EA8" w:rsidRPr="001F195E" w:rsidRDefault="00FE1EA8" w:rsidP="001F195E">
      <w:pPr>
        <w:ind w:left="450"/>
        <w:rPr>
          <w:rFonts w:cs="Arial"/>
          <w:sz w:val="22"/>
          <w:szCs w:val="22"/>
        </w:rPr>
      </w:pPr>
    </w:p>
    <w:p w14:paraId="4D175FA9"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w:t>
      </w:r>
    </w:p>
    <w:p w14:paraId="14BDA8F8" w14:textId="77777777" w:rsidR="00FE1EA8" w:rsidRPr="001F195E" w:rsidRDefault="00FE1EA8" w:rsidP="00D213EA">
      <w:pPr>
        <w:ind w:left="450"/>
        <w:rPr>
          <w:rFonts w:cs="Arial"/>
          <w:sz w:val="22"/>
          <w:szCs w:val="22"/>
        </w:rPr>
      </w:pPr>
      <w:r w:rsidRPr="001F195E">
        <w:rPr>
          <w:rFonts w:cs="Arial"/>
          <w:sz w:val="22"/>
          <w:szCs w:val="22"/>
        </w:rPr>
        <w:t>Connections to breaker are not necessary.</w:t>
      </w:r>
    </w:p>
    <w:p w14:paraId="4B07EC03" w14:textId="77777777" w:rsidR="00FE1EA8" w:rsidRPr="001F195E" w:rsidRDefault="00FE1EA8" w:rsidP="00D213EA">
      <w:pPr>
        <w:ind w:left="450"/>
        <w:rPr>
          <w:rFonts w:cs="Arial"/>
          <w:snapToGrid w:val="0"/>
          <w:sz w:val="22"/>
          <w:szCs w:val="22"/>
        </w:rPr>
      </w:pPr>
      <w:r w:rsidRPr="001F195E">
        <w:rPr>
          <w:rFonts w:cs="Arial"/>
          <w:sz w:val="22"/>
          <w:szCs w:val="22"/>
        </w:rPr>
        <w:t>Simply subtract the final value of ground fault threshold when loaded from the final value of ground fault threshold when</w:t>
      </w:r>
      <w:r w:rsidRPr="001F195E">
        <w:rPr>
          <w:rFonts w:cs="Arial"/>
          <w:snapToGrid w:val="0"/>
          <w:sz w:val="22"/>
          <w:szCs w:val="22"/>
        </w:rPr>
        <w:t xml:space="preserve"> unloaded.</w:t>
      </w:r>
    </w:p>
    <w:p w14:paraId="09F61898" w14:textId="77777777" w:rsidR="00FE1EA8" w:rsidRPr="001F195E" w:rsidRDefault="00FE1EA8" w:rsidP="001F195E">
      <w:pPr>
        <w:ind w:left="540"/>
        <w:rPr>
          <w:rFonts w:cs="Arial"/>
          <w:snapToGrid w:val="0"/>
          <w:sz w:val="22"/>
          <w:szCs w:val="22"/>
        </w:rPr>
      </w:pPr>
    </w:p>
    <w:p w14:paraId="411A291B"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i w:val="0"/>
          <w:sz w:val="22"/>
          <w:szCs w:val="22"/>
          <w:u w:val="single"/>
        </w:rPr>
      </w:pPr>
      <w:r w:rsidRPr="001F195E">
        <w:rPr>
          <w:rFonts w:cs="Arial"/>
          <w:b w:val="0"/>
          <w:sz w:val="22"/>
          <w:szCs w:val="22"/>
          <w:u w:val="single"/>
        </w:rPr>
        <w:t>Measurement:</w:t>
      </w:r>
    </w:p>
    <w:p w14:paraId="3787369D" w14:textId="6FCD4A53" w:rsidR="003C7EC6" w:rsidRPr="001F195E" w:rsidRDefault="003D5719" w:rsidP="003C7EC6">
      <w:pPr>
        <w:ind w:left="450"/>
        <w:rPr>
          <w:rFonts w:cs="Arial"/>
          <w:sz w:val="22"/>
          <w:szCs w:val="22"/>
        </w:rPr>
      </w:pPr>
      <w:r w:rsidRPr="001F195E">
        <w:rPr>
          <w:rFonts w:cs="Arial"/>
          <w:sz w:val="22"/>
          <w:szCs w:val="22"/>
        </w:rPr>
        <w:t>Difference must not exceed</w:t>
      </w:r>
      <w:r w:rsidR="0048578E" w:rsidRPr="001F195E">
        <w:rPr>
          <w:rFonts w:cs="Arial"/>
          <w:sz w:val="22"/>
          <w:szCs w:val="22"/>
        </w:rPr>
        <w:t xml:space="preserve"> </w:t>
      </w:r>
      <w:commentRangeStart w:id="52"/>
      <w:r w:rsidR="007C0A70" w:rsidRPr="5F172100">
        <w:rPr>
          <w:rFonts w:cs="Arial"/>
          <w:color w:val="000000" w:themeColor="text1"/>
          <w:sz w:val="22"/>
          <w:szCs w:val="22"/>
        </w:rPr>
        <w:t>425</w:t>
      </w:r>
      <w:r w:rsidR="00460DCD" w:rsidRPr="5F172100">
        <w:rPr>
          <w:rFonts w:cs="Arial"/>
          <w:color w:val="000000" w:themeColor="text1"/>
          <w:sz w:val="22"/>
          <w:szCs w:val="22"/>
        </w:rPr>
        <w:t xml:space="preserve"> </w:t>
      </w:r>
      <w:commentRangeEnd w:id="52"/>
      <w:r>
        <w:rPr>
          <w:rStyle w:val="CommentReference"/>
        </w:rPr>
        <w:commentReference w:id="52"/>
      </w:r>
      <w:r w:rsidR="0048578E" w:rsidRPr="001F195E">
        <w:rPr>
          <w:rFonts w:cs="Arial"/>
          <w:sz w:val="22"/>
          <w:szCs w:val="22"/>
        </w:rPr>
        <w:t>uA</w:t>
      </w:r>
      <w:r w:rsidR="003C7EC6" w:rsidRPr="001F195E">
        <w:rPr>
          <w:rFonts w:cs="Arial"/>
          <w:sz w:val="22"/>
          <w:szCs w:val="22"/>
        </w:rPr>
        <w:t xml:space="preserve"> </w:t>
      </w:r>
    </w:p>
    <w:p w14:paraId="5946F954" w14:textId="34938CD9" w:rsidR="003C7EC6" w:rsidRPr="001F195E" w:rsidRDefault="003C7EC6" w:rsidP="003C7EC6">
      <w:pPr>
        <w:ind w:left="450"/>
        <w:rPr>
          <w:rFonts w:cs="Arial"/>
          <w:color w:val="FF0000"/>
          <w:sz w:val="22"/>
          <w:szCs w:val="22"/>
        </w:rPr>
      </w:pPr>
      <w:r w:rsidRPr="001F195E">
        <w:rPr>
          <w:rFonts w:cs="Arial"/>
          <w:sz w:val="22"/>
          <w:szCs w:val="22"/>
        </w:rPr>
        <w:t>On failure, report fault code “F15”.</w:t>
      </w:r>
    </w:p>
    <w:p w14:paraId="12D7F29F" w14:textId="77777777" w:rsidR="003C7EC6" w:rsidRPr="001F195E" w:rsidRDefault="003C7EC6" w:rsidP="003C7EC6">
      <w:pPr>
        <w:ind w:left="450"/>
        <w:rPr>
          <w:rFonts w:cs="Arial"/>
          <w:sz w:val="22"/>
          <w:szCs w:val="22"/>
        </w:rPr>
      </w:pPr>
    </w:p>
    <w:p w14:paraId="0DD92F20" w14:textId="01836ED8" w:rsidR="00FE1EA8" w:rsidRPr="001F195E" w:rsidRDefault="003C7EC6" w:rsidP="003C7EC6">
      <w:pPr>
        <w:ind w:left="450"/>
        <w:rPr>
          <w:rFonts w:cs="Arial"/>
          <w:sz w:val="22"/>
          <w:szCs w:val="22"/>
        </w:rPr>
      </w:pPr>
      <w:r w:rsidRPr="001F195E">
        <w:rPr>
          <w:rFonts w:cs="Arial"/>
          <w:sz w:val="22"/>
          <w:szCs w:val="22"/>
        </w:rPr>
        <w:t>End of test</w:t>
      </w:r>
    </w:p>
    <w:p w14:paraId="6D2B7E68" w14:textId="43F22EC6" w:rsidR="5F172100" w:rsidRDefault="5F172100" w:rsidP="5F172100">
      <w:pPr>
        <w:ind w:left="450"/>
        <w:rPr>
          <w:rFonts w:cs="Arial"/>
          <w:sz w:val="22"/>
          <w:szCs w:val="22"/>
        </w:rPr>
      </w:pPr>
    </w:p>
    <w:p w14:paraId="06D52A5A" w14:textId="17513028" w:rsidR="22E66CB0" w:rsidRDefault="22E66CB0" w:rsidP="22E66CB0">
      <w:pPr>
        <w:ind w:left="450"/>
        <w:rPr>
          <w:rFonts w:cs="Arial"/>
          <w:sz w:val="22"/>
          <w:szCs w:val="22"/>
        </w:rPr>
      </w:pPr>
    </w:p>
    <w:p w14:paraId="45297669" w14:textId="00CD542A" w:rsidR="22E66CB0" w:rsidRDefault="22E66CB0" w:rsidP="22E66CB0">
      <w:pPr>
        <w:ind w:left="450"/>
        <w:rPr>
          <w:rFonts w:cs="Arial"/>
          <w:sz w:val="22"/>
          <w:szCs w:val="22"/>
        </w:rPr>
      </w:pPr>
    </w:p>
    <w:p w14:paraId="6AD24474" w14:textId="77777777" w:rsidR="004400F4" w:rsidRDefault="00FE1EA8" w:rsidP="004400F4">
      <w:pPr>
        <w:pStyle w:val="Heading2"/>
        <w:keepNext w:val="0"/>
        <w:numPr>
          <w:ilvl w:val="1"/>
          <w:numId w:val="5"/>
        </w:numPr>
        <w:spacing w:before="120" w:after="120"/>
        <w:ind w:left="990" w:hanging="540"/>
      </w:pPr>
      <w:bookmarkStart w:id="53" w:name="_Grounded_Neutral_Trip"/>
      <w:bookmarkStart w:id="54" w:name="_Toc128040345"/>
      <w:bookmarkEnd w:id="53"/>
      <w:r w:rsidRPr="0017798E">
        <w:rPr>
          <w:bCs w:val="0"/>
        </w:rPr>
        <w:lastRenderedPageBreak/>
        <w:t>Grounded Neutral Trip</w:t>
      </w:r>
      <w:r w:rsidR="00975AD1" w:rsidRPr="00C61103">
        <w:rPr>
          <w:snapToGrid w:val="0"/>
          <w:sz w:val="20"/>
          <w:szCs w:val="20"/>
        </w:rPr>
        <w:t xml:space="preserve"> </w:t>
      </w:r>
      <w:r w:rsidR="00C61103" w:rsidRPr="00C61103">
        <w:rPr>
          <w:snapToGrid w:val="0"/>
          <w:sz w:val="20"/>
          <w:szCs w:val="20"/>
        </w:rPr>
        <w:t xml:space="preserve"> </w:t>
      </w:r>
      <w:r w:rsidRPr="001C4F87">
        <w:rPr>
          <w:b w:val="0"/>
          <w:snapToGrid w:val="0"/>
          <w:color w:val="7030A0"/>
          <w:sz w:val="20"/>
          <w:szCs w:val="20"/>
        </w:rPr>
        <w:t>(UL943 5</w:t>
      </w:r>
      <w:r w:rsidRPr="001C4F87">
        <w:rPr>
          <w:b w:val="0"/>
          <w:snapToGrid w:val="0"/>
          <w:color w:val="7030A0"/>
          <w:sz w:val="20"/>
          <w:szCs w:val="20"/>
          <w:vertAlign w:val="superscript"/>
        </w:rPr>
        <w:t>th</w:t>
      </w:r>
      <w:r w:rsidRPr="001C4F87">
        <w:rPr>
          <w:b w:val="0"/>
          <w:snapToGrid w:val="0"/>
          <w:color w:val="7030A0"/>
          <w:sz w:val="20"/>
          <w:szCs w:val="20"/>
        </w:rPr>
        <w:t xml:space="preserve"> edition sec 6.7.4)</w:t>
      </w:r>
      <w:bookmarkEnd w:id="54"/>
    </w:p>
    <w:p w14:paraId="6B234A31" w14:textId="31D132D9" w:rsidR="008A1A52" w:rsidRDefault="004400F4" w:rsidP="004400F4">
      <w:pPr>
        <w:ind w:left="450"/>
        <w:rPr>
          <w:bCs/>
          <w:i/>
          <w:sz w:val="22"/>
          <w:szCs w:val="22"/>
        </w:rPr>
      </w:pPr>
      <w:r w:rsidRPr="008A1A52">
        <w:rPr>
          <w:bCs/>
          <w:i/>
          <w:color w:val="FF0000"/>
          <w:sz w:val="22"/>
          <w:szCs w:val="22"/>
        </w:rPr>
        <w:t xml:space="preserve">NOTE: To </w:t>
      </w:r>
      <w:r w:rsidR="008A1A52" w:rsidRPr="008A1A52">
        <w:rPr>
          <w:bCs/>
          <w:i/>
          <w:color w:val="FF0000"/>
          <w:sz w:val="22"/>
          <w:szCs w:val="22"/>
        </w:rPr>
        <w:t>reduce additional and unwanted impedance in th</w:t>
      </w:r>
      <w:r w:rsidR="008A1A52">
        <w:rPr>
          <w:bCs/>
          <w:i/>
          <w:color w:val="FF0000"/>
          <w:sz w:val="22"/>
          <w:szCs w:val="22"/>
        </w:rPr>
        <w:t xml:space="preserve">is </w:t>
      </w:r>
      <w:r w:rsidR="008A1A52" w:rsidRPr="008A1A52">
        <w:rPr>
          <w:bCs/>
          <w:i/>
          <w:color w:val="FF0000"/>
          <w:sz w:val="22"/>
          <w:szCs w:val="22"/>
        </w:rPr>
        <w:t>circuit, it is important that the components used during this test are mounted as close to the UUT as is practically possible.</w:t>
      </w:r>
    </w:p>
    <w:p w14:paraId="050ACA59" w14:textId="0A0171A8" w:rsidR="008A1A52" w:rsidRDefault="008A1A52" w:rsidP="004400F4">
      <w:pPr>
        <w:ind w:left="450"/>
        <w:rPr>
          <w:bCs/>
          <w:i/>
          <w:sz w:val="22"/>
          <w:szCs w:val="22"/>
        </w:rPr>
      </w:pPr>
    </w:p>
    <w:p w14:paraId="74AC87DB"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Aim of this test:</w:t>
      </w:r>
    </w:p>
    <w:p w14:paraId="19E4CDDA" w14:textId="52587CFF" w:rsidR="00FE1EA8" w:rsidRPr="001F195E" w:rsidRDefault="005E3C97" w:rsidP="00D213EA">
      <w:pPr>
        <w:ind w:left="450"/>
        <w:rPr>
          <w:rFonts w:cs="Arial"/>
          <w:sz w:val="22"/>
          <w:szCs w:val="22"/>
        </w:rPr>
      </w:pPr>
      <w:commentRangeStart w:id="55"/>
      <w:r w:rsidRPr="5F172100">
        <w:rPr>
          <w:rFonts w:cs="Arial"/>
          <w:color w:val="000000" w:themeColor="text1"/>
          <w:sz w:val="22"/>
          <w:szCs w:val="22"/>
        </w:rPr>
        <w:t xml:space="preserve">Ensure </w:t>
      </w:r>
      <w:r w:rsidR="00091897" w:rsidRPr="5F172100">
        <w:rPr>
          <w:rFonts w:cs="Arial"/>
          <w:color w:val="000000" w:themeColor="text1"/>
          <w:sz w:val="22"/>
          <w:szCs w:val="22"/>
        </w:rPr>
        <w:t>impedance threshold</w:t>
      </w:r>
      <w:commentRangeEnd w:id="55"/>
      <w:r>
        <w:rPr>
          <w:rStyle w:val="CommentReference"/>
        </w:rPr>
        <w:commentReference w:id="55"/>
      </w:r>
      <w:r w:rsidR="00091897" w:rsidRPr="5F172100">
        <w:rPr>
          <w:rFonts w:cs="Arial"/>
          <w:color w:val="000000" w:themeColor="text1"/>
          <w:sz w:val="22"/>
          <w:szCs w:val="22"/>
        </w:rPr>
        <w:t xml:space="preserve"> </w:t>
      </w:r>
      <w:r w:rsidRPr="5F172100">
        <w:rPr>
          <w:rFonts w:cs="Arial"/>
          <w:color w:val="000000" w:themeColor="text1"/>
          <w:sz w:val="22"/>
          <w:szCs w:val="22"/>
        </w:rPr>
        <w:t xml:space="preserve">of </w:t>
      </w:r>
      <w:r w:rsidR="00FE1EA8" w:rsidRPr="5F172100">
        <w:rPr>
          <w:rFonts w:cs="Arial"/>
          <w:color w:val="000000" w:themeColor="text1"/>
          <w:sz w:val="22"/>
          <w:szCs w:val="22"/>
        </w:rPr>
        <w:t xml:space="preserve">grounded neutral </w:t>
      </w:r>
      <w:commentRangeStart w:id="56"/>
      <w:r w:rsidR="00091897" w:rsidRPr="5F172100">
        <w:rPr>
          <w:rFonts w:cs="Arial"/>
          <w:color w:val="000000" w:themeColor="text1"/>
          <w:sz w:val="22"/>
          <w:szCs w:val="22"/>
        </w:rPr>
        <w:t>detection circuit</w:t>
      </w:r>
      <w:commentRangeEnd w:id="56"/>
      <w:r>
        <w:rPr>
          <w:rStyle w:val="CommentReference"/>
        </w:rPr>
        <w:commentReference w:id="56"/>
      </w:r>
      <w:r w:rsidR="00091897" w:rsidRPr="001F195E">
        <w:rPr>
          <w:rFonts w:cs="Arial"/>
          <w:sz w:val="22"/>
          <w:szCs w:val="22"/>
        </w:rPr>
        <w:t xml:space="preserve"> </w:t>
      </w:r>
      <w:r w:rsidR="00FE1EA8" w:rsidRPr="001F195E">
        <w:rPr>
          <w:rFonts w:cs="Arial"/>
          <w:sz w:val="22"/>
          <w:szCs w:val="22"/>
        </w:rPr>
        <w:t>which causes breaker to open</w:t>
      </w:r>
    </w:p>
    <w:p w14:paraId="79B9F03F" w14:textId="77777777" w:rsidR="00FE1EA8" w:rsidRPr="001F195E" w:rsidRDefault="00FE1EA8" w:rsidP="001F195E">
      <w:pPr>
        <w:ind w:left="450" w:right="368"/>
        <w:rPr>
          <w:rFonts w:cs="Arial"/>
          <w:sz w:val="22"/>
          <w:szCs w:val="22"/>
        </w:rPr>
      </w:pPr>
    </w:p>
    <w:p w14:paraId="6D4288BC"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2C848B36" w14:textId="77777777" w:rsidR="00FE1EA8" w:rsidRPr="001F195E" w:rsidRDefault="00FE1EA8" w:rsidP="00D213EA">
      <w:pPr>
        <w:ind w:left="450"/>
        <w:rPr>
          <w:rFonts w:cs="Arial"/>
          <w:sz w:val="22"/>
          <w:szCs w:val="22"/>
        </w:rPr>
      </w:pPr>
      <w:r w:rsidRPr="001F195E">
        <w:rPr>
          <w:rFonts w:cs="Arial"/>
          <w:sz w:val="22"/>
          <w:szCs w:val="22"/>
        </w:rPr>
        <w:t>Power breaker in the ON position at 85% nominal line voltage and connect fixed resistive impedance between Load (N)eutral and Panel (N)eutral.</w:t>
      </w:r>
    </w:p>
    <w:p w14:paraId="73DD5448" w14:textId="77777777" w:rsidR="00FE1EA8" w:rsidRPr="001F195E" w:rsidRDefault="00FE1EA8" w:rsidP="001F195E">
      <w:pPr>
        <w:ind w:left="450"/>
        <w:rPr>
          <w:rFonts w:cs="Arial"/>
          <w:sz w:val="22"/>
          <w:szCs w:val="22"/>
        </w:rPr>
      </w:pPr>
    </w:p>
    <w:p w14:paraId="0CF73ACE"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w:t>
      </w:r>
    </w:p>
    <w:p w14:paraId="0397B300" w14:textId="77777777" w:rsidR="00FE1EA8" w:rsidRPr="001F195E" w:rsidRDefault="00FE1EA8" w:rsidP="00D213EA">
      <w:pPr>
        <w:ind w:left="450"/>
        <w:rPr>
          <w:rFonts w:cs="Arial"/>
          <w:sz w:val="22"/>
          <w:szCs w:val="22"/>
        </w:rPr>
      </w:pPr>
      <w:r w:rsidRPr="001F195E">
        <w:rPr>
          <w:rFonts w:cs="Arial"/>
          <w:sz w:val="22"/>
          <w:szCs w:val="22"/>
        </w:rPr>
        <w:t>Make connections to Line (~), Load (~), Panel (N)eutral, and Load (N)eutral terminals.</w:t>
      </w:r>
    </w:p>
    <w:p w14:paraId="6DBAC962" w14:textId="2E3913E6" w:rsidR="00FE1EA8" w:rsidRPr="001F195E" w:rsidRDefault="00FE1EA8" w:rsidP="00D213EA">
      <w:pPr>
        <w:ind w:left="450"/>
        <w:rPr>
          <w:rFonts w:cs="Arial"/>
          <w:sz w:val="22"/>
          <w:szCs w:val="22"/>
        </w:rPr>
      </w:pPr>
      <w:r w:rsidRPr="001F195E">
        <w:rPr>
          <w:rFonts w:cs="Arial"/>
          <w:sz w:val="22"/>
          <w:szCs w:val="22"/>
        </w:rPr>
        <w:t>Apply</w:t>
      </w:r>
      <w:r w:rsidR="008F443F" w:rsidRPr="001F195E">
        <w:rPr>
          <w:rFonts w:cs="Arial"/>
          <w:snapToGrid w:val="0"/>
          <w:sz w:val="22"/>
          <w:szCs w:val="22"/>
        </w:rPr>
        <w:t xml:space="preserve"> </w:t>
      </w:r>
      <w:commentRangeStart w:id="57"/>
      <w:r w:rsidR="008F443F" w:rsidRPr="5F172100">
        <w:rPr>
          <w:rFonts w:cs="Arial"/>
          <w:snapToGrid w:val="0"/>
          <w:color w:val="000000" w:themeColor="text1"/>
          <w:sz w:val="22"/>
          <w:szCs w:val="22"/>
        </w:rPr>
        <w:t>a</w:t>
      </w:r>
      <w:commentRangeEnd w:id="57"/>
      <w:r>
        <w:rPr>
          <w:rStyle w:val="CommentReference"/>
        </w:rPr>
        <w:commentReference w:id="57"/>
      </w:r>
      <w:r w:rsidR="008F443F" w:rsidRPr="001F195E">
        <w:rPr>
          <w:rFonts w:cs="Arial"/>
          <w:snapToGrid w:val="0"/>
          <w:sz w:val="22"/>
          <w:szCs w:val="22"/>
        </w:rPr>
        <w:t xml:space="preserve"> </w:t>
      </w:r>
      <w:r w:rsidRPr="001F195E">
        <w:rPr>
          <w:rFonts w:cs="Arial"/>
          <w:sz w:val="22"/>
          <w:szCs w:val="22"/>
        </w:rPr>
        <w:t>102</w:t>
      </w:r>
      <w:r w:rsidR="00460DCD">
        <w:rPr>
          <w:rFonts w:cs="Arial"/>
          <w:sz w:val="22"/>
          <w:szCs w:val="22"/>
        </w:rPr>
        <w:t xml:space="preserve"> </w:t>
      </w:r>
      <w:r w:rsidRPr="001F195E">
        <w:rPr>
          <w:rFonts w:cs="Arial"/>
          <w:sz w:val="22"/>
          <w:szCs w:val="22"/>
        </w:rPr>
        <w:t>V</w:t>
      </w:r>
      <w:r w:rsidRPr="001F195E">
        <w:rPr>
          <w:rFonts w:cs="Arial"/>
          <w:strike/>
          <w:sz w:val="22"/>
          <w:szCs w:val="22"/>
        </w:rPr>
        <w:t>AC</w:t>
      </w:r>
      <w:r w:rsidR="00B53235" w:rsidRPr="001F195E">
        <w:rPr>
          <w:rFonts w:cs="Arial"/>
          <w:sz w:val="22"/>
          <w:szCs w:val="22"/>
        </w:rPr>
        <w:t>,</w:t>
      </w:r>
      <w:r w:rsidRPr="001F195E">
        <w:rPr>
          <w:rFonts w:cs="Arial"/>
          <w:sz w:val="22"/>
          <w:szCs w:val="22"/>
        </w:rPr>
        <w:t xml:space="preserve"> 60</w:t>
      </w:r>
      <w:r w:rsidR="00460DCD">
        <w:rPr>
          <w:rFonts w:cs="Arial"/>
          <w:sz w:val="22"/>
          <w:szCs w:val="22"/>
        </w:rPr>
        <w:t xml:space="preserve"> </w:t>
      </w:r>
      <w:r w:rsidRPr="001F195E">
        <w:rPr>
          <w:rFonts w:cs="Arial"/>
          <w:sz w:val="22"/>
          <w:szCs w:val="22"/>
        </w:rPr>
        <w:t xml:space="preserve">Hz sine wave to Line (~) </w:t>
      </w:r>
      <w:r w:rsidR="0044217E" w:rsidRPr="001F195E">
        <w:rPr>
          <w:rFonts w:cs="Arial"/>
          <w:sz w:val="22"/>
          <w:szCs w:val="22"/>
        </w:rPr>
        <w:t>and Panel (N)eutral terminals.</w:t>
      </w:r>
    </w:p>
    <w:p w14:paraId="31CCB242" w14:textId="77777777" w:rsidR="00FE1EA8" w:rsidRPr="001F195E" w:rsidRDefault="00FE1EA8" w:rsidP="00D213EA">
      <w:pPr>
        <w:ind w:left="450"/>
        <w:rPr>
          <w:rFonts w:cs="Arial"/>
          <w:sz w:val="22"/>
          <w:szCs w:val="22"/>
        </w:rPr>
      </w:pPr>
      <w:r w:rsidRPr="001F195E">
        <w:rPr>
          <w:rFonts w:cs="Arial"/>
          <w:sz w:val="22"/>
          <w:szCs w:val="22"/>
        </w:rPr>
        <w:t>Ensure breaker is in the ON (closed) position.</w:t>
      </w:r>
    </w:p>
    <w:p w14:paraId="14DF58FC" w14:textId="3ACC46B7" w:rsidR="00FE1EA8" w:rsidRPr="001F195E" w:rsidRDefault="00FE1EA8" w:rsidP="00D213EA">
      <w:pPr>
        <w:ind w:left="450"/>
        <w:rPr>
          <w:rFonts w:cs="Arial"/>
          <w:sz w:val="22"/>
          <w:szCs w:val="22"/>
        </w:rPr>
      </w:pPr>
      <w:r w:rsidRPr="001F195E">
        <w:rPr>
          <w:rFonts w:cs="Arial"/>
          <w:sz w:val="22"/>
          <w:szCs w:val="22"/>
        </w:rPr>
        <w:t xml:space="preserve">Connect </w:t>
      </w:r>
      <w:commentRangeStart w:id="58"/>
      <w:r w:rsidRPr="5F172100">
        <w:rPr>
          <w:rFonts w:cs="Arial"/>
          <w:color w:val="000000" w:themeColor="text1"/>
          <w:sz w:val="22"/>
          <w:szCs w:val="22"/>
        </w:rPr>
        <w:t>2.</w:t>
      </w:r>
      <w:r w:rsidR="005E3C97" w:rsidRPr="5F172100">
        <w:rPr>
          <w:rFonts w:cs="Arial"/>
          <w:color w:val="000000" w:themeColor="text1"/>
          <w:sz w:val="22"/>
          <w:szCs w:val="22"/>
        </w:rPr>
        <w:t>50</w:t>
      </w:r>
      <w:r w:rsidR="005E3C97" w:rsidRPr="001F195E">
        <w:rPr>
          <w:rFonts w:cs="Arial"/>
          <w:sz w:val="22"/>
          <w:szCs w:val="22"/>
        </w:rPr>
        <w:t xml:space="preserve"> </w:t>
      </w:r>
      <w:commentRangeEnd w:id="58"/>
      <w:r>
        <w:rPr>
          <w:rStyle w:val="CommentReference"/>
        </w:rPr>
        <w:commentReference w:id="58"/>
      </w:r>
      <w:r w:rsidR="00460DCD">
        <w:rPr>
          <w:rFonts w:cs="Arial"/>
          <w:sz w:val="22"/>
          <w:szCs w:val="22"/>
        </w:rPr>
        <w:t>Ω</w:t>
      </w:r>
      <w:r w:rsidRPr="001F195E">
        <w:rPr>
          <w:rFonts w:cs="Arial"/>
          <w:sz w:val="22"/>
          <w:szCs w:val="22"/>
        </w:rPr>
        <w:t xml:space="preserve"> resistor between Panel</w:t>
      </w:r>
      <w:r w:rsidR="00EB6DD9" w:rsidRPr="001F195E">
        <w:rPr>
          <w:rFonts w:cs="Arial"/>
          <w:sz w:val="22"/>
          <w:szCs w:val="22"/>
        </w:rPr>
        <w:t xml:space="preserve"> (N)eutral and Load (N)eutral.</w:t>
      </w:r>
    </w:p>
    <w:p w14:paraId="57656834" w14:textId="595F0B15" w:rsidR="00FE1EA8" w:rsidRPr="001F195E" w:rsidRDefault="00FE1EA8" w:rsidP="00D213EA">
      <w:pPr>
        <w:ind w:left="450"/>
        <w:rPr>
          <w:rFonts w:cs="Arial"/>
          <w:snapToGrid w:val="0"/>
          <w:sz w:val="22"/>
          <w:szCs w:val="22"/>
        </w:rPr>
      </w:pPr>
      <w:r w:rsidRPr="001F195E">
        <w:rPr>
          <w:rFonts w:cs="Arial"/>
          <w:sz w:val="22"/>
          <w:szCs w:val="22"/>
        </w:rPr>
        <w:t>Breaker</w:t>
      </w:r>
      <w:r w:rsidRPr="001F195E">
        <w:rPr>
          <w:rFonts w:cs="Arial"/>
          <w:snapToGrid w:val="0"/>
          <w:sz w:val="22"/>
          <w:szCs w:val="22"/>
        </w:rPr>
        <w:t xml:space="preserve"> MUST open within </w:t>
      </w:r>
      <w:commentRangeStart w:id="59"/>
      <w:r w:rsidR="005E3C97" w:rsidRPr="5F172100">
        <w:rPr>
          <w:rFonts w:cs="Arial"/>
          <w:snapToGrid w:val="0"/>
          <w:color w:val="000000" w:themeColor="text1"/>
          <w:sz w:val="22"/>
          <w:szCs w:val="22"/>
        </w:rPr>
        <w:t>900</w:t>
      </w:r>
      <w:r w:rsidR="00460DCD" w:rsidRPr="5F172100">
        <w:rPr>
          <w:rFonts w:cs="Arial"/>
          <w:snapToGrid w:val="0"/>
          <w:color w:val="000000" w:themeColor="text1"/>
          <w:sz w:val="22"/>
          <w:szCs w:val="22"/>
        </w:rPr>
        <w:t xml:space="preserve"> </w:t>
      </w:r>
      <w:r w:rsidR="005E3C97" w:rsidRPr="5F172100">
        <w:rPr>
          <w:rFonts w:cs="Arial"/>
          <w:snapToGrid w:val="0"/>
          <w:color w:val="000000" w:themeColor="text1"/>
          <w:sz w:val="22"/>
          <w:szCs w:val="22"/>
        </w:rPr>
        <w:t>mS</w:t>
      </w:r>
      <w:r w:rsidRPr="5F172100">
        <w:rPr>
          <w:rFonts w:cs="Arial"/>
          <w:snapToGrid w:val="0"/>
          <w:color w:val="000000" w:themeColor="text1"/>
          <w:sz w:val="22"/>
          <w:szCs w:val="22"/>
        </w:rPr>
        <w:t>.</w:t>
      </w:r>
      <w:commentRangeEnd w:id="59"/>
      <w:r>
        <w:rPr>
          <w:rStyle w:val="CommentReference"/>
        </w:rPr>
        <w:commentReference w:id="59"/>
      </w:r>
    </w:p>
    <w:p w14:paraId="685B769E" w14:textId="77777777" w:rsidR="00FE1EA8" w:rsidRPr="001F195E" w:rsidRDefault="00FE1EA8" w:rsidP="001F195E">
      <w:pPr>
        <w:ind w:left="450"/>
        <w:rPr>
          <w:rFonts w:cs="Arial"/>
          <w:snapToGrid w:val="0"/>
          <w:color w:val="FF0000"/>
          <w:sz w:val="22"/>
          <w:szCs w:val="22"/>
        </w:rPr>
      </w:pPr>
    </w:p>
    <w:p w14:paraId="17E2828A"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i w:val="0"/>
          <w:sz w:val="22"/>
          <w:szCs w:val="22"/>
          <w:u w:val="single"/>
        </w:rPr>
      </w:pPr>
      <w:r w:rsidRPr="001F195E">
        <w:rPr>
          <w:rFonts w:cs="Arial"/>
          <w:b w:val="0"/>
          <w:sz w:val="22"/>
          <w:szCs w:val="22"/>
          <w:u w:val="single"/>
        </w:rPr>
        <w:t>Measurement:</w:t>
      </w:r>
    </w:p>
    <w:p w14:paraId="67B69443" w14:textId="5EBD2E47" w:rsidR="00FE1EA8" w:rsidRPr="001F195E" w:rsidRDefault="00FE1EA8" w:rsidP="00D213EA">
      <w:pPr>
        <w:ind w:left="450"/>
        <w:rPr>
          <w:rFonts w:cs="Arial"/>
          <w:sz w:val="22"/>
          <w:szCs w:val="22"/>
        </w:rPr>
      </w:pPr>
      <w:r w:rsidRPr="001F195E">
        <w:rPr>
          <w:rFonts w:cs="Arial"/>
          <w:sz w:val="22"/>
          <w:szCs w:val="22"/>
        </w:rPr>
        <w:t>Presence of 102</w:t>
      </w:r>
      <w:r w:rsidR="00460DCD">
        <w:rPr>
          <w:rFonts w:cs="Arial"/>
          <w:sz w:val="22"/>
          <w:szCs w:val="22"/>
        </w:rPr>
        <w:t xml:space="preserve"> </w:t>
      </w:r>
      <w:r w:rsidRPr="001F195E">
        <w:rPr>
          <w:rFonts w:cs="Arial"/>
          <w:sz w:val="22"/>
          <w:szCs w:val="22"/>
        </w:rPr>
        <w:t>VAC at Load (~) terminal to determine state of breaker.</w:t>
      </w:r>
    </w:p>
    <w:p w14:paraId="51264341" w14:textId="704247E7" w:rsidR="00BD67E7" w:rsidRPr="001F195E" w:rsidRDefault="00FE1EA8" w:rsidP="00BD67E7">
      <w:pPr>
        <w:ind w:left="450"/>
        <w:rPr>
          <w:rFonts w:cs="Arial"/>
          <w:sz w:val="22"/>
          <w:szCs w:val="22"/>
        </w:rPr>
      </w:pPr>
      <w:r w:rsidRPr="001F195E">
        <w:rPr>
          <w:rFonts w:cs="Arial"/>
          <w:sz w:val="22"/>
          <w:szCs w:val="22"/>
        </w:rPr>
        <w:t>Time between application of impedance in neutral loop and the opening of the breaker</w:t>
      </w:r>
      <w:r w:rsidR="00BD67E7" w:rsidRPr="001F195E">
        <w:rPr>
          <w:rFonts w:cs="Arial"/>
          <w:sz w:val="22"/>
          <w:szCs w:val="22"/>
        </w:rPr>
        <w:t xml:space="preserve">. </w:t>
      </w:r>
    </w:p>
    <w:p w14:paraId="43EF077A" w14:textId="4785D50C" w:rsidR="00BD67E7" w:rsidRPr="001F195E" w:rsidRDefault="00BD67E7" w:rsidP="00BD67E7">
      <w:pPr>
        <w:ind w:left="450"/>
        <w:rPr>
          <w:rFonts w:cs="Arial"/>
          <w:sz w:val="22"/>
          <w:szCs w:val="22"/>
        </w:rPr>
      </w:pPr>
      <w:r w:rsidRPr="001F195E">
        <w:rPr>
          <w:rFonts w:cs="Arial"/>
          <w:sz w:val="22"/>
          <w:szCs w:val="22"/>
        </w:rPr>
        <w:t>On failure, report fault code “F7”.</w:t>
      </w:r>
    </w:p>
    <w:p w14:paraId="43FEBE9E" w14:textId="77777777" w:rsidR="00BD67E7" w:rsidRPr="001F195E" w:rsidRDefault="00BD67E7" w:rsidP="00BD67E7">
      <w:pPr>
        <w:ind w:left="450"/>
        <w:rPr>
          <w:rFonts w:cs="Arial"/>
          <w:sz w:val="22"/>
          <w:szCs w:val="22"/>
        </w:rPr>
      </w:pPr>
    </w:p>
    <w:p w14:paraId="54AD71C6" w14:textId="70E6610E" w:rsidR="00FE1EA8" w:rsidRPr="001C4F87" w:rsidRDefault="00FE1EA8" w:rsidP="00D213EA">
      <w:pPr>
        <w:ind w:left="450"/>
        <w:rPr>
          <w:rFonts w:cs="Arial"/>
        </w:rPr>
      </w:pPr>
      <w:r w:rsidRPr="001F195E">
        <w:rPr>
          <w:rFonts w:cs="Arial"/>
          <w:sz w:val="22"/>
          <w:szCs w:val="22"/>
        </w:rPr>
        <w:t>End of test</w:t>
      </w:r>
    </w:p>
    <w:p w14:paraId="1CF2AAE6" w14:textId="77777777" w:rsidR="00FE1EA8" w:rsidRPr="001C4F87" w:rsidRDefault="00FE1EA8" w:rsidP="001F195E">
      <w:pPr>
        <w:pStyle w:val="Header"/>
        <w:tabs>
          <w:tab w:val="clear" w:pos="9072"/>
        </w:tabs>
        <w:ind w:left="450"/>
        <w:jc w:val="both"/>
        <w:rPr>
          <w:rFonts w:cs="Arial"/>
        </w:rPr>
      </w:pPr>
    </w:p>
    <w:p w14:paraId="0D4F3041" w14:textId="77777777" w:rsidR="008A1A52" w:rsidRDefault="00FE1EA8" w:rsidP="008A1A52">
      <w:pPr>
        <w:pStyle w:val="Heading2"/>
        <w:keepNext w:val="0"/>
        <w:numPr>
          <w:ilvl w:val="1"/>
          <w:numId w:val="5"/>
        </w:numPr>
        <w:spacing w:before="120" w:after="120"/>
        <w:ind w:left="990" w:hanging="540"/>
      </w:pPr>
      <w:bookmarkStart w:id="60" w:name="_Toc128040346"/>
      <w:r w:rsidRPr="0017798E">
        <w:rPr>
          <w:bCs w:val="0"/>
        </w:rPr>
        <w:t>Grounded Neutral No Trip</w:t>
      </w:r>
      <w:r w:rsidRPr="001C4F87">
        <w:rPr>
          <w:snapToGrid w:val="0"/>
          <w:sz w:val="20"/>
          <w:szCs w:val="20"/>
        </w:rPr>
        <w:t xml:space="preserve">  </w:t>
      </w:r>
      <w:r w:rsidRPr="001C4F87">
        <w:rPr>
          <w:b w:val="0"/>
          <w:snapToGrid w:val="0"/>
          <w:color w:val="7030A0"/>
          <w:sz w:val="20"/>
          <w:szCs w:val="20"/>
        </w:rPr>
        <w:t>(UL943 5</w:t>
      </w:r>
      <w:r w:rsidRPr="001C4F87">
        <w:rPr>
          <w:b w:val="0"/>
          <w:snapToGrid w:val="0"/>
          <w:color w:val="7030A0"/>
          <w:sz w:val="20"/>
          <w:szCs w:val="20"/>
          <w:vertAlign w:val="superscript"/>
        </w:rPr>
        <w:t>th</w:t>
      </w:r>
      <w:r w:rsidRPr="001C4F87">
        <w:rPr>
          <w:b w:val="0"/>
          <w:snapToGrid w:val="0"/>
          <w:color w:val="7030A0"/>
          <w:sz w:val="20"/>
          <w:szCs w:val="20"/>
        </w:rPr>
        <w:t xml:space="preserve"> edition sec 6.7.4)</w:t>
      </w:r>
      <w:bookmarkEnd w:id="60"/>
    </w:p>
    <w:p w14:paraId="31FADDCB" w14:textId="77777777" w:rsidR="008A1A52" w:rsidRDefault="008A1A52" w:rsidP="008A1A52">
      <w:pPr>
        <w:ind w:left="450"/>
        <w:rPr>
          <w:bCs/>
          <w:i/>
          <w:sz w:val="22"/>
          <w:szCs w:val="22"/>
        </w:rPr>
      </w:pPr>
      <w:r w:rsidRPr="008A1A52">
        <w:rPr>
          <w:bCs/>
          <w:i/>
          <w:color w:val="FF0000"/>
          <w:sz w:val="22"/>
          <w:szCs w:val="22"/>
        </w:rPr>
        <w:t>NOTE: To reduce additional and unwanted impedance in th</w:t>
      </w:r>
      <w:r>
        <w:rPr>
          <w:bCs/>
          <w:i/>
          <w:color w:val="FF0000"/>
          <w:sz w:val="22"/>
          <w:szCs w:val="22"/>
        </w:rPr>
        <w:t xml:space="preserve">is </w:t>
      </w:r>
      <w:r w:rsidRPr="008A1A52">
        <w:rPr>
          <w:bCs/>
          <w:i/>
          <w:color w:val="FF0000"/>
          <w:sz w:val="22"/>
          <w:szCs w:val="22"/>
        </w:rPr>
        <w:t>circuit, it is important that the components used during this test are mounted as close to the UUT as is practically possible.</w:t>
      </w:r>
    </w:p>
    <w:p w14:paraId="001B86B9" w14:textId="77777777" w:rsidR="008A1A52" w:rsidRDefault="008A1A52" w:rsidP="008A1A52">
      <w:pPr>
        <w:ind w:left="450"/>
        <w:rPr>
          <w:bCs/>
          <w:i/>
          <w:sz w:val="22"/>
          <w:szCs w:val="22"/>
        </w:rPr>
      </w:pPr>
    </w:p>
    <w:p w14:paraId="35316B58"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Aim of this test:</w:t>
      </w:r>
    </w:p>
    <w:p w14:paraId="43EFE2BD" w14:textId="5BD46A92" w:rsidR="00FE1EA8" w:rsidRPr="001F195E" w:rsidRDefault="00091897" w:rsidP="00D213EA">
      <w:pPr>
        <w:ind w:left="450"/>
        <w:rPr>
          <w:rFonts w:cs="Arial"/>
          <w:sz w:val="22"/>
          <w:szCs w:val="22"/>
        </w:rPr>
      </w:pPr>
      <w:commentRangeStart w:id="61"/>
      <w:r w:rsidRPr="5F172100">
        <w:rPr>
          <w:rFonts w:cs="Arial"/>
          <w:color w:val="000000" w:themeColor="text1"/>
          <w:sz w:val="22"/>
          <w:szCs w:val="22"/>
        </w:rPr>
        <w:t>Ensure impedance threshold of</w:t>
      </w:r>
      <w:commentRangeEnd w:id="61"/>
      <w:r>
        <w:rPr>
          <w:rStyle w:val="CommentReference"/>
        </w:rPr>
        <w:commentReference w:id="61"/>
      </w:r>
      <w:r w:rsidRPr="5F172100">
        <w:rPr>
          <w:rFonts w:cs="Arial"/>
          <w:color w:val="000000" w:themeColor="text1"/>
          <w:sz w:val="22"/>
          <w:szCs w:val="22"/>
        </w:rPr>
        <w:t xml:space="preserve"> </w:t>
      </w:r>
      <w:r w:rsidR="00FE1EA8" w:rsidRPr="5F172100">
        <w:rPr>
          <w:rFonts w:cs="Arial"/>
          <w:color w:val="000000" w:themeColor="text1"/>
          <w:sz w:val="22"/>
          <w:szCs w:val="22"/>
        </w:rPr>
        <w:t xml:space="preserve">grounded neutral </w:t>
      </w:r>
      <w:r w:rsidRPr="5F172100">
        <w:rPr>
          <w:rFonts w:cs="Arial"/>
          <w:color w:val="000000" w:themeColor="text1"/>
          <w:sz w:val="22"/>
          <w:szCs w:val="22"/>
        </w:rPr>
        <w:t xml:space="preserve">detection circuit </w:t>
      </w:r>
      <w:r w:rsidR="00FE1EA8" w:rsidRPr="5F172100">
        <w:rPr>
          <w:rFonts w:cs="Arial"/>
          <w:color w:val="000000" w:themeColor="text1"/>
          <w:sz w:val="22"/>
          <w:szCs w:val="22"/>
        </w:rPr>
        <w:t xml:space="preserve">which </w:t>
      </w:r>
      <w:r w:rsidRPr="5F172100">
        <w:rPr>
          <w:rFonts w:cs="Arial"/>
          <w:color w:val="000000" w:themeColor="text1"/>
          <w:sz w:val="22"/>
          <w:szCs w:val="22"/>
        </w:rPr>
        <w:t xml:space="preserve">does not </w:t>
      </w:r>
      <w:commentRangeStart w:id="62"/>
      <w:r w:rsidRPr="5F172100">
        <w:rPr>
          <w:rFonts w:cs="Arial"/>
          <w:color w:val="000000" w:themeColor="text1"/>
          <w:sz w:val="22"/>
          <w:szCs w:val="22"/>
        </w:rPr>
        <w:t>cause</w:t>
      </w:r>
      <w:commentRangeEnd w:id="62"/>
      <w:r>
        <w:rPr>
          <w:rStyle w:val="CommentReference"/>
        </w:rPr>
        <w:commentReference w:id="62"/>
      </w:r>
      <w:r w:rsidRPr="5F172100">
        <w:rPr>
          <w:rFonts w:cs="Arial"/>
          <w:color w:val="000000" w:themeColor="text1"/>
          <w:sz w:val="22"/>
          <w:szCs w:val="22"/>
        </w:rPr>
        <w:t xml:space="preserve"> </w:t>
      </w:r>
      <w:r w:rsidR="00FE1EA8" w:rsidRPr="001F195E">
        <w:rPr>
          <w:rFonts w:cs="Arial"/>
          <w:sz w:val="22"/>
          <w:szCs w:val="22"/>
        </w:rPr>
        <w:t>breaker to open</w:t>
      </w:r>
    </w:p>
    <w:p w14:paraId="64DA4958" w14:textId="77777777" w:rsidR="00FE1EA8" w:rsidRPr="001F195E" w:rsidRDefault="00FE1EA8" w:rsidP="001F195E">
      <w:pPr>
        <w:ind w:left="450" w:right="368"/>
        <w:rPr>
          <w:rFonts w:cs="Arial"/>
          <w:sz w:val="22"/>
          <w:szCs w:val="22"/>
        </w:rPr>
      </w:pPr>
    </w:p>
    <w:p w14:paraId="253CA942"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23361F39" w14:textId="77777777" w:rsidR="00FE1EA8" w:rsidRPr="001F195E" w:rsidRDefault="00FE1EA8" w:rsidP="00D213EA">
      <w:pPr>
        <w:ind w:left="450"/>
        <w:rPr>
          <w:rFonts w:cs="Arial"/>
          <w:sz w:val="22"/>
          <w:szCs w:val="22"/>
        </w:rPr>
      </w:pPr>
      <w:r w:rsidRPr="001F195E">
        <w:rPr>
          <w:rFonts w:cs="Arial"/>
          <w:sz w:val="22"/>
          <w:szCs w:val="22"/>
        </w:rPr>
        <w:t>Power breaker in the ON position at 85% nominal line voltage and connect fixed resistive impedance between Load (N)eutral and Panel (N)eutral.</w:t>
      </w:r>
    </w:p>
    <w:p w14:paraId="6E5883CE" w14:textId="77777777" w:rsidR="00FE1EA8" w:rsidRPr="001F195E" w:rsidRDefault="00FE1EA8" w:rsidP="001F195E">
      <w:pPr>
        <w:ind w:left="450"/>
        <w:rPr>
          <w:rFonts w:cs="Arial"/>
          <w:sz w:val="22"/>
          <w:szCs w:val="22"/>
        </w:rPr>
      </w:pPr>
    </w:p>
    <w:p w14:paraId="54C55538"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w:t>
      </w:r>
    </w:p>
    <w:p w14:paraId="31632807" w14:textId="77777777" w:rsidR="00FE1EA8" w:rsidRPr="001F195E" w:rsidRDefault="00FE1EA8" w:rsidP="00D213EA">
      <w:pPr>
        <w:ind w:left="450"/>
        <w:rPr>
          <w:rFonts w:cs="Arial"/>
          <w:snapToGrid w:val="0"/>
          <w:sz w:val="22"/>
          <w:szCs w:val="22"/>
        </w:rPr>
      </w:pPr>
      <w:r w:rsidRPr="001F195E">
        <w:rPr>
          <w:rFonts w:cs="Arial"/>
          <w:sz w:val="22"/>
          <w:szCs w:val="22"/>
        </w:rPr>
        <w:t>Make connections to Line (~), Load (~), Panel (N)eutral, and Load (N)eutral terminals</w:t>
      </w:r>
      <w:r w:rsidRPr="001F195E">
        <w:rPr>
          <w:rFonts w:cs="Arial"/>
          <w:snapToGrid w:val="0"/>
          <w:sz w:val="22"/>
          <w:szCs w:val="22"/>
        </w:rPr>
        <w:t>.</w:t>
      </w:r>
    </w:p>
    <w:p w14:paraId="4403507C" w14:textId="50418DEF" w:rsidR="00FE1EA8" w:rsidRPr="001F195E" w:rsidRDefault="00FE1EA8" w:rsidP="00D213EA">
      <w:pPr>
        <w:ind w:left="450"/>
        <w:rPr>
          <w:rFonts w:cs="Arial"/>
          <w:b/>
          <w:snapToGrid w:val="0"/>
          <w:color w:val="FF0000"/>
          <w:sz w:val="22"/>
          <w:szCs w:val="22"/>
        </w:rPr>
      </w:pPr>
      <w:r w:rsidRPr="001F195E">
        <w:rPr>
          <w:rFonts w:cs="Arial"/>
          <w:sz w:val="22"/>
          <w:szCs w:val="22"/>
        </w:rPr>
        <w:t>Apply</w:t>
      </w:r>
      <w:r w:rsidR="008F443F" w:rsidRPr="001F195E">
        <w:rPr>
          <w:rFonts w:cs="Arial"/>
          <w:snapToGrid w:val="0"/>
          <w:sz w:val="22"/>
          <w:szCs w:val="22"/>
        </w:rPr>
        <w:t xml:space="preserve"> </w:t>
      </w:r>
      <w:r w:rsidR="008F443F" w:rsidRPr="5F172100">
        <w:rPr>
          <w:rFonts w:cs="Arial"/>
          <w:snapToGrid w:val="0"/>
          <w:color w:val="000000" w:themeColor="text1"/>
          <w:sz w:val="22"/>
          <w:szCs w:val="22"/>
        </w:rPr>
        <w:t>a</w:t>
      </w:r>
      <w:r w:rsidR="008F443F" w:rsidRPr="001F195E">
        <w:rPr>
          <w:rFonts w:cs="Arial"/>
          <w:snapToGrid w:val="0"/>
          <w:sz w:val="22"/>
          <w:szCs w:val="22"/>
        </w:rPr>
        <w:t xml:space="preserve"> </w:t>
      </w:r>
      <w:r w:rsidRPr="001F195E">
        <w:rPr>
          <w:rFonts w:cs="Arial"/>
          <w:sz w:val="22"/>
          <w:szCs w:val="22"/>
        </w:rPr>
        <w:t>102</w:t>
      </w:r>
      <w:r w:rsidR="00460DCD">
        <w:rPr>
          <w:rFonts w:cs="Arial"/>
          <w:sz w:val="22"/>
          <w:szCs w:val="22"/>
        </w:rPr>
        <w:t xml:space="preserve"> </w:t>
      </w:r>
      <w:r w:rsidRPr="001F195E">
        <w:rPr>
          <w:rFonts w:cs="Arial"/>
          <w:sz w:val="22"/>
          <w:szCs w:val="22"/>
        </w:rPr>
        <w:t>V</w:t>
      </w:r>
      <w:r w:rsidRPr="001F195E">
        <w:rPr>
          <w:rFonts w:cs="Arial"/>
          <w:strike/>
          <w:sz w:val="22"/>
          <w:szCs w:val="22"/>
        </w:rPr>
        <w:t>AC</w:t>
      </w:r>
      <w:r w:rsidR="00B53235" w:rsidRPr="001F195E">
        <w:rPr>
          <w:rFonts w:cs="Arial"/>
          <w:sz w:val="22"/>
          <w:szCs w:val="22"/>
        </w:rPr>
        <w:t>,</w:t>
      </w:r>
      <w:r w:rsidRPr="001F195E">
        <w:rPr>
          <w:rFonts w:cs="Arial"/>
          <w:sz w:val="22"/>
          <w:szCs w:val="22"/>
        </w:rPr>
        <w:t xml:space="preserve"> 60</w:t>
      </w:r>
      <w:r w:rsidR="00460DCD">
        <w:rPr>
          <w:rFonts w:cs="Arial"/>
          <w:sz w:val="22"/>
          <w:szCs w:val="22"/>
        </w:rPr>
        <w:t xml:space="preserve"> </w:t>
      </w:r>
      <w:r w:rsidRPr="001F195E">
        <w:rPr>
          <w:rFonts w:cs="Arial"/>
          <w:sz w:val="22"/>
          <w:szCs w:val="22"/>
        </w:rPr>
        <w:t xml:space="preserve">Hz sine wave to Line (~) </w:t>
      </w:r>
      <w:r w:rsidR="0044217E" w:rsidRPr="001F195E">
        <w:rPr>
          <w:rFonts w:cs="Arial"/>
          <w:sz w:val="22"/>
          <w:szCs w:val="22"/>
        </w:rPr>
        <w:t>and Panel (N)eutral terminals.</w:t>
      </w:r>
    </w:p>
    <w:p w14:paraId="4E338AE0" w14:textId="77777777" w:rsidR="00FE1EA8" w:rsidRPr="001F195E" w:rsidRDefault="00FE1EA8" w:rsidP="00D213EA">
      <w:pPr>
        <w:ind w:left="450"/>
        <w:rPr>
          <w:rFonts w:cs="Arial"/>
          <w:sz w:val="22"/>
          <w:szCs w:val="22"/>
        </w:rPr>
      </w:pPr>
      <w:r w:rsidRPr="001F195E">
        <w:rPr>
          <w:rFonts w:cs="Arial"/>
          <w:sz w:val="22"/>
          <w:szCs w:val="22"/>
        </w:rPr>
        <w:t>Ensure breaker is in the ON (closed) position.</w:t>
      </w:r>
    </w:p>
    <w:p w14:paraId="2A638772" w14:textId="1F256410" w:rsidR="00FE1EA8" w:rsidRPr="001F195E" w:rsidRDefault="00FE1EA8" w:rsidP="00D213EA">
      <w:pPr>
        <w:ind w:left="450"/>
        <w:rPr>
          <w:rFonts w:cs="Arial"/>
          <w:snapToGrid w:val="0"/>
          <w:sz w:val="22"/>
          <w:szCs w:val="22"/>
        </w:rPr>
      </w:pPr>
      <w:r w:rsidRPr="001F195E">
        <w:rPr>
          <w:rFonts w:cs="Arial"/>
          <w:sz w:val="22"/>
          <w:szCs w:val="22"/>
        </w:rPr>
        <w:t>Connect</w:t>
      </w:r>
      <w:r w:rsidRPr="001F195E">
        <w:rPr>
          <w:rFonts w:cs="Arial"/>
          <w:snapToGrid w:val="0"/>
          <w:sz w:val="22"/>
          <w:szCs w:val="22"/>
        </w:rPr>
        <w:t xml:space="preserve"> </w:t>
      </w:r>
      <w:commentRangeStart w:id="63"/>
      <w:r w:rsidR="0046405F" w:rsidRPr="5F172100">
        <w:rPr>
          <w:rFonts w:cs="Arial"/>
          <w:snapToGrid w:val="0"/>
          <w:color w:val="000000" w:themeColor="text1"/>
          <w:sz w:val="22"/>
          <w:szCs w:val="22"/>
        </w:rPr>
        <w:t xml:space="preserve">4.93 </w:t>
      </w:r>
      <w:r w:rsidR="00460DCD" w:rsidRPr="5F172100">
        <w:rPr>
          <w:rFonts w:cs="Arial"/>
          <w:snapToGrid w:val="0"/>
          <w:color w:val="000000" w:themeColor="text1"/>
          <w:sz w:val="22"/>
          <w:szCs w:val="22"/>
        </w:rPr>
        <w:t>Ω</w:t>
      </w:r>
      <w:commentRangeEnd w:id="63"/>
      <w:r>
        <w:rPr>
          <w:rStyle w:val="CommentReference"/>
        </w:rPr>
        <w:commentReference w:id="63"/>
      </w:r>
      <w:r w:rsidR="00460DCD">
        <w:rPr>
          <w:rFonts w:cs="Arial"/>
          <w:b/>
          <w:snapToGrid w:val="0"/>
          <w:color w:val="FF0000"/>
          <w:sz w:val="22"/>
          <w:szCs w:val="22"/>
        </w:rPr>
        <w:t xml:space="preserve"> </w:t>
      </w:r>
      <w:r w:rsidRPr="001F195E">
        <w:rPr>
          <w:rFonts w:cs="Arial"/>
          <w:snapToGrid w:val="0"/>
          <w:sz w:val="22"/>
          <w:szCs w:val="22"/>
        </w:rPr>
        <w:t>between Panel</w:t>
      </w:r>
      <w:r w:rsidR="00EB6DD9" w:rsidRPr="001F195E">
        <w:rPr>
          <w:rFonts w:cs="Arial"/>
          <w:snapToGrid w:val="0"/>
          <w:sz w:val="22"/>
          <w:szCs w:val="22"/>
        </w:rPr>
        <w:t xml:space="preserve"> (N)eutral and Load (N)eutral.</w:t>
      </w:r>
    </w:p>
    <w:p w14:paraId="474FF29C" w14:textId="787C85F0" w:rsidR="00FE1EA8" w:rsidRPr="001F195E" w:rsidRDefault="00FE1EA8" w:rsidP="00D213EA">
      <w:pPr>
        <w:ind w:left="450"/>
        <w:rPr>
          <w:rFonts w:cs="Arial"/>
          <w:snapToGrid w:val="0"/>
          <w:color w:val="000000" w:themeColor="text1"/>
          <w:sz w:val="22"/>
          <w:szCs w:val="22"/>
        </w:rPr>
      </w:pPr>
      <w:r w:rsidRPr="001F195E">
        <w:rPr>
          <w:rFonts w:cs="Arial"/>
          <w:sz w:val="22"/>
          <w:szCs w:val="22"/>
        </w:rPr>
        <w:t>Breaker</w:t>
      </w:r>
      <w:r w:rsidRPr="001F195E">
        <w:rPr>
          <w:rFonts w:cs="Arial"/>
          <w:snapToGrid w:val="0"/>
          <w:sz w:val="22"/>
          <w:szCs w:val="22"/>
        </w:rPr>
        <w:t xml:space="preserve"> MUST </w:t>
      </w:r>
      <w:commentRangeStart w:id="64"/>
      <w:r w:rsidR="00EB1DDB" w:rsidRPr="5F172100">
        <w:rPr>
          <w:rFonts w:cs="Arial"/>
          <w:snapToGrid w:val="0"/>
          <w:color w:val="000000" w:themeColor="text1"/>
          <w:sz w:val="22"/>
          <w:szCs w:val="22"/>
        </w:rPr>
        <w:t>remain closed for a minimum of 900</w:t>
      </w:r>
      <w:r w:rsidR="00460DCD" w:rsidRPr="5F172100">
        <w:rPr>
          <w:rFonts w:cs="Arial"/>
          <w:snapToGrid w:val="0"/>
          <w:color w:val="000000" w:themeColor="text1"/>
          <w:sz w:val="22"/>
          <w:szCs w:val="22"/>
        </w:rPr>
        <w:t xml:space="preserve"> </w:t>
      </w:r>
      <w:r w:rsidR="00EB1DDB" w:rsidRPr="5F172100">
        <w:rPr>
          <w:rFonts w:cs="Arial"/>
          <w:snapToGrid w:val="0"/>
          <w:color w:val="000000" w:themeColor="text1"/>
          <w:sz w:val="22"/>
          <w:szCs w:val="22"/>
        </w:rPr>
        <w:t>mS</w:t>
      </w:r>
      <w:r w:rsidRPr="5F172100">
        <w:rPr>
          <w:rFonts w:cs="Arial"/>
          <w:snapToGrid w:val="0"/>
          <w:color w:val="000000" w:themeColor="text1"/>
          <w:sz w:val="22"/>
          <w:szCs w:val="22"/>
        </w:rPr>
        <w:t>.</w:t>
      </w:r>
      <w:commentRangeEnd w:id="64"/>
      <w:r>
        <w:rPr>
          <w:rStyle w:val="CommentReference"/>
        </w:rPr>
        <w:commentReference w:id="64"/>
      </w:r>
    </w:p>
    <w:p w14:paraId="611B2E7A" w14:textId="77777777" w:rsidR="00FE1EA8" w:rsidRPr="001F195E" w:rsidRDefault="00FE1EA8" w:rsidP="001F195E">
      <w:pPr>
        <w:ind w:left="450"/>
        <w:rPr>
          <w:rFonts w:cs="Arial"/>
          <w:snapToGrid w:val="0"/>
          <w:color w:val="FF0000"/>
          <w:sz w:val="22"/>
          <w:szCs w:val="22"/>
        </w:rPr>
      </w:pPr>
    </w:p>
    <w:p w14:paraId="6AD2D60F"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i w:val="0"/>
          <w:sz w:val="22"/>
          <w:szCs w:val="22"/>
          <w:u w:val="single"/>
        </w:rPr>
      </w:pPr>
      <w:r w:rsidRPr="001F195E">
        <w:rPr>
          <w:rFonts w:cs="Arial"/>
          <w:b w:val="0"/>
          <w:sz w:val="22"/>
          <w:szCs w:val="22"/>
          <w:u w:val="single"/>
        </w:rPr>
        <w:t>Measurement:</w:t>
      </w:r>
    </w:p>
    <w:p w14:paraId="356AF230" w14:textId="35A3AEC7" w:rsidR="00FE1EA8" w:rsidRPr="001F195E" w:rsidRDefault="00FE1EA8" w:rsidP="00D213EA">
      <w:pPr>
        <w:ind w:left="450"/>
        <w:rPr>
          <w:rFonts w:cs="Arial"/>
          <w:sz w:val="22"/>
          <w:szCs w:val="22"/>
        </w:rPr>
      </w:pPr>
      <w:r w:rsidRPr="001F195E">
        <w:rPr>
          <w:rFonts w:cs="Arial"/>
          <w:sz w:val="22"/>
          <w:szCs w:val="22"/>
        </w:rPr>
        <w:t>Presence of 102</w:t>
      </w:r>
      <w:r w:rsidR="00460DCD">
        <w:rPr>
          <w:rFonts w:cs="Arial"/>
          <w:sz w:val="22"/>
          <w:szCs w:val="22"/>
        </w:rPr>
        <w:t xml:space="preserve"> </w:t>
      </w:r>
      <w:r w:rsidRPr="001F195E">
        <w:rPr>
          <w:rFonts w:cs="Arial"/>
          <w:sz w:val="22"/>
          <w:szCs w:val="22"/>
        </w:rPr>
        <w:t>VAC at Load (~) terminal to determine state of breaker.</w:t>
      </w:r>
    </w:p>
    <w:p w14:paraId="62D9F546" w14:textId="77777777" w:rsidR="00FE1EA8" w:rsidRPr="001F195E" w:rsidRDefault="00FE1EA8" w:rsidP="00D213EA">
      <w:pPr>
        <w:ind w:left="450"/>
        <w:rPr>
          <w:rFonts w:cs="Arial"/>
          <w:sz w:val="22"/>
          <w:szCs w:val="22"/>
        </w:rPr>
      </w:pPr>
      <w:r w:rsidRPr="001F195E">
        <w:rPr>
          <w:rFonts w:cs="Arial"/>
          <w:sz w:val="22"/>
          <w:szCs w:val="22"/>
        </w:rPr>
        <w:t>Time between application of impedance in neutral loop and end of test.</w:t>
      </w:r>
    </w:p>
    <w:p w14:paraId="5EA37677" w14:textId="77777777" w:rsidR="00FE1EA8" w:rsidRPr="001F195E" w:rsidRDefault="00FE1EA8" w:rsidP="001F195E">
      <w:pPr>
        <w:ind w:left="450"/>
        <w:rPr>
          <w:rFonts w:cs="Arial"/>
          <w:sz w:val="22"/>
          <w:szCs w:val="22"/>
        </w:rPr>
      </w:pPr>
    </w:p>
    <w:p w14:paraId="40048C9F" w14:textId="77777777" w:rsidR="00FE1EA8" w:rsidRPr="001F195E" w:rsidRDefault="00FE1EA8" w:rsidP="00D213EA">
      <w:pPr>
        <w:ind w:left="450"/>
        <w:rPr>
          <w:rFonts w:cs="Arial"/>
          <w:sz w:val="22"/>
          <w:szCs w:val="22"/>
        </w:rPr>
      </w:pPr>
      <w:r w:rsidRPr="001F195E">
        <w:rPr>
          <w:rFonts w:cs="Arial"/>
          <w:sz w:val="22"/>
          <w:szCs w:val="22"/>
        </w:rPr>
        <w:t>End of test</w:t>
      </w:r>
    </w:p>
    <w:p w14:paraId="09937DFE" w14:textId="77777777" w:rsidR="00FE1EA8" w:rsidRPr="001C4F87" w:rsidRDefault="00FE1EA8" w:rsidP="001F195E">
      <w:pPr>
        <w:pStyle w:val="Header"/>
        <w:tabs>
          <w:tab w:val="clear" w:pos="9072"/>
        </w:tabs>
        <w:ind w:left="450"/>
        <w:jc w:val="both"/>
        <w:rPr>
          <w:rFonts w:cs="Arial"/>
        </w:rPr>
      </w:pPr>
    </w:p>
    <w:p w14:paraId="7A551EA9" w14:textId="77777777" w:rsidR="00FE1EA8" w:rsidRPr="0017798E" w:rsidRDefault="00FE1EA8" w:rsidP="00705340">
      <w:pPr>
        <w:pStyle w:val="Heading2"/>
        <w:keepNext w:val="0"/>
        <w:numPr>
          <w:ilvl w:val="1"/>
          <w:numId w:val="5"/>
        </w:numPr>
        <w:spacing w:before="120" w:after="120"/>
        <w:ind w:left="990" w:hanging="540"/>
        <w:rPr>
          <w:bCs w:val="0"/>
        </w:rPr>
      </w:pPr>
      <w:bookmarkStart w:id="65" w:name="_Mag"/>
      <w:bookmarkStart w:id="66" w:name="_Toc128040347"/>
      <w:bookmarkEnd w:id="65"/>
      <w:r w:rsidRPr="0017798E">
        <w:rPr>
          <w:bCs w:val="0"/>
        </w:rPr>
        <w:t>Mag</w:t>
      </w:r>
      <w:bookmarkEnd w:id="66"/>
    </w:p>
    <w:p w14:paraId="2E862BBD"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Aim of this test:</w:t>
      </w:r>
    </w:p>
    <w:p w14:paraId="6C48AC54" w14:textId="1A70A68C" w:rsidR="00FE1EA8" w:rsidRPr="001F195E" w:rsidRDefault="00FE1EA8" w:rsidP="00D213EA">
      <w:pPr>
        <w:ind w:left="450"/>
        <w:rPr>
          <w:rFonts w:cs="Arial"/>
          <w:color w:val="FF0000"/>
          <w:sz w:val="22"/>
          <w:szCs w:val="22"/>
        </w:rPr>
      </w:pPr>
      <w:r w:rsidRPr="001F195E">
        <w:rPr>
          <w:rFonts w:cs="Arial"/>
          <w:sz w:val="22"/>
          <w:szCs w:val="22"/>
        </w:rPr>
        <w:t xml:space="preserve">Ensure correct operation of </w:t>
      </w:r>
      <w:commentRangeStart w:id="67"/>
      <w:r w:rsidR="00EB1DDB" w:rsidRPr="5F172100">
        <w:rPr>
          <w:rFonts w:cs="Arial"/>
          <w:color w:val="000000" w:themeColor="text1"/>
          <w:sz w:val="22"/>
          <w:szCs w:val="22"/>
        </w:rPr>
        <w:t>magnetic trip</w:t>
      </w:r>
      <w:commentRangeEnd w:id="67"/>
      <w:r>
        <w:rPr>
          <w:rStyle w:val="CommentReference"/>
        </w:rPr>
        <w:commentReference w:id="67"/>
      </w:r>
      <w:r w:rsidR="00EB1DDB" w:rsidRPr="001F195E">
        <w:rPr>
          <w:rFonts w:cs="Arial"/>
          <w:b/>
          <w:bCs/>
          <w:sz w:val="22"/>
          <w:szCs w:val="22"/>
        </w:rPr>
        <w:t xml:space="preserve"> </w:t>
      </w:r>
      <w:r w:rsidRPr="001F195E">
        <w:rPr>
          <w:rFonts w:cs="Arial"/>
          <w:sz w:val="22"/>
          <w:szCs w:val="22"/>
        </w:rPr>
        <w:t>function</w:t>
      </w:r>
    </w:p>
    <w:p w14:paraId="3B07F4F9" w14:textId="77777777" w:rsidR="00FE1EA8" w:rsidRPr="001F195E" w:rsidRDefault="00FE1EA8" w:rsidP="001F195E">
      <w:pPr>
        <w:ind w:left="450" w:right="368"/>
        <w:rPr>
          <w:rFonts w:cs="Arial"/>
          <w:sz w:val="22"/>
          <w:szCs w:val="22"/>
        </w:rPr>
      </w:pPr>
    </w:p>
    <w:p w14:paraId="3B4DC202"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 principle:</w:t>
      </w:r>
    </w:p>
    <w:p w14:paraId="3118A07E" w14:textId="77777777" w:rsidR="00FE1EA8" w:rsidRPr="001F195E" w:rsidRDefault="00FE1EA8" w:rsidP="00D213EA">
      <w:pPr>
        <w:ind w:left="450"/>
        <w:rPr>
          <w:rFonts w:cs="Arial"/>
          <w:sz w:val="22"/>
          <w:szCs w:val="22"/>
        </w:rPr>
      </w:pPr>
      <w:r w:rsidRPr="001F195E">
        <w:rPr>
          <w:rFonts w:cs="Arial"/>
          <w:sz w:val="22"/>
          <w:szCs w:val="22"/>
        </w:rPr>
        <w:t>Pass fixed current from Line (~) to Load (N)eutral with breaker in ON position.</w:t>
      </w:r>
    </w:p>
    <w:p w14:paraId="18D1CC7B" w14:textId="77777777" w:rsidR="00FE1EA8" w:rsidRPr="001F195E" w:rsidRDefault="00FE1EA8" w:rsidP="00A81682">
      <w:pPr>
        <w:ind w:left="450"/>
        <w:rPr>
          <w:rFonts w:cs="Arial"/>
          <w:sz w:val="22"/>
          <w:szCs w:val="22"/>
        </w:rPr>
      </w:pPr>
      <w:r w:rsidRPr="001F195E">
        <w:rPr>
          <w:rFonts w:cs="Arial"/>
          <w:sz w:val="22"/>
          <w:szCs w:val="22"/>
        </w:rPr>
        <w:t xml:space="preserve"> </w:t>
      </w:r>
    </w:p>
    <w:p w14:paraId="439E41D5"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1F195E">
        <w:rPr>
          <w:rFonts w:cs="Arial"/>
          <w:b w:val="0"/>
          <w:sz w:val="22"/>
          <w:szCs w:val="22"/>
          <w:u w:val="single"/>
        </w:rPr>
        <w:t>Test:</w:t>
      </w:r>
    </w:p>
    <w:p w14:paraId="2950563B" w14:textId="77777777" w:rsidR="00FE1EA8" w:rsidRPr="001F195E" w:rsidRDefault="00FE1EA8" w:rsidP="00D213EA">
      <w:pPr>
        <w:ind w:left="450"/>
        <w:rPr>
          <w:rFonts w:cs="Arial"/>
          <w:sz w:val="22"/>
          <w:szCs w:val="22"/>
        </w:rPr>
      </w:pPr>
      <w:r w:rsidRPr="001F195E">
        <w:rPr>
          <w:rFonts w:cs="Arial"/>
          <w:sz w:val="22"/>
          <w:szCs w:val="22"/>
        </w:rPr>
        <w:t>Make connections to Line (~), Load (~), Panel (N)eutral, and Load (N)eutral terminals.</w:t>
      </w:r>
    </w:p>
    <w:p w14:paraId="0A08E4B6" w14:textId="2F1120A1" w:rsidR="00FE1EA8" w:rsidRPr="001F195E" w:rsidRDefault="00FE1EA8" w:rsidP="00D213EA">
      <w:pPr>
        <w:ind w:left="450"/>
        <w:rPr>
          <w:rFonts w:cs="Arial"/>
          <w:sz w:val="22"/>
          <w:szCs w:val="22"/>
        </w:rPr>
      </w:pPr>
      <w:r w:rsidRPr="001F195E">
        <w:rPr>
          <w:rFonts w:cs="Arial"/>
          <w:sz w:val="22"/>
          <w:szCs w:val="22"/>
        </w:rPr>
        <w:t>Apply</w:t>
      </w:r>
      <w:r w:rsidR="008F443F" w:rsidRPr="001F195E">
        <w:rPr>
          <w:rFonts w:cs="Arial"/>
          <w:snapToGrid w:val="0"/>
          <w:sz w:val="22"/>
          <w:szCs w:val="22"/>
        </w:rPr>
        <w:t xml:space="preserve"> </w:t>
      </w:r>
      <w:commentRangeStart w:id="68"/>
      <w:r w:rsidR="008F443F" w:rsidRPr="5F172100">
        <w:rPr>
          <w:rFonts w:cs="Arial"/>
          <w:snapToGrid w:val="0"/>
          <w:color w:val="000000" w:themeColor="text1"/>
          <w:sz w:val="22"/>
          <w:szCs w:val="22"/>
        </w:rPr>
        <w:t>a</w:t>
      </w:r>
      <w:commentRangeEnd w:id="68"/>
      <w:r>
        <w:rPr>
          <w:rStyle w:val="CommentReference"/>
        </w:rPr>
        <w:commentReference w:id="68"/>
      </w:r>
      <w:r w:rsidR="008F443F" w:rsidRPr="001F195E">
        <w:rPr>
          <w:rFonts w:cs="Arial"/>
          <w:snapToGrid w:val="0"/>
          <w:sz w:val="22"/>
          <w:szCs w:val="22"/>
        </w:rPr>
        <w:t xml:space="preserve"> </w:t>
      </w:r>
      <w:r w:rsidRPr="001F195E">
        <w:rPr>
          <w:rFonts w:cs="Arial"/>
          <w:sz w:val="22"/>
          <w:szCs w:val="22"/>
        </w:rPr>
        <w:t>102</w:t>
      </w:r>
      <w:r w:rsidR="00460DCD">
        <w:rPr>
          <w:rFonts w:cs="Arial"/>
          <w:sz w:val="22"/>
          <w:szCs w:val="22"/>
        </w:rPr>
        <w:t xml:space="preserve"> </w:t>
      </w:r>
      <w:r w:rsidRPr="001F195E">
        <w:rPr>
          <w:rFonts w:cs="Arial"/>
          <w:sz w:val="22"/>
          <w:szCs w:val="22"/>
        </w:rPr>
        <w:t>V</w:t>
      </w:r>
      <w:r w:rsidRPr="001F195E">
        <w:rPr>
          <w:rFonts w:cs="Arial"/>
          <w:strike/>
          <w:sz w:val="22"/>
          <w:szCs w:val="22"/>
        </w:rPr>
        <w:t>AC</w:t>
      </w:r>
      <w:r w:rsidR="00B53235" w:rsidRPr="001F195E">
        <w:rPr>
          <w:rFonts w:cs="Arial"/>
          <w:sz w:val="22"/>
          <w:szCs w:val="22"/>
        </w:rPr>
        <w:t>,</w:t>
      </w:r>
      <w:r w:rsidRPr="001F195E">
        <w:rPr>
          <w:rFonts w:cs="Arial"/>
          <w:sz w:val="22"/>
          <w:szCs w:val="22"/>
        </w:rPr>
        <w:t xml:space="preserve"> 60</w:t>
      </w:r>
      <w:r w:rsidR="00460DCD">
        <w:rPr>
          <w:rFonts w:cs="Arial"/>
          <w:sz w:val="22"/>
          <w:szCs w:val="22"/>
        </w:rPr>
        <w:t xml:space="preserve"> </w:t>
      </w:r>
      <w:r w:rsidRPr="001F195E">
        <w:rPr>
          <w:rFonts w:cs="Arial"/>
          <w:sz w:val="22"/>
          <w:szCs w:val="22"/>
        </w:rPr>
        <w:t xml:space="preserve">Hz sine wave to Line (~) </w:t>
      </w:r>
      <w:r w:rsidR="0044217E" w:rsidRPr="001F195E">
        <w:rPr>
          <w:rFonts w:cs="Arial"/>
          <w:sz w:val="22"/>
          <w:szCs w:val="22"/>
        </w:rPr>
        <w:t>and Panel (N)eutral terminals.</w:t>
      </w:r>
    </w:p>
    <w:p w14:paraId="123AD457" w14:textId="77777777" w:rsidR="00FE1EA8" w:rsidRPr="001F195E" w:rsidRDefault="00FE1EA8" w:rsidP="00D213EA">
      <w:pPr>
        <w:ind w:left="450"/>
        <w:rPr>
          <w:rFonts w:cs="Arial"/>
          <w:sz w:val="22"/>
          <w:szCs w:val="22"/>
        </w:rPr>
      </w:pPr>
      <w:r w:rsidRPr="001F195E">
        <w:rPr>
          <w:rFonts w:cs="Arial"/>
          <w:sz w:val="22"/>
          <w:szCs w:val="22"/>
        </w:rPr>
        <w:t>Ensure breaker is in the ON (closed) position.</w:t>
      </w:r>
    </w:p>
    <w:p w14:paraId="75F0C640" w14:textId="7E3CDAC4" w:rsidR="00FE1EA8" w:rsidRPr="001F195E" w:rsidRDefault="00FE1EA8" w:rsidP="00D213EA">
      <w:pPr>
        <w:ind w:left="450"/>
        <w:rPr>
          <w:rFonts w:cs="Arial"/>
          <w:sz w:val="22"/>
          <w:szCs w:val="22"/>
        </w:rPr>
      </w:pPr>
      <w:r w:rsidRPr="001F195E">
        <w:rPr>
          <w:rFonts w:cs="Arial"/>
          <w:sz w:val="22"/>
          <w:szCs w:val="22"/>
        </w:rPr>
        <w:t>Remove 102</w:t>
      </w:r>
      <w:r w:rsidR="00460DCD">
        <w:rPr>
          <w:rFonts w:cs="Arial"/>
          <w:sz w:val="22"/>
          <w:szCs w:val="22"/>
        </w:rPr>
        <w:t xml:space="preserve"> </w:t>
      </w:r>
      <w:r w:rsidRPr="001F195E">
        <w:rPr>
          <w:rFonts w:cs="Arial"/>
          <w:sz w:val="22"/>
          <w:szCs w:val="22"/>
        </w:rPr>
        <w:t>VAC from breaker</w:t>
      </w:r>
    </w:p>
    <w:p w14:paraId="30F26B61" w14:textId="2D43104D" w:rsidR="00FE1EA8" w:rsidRPr="001F195E" w:rsidRDefault="00FE1EA8" w:rsidP="00D213EA">
      <w:pPr>
        <w:ind w:left="450"/>
        <w:rPr>
          <w:rFonts w:cs="Arial"/>
          <w:sz w:val="22"/>
          <w:szCs w:val="22"/>
        </w:rPr>
      </w:pPr>
      <w:r w:rsidRPr="001F195E">
        <w:rPr>
          <w:rFonts w:cs="Arial"/>
          <w:sz w:val="22"/>
          <w:szCs w:val="22"/>
        </w:rPr>
        <w:t xml:space="preserve">Pass </w:t>
      </w:r>
      <w:commentRangeStart w:id="69"/>
      <w:r w:rsidR="00EB1DDB" w:rsidRPr="5F172100">
        <w:rPr>
          <w:rFonts w:cs="Arial"/>
          <w:color w:val="000000" w:themeColor="text1"/>
          <w:sz w:val="22"/>
          <w:szCs w:val="22"/>
        </w:rPr>
        <w:t>one half</w:t>
      </w:r>
      <w:commentRangeEnd w:id="69"/>
      <w:r>
        <w:rPr>
          <w:rStyle w:val="CommentReference"/>
        </w:rPr>
        <w:commentReference w:id="69"/>
      </w:r>
      <w:r w:rsidR="00EB1DDB" w:rsidRPr="76BC0847">
        <w:rPr>
          <w:rFonts w:cs="Arial"/>
          <w:color w:val="000000" w:themeColor="text1"/>
          <w:sz w:val="22"/>
          <w:szCs w:val="22"/>
        </w:rPr>
        <w:t xml:space="preserve"> </w:t>
      </w:r>
      <w:r w:rsidRPr="001F195E">
        <w:rPr>
          <w:rFonts w:cs="Arial"/>
          <w:sz w:val="22"/>
          <w:szCs w:val="22"/>
        </w:rPr>
        <w:t>line cycle of 260</w:t>
      </w:r>
      <w:r w:rsidR="00460DCD">
        <w:rPr>
          <w:rFonts w:cs="Arial"/>
          <w:sz w:val="22"/>
          <w:szCs w:val="22"/>
        </w:rPr>
        <w:t xml:space="preserve"> </w:t>
      </w:r>
      <w:r w:rsidRPr="001F195E">
        <w:rPr>
          <w:rFonts w:cs="Arial"/>
          <w:sz w:val="22"/>
          <w:szCs w:val="22"/>
        </w:rPr>
        <w:t>A</w:t>
      </w:r>
      <w:r w:rsidR="00B56235" w:rsidRPr="001F195E">
        <w:rPr>
          <w:rFonts w:cs="Arial"/>
          <w:sz w:val="22"/>
          <w:szCs w:val="22"/>
        </w:rPr>
        <w:t>rms</w:t>
      </w:r>
      <w:r w:rsidRPr="001F195E">
        <w:rPr>
          <w:rFonts w:cs="Arial"/>
          <w:sz w:val="22"/>
          <w:szCs w:val="22"/>
        </w:rPr>
        <w:t xml:space="preserve"> </w:t>
      </w:r>
      <w:r w:rsidR="00CD46C4" w:rsidRPr="001F195E">
        <w:rPr>
          <w:rFonts w:cs="Arial"/>
          <w:sz w:val="22"/>
          <w:szCs w:val="22"/>
        </w:rPr>
        <w:t>60</w:t>
      </w:r>
      <w:r w:rsidR="00460DCD">
        <w:rPr>
          <w:rFonts w:cs="Arial"/>
          <w:sz w:val="22"/>
          <w:szCs w:val="22"/>
        </w:rPr>
        <w:t xml:space="preserve"> </w:t>
      </w:r>
      <w:r w:rsidR="00CD46C4" w:rsidRPr="001F195E">
        <w:rPr>
          <w:rFonts w:cs="Arial"/>
          <w:sz w:val="22"/>
          <w:szCs w:val="22"/>
        </w:rPr>
        <w:t xml:space="preserve">Hz </w:t>
      </w:r>
      <w:r w:rsidRPr="001F195E">
        <w:rPr>
          <w:rFonts w:cs="Arial"/>
          <w:sz w:val="22"/>
          <w:szCs w:val="22"/>
        </w:rPr>
        <w:t>from L</w:t>
      </w:r>
      <w:r w:rsidR="006D1CC8" w:rsidRPr="001F195E">
        <w:rPr>
          <w:rFonts w:cs="Arial"/>
          <w:sz w:val="22"/>
          <w:szCs w:val="22"/>
        </w:rPr>
        <w:t xml:space="preserve">ine </w:t>
      </w:r>
      <w:r w:rsidRPr="001F195E">
        <w:rPr>
          <w:rFonts w:cs="Arial"/>
          <w:sz w:val="22"/>
          <w:szCs w:val="22"/>
        </w:rPr>
        <w:t>(~) to L</w:t>
      </w:r>
      <w:r w:rsidR="006D1CC8" w:rsidRPr="001F195E">
        <w:rPr>
          <w:rFonts w:cs="Arial"/>
          <w:sz w:val="22"/>
          <w:szCs w:val="22"/>
        </w:rPr>
        <w:t>oad</w:t>
      </w:r>
      <w:r w:rsidRPr="001F195E">
        <w:rPr>
          <w:rFonts w:cs="Arial"/>
          <w:sz w:val="22"/>
          <w:szCs w:val="22"/>
        </w:rPr>
        <w:t xml:space="preserve"> (~) terminals.</w:t>
      </w:r>
    </w:p>
    <w:p w14:paraId="5F0E31E4" w14:textId="50EFA654" w:rsidR="00FE1EA8" w:rsidRPr="001F195E" w:rsidRDefault="00FE1EA8" w:rsidP="00D213EA">
      <w:pPr>
        <w:ind w:left="450"/>
        <w:rPr>
          <w:rFonts w:cs="Arial"/>
          <w:snapToGrid w:val="0"/>
          <w:sz w:val="22"/>
          <w:szCs w:val="22"/>
        </w:rPr>
      </w:pPr>
      <w:r w:rsidRPr="001F195E">
        <w:rPr>
          <w:rFonts w:cs="Arial"/>
          <w:sz w:val="22"/>
          <w:szCs w:val="22"/>
        </w:rPr>
        <w:t>Breaker</w:t>
      </w:r>
      <w:r w:rsidRPr="001F195E">
        <w:rPr>
          <w:rFonts w:cs="Arial"/>
          <w:snapToGrid w:val="0"/>
          <w:sz w:val="22"/>
          <w:szCs w:val="22"/>
        </w:rPr>
        <w:t xml:space="preserve"> MUST open after </w:t>
      </w:r>
      <w:commentRangeStart w:id="70"/>
      <w:r w:rsidR="00EB1DDB" w:rsidRPr="5F172100">
        <w:rPr>
          <w:rFonts w:cs="Arial"/>
          <w:snapToGrid w:val="0"/>
          <w:color w:val="000000" w:themeColor="text1"/>
          <w:sz w:val="22"/>
          <w:szCs w:val="22"/>
        </w:rPr>
        <w:t xml:space="preserve">one half </w:t>
      </w:r>
      <w:commentRangeEnd w:id="70"/>
      <w:r>
        <w:rPr>
          <w:rStyle w:val="CommentReference"/>
        </w:rPr>
        <w:commentReference w:id="70"/>
      </w:r>
      <w:r w:rsidRPr="001F195E">
        <w:rPr>
          <w:rFonts w:cs="Arial"/>
          <w:snapToGrid w:val="0"/>
          <w:sz w:val="22"/>
          <w:szCs w:val="22"/>
        </w:rPr>
        <w:t>line cycle.</w:t>
      </w:r>
    </w:p>
    <w:p w14:paraId="3E9CE6DF" w14:textId="7AFDA14B" w:rsidR="00FE1EA8" w:rsidRPr="001F195E" w:rsidRDefault="09137C01" w:rsidP="00D213EA">
      <w:pPr>
        <w:ind w:left="450"/>
        <w:rPr>
          <w:rFonts w:cs="Arial"/>
          <w:sz w:val="22"/>
          <w:szCs w:val="22"/>
        </w:rPr>
      </w:pPr>
      <w:r w:rsidRPr="001F195E">
        <w:rPr>
          <w:rFonts w:cs="Arial"/>
          <w:sz w:val="22"/>
          <w:szCs w:val="22"/>
        </w:rPr>
        <w:t>Apply</w:t>
      </w:r>
      <w:r w:rsidR="604A3F42" w:rsidRPr="001F195E">
        <w:rPr>
          <w:rFonts w:cs="Arial"/>
          <w:snapToGrid w:val="0"/>
          <w:sz w:val="22"/>
          <w:szCs w:val="22"/>
        </w:rPr>
        <w:t xml:space="preserve"> </w:t>
      </w:r>
      <w:r w:rsidR="604A3F42" w:rsidRPr="5F172100">
        <w:rPr>
          <w:rFonts w:cs="Arial"/>
          <w:snapToGrid w:val="0"/>
          <w:color w:val="000000" w:themeColor="text1"/>
          <w:sz w:val="22"/>
          <w:szCs w:val="22"/>
        </w:rPr>
        <w:t xml:space="preserve">a </w:t>
      </w:r>
      <w:r w:rsidRPr="001F195E">
        <w:rPr>
          <w:rFonts w:cs="Arial"/>
          <w:sz w:val="22"/>
          <w:szCs w:val="22"/>
        </w:rPr>
        <w:t>102</w:t>
      </w:r>
      <w:r w:rsidR="08B3DD39">
        <w:rPr>
          <w:rFonts w:cs="Arial"/>
          <w:sz w:val="22"/>
          <w:szCs w:val="22"/>
        </w:rPr>
        <w:t xml:space="preserve"> </w:t>
      </w:r>
      <w:r w:rsidRPr="001F195E">
        <w:rPr>
          <w:rFonts w:cs="Arial"/>
          <w:sz w:val="22"/>
          <w:szCs w:val="22"/>
        </w:rPr>
        <w:t>V</w:t>
      </w:r>
      <w:r w:rsidRPr="001F195E">
        <w:rPr>
          <w:rFonts w:cs="Arial"/>
          <w:strike/>
          <w:sz w:val="22"/>
          <w:szCs w:val="22"/>
        </w:rPr>
        <w:t>AC</w:t>
      </w:r>
      <w:r w:rsidR="5755762F" w:rsidRPr="001F195E">
        <w:rPr>
          <w:rFonts w:cs="Arial"/>
          <w:sz w:val="22"/>
          <w:szCs w:val="22"/>
        </w:rPr>
        <w:t>,</w:t>
      </w:r>
      <w:r w:rsidRPr="001F195E">
        <w:rPr>
          <w:rFonts w:cs="Arial"/>
          <w:sz w:val="22"/>
          <w:szCs w:val="22"/>
        </w:rPr>
        <w:t xml:space="preserve"> 60</w:t>
      </w:r>
      <w:r w:rsidR="08B3DD39">
        <w:rPr>
          <w:rFonts w:cs="Arial"/>
          <w:sz w:val="22"/>
          <w:szCs w:val="22"/>
        </w:rPr>
        <w:t xml:space="preserve"> </w:t>
      </w:r>
      <w:r w:rsidRPr="001F195E">
        <w:rPr>
          <w:rFonts w:cs="Arial"/>
          <w:sz w:val="22"/>
          <w:szCs w:val="22"/>
        </w:rPr>
        <w:t xml:space="preserve">Hz sine wave to Line (~) </w:t>
      </w:r>
      <w:r w:rsidR="12A0E8DA" w:rsidRPr="001F195E">
        <w:rPr>
          <w:rFonts w:cs="Arial"/>
          <w:sz w:val="22"/>
          <w:szCs w:val="22"/>
        </w:rPr>
        <w:t>and Panel (N)eutral terminals.</w:t>
      </w:r>
      <w:commentRangeStart w:id="71"/>
      <w:commentRangeEnd w:id="71"/>
      <w:r w:rsidR="00FE1EA8">
        <w:rPr>
          <w:rStyle w:val="CommentReference"/>
        </w:rPr>
        <w:commentReference w:id="71"/>
      </w:r>
    </w:p>
    <w:p w14:paraId="2451DA32" w14:textId="77777777" w:rsidR="00FE1EA8" w:rsidRPr="001F195E" w:rsidRDefault="00FE1EA8" w:rsidP="001F195E">
      <w:pPr>
        <w:ind w:left="450"/>
        <w:rPr>
          <w:rFonts w:cs="Arial"/>
          <w:snapToGrid w:val="0"/>
          <w:color w:val="FF0000"/>
          <w:sz w:val="22"/>
          <w:szCs w:val="22"/>
        </w:rPr>
      </w:pPr>
    </w:p>
    <w:p w14:paraId="732C7A31" w14:textId="77777777" w:rsidR="00FE1EA8" w:rsidRPr="001F195E" w:rsidRDefault="00FE1EA8" w:rsidP="00705340">
      <w:pPr>
        <w:pStyle w:val="Heading5"/>
        <w:numPr>
          <w:ilvl w:val="0"/>
          <w:numId w:val="2"/>
        </w:numPr>
        <w:tabs>
          <w:tab w:val="clear" w:pos="360"/>
          <w:tab w:val="num" w:pos="810"/>
        </w:tabs>
        <w:spacing w:before="0" w:after="0"/>
        <w:ind w:left="810"/>
        <w:rPr>
          <w:rFonts w:cs="Arial"/>
          <w:b w:val="0"/>
          <w:i w:val="0"/>
          <w:sz w:val="22"/>
          <w:szCs w:val="22"/>
          <w:u w:val="single"/>
        </w:rPr>
      </w:pPr>
      <w:r w:rsidRPr="001F195E">
        <w:rPr>
          <w:rFonts w:cs="Arial"/>
          <w:b w:val="0"/>
          <w:sz w:val="22"/>
          <w:szCs w:val="22"/>
          <w:u w:val="single"/>
        </w:rPr>
        <w:t>Measurement:</w:t>
      </w:r>
    </w:p>
    <w:p w14:paraId="36308C1D" w14:textId="6F21BB1F" w:rsidR="00FF4EFE" w:rsidRPr="001F195E" w:rsidRDefault="000628CE" w:rsidP="00FF4EFE">
      <w:pPr>
        <w:ind w:left="450"/>
        <w:rPr>
          <w:rFonts w:cs="Arial"/>
          <w:sz w:val="22"/>
          <w:szCs w:val="22"/>
        </w:rPr>
      </w:pPr>
      <w:r w:rsidRPr="001F195E">
        <w:rPr>
          <w:rFonts w:cs="Arial"/>
          <w:sz w:val="22"/>
          <w:szCs w:val="22"/>
        </w:rPr>
        <w:t>Ab</w:t>
      </w:r>
      <w:r w:rsidR="00FE1EA8" w:rsidRPr="001F195E">
        <w:rPr>
          <w:rFonts w:cs="Arial"/>
          <w:sz w:val="22"/>
          <w:szCs w:val="22"/>
        </w:rPr>
        <w:t>sence of 102</w:t>
      </w:r>
      <w:r w:rsidR="00460DCD">
        <w:rPr>
          <w:rFonts w:cs="Arial"/>
          <w:sz w:val="22"/>
          <w:szCs w:val="22"/>
        </w:rPr>
        <w:t xml:space="preserve"> </w:t>
      </w:r>
      <w:r w:rsidR="00FE1EA8" w:rsidRPr="001F195E">
        <w:rPr>
          <w:rFonts w:cs="Arial"/>
          <w:sz w:val="22"/>
          <w:szCs w:val="22"/>
        </w:rPr>
        <w:t>VAC at Load (~) terminal to determine state of breaker.</w:t>
      </w:r>
      <w:r w:rsidR="00FF4EFE" w:rsidRPr="001F195E">
        <w:rPr>
          <w:rFonts w:cs="Arial"/>
          <w:sz w:val="22"/>
          <w:szCs w:val="22"/>
        </w:rPr>
        <w:t xml:space="preserve"> </w:t>
      </w:r>
    </w:p>
    <w:p w14:paraId="7F7C127E" w14:textId="3E87ED5B" w:rsidR="00FF4EFE" w:rsidRPr="001F195E" w:rsidRDefault="00FF4EFE" w:rsidP="00FF4EFE">
      <w:pPr>
        <w:ind w:left="450"/>
        <w:rPr>
          <w:rFonts w:cs="Arial"/>
          <w:sz w:val="22"/>
          <w:szCs w:val="22"/>
        </w:rPr>
      </w:pPr>
      <w:r w:rsidRPr="001F195E">
        <w:rPr>
          <w:rFonts w:cs="Arial"/>
          <w:sz w:val="22"/>
          <w:szCs w:val="22"/>
        </w:rPr>
        <w:t>On failure, report fault code “F9”</w:t>
      </w:r>
      <w:r w:rsidR="002637BF">
        <w:rPr>
          <w:rFonts w:cs="Arial"/>
          <w:sz w:val="22"/>
          <w:szCs w:val="22"/>
        </w:rPr>
        <w:t>.</w:t>
      </w:r>
    </w:p>
    <w:p w14:paraId="55DE636F" w14:textId="77777777" w:rsidR="00FF4EFE" w:rsidRPr="001F195E" w:rsidRDefault="00FF4EFE" w:rsidP="00FF4EFE">
      <w:pPr>
        <w:ind w:left="450"/>
        <w:rPr>
          <w:rFonts w:cs="Arial"/>
          <w:sz w:val="22"/>
          <w:szCs w:val="22"/>
        </w:rPr>
      </w:pPr>
    </w:p>
    <w:p w14:paraId="74CC7AB4" w14:textId="4F99764F" w:rsidR="00FE1EA8" w:rsidRPr="001F195E" w:rsidRDefault="00FF4EFE" w:rsidP="00FF4EFE">
      <w:pPr>
        <w:ind w:left="450"/>
        <w:rPr>
          <w:rFonts w:cs="Arial"/>
          <w:sz w:val="22"/>
          <w:szCs w:val="22"/>
        </w:rPr>
      </w:pPr>
      <w:r w:rsidRPr="001F195E">
        <w:rPr>
          <w:rFonts w:cs="Arial"/>
          <w:sz w:val="22"/>
          <w:szCs w:val="22"/>
        </w:rPr>
        <w:t>End of test</w:t>
      </w:r>
    </w:p>
    <w:p w14:paraId="1B0A02A9" w14:textId="77777777" w:rsidR="0020355A" w:rsidRPr="001F195E" w:rsidRDefault="0020355A" w:rsidP="001F195E">
      <w:pPr>
        <w:pStyle w:val="Header"/>
        <w:tabs>
          <w:tab w:val="clear" w:pos="9072"/>
        </w:tabs>
        <w:ind w:left="450"/>
        <w:jc w:val="both"/>
        <w:rPr>
          <w:rFonts w:cs="Arial"/>
          <w:sz w:val="22"/>
          <w:szCs w:val="22"/>
        </w:rPr>
      </w:pPr>
    </w:p>
    <w:p w14:paraId="6BB9947C" w14:textId="77777777" w:rsidR="0020355A" w:rsidRPr="00F35F69" w:rsidRDefault="0020355A" w:rsidP="0020355A">
      <w:pPr>
        <w:pStyle w:val="Heading2"/>
        <w:keepNext w:val="0"/>
        <w:numPr>
          <w:ilvl w:val="1"/>
          <w:numId w:val="5"/>
        </w:numPr>
        <w:spacing w:before="120" w:after="120"/>
        <w:ind w:left="990" w:hanging="540"/>
      </w:pPr>
      <w:bookmarkStart w:id="72" w:name="_Degauss_1"/>
      <w:bookmarkStart w:id="73" w:name="_Toc128040348"/>
      <w:bookmarkEnd w:id="72"/>
      <w:r w:rsidRPr="00F35F69">
        <w:t>Degauss</w:t>
      </w:r>
      <w:bookmarkEnd w:id="73"/>
    </w:p>
    <w:p w14:paraId="498258F3" w14:textId="77777777" w:rsidR="0020355A" w:rsidRPr="00A81682" w:rsidRDefault="0020355A" w:rsidP="0020355A">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289B3E84" w14:textId="77777777" w:rsidR="0020355A" w:rsidRPr="00A81682" w:rsidRDefault="0020355A" w:rsidP="0020355A">
      <w:pPr>
        <w:ind w:left="450"/>
        <w:rPr>
          <w:rFonts w:cs="Arial"/>
          <w:sz w:val="22"/>
          <w:szCs w:val="22"/>
        </w:rPr>
      </w:pPr>
      <w:r w:rsidRPr="00A81682">
        <w:rPr>
          <w:rFonts w:cs="Arial"/>
          <w:sz w:val="22"/>
          <w:szCs w:val="22"/>
        </w:rPr>
        <w:t xml:space="preserve">To remove any remnant magnetic field in the ground fault current transformer located on the PCBA </w:t>
      </w:r>
    </w:p>
    <w:p w14:paraId="66BA186E" w14:textId="77777777" w:rsidR="0020355A" w:rsidRPr="00A81682" w:rsidRDefault="0020355A" w:rsidP="0020355A">
      <w:pPr>
        <w:ind w:left="450" w:right="368"/>
        <w:rPr>
          <w:rFonts w:cs="Arial"/>
          <w:sz w:val="22"/>
          <w:szCs w:val="22"/>
        </w:rPr>
      </w:pPr>
    </w:p>
    <w:p w14:paraId="0C4822EF" w14:textId="77777777" w:rsidR="0020355A" w:rsidRPr="00A81682" w:rsidRDefault="0020355A" w:rsidP="0020355A">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4670DEAD" w14:textId="77777777" w:rsidR="0020355A" w:rsidRPr="00A81682" w:rsidRDefault="0020355A" w:rsidP="0020355A">
      <w:pPr>
        <w:ind w:left="450"/>
        <w:rPr>
          <w:rFonts w:cs="Arial"/>
          <w:sz w:val="22"/>
          <w:szCs w:val="22"/>
        </w:rPr>
      </w:pPr>
      <w:r w:rsidRPr="00A81682">
        <w:rPr>
          <w:rFonts w:cs="Arial"/>
          <w:sz w:val="22"/>
          <w:szCs w:val="22"/>
        </w:rPr>
        <w:t>Pass a current of specific amplitude and frequency between the Panel (N)eutral and the Load (N)eutral terminals while reducing amplitude to zero at a specific rate.</w:t>
      </w:r>
    </w:p>
    <w:p w14:paraId="731B60FF" w14:textId="77777777" w:rsidR="0020355A" w:rsidRPr="00A81682" w:rsidRDefault="0020355A" w:rsidP="0020355A">
      <w:pPr>
        <w:ind w:left="450"/>
        <w:rPr>
          <w:rFonts w:cs="Arial"/>
          <w:sz w:val="22"/>
          <w:szCs w:val="22"/>
        </w:rPr>
      </w:pPr>
    </w:p>
    <w:p w14:paraId="7C6501C8" w14:textId="77777777" w:rsidR="0020355A" w:rsidRPr="00A81682" w:rsidRDefault="0020355A" w:rsidP="0020355A">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4A024C44" w14:textId="77777777" w:rsidR="0020355A" w:rsidRPr="00A81682" w:rsidRDefault="0020355A" w:rsidP="0020355A">
      <w:pPr>
        <w:ind w:left="450"/>
        <w:rPr>
          <w:rFonts w:cs="Arial"/>
          <w:snapToGrid w:val="0"/>
          <w:sz w:val="22"/>
          <w:szCs w:val="22"/>
          <w:u w:val="single"/>
        </w:rPr>
      </w:pPr>
      <w:r w:rsidRPr="00A81682">
        <w:rPr>
          <w:rFonts w:cs="Arial"/>
          <w:snapToGrid w:val="0"/>
          <w:sz w:val="22"/>
          <w:szCs w:val="22"/>
          <w:u w:val="single"/>
        </w:rPr>
        <w:t>Input c</w:t>
      </w:r>
      <w:r w:rsidRPr="00A81682">
        <w:rPr>
          <w:rFonts w:cs="Arial"/>
          <w:sz w:val="22"/>
          <w:szCs w:val="22"/>
          <w:u w:val="single"/>
        </w:rPr>
        <w:t>onfiguration</w:t>
      </w:r>
      <w:r w:rsidRPr="00A81682">
        <w:rPr>
          <w:rFonts w:cs="Arial"/>
          <w:snapToGrid w:val="0"/>
          <w:sz w:val="22"/>
          <w:szCs w:val="22"/>
          <w:u w:val="single"/>
        </w:rPr>
        <w:t xml:space="preserve">: </w:t>
      </w:r>
    </w:p>
    <w:p w14:paraId="5534BB39" w14:textId="77777777" w:rsidR="0020355A" w:rsidRPr="00A81682" w:rsidRDefault="0020355A" w:rsidP="0020355A">
      <w:pPr>
        <w:ind w:left="450"/>
        <w:rPr>
          <w:rFonts w:cs="Arial"/>
          <w:snapToGrid w:val="0"/>
          <w:sz w:val="22"/>
          <w:szCs w:val="22"/>
        </w:rPr>
      </w:pPr>
      <w:r w:rsidRPr="00A81682">
        <w:rPr>
          <w:rFonts w:cs="Arial"/>
          <w:snapToGrid w:val="0"/>
          <w:sz w:val="22"/>
          <w:szCs w:val="22"/>
        </w:rPr>
        <w:t>Make connections to Line (~), Load (~), Panel (N)eutral, and Load (N)eutral terminals.</w:t>
      </w:r>
    </w:p>
    <w:p w14:paraId="62FF5079" w14:textId="59E94E84" w:rsidR="0020355A" w:rsidRDefault="0020355A" w:rsidP="0020355A">
      <w:pPr>
        <w:ind w:left="450"/>
        <w:rPr>
          <w:rFonts w:cs="Arial"/>
          <w:snapToGrid w:val="0"/>
          <w:sz w:val="22"/>
          <w:szCs w:val="22"/>
        </w:rPr>
      </w:pPr>
      <w:r w:rsidRPr="00A81682">
        <w:rPr>
          <w:rFonts w:cs="Arial"/>
          <w:snapToGrid w:val="0"/>
          <w:sz w:val="22"/>
          <w:szCs w:val="22"/>
        </w:rPr>
        <w:t xml:space="preserve">Set the circuit breaker to the ON (closed) or OFF (open) </w:t>
      </w:r>
      <w:commentRangeStart w:id="74"/>
      <w:r w:rsidRPr="00A81682">
        <w:rPr>
          <w:rFonts w:cs="Arial"/>
          <w:snapToGrid w:val="0"/>
          <w:sz w:val="22"/>
          <w:szCs w:val="22"/>
        </w:rPr>
        <w:t>position</w:t>
      </w:r>
      <w:commentRangeEnd w:id="74"/>
      <w:r w:rsidR="006B2B3E">
        <w:rPr>
          <w:rStyle w:val="CommentReference"/>
          <w:i/>
          <w:color w:val="FF0000"/>
          <w:lang w:val="fr-FR" w:eastAsia="fr-FR"/>
        </w:rPr>
        <w:commentReference w:id="74"/>
      </w:r>
      <w:r w:rsidRPr="00A81682">
        <w:rPr>
          <w:rFonts w:cs="Arial"/>
          <w:snapToGrid w:val="0"/>
          <w:sz w:val="22"/>
          <w:szCs w:val="22"/>
        </w:rPr>
        <w:t>.</w:t>
      </w:r>
      <w:r w:rsidR="0000169C" w:rsidRPr="00A81682">
        <w:rPr>
          <w:rFonts w:cs="Arial"/>
          <w:snapToGrid w:val="0"/>
          <w:sz w:val="22"/>
          <w:szCs w:val="22"/>
        </w:rPr>
        <w:t xml:space="preserve">  </w:t>
      </w:r>
    </w:p>
    <w:p w14:paraId="42B9D75B" w14:textId="77777777" w:rsidR="006B2B3E" w:rsidRPr="00A81682" w:rsidRDefault="006B2B3E" w:rsidP="0020355A">
      <w:pPr>
        <w:ind w:left="450"/>
        <w:rPr>
          <w:rFonts w:cs="Arial"/>
          <w:b/>
          <w:snapToGrid w:val="0"/>
          <w:sz w:val="22"/>
          <w:szCs w:val="22"/>
        </w:rPr>
      </w:pPr>
    </w:p>
    <w:p w14:paraId="77BF18D5" w14:textId="09FA699F" w:rsidR="0020355A" w:rsidRPr="00A81682" w:rsidRDefault="0020355A" w:rsidP="0020355A">
      <w:pPr>
        <w:ind w:left="450"/>
        <w:rPr>
          <w:rFonts w:cs="Arial"/>
          <w:snapToGrid w:val="0"/>
          <w:sz w:val="22"/>
          <w:szCs w:val="22"/>
        </w:rPr>
      </w:pPr>
      <w:r w:rsidRPr="00A81682">
        <w:rPr>
          <w:rFonts w:cs="Arial"/>
          <w:snapToGrid w:val="0"/>
          <w:sz w:val="22"/>
          <w:szCs w:val="22"/>
        </w:rPr>
        <w:t>Apply a 60</w:t>
      </w:r>
      <w:r w:rsidR="00460DCD">
        <w:rPr>
          <w:rFonts w:cs="Arial"/>
          <w:snapToGrid w:val="0"/>
          <w:sz w:val="22"/>
          <w:szCs w:val="22"/>
        </w:rPr>
        <w:t xml:space="preserve"> </w:t>
      </w:r>
      <w:r w:rsidRPr="00A81682">
        <w:rPr>
          <w:rFonts w:cs="Arial"/>
          <w:snapToGrid w:val="0"/>
          <w:sz w:val="22"/>
          <w:szCs w:val="22"/>
        </w:rPr>
        <w:t>Hz</w:t>
      </w:r>
      <w:r w:rsidR="00B53235" w:rsidRPr="00A81682">
        <w:rPr>
          <w:rFonts w:cs="Arial"/>
          <w:snapToGrid w:val="0"/>
          <w:sz w:val="22"/>
          <w:szCs w:val="22"/>
        </w:rPr>
        <w:t>,</w:t>
      </w:r>
      <w:r w:rsidRPr="00A81682">
        <w:rPr>
          <w:rFonts w:cs="Arial"/>
          <w:snapToGrid w:val="0"/>
          <w:sz w:val="22"/>
          <w:szCs w:val="22"/>
        </w:rPr>
        <w:t xml:space="preserve"> 400</w:t>
      </w:r>
      <w:r w:rsidR="00460DCD">
        <w:rPr>
          <w:rFonts w:cs="Arial"/>
          <w:snapToGrid w:val="0"/>
          <w:sz w:val="22"/>
          <w:szCs w:val="22"/>
        </w:rPr>
        <w:t xml:space="preserve"> </w:t>
      </w:r>
      <w:r w:rsidRPr="00A81682">
        <w:rPr>
          <w:rFonts w:cs="Arial"/>
          <w:snapToGrid w:val="0"/>
          <w:sz w:val="22"/>
          <w:szCs w:val="22"/>
        </w:rPr>
        <w:t>mA RMS sine wave to Load (N)eutral.  Reduce this current to zero at a ramp rate of 20</w:t>
      </w:r>
      <w:r w:rsidR="00460DCD">
        <w:rPr>
          <w:rFonts w:cs="Arial"/>
          <w:snapToGrid w:val="0"/>
          <w:sz w:val="22"/>
          <w:szCs w:val="22"/>
        </w:rPr>
        <w:t xml:space="preserve"> </w:t>
      </w:r>
      <w:r w:rsidRPr="00A81682">
        <w:rPr>
          <w:rFonts w:cs="Arial"/>
          <w:snapToGrid w:val="0"/>
          <w:sz w:val="22"/>
          <w:szCs w:val="22"/>
        </w:rPr>
        <w:t>mA/cycle.</w:t>
      </w:r>
    </w:p>
    <w:p w14:paraId="79288C46" w14:textId="77777777" w:rsidR="0020355A" w:rsidRPr="00A81682" w:rsidRDefault="0020355A" w:rsidP="0020355A">
      <w:pPr>
        <w:ind w:left="450"/>
        <w:rPr>
          <w:rFonts w:cs="Arial"/>
          <w:snapToGrid w:val="0"/>
          <w:sz w:val="22"/>
          <w:szCs w:val="22"/>
        </w:rPr>
      </w:pPr>
    </w:p>
    <w:p w14:paraId="239A6506" w14:textId="77777777" w:rsidR="0020355A" w:rsidRPr="00A81682" w:rsidRDefault="0020355A" w:rsidP="0020355A">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Measurement:</w:t>
      </w:r>
    </w:p>
    <w:p w14:paraId="0D377787" w14:textId="77777777" w:rsidR="004C09CC" w:rsidRPr="00A81682" w:rsidRDefault="0020355A" w:rsidP="004C09CC">
      <w:pPr>
        <w:ind w:left="450"/>
        <w:rPr>
          <w:rFonts w:cs="Arial"/>
          <w:sz w:val="22"/>
          <w:szCs w:val="22"/>
        </w:rPr>
      </w:pPr>
      <w:r w:rsidRPr="00A81682">
        <w:rPr>
          <w:rFonts w:cs="Arial"/>
          <w:sz w:val="22"/>
          <w:szCs w:val="22"/>
        </w:rPr>
        <w:t>None.</w:t>
      </w:r>
      <w:r w:rsidR="004C09CC" w:rsidRPr="00A81682">
        <w:rPr>
          <w:rFonts w:cs="Arial"/>
          <w:sz w:val="22"/>
          <w:szCs w:val="22"/>
        </w:rPr>
        <w:t xml:space="preserve"> </w:t>
      </w:r>
    </w:p>
    <w:p w14:paraId="23F13968" w14:textId="440ECD55" w:rsidR="004C09CC" w:rsidRPr="00A81682" w:rsidRDefault="004C09CC" w:rsidP="004C09CC">
      <w:pPr>
        <w:ind w:left="450"/>
        <w:rPr>
          <w:rFonts w:cs="Arial"/>
          <w:sz w:val="22"/>
          <w:szCs w:val="22"/>
        </w:rPr>
      </w:pPr>
      <w:r w:rsidRPr="00A81682">
        <w:rPr>
          <w:rFonts w:cs="Arial"/>
          <w:sz w:val="22"/>
          <w:szCs w:val="22"/>
        </w:rPr>
        <w:t>On failure, report fault code “F11”.</w:t>
      </w:r>
    </w:p>
    <w:p w14:paraId="78340991" w14:textId="77777777" w:rsidR="004C09CC" w:rsidRPr="00A81682" w:rsidRDefault="004C09CC" w:rsidP="004C09CC">
      <w:pPr>
        <w:ind w:left="450"/>
        <w:rPr>
          <w:rFonts w:cs="Arial"/>
          <w:sz w:val="22"/>
          <w:szCs w:val="22"/>
        </w:rPr>
      </w:pPr>
    </w:p>
    <w:p w14:paraId="7A53949F" w14:textId="7F60081E" w:rsidR="0020355A" w:rsidRPr="00A81682" w:rsidRDefault="004C09CC" w:rsidP="004C09CC">
      <w:pPr>
        <w:ind w:left="450"/>
        <w:rPr>
          <w:rFonts w:cs="Arial"/>
          <w:sz w:val="22"/>
          <w:szCs w:val="22"/>
        </w:rPr>
      </w:pPr>
      <w:r w:rsidRPr="00A81682">
        <w:rPr>
          <w:rFonts w:cs="Arial"/>
          <w:sz w:val="22"/>
          <w:szCs w:val="22"/>
        </w:rPr>
        <w:t>End of test</w:t>
      </w:r>
    </w:p>
    <w:p w14:paraId="737999FC" w14:textId="77777777" w:rsidR="0020355A" w:rsidRPr="00A81682" w:rsidRDefault="0020355A" w:rsidP="00A81682">
      <w:pPr>
        <w:pStyle w:val="Header"/>
        <w:tabs>
          <w:tab w:val="clear" w:pos="9072"/>
        </w:tabs>
        <w:ind w:left="450"/>
        <w:jc w:val="both"/>
        <w:rPr>
          <w:rFonts w:cs="Arial"/>
          <w:sz w:val="22"/>
          <w:szCs w:val="22"/>
        </w:rPr>
      </w:pPr>
    </w:p>
    <w:p w14:paraId="05CDDC91" w14:textId="674CF1BC" w:rsidR="5F172100" w:rsidRDefault="5F172100" w:rsidP="5F172100">
      <w:pPr>
        <w:pStyle w:val="Header"/>
        <w:tabs>
          <w:tab w:val="clear" w:pos="9072"/>
        </w:tabs>
        <w:ind w:left="450"/>
        <w:jc w:val="both"/>
        <w:rPr>
          <w:rFonts w:cs="Arial"/>
          <w:sz w:val="22"/>
          <w:szCs w:val="22"/>
        </w:rPr>
      </w:pPr>
    </w:p>
    <w:p w14:paraId="0CD5C72E" w14:textId="49D06019" w:rsidR="5F172100" w:rsidRDefault="5F172100" w:rsidP="5F172100">
      <w:pPr>
        <w:pStyle w:val="Header"/>
        <w:tabs>
          <w:tab w:val="clear" w:pos="9072"/>
        </w:tabs>
        <w:ind w:left="450"/>
        <w:jc w:val="both"/>
        <w:rPr>
          <w:rFonts w:cs="Arial"/>
          <w:sz w:val="22"/>
          <w:szCs w:val="22"/>
        </w:rPr>
      </w:pPr>
    </w:p>
    <w:p w14:paraId="0263A53A" w14:textId="6336531E" w:rsidR="5F172100" w:rsidRDefault="5F172100" w:rsidP="5F172100">
      <w:pPr>
        <w:pStyle w:val="Header"/>
        <w:tabs>
          <w:tab w:val="clear" w:pos="9072"/>
        </w:tabs>
        <w:ind w:left="450"/>
        <w:jc w:val="both"/>
        <w:rPr>
          <w:rFonts w:cs="Arial"/>
          <w:sz w:val="22"/>
          <w:szCs w:val="22"/>
        </w:rPr>
      </w:pPr>
    </w:p>
    <w:p w14:paraId="3854389A" w14:textId="22BC6BF4" w:rsidR="22E66CB0" w:rsidRDefault="22E66CB0" w:rsidP="22E66CB0">
      <w:pPr>
        <w:pStyle w:val="Header"/>
        <w:tabs>
          <w:tab w:val="clear" w:pos="9072"/>
        </w:tabs>
        <w:ind w:left="450"/>
        <w:jc w:val="both"/>
        <w:rPr>
          <w:rFonts w:cs="Arial"/>
          <w:sz w:val="22"/>
          <w:szCs w:val="22"/>
        </w:rPr>
      </w:pPr>
    </w:p>
    <w:p w14:paraId="7186B931" w14:textId="2F67619B" w:rsidR="22E66CB0" w:rsidRDefault="22E66CB0" w:rsidP="22E66CB0">
      <w:pPr>
        <w:pStyle w:val="Header"/>
        <w:tabs>
          <w:tab w:val="clear" w:pos="9072"/>
        </w:tabs>
        <w:ind w:left="450"/>
        <w:jc w:val="both"/>
        <w:rPr>
          <w:rFonts w:cs="Arial"/>
          <w:sz w:val="22"/>
          <w:szCs w:val="22"/>
        </w:rPr>
      </w:pPr>
    </w:p>
    <w:p w14:paraId="17A19EF4" w14:textId="77777777" w:rsidR="00FE1EA8" w:rsidRPr="001C4F87" w:rsidRDefault="00FE1EA8" w:rsidP="00705340">
      <w:pPr>
        <w:pStyle w:val="Heading2"/>
        <w:keepNext w:val="0"/>
        <w:numPr>
          <w:ilvl w:val="1"/>
          <w:numId w:val="5"/>
        </w:numPr>
        <w:spacing w:before="120" w:after="120"/>
        <w:ind w:left="990" w:hanging="540"/>
        <w:rPr>
          <w:b w:val="0"/>
          <w:bCs w:val="0"/>
          <w:sz w:val="24"/>
          <w:szCs w:val="24"/>
        </w:rPr>
      </w:pPr>
      <w:bookmarkStart w:id="75" w:name="_False_Trip_"/>
      <w:bookmarkStart w:id="76" w:name="_Toc128040349"/>
      <w:bookmarkEnd w:id="75"/>
      <w:r w:rsidRPr="0017798E">
        <w:t>False Trip</w:t>
      </w:r>
      <w:r w:rsidRPr="001C4F87">
        <w:rPr>
          <w:snapToGrid w:val="0"/>
          <w:sz w:val="20"/>
          <w:szCs w:val="20"/>
        </w:rPr>
        <w:t xml:space="preserve">  </w:t>
      </w:r>
      <w:r w:rsidRPr="001C4F87">
        <w:rPr>
          <w:b w:val="0"/>
          <w:snapToGrid w:val="0"/>
          <w:color w:val="7030A0"/>
          <w:sz w:val="20"/>
          <w:szCs w:val="20"/>
        </w:rPr>
        <w:t>(UL943 5</w:t>
      </w:r>
      <w:r w:rsidRPr="001C4F87">
        <w:rPr>
          <w:b w:val="0"/>
          <w:snapToGrid w:val="0"/>
          <w:color w:val="7030A0"/>
          <w:sz w:val="20"/>
          <w:szCs w:val="20"/>
          <w:vertAlign w:val="superscript"/>
        </w:rPr>
        <w:t>th</w:t>
      </w:r>
      <w:r w:rsidRPr="001C4F87">
        <w:rPr>
          <w:b w:val="0"/>
          <w:snapToGrid w:val="0"/>
          <w:color w:val="7030A0"/>
          <w:sz w:val="20"/>
          <w:szCs w:val="20"/>
        </w:rPr>
        <w:t xml:space="preserve"> edition sec 6.8)</w:t>
      </w:r>
      <w:bookmarkEnd w:id="76"/>
    </w:p>
    <w:p w14:paraId="2E5BA8FE"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0D6EF483" w14:textId="77777777" w:rsidR="00FE1EA8" w:rsidRPr="00A81682" w:rsidRDefault="00FE1EA8" w:rsidP="00D213EA">
      <w:pPr>
        <w:ind w:left="450"/>
        <w:rPr>
          <w:rFonts w:cs="Arial"/>
          <w:color w:val="FF0000"/>
          <w:sz w:val="22"/>
          <w:szCs w:val="22"/>
        </w:rPr>
      </w:pPr>
      <w:r w:rsidRPr="00A81682">
        <w:rPr>
          <w:rFonts w:cs="Arial"/>
          <w:sz w:val="22"/>
          <w:szCs w:val="22"/>
        </w:rPr>
        <w:t>Ensure breaker does not trip when connected to load with normal transient disturbances.</w:t>
      </w:r>
    </w:p>
    <w:p w14:paraId="74A71011" w14:textId="77777777" w:rsidR="00FE1EA8" w:rsidRPr="00A81682" w:rsidRDefault="00FE1EA8" w:rsidP="00A81682">
      <w:pPr>
        <w:ind w:left="450" w:right="368"/>
        <w:rPr>
          <w:rFonts w:cs="Arial"/>
          <w:sz w:val="22"/>
          <w:szCs w:val="22"/>
        </w:rPr>
      </w:pPr>
    </w:p>
    <w:p w14:paraId="48204B25"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19EFA4BC" w14:textId="5D0BB33F" w:rsidR="00FE1EA8" w:rsidRPr="00A81682" w:rsidRDefault="00FE1EA8" w:rsidP="00D213EA">
      <w:pPr>
        <w:ind w:left="450"/>
        <w:rPr>
          <w:rFonts w:cs="Arial"/>
          <w:sz w:val="22"/>
          <w:szCs w:val="22"/>
        </w:rPr>
      </w:pPr>
      <w:r w:rsidRPr="00A81682">
        <w:rPr>
          <w:rFonts w:cs="Arial"/>
          <w:sz w:val="22"/>
          <w:szCs w:val="22"/>
        </w:rPr>
        <w:t xml:space="preserve">Power breaker in the ON position at 110% nominal line voltage and introduce a RC load across the Load (~) and </w:t>
      </w:r>
      <w:r w:rsidR="005245C0" w:rsidRPr="00A81682">
        <w:rPr>
          <w:rFonts w:cs="Arial"/>
          <w:sz w:val="22"/>
          <w:szCs w:val="22"/>
        </w:rPr>
        <w:t>Panel (N)eutral</w:t>
      </w:r>
      <w:r w:rsidRPr="00A81682">
        <w:rPr>
          <w:rFonts w:cs="Arial"/>
          <w:sz w:val="22"/>
          <w:szCs w:val="22"/>
        </w:rPr>
        <w:t xml:space="preserve"> terminals.</w:t>
      </w:r>
    </w:p>
    <w:p w14:paraId="198F6F0E" w14:textId="77777777" w:rsidR="00FE1EA8" w:rsidRPr="00A81682" w:rsidRDefault="00FE1EA8" w:rsidP="00A81682">
      <w:pPr>
        <w:ind w:left="450"/>
        <w:rPr>
          <w:rFonts w:cs="Arial"/>
          <w:sz w:val="22"/>
          <w:szCs w:val="22"/>
        </w:rPr>
      </w:pPr>
    </w:p>
    <w:p w14:paraId="2EA42CC0"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6B559238" w14:textId="77777777" w:rsidR="00FE1EA8" w:rsidRPr="00A81682" w:rsidRDefault="00FE1EA8" w:rsidP="00D213EA">
      <w:pPr>
        <w:ind w:left="450"/>
        <w:rPr>
          <w:rFonts w:cs="Arial"/>
          <w:sz w:val="22"/>
          <w:szCs w:val="22"/>
        </w:rPr>
      </w:pPr>
      <w:r w:rsidRPr="00A81682">
        <w:rPr>
          <w:rFonts w:cs="Arial"/>
          <w:sz w:val="22"/>
          <w:szCs w:val="22"/>
        </w:rPr>
        <w:t>Make connections to Line (~), Load (~), Panel (N)eutral, and Load (N)eutral terminals.</w:t>
      </w:r>
    </w:p>
    <w:p w14:paraId="4CD771B1" w14:textId="356F2656" w:rsidR="00FE1EA8" w:rsidRPr="00A81682" w:rsidRDefault="09137C01" w:rsidP="00D213EA">
      <w:pPr>
        <w:ind w:left="450"/>
        <w:rPr>
          <w:rFonts w:cs="Arial"/>
          <w:sz w:val="22"/>
          <w:szCs w:val="22"/>
        </w:rPr>
      </w:pPr>
      <w:r w:rsidRPr="00A81682">
        <w:rPr>
          <w:rFonts w:cs="Arial"/>
          <w:sz w:val="22"/>
          <w:szCs w:val="22"/>
        </w:rPr>
        <w:t>Apply</w:t>
      </w:r>
      <w:r w:rsidR="4C9736B8" w:rsidRPr="00A81682">
        <w:rPr>
          <w:rFonts w:cs="Arial"/>
          <w:sz w:val="22"/>
          <w:szCs w:val="22"/>
        </w:rPr>
        <w:t xml:space="preserve"> </w:t>
      </w:r>
      <w:r w:rsidR="316DBBDF" w:rsidRPr="5F172100">
        <w:rPr>
          <w:rFonts w:cs="Arial"/>
          <w:snapToGrid w:val="0"/>
          <w:color w:val="000000" w:themeColor="text1"/>
          <w:sz w:val="22"/>
          <w:szCs w:val="22"/>
        </w:rPr>
        <w:t xml:space="preserve">a </w:t>
      </w:r>
      <w:r w:rsidR="4C9736B8" w:rsidRPr="5F172100">
        <w:rPr>
          <w:rFonts w:cs="Arial"/>
          <w:color w:val="000000" w:themeColor="text1"/>
          <w:sz w:val="22"/>
          <w:szCs w:val="22"/>
        </w:rPr>
        <w:t>132</w:t>
      </w:r>
      <w:r w:rsidR="08B3DD39" w:rsidRPr="5F172100">
        <w:rPr>
          <w:rFonts w:cs="Arial"/>
          <w:color w:val="000000" w:themeColor="text1"/>
          <w:sz w:val="22"/>
          <w:szCs w:val="22"/>
        </w:rPr>
        <w:t xml:space="preserve"> </w:t>
      </w:r>
      <w:r w:rsidRPr="00A81682">
        <w:rPr>
          <w:rFonts w:cs="Arial"/>
          <w:sz w:val="22"/>
          <w:szCs w:val="22"/>
        </w:rPr>
        <w:t>V</w:t>
      </w:r>
      <w:r w:rsidRPr="00A81682">
        <w:rPr>
          <w:rFonts w:cs="Arial"/>
          <w:strike/>
          <w:sz w:val="22"/>
          <w:szCs w:val="22"/>
        </w:rPr>
        <w:t>AC</w:t>
      </w:r>
      <w:r w:rsidR="5755762F" w:rsidRPr="00A81682">
        <w:rPr>
          <w:rFonts w:cs="Arial"/>
          <w:sz w:val="22"/>
          <w:szCs w:val="22"/>
        </w:rPr>
        <w:t>,</w:t>
      </w:r>
      <w:r w:rsidRPr="00A81682">
        <w:rPr>
          <w:rFonts w:cs="Arial"/>
          <w:sz w:val="22"/>
          <w:szCs w:val="22"/>
        </w:rPr>
        <w:t xml:space="preserve"> 60</w:t>
      </w:r>
      <w:r w:rsidR="08B3DD39">
        <w:rPr>
          <w:rFonts w:cs="Arial"/>
          <w:sz w:val="22"/>
          <w:szCs w:val="22"/>
        </w:rPr>
        <w:t xml:space="preserve"> </w:t>
      </w:r>
      <w:r w:rsidRPr="00A81682">
        <w:rPr>
          <w:rFonts w:cs="Arial"/>
          <w:sz w:val="22"/>
          <w:szCs w:val="22"/>
        </w:rPr>
        <w:t xml:space="preserve">Hz sine wave to Line (~) </w:t>
      </w:r>
      <w:r w:rsidR="12A0E8DA" w:rsidRPr="00A81682">
        <w:rPr>
          <w:rFonts w:cs="Arial"/>
          <w:sz w:val="22"/>
          <w:szCs w:val="22"/>
        </w:rPr>
        <w:t>and Panel (N)eutral terminals.</w:t>
      </w:r>
      <w:commentRangeStart w:id="77"/>
      <w:commentRangeEnd w:id="77"/>
      <w:r w:rsidR="00FE1EA8">
        <w:rPr>
          <w:rStyle w:val="CommentReference"/>
        </w:rPr>
        <w:commentReference w:id="77"/>
      </w:r>
    </w:p>
    <w:p w14:paraId="00317D2E" w14:textId="77777777" w:rsidR="00FE1EA8" w:rsidRPr="00A81682" w:rsidRDefault="00FE1EA8" w:rsidP="00D213EA">
      <w:pPr>
        <w:ind w:left="450"/>
        <w:rPr>
          <w:rFonts w:cs="Arial"/>
          <w:sz w:val="22"/>
          <w:szCs w:val="22"/>
        </w:rPr>
      </w:pPr>
      <w:r w:rsidRPr="00A81682">
        <w:rPr>
          <w:rFonts w:cs="Arial"/>
          <w:sz w:val="22"/>
          <w:szCs w:val="22"/>
        </w:rPr>
        <w:t>Ensure breaker is in the ON (closed) position.</w:t>
      </w:r>
    </w:p>
    <w:p w14:paraId="059BF414" w14:textId="5771933B" w:rsidR="00FE1EA8" w:rsidRPr="00A81682" w:rsidRDefault="00FE1EA8" w:rsidP="00D213EA">
      <w:pPr>
        <w:ind w:left="450"/>
        <w:rPr>
          <w:rFonts w:cs="Arial"/>
          <w:sz w:val="22"/>
          <w:szCs w:val="22"/>
        </w:rPr>
      </w:pPr>
      <w:r w:rsidRPr="00A81682">
        <w:rPr>
          <w:rFonts w:cs="Arial"/>
          <w:sz w:val="22"/>
          <w:szCs w:val="22"/>
        </w:rPr>
        <w:t xml:space="preserve">Connect </w:t>
      </w:r>
      <w:r w:rsidR="00D9230A" w:rsidRPr="00A81682">
        <w:rPr>
          <w:rFonts w:cs="Arial"/>
          <w:sz w:val="22"/>
          <w:szCs w:val="22"/>
        </w:rPr>
        <w:t>a load between Load (~) and Panel</w:t>
      </w:r>
      <w:r w:rsidRPr="00A81682">
        <w:rPr>
          <w:rFonts w:cs="Arial"/>
          <w:sz w:val="22"/>
          <w:szCs w:val="22"/>
        </w:rPr>
        <w:t xml:space="preserve"> (N)eutral terminals consisting of a total resistance of 64</w:t>
      </w:r>
      <w:r w:rsidR="00460DCD">
        <w:rPr>
          <w:rFonts w:cs="Arial"/>
          <w:sz w:val="22"/>
          <w:szCs w:val="22"/>
        </w:rPr>
        <w:t> </w:t>
      </w:r>
      <w:r w:rsidRPr="00A81682">
        <w:rPr>
          <w:rFonts w:cs="Arial"/>
          <w:sz w:val="22"/>
          <w:szCs w:val="22"/>
        </w:rPr>
        <w:t>kohms and a .015</w:t>
      </w:r>
      <w:r w:rsidR="00460DCD">
        <w:rPr>
          <w:rFonts w:cs="Arial"/>
          <w:sz w:val="22"/>
          <w:szCs w:val="22"/>
        </w:rPr>
        <w:t xml:space="preserve"> </w:t>
      </w:r>
      <w:r w:rsidRPr="00A81682">
        <w:rPr>
          <w:rFonts w:cs="Arial"/>
          <w:sz w:val="22"/>
          <w:szCs w:val="22"/>
        </w:rPr>
        <w:t>uF capacitor in parallel.</w:t>
      </w:r>
    </w:p>
    <w:p w14:paraId="4AEF56BE" w14:textId="6ED719B8" w:rsidR="00FE1EA8" w:rsidRPr="00A81682" w:rsidRDefault="00FE1EA8" w:rsidP="00D213EA">
      <w:pPr>
        <w:ind w:left="450"/>
        <w:rPr>
          <w:rFonts w:cs="Arial"/>
          <w:sz w:val="22"/>
          <w:szCs w:val="22"/>
        </w:rPr>
      </w:pPr>
      <w:r w:rsidRPr="00A81682">
        <w:rPr>
          <w:rFonts w:cs="Arial"/>
          <w:sz w:val="22"/>
          <w:szCs w:val="22"/>
        </w:rPr>
        <w:t>Maintain these connections for 500</w:t>
      </w:r>
      <w:r w:rsidR="00460DCD">
        <w:rPr>
          <w:rFonts w:cs="Arial"/>
          <w:sz w:val="22"/>
          <w:szCs w:val="22"/>
        </w:rPr>
        <w:t xml:space="preserve"> </w:t>
      </w:r>
      <w:r w:rsidRPr="00A81682">
        <w:rPr>
          <w:rFonts w:cs="Arial"/>
          <w:sz w:val="22"/>
          <w:szCs w:val="22"/>
        </w:rPr>
        <w:t>mS.</w:t>
      </w:r>
    </w:p>
    <w:p w14:paraId="5ADF9711" w14:textId="7FE6FEF1" w:rsidR="00FE1EA8" w:rsidRPr="00A81682" w:rsidRDefault="00FE1EA8" w:rsidP="00D213EA">
      <w:pPr>
        <w:ind w:left="450"/>
        <w:rPr>
          <w:rFonts w:cs="Arial"/>
          <w:snapToGrid w:val="0"/>
        </w:rPr>
      </w:pPr>
      <w:r w:rsidRPr="00A81682">
        <w:rPr>
          <w:rFonts w:cs="Arial"/>
          <w:sz w:val="22"/>
          <w:szCs w:val="22"/>
        </w:rPr>
        <w:t>Breaker</w:t>
      </w:r>
      <w:r w:rsidRPr="00A81682">
        <w:rPr>
          <w:rFonts w:cs="Arial"/>
          <w:snapToGrid w:val="0"/>
          <w:sz w:val="22"/>
          <w:szCs w:val="22"/>
        </w:rPr>
        <w:t xml:space="preserve"> MUST </w:t>
      </w:r>
      <w:commentRangeStart w:id="78"/>
      <w:r w:rsidR="0000169C" w:rsidRPr="5F172100">
        <w:rPr>
          <w:rFonts w:cs="Arial"/>
          <w:snapToGrid w:val="0"/>
          <w:color w:val="000000" w:themeColor="text1"/>
          <w:sz w:val="22"/>
          <w:szCs w:val="22"/>
        </w:rPr>
        <w:t>remain closed during this</w:t>
      </w:r>
      <w:commentRangeEnd w:id="78"/>
      <w:r>
        <w:rPr>
          <w:rStyle w:val="CommentReference"/>
        </w:rPr>
        <w:commentReference w:id="78"/>
      </w:r>
      <w:r w:rsidRPr="00A81682">
        <w:rPr>
          <w:rFonts w:cs="Arial"/>
          <w:snapToGrid w:val="0"/>
          <w:sz w:val="22"/>
          <w:szCs w:val="22"/>
        </w:rPr>
        <w:t xml:space="preserve"> time.</w:t>
      </w:r>
    </w:p>
    <w:p w14:paraId="4EB34B48" w14:textId="77777777" w:rsidR="00FE1EA8" w:rsidRPr="00A81682" w:rsidRDefault="00FE1EA8" w:rsidP="00A81682">
      <w:pPr>
        <w:ind w:left="450"/>
        <w:rPr>
          <w:rFonts w:cs="Arial"/>
          <w:snapToGrid w:val="0"/>
          <w:color w:val="FF0000"/>
        </w:rPr>
      </w:pPr>
    </w:p>
    <w:p w14:paraId="4F5BD668"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i w:val="0"/>
          <w:sz w:val="20"/>
          <w:szCs w:val="20"/>
          <w:u w:val="single"/>
        </w:rPr>
      </w:pPr>
      <w:r w:rsidRPr="00A81682">
        <w:rPr>
          <w:rFonts w:cs="Arial"/>
          <w:b w:val="0"/>
          <w:sz w:val="22"/>
          <w:szCs w:val="22"/>
          <w:u w:val="single"/>
        </w:rPr>
        <w:t>Measurement</w:t>
      </w:r>
      <w:r w:rsidRPr="00A81682">
        <w:rPr>
          <w:rFonts w:cs="Arial"/>
          <w:b w:val="0"/>
          <w:sz w:val="20"/>
          <w:szCs w:val="20"/>
          <w:u w:val="single"/>
        </w:rPr>
        <w:t>:</w:t>
      </w:r>
    </w:p>
    <w:p w14:paraId="113D380A" w14:textId="3038E133" w:rsidR="00FE1EA8" w:rsidRPr="00A81682" w:rsidRDefault="00FE1EA8" w:rsidP="00D213EA">
      <w:pPr>
        <w:ind w:left="450"/>
        <w:rPr>
          <w:rFonts w:cs="Arial"/>
          <w:sz w:val="22"/>
          <w:szCs w:val="22"/>
        </w:rPr>
      </w:pPr>
      <w:r w:rsidRPr="00A81682">
        <w:rPr>
          <w:rFonts w:cs="Arial"/>
          <w:sz w:val="22"/>
          <w:szCs w:val="22"/>
        </w:rPr>
        <w:t xml:space="preserve">Presence of </w:t>
      </w:r>
      <w:r w:rsidR="0000169C" w:rsidRPr="5F172100">
        <w:rPr>
          <w:rFonts w:cs="Arial"/>
          <w:color w:val="000000" w:themeColor="text1"/>
          <w:sz w:val="22"/>
          <w:szCs w:val="22"/>
        </w:rPr>
        <w:t>132</w:t>
      </w:r>
      <w:r w:rsidR="443B4245" w:rsidRPr="5F172100">
        <w:rPr>
          <w:rFonts w:cs="Arial"/>
          <w:color w:val="000000" w:themeColor="text1"/>
          <w:sz w:val="22"/>
          <w:szCs w:val="22"/>
        </w:rPr>
        <w:t xml:space="preserve"> </w:t>
      </w:r>
      <w:r w:rsidR="0000169C" w:rsidRPr="5F172100">
        <w:rPr>
          <w:rFonts w:cs="Arial"/>
          <w:sz w:val="22"/>
          <w:szCs w:val="22"/>
        </w:rPr>
        <w:t>VAC</w:t>
      </w:r>
      <w:r w:rsidRPr="00A81682">
        <w:rPr>
          <w:rFonts w:cs="Arial"/>
          <w:sz w:val="22"/>
          <w:szCs w:val="22"/>
        </w:rPr>
        <w:t xml:space="preserve"> at Load (~) terminal to determine state of breaker.</w:t>
      </w:r>
    </w:p>
    <w:p w14:paraId="6C4EAE20" w14:textId="1B109554" w:rsidR="00BD67E7" w:rsidRPr="00A81682" w:rsidRDefault="00BD67E7" w:rsidP="00BD67E7">
      <w:pPr>
        <w:ind w:left="450"/>
        <w:rPr>
          <w:rFonts w:cs="Arial"/>
          <w:sz w:val="22"/>
          <w:szCs w:val="22"/>
        </w:rPr>
      </w:pPr>
      <w:r w:rsidRPr="00A81682">
        <w:rPr>
          <w:rFonts w:cs="Arial"/>
          <w:sz w:val="22"/>
          <w:szCs w:val="22"/>
        </w:rPr>
        <w:t xml:space="preserve">On failure, report fault code “F8”. </w:t>
      </w:r>
    </w:p>
    <w:p w14:paraId="217AF731" w14:textId="77777777" w:rsidR="00BD67E7" w:rsidRPr="00A81682" w:rsidRDefault="00BD67E7" w:rsidP="00A81682">
      <w:pPr>
        <w:ind w:left="450"/>
        <w:rPr>
          <w:rFonts w:cs="Arial"/>
          <w:sz w:val="22"/>
          <w:szCs w:val="22"/>
        </w:rPr>
      </w:pPr>
    </w:p>
    <w:p w14:paraId="0569C621" w14:textId="77777777" w:rsidR="00BD67E7" w:rsidRPr="00A81682" w:rsidRDefault="00BD67E7" w:rsidP="00BD67E7">
      <w:pPr>
        <w:ind w:left="450"/>
        <w:rPr>
          <w:rFonts w:cs="Arial"/>
          <w:sz w:val="22"/>
          <w:szCs w:val="22"/>
        </w:rPr>
      </w:pPr>
      <w:r w:rsidRPr="00A81682">
        <w:rPr>
          <w:rFonts w:cs="Arial"/>
          <w:sz w:val="22"/>
          <w:szCs w:val="22"/>
        </w:rPr>
        <w:t>End of test</w:t>
      </w:r>
    </w:p>
    <w:p w14:paraId="0E684085" w14:textId="77777777" w:rsidR="00FE1EA8" w:rsidRPr="00A81682" w:rsidRDefault="00FE1EA8" w:rsidP="00A81682">
      <w:pPr>
        <w:pStyle w:val="Header"/>
        <w:tabs>
          <w:tab w:val="clear" w:pos="9072"/>
        </w:tabs>
        <w:ind w:left="450"/>
        <w:jc w:val="both"/>
        <w:rPr>
          <w:rFonts w:cs="Arial"/>
          <w:sz w:val="22"/>
          <w:szCs w:val="22"/>
        </w:rPr>
      </w:pPr>
    </w:p>
    <w:p w14:paraId="507FE3E4" w14:textId="77777777" w:rsidR="00FE1EA8" w:rsidRPr="001C4F87" w:rsidRDefault="00FE1EA8" w:rsidP="00705340">
      <w:pPr>
        <w:pStyle w:val="Heading2"/>
        <w:keepNext w:val="0"/>
        <w:numPr>
          <w:ilvl w:val="1"/>
          <w:numId w:val="5"/>
        </w:numPr>
        <w:spacing w:before="120" w:after="120"/>
        <w:ind w:left="990" w:hanging="540"/>
        <w:rPr>
          <w:b w:val="0"/>
          <w:bCs w:val="0"/>
          <w:sz w:val="24"/>
          <w:szCs w:val="24"/>
        </w:rPr>
      </w:pPr>
      <w:bookmarkStart w:id="79" w:name="_Trip_Speed_1"/>
      <w:bookmarkStart w:id="80" w:name="_Toc128040350"/>
      <w:bookmarkEnd w:id="79"/>
      <w:r w:rsidRPr="00F9297A">
        <w:t>Trip</w:t>
      </w:r>
      <w:r w:rsidRPr="0017798E">
        <w:t xml:space="preserve"> Speed 1</w:t>
      </w:r>
      <w:r w:rsidRPr="001C4F87">
        <w:rPr>
          <w:snapToGrid w:val="0"/>
          <w:sz w:val="20"/>
          <w:szCs w:val="20"/>
        </w:rPr>
        <w:t xml:space="preserve">  </w:t>
      </w:r>
      <w:r w:rsidRPr="001C4F87">
        <w:rPr>
          <w:b w:val="0"/>
          <w:snapToGrid w:val="0"/>
          <w:color w:val="7030A0"/>
          <w:sz w:val="20"/>
          <w:szCs w:val="20"/>
        </w:rPr>
        <w:t>(UL943 5</w:t>
      </w:r>
      <w:r w:rsidRPr="001C4F87">
        <w:rPr>
          <w:b w:val="0"/>
          <w:snapToGrid w:val="0"/>
          <w:color w:val="7030A0"/>
          <w:sz w:val="20"/>
          <w:szCs w:val="20"/>
          <w:vertAlign w:val="superscript"/>
        </w:rPr>
        <w:t>th</w:t>
      </w:r>
      <w:r w:rsidRPr="001C4F87">
        <w:rPr>
          <w:b w:val="0"/>
          <w:snapToGrid w:val="0"/>
          <w:color w:val="7030A0"/>
          <w:sz w:val="20"/>
          <w:szCs w:val="20"/>
        </w:rPr>
        <w:t xml:space="preserve"> edition sec 6.7)</w:t>
      </w:r>
      <w:bookmarkEnd w:id="80"/>
    </w:p>
    <w:p w14:paraId="555676CC"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Aim of this test: </w:t>
      </w:r>
    </w:p>
    <w:p w14:paraId="71184932" w14:textId="77777777" w:rsidR="00FE1EA8" w:rsidRPr="00A81682" w:rsidRDefault="00FE1EA8" w:rsidP="00D213EA">
      <w:pPr>
        <w:ind w:left="450"/>
        <w:rPr>
          <w:rFonts w:cs="Arial"/>
          <w:sz w:val="22"/>
          <w:szCs w:val="22"/>
        </w:rPr>
      </w:pPr>
      <w:r w:rsidRPr="00A81682">
        <w:rPr>
          <w:rFonts w:cs="Arial"/>
          <w:sz w:val="22"/>
          <w:szCs w:val="22"/>
        </w:rPr>
        <w:t xml:space="preserve">Determine response time of powered breaker to open with ground fault current </w:t>
      </w:r>
      <w:r w:rsidRPr="00A81682">
        <w:rPr>
          <w:rFonts w:cs="Arial"/>
          <w:strike/>
          <w:sz w:val="22"/>
          <w:szCs w:val="22"/>
        </w:rPr>
        <w:t>just above</w:t>
      </w:r>
      <w:r w:rsidRPr="00A81682">
        <w:rPr>
          <w:rFonts w:cs="Arial"/>
          <w:sz w:val="22"/>
          <w:szCs w:val="22"/>
        </w:rPr>
        <w:t xml:space="preserve"> applied.</w:t>
      </w:r>
    </w:p>
    <w:p w14:paraId="4BBD023E" w14:textId="77777777" w:rsidR="00FE1EA8" w:rsidRPr="00A81682" w:rsidRDefault="00FE1EA8" w:rsidP="00A81682">
      <w:pPr>
        <w:ind w:left="450" w:right="368"/>
        <w:rPr>
          <w:rFonts w:cs="Arial"/>
          <w:sz w:val="22"/>
          <w:szCs w:val="22"/>
        </w:rPr>
      </w:pPr>
    </w:p>
    <w:p w14:paraId="2D0BE0C3"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3BBA6352" w14:textId="77777777" w:rsidR="00FE1EA8" w:rsidRPr="00A81682" w:rsidRDefault="00FE1EA8" w:rsidP="00D213EA">
      <w:pPr>
        <w:ind w:left="450"/>
        <w:rPr>
          <w:rFonts w:cs="Arial"/>
          <w:sz w:val="22"/>
          <w:szCs w:val="22"/>
        </w:rPr>
      </w:pPr>
      <w:r w:rsidRPr="00A81682">
        <w:rPr>
          <w:rFonts w:cs="Arial"/>
          <w:sz w:val="22"/>
          <w:szCs w:val="22"/>
        </w:rPr>
        <w:t>Power breaker in the ON position at 85% nominal line voltage and pass a specific current between Panel (N)eutral and Load (N)eutral terminals.</w:t>
      </w:r>
    </w:p>
    <w:p w14:paraId="78810964" w14:textId="77777777" w:rsidR="00FE1EA8" w:rsidRPr="00A81682" w:rsidRDefault="00FE1EA8" w:rsidP="00A81682">
      <w:pPr>
        <w:ind w:left="450"/>
        <w:rPr>
          <w:rFonts w:cs="Arial"/>
          <w:sz w:val="22"/>
          <w:szCs w:val="22"/>
        </w:rPr>
      </w:pPr>
    </w:p>
    <w:p w14:paraId="095241E9"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Test: </w:t>
      </w:r>
    </w:p>
    <w:p w14:paraId="33B72F6F" w14:textId="77777777" w:rsidR="00FE1EA8" w:rsidRPr="00A81682" w:rsidRDefault="00FE1EA8" w:rsidP="00D213EA">
      <w:pPr>
        <w:ind w:left="450"/>
        <w:rPr>
          <w:rFonts w:cs="Arial"/>
          <w:sz w:val="22"/>
          <w:szCs w:val="22"/>
        </w:rPr>
      </w:pPr>
      <w:r w:rsidRPr="00A81682">
        <w:rPr>
          <w:rFonts w:cs="Arial"/>
          <w:sz w:val="22"/>
          <w:szCs w:val="22"/>
        </w:rPr>
        <w:t>Make connections to Line (~), Load (~), Panel (N)eutral, and Load (N)eutral terminals.</w:t>
      </w:r>
    </w:p>
    <w:p w14:paraId="15A37A1C" w14:textId="2850F97D" w:rsidR="00FE1EA8" w:rsidRPr="00A81682" w:rsidRDefault="00FE1EA8" w:rsidP="00D213EA">
      <w:pPr>
        <w:ind w:left="450"/>
        <w:rPr>
          <w:rFonts w:cs="Arial"/>
          <w:sz w:val="22"/>
          <w:szCs w:val="22"/>
        </w:rPr>
      </w:pPr>
      <w:r w:rsidRPr="00A81682">
        <w:rPr>
          <w:rFonts w:cs="Arial"/>
          <w:sz w:val="22"/>
          <w:szCs w:val="22"/>
        </w:rPr>
        <w:t>Apply</w:t>
      </w:r>
      <w:r w:rsidR="008F443F" w:rsidRPr="00A81682">
        <w:rPr>
          <w:rFonts w:cs="Arial"/>
          <w:snapToGrid w:val="0"/>
          <w:sz w:val="22"/>
          <w:szCs w:val="22"/>
        </w:rPr>
        <w:t xml:space="preserve"> </w:t>
      </w:r>
      <w:r w:rsidR="008F443F" w:rsidRPr="5F172100">
        <w:rPr>
          <w:rFonts w:cs="Arial"/>
          <w:snapToGrid w:val="0"/>
          <w:color w:val="000000" w:themeColor="text1"/>
          <w:sz w:val="22"/>
          <w:szCs w:val="22"/>
        </w:rPr>
        <w:t xml:space="preserve">a </w:t>
      </w:r>
      <w:r w:rsidRPr="00A81682">
        <w:rPr>
          <w:rFonts w:cs="Arial"/>
          <w:sz w:val="22"/>
          <w:szCs w:val="22"/>
        </w:rPr>
        <w:t>102</w:t>
      </w:r>
      <w:r w:rsidR="00460DCD">
        <w:rPr>
          <w:rFonts w:cs="Arial"/>
          <w:sz w:val="22"/>
          <w:szCs w:val="22"/>
        </w:rPr>
        <w:t xml:space="preserve"> </w:t>
      </w:r>
      <w:r w:rsidRPr="00A81682">
        <w:rPr>
          <w:rFonts w:cs="Arial"/>
          <w:sz w:val="22"/>
          <w:szCs w:val="22"/>
        </w:rPr>
        <w:t>VAC</w:t>
      </w:r>
      <w:r w:rsidR="00B53235" w:rsidRPr="00A81682">
        <w:rPr>
          <w:rFonts w:cs="Arial"/>
          <w:sz w:val="22"/>
          <w:szCs w:val="22"/>
        </w:rPr>
        <w:t>,</w:t>
      </w:r>
      <w:r w:rsidRPr="00A81682">
        <w:rPr>
          <w:rFonts w:cs="Arial"/>
          <w:sz w:val="22"/>
          <w:szCs w:val="22"/>
        </w:rPr>
        <w:t xml:space="preserve"> 60</w:t>
      </w:r>
      <w:r w:rsidR="00460DCD">
        <w:rPr>
          <w:rFonts w:cs="Arial"/>
          <w:sz w:val="22"/>
          <w:szCs w:val="22"/>
        </w:rPr>
        <w:t xml:space="preserve"> </w:t>
      </w:r>
      <w:r w:rsidRPr="00A81682">
        <w:rPr>
          <w:rFonts w:cs="Arial"/>
          <w:sz w:val="22"/>
          <w:szCs w:val="22"/>
        </w:rPr>
        <w:t xml:space="preserve">Hz sine wave to Line (~) </w:t>
      </w:r>
      <w:r w:rsidR="0044217E" w:rsidRPr="00A81682">
        <w:rPr>
          <w:rFonts w:cs="Arial"/>
          <w:sz w:val="22"/>
          <w:szCs w:val="22"/>
        </w:rPr>
        <w:t>and Panel (N)eutral terminals.</w:t>
      </w:r>
    </w:p>
    <w:p w14:paraId="3B905445" w14:textId="77777777" w:rsidR="00FE1EA8" w:rsidRPr="00A81682" w:rsidRDefault="00FE1EA8" w:rsidP="00D213EA">
      <w:pPr>
        <w:ind w:left="450"/>
        <w:rPr>
          <w:rFonts w:cs="Arial"/>
          <w:sz w:val="22"/>
          <w:szCs w:val="22"/>
        </w:rPr>
      </w:pPr>
      <w:r w:rsidRPr="00A81682">
        <w:rPr>
          <w:rFonts w:cs="Arial"/>
          <w:sz w:val="22"/>
          <w:szCs w:val="22"/>
        </w:rPr>
        <w:t>Ensure breaker is in the ON (closed) position.</w:t>
      </w:r>
    </w:p>
    <w:p w14:paraId="2AFDBB93" w14:textId="56A109C6" w:rsidR="00FE1EA8" w:rsidRPr="00A81682" w:rsidRDefault="00FE1EA8" w:rsidP="00D213EA">
      <w:pPr>
        <w:ind w:left="450"/>
        <w:rPr>
          <w:rFonts w:cs="Arial"/>
          <w:sz w:val="22"/>
          <w:szCs w:val="22"/>
        </w:rPr>
      </w:pPr>
      <w:r w:rsidRPr="00A81682">
        <w:rPr>
          <w:rFonts w:cs="Arial"/>
          <w:sz w:val="22"/>
          <w:szCs w:val="22"/>
        </w:rPr>
        <w:t>Create a 6</w:t>
      </w:r>
      <w:r w:rsidR="00460DCD">
        <w:rPr>
          <w:rFonts w:cs="Arial"/>
          <w:sz w:val="22"/>
          <w:szCs w:val="22"/>
        </w:rPr>
        <w:t xml:space="preserve"> </w:t>
      </w:r>
      <w:r w:rsidRPr="00A81682">
        <w:rPr>
          <w:rFonts w:cs="Arial"/>
          <w:sz w:val="22"/>
          <w:szCs w:val="22"/>
        </w:rPr>
        <w:t>mA</w:t>
      </w:r>
      <w:r w:rsidR="00B53235" w:rsidRPr="00A81682">
        <w:rPr>
          <w:rFonts w:cs="Arial"/>
          <w:sz w:val="22"/>
          <w:szCs w:val="22"/>
        </w:rPr>
        <w:t>,</w:t>
      </w:r>
      <w:r w:rsidR="00090795" w:rsidRPr="00A81682">
        <w:rPr>
          <w:rFonts w:cs="Arial"/>
          <w:sz w:val="22"/>
          <w:szCs w:val="22"/>
        </w:rPr>
        <w:t xml:space="preserve"> </w:t>
      </w:r>
      <w:r w:rsidR="00CD46C4" w:rsidRPr="00A81682">
        <w:rPr>
          <w:rFonts w:cs="Arial"/>
          <w:snapToGrid w:val="0"/>
          <w:sz w:val="22"/>
          <w:szCs w:val="22"/>
        </w:rPr>
        <w:t>60</w:t>
      </w:r>
      <w:r w:rsidR="00460DCD">
        <w:rPr>
          <w:rFonts w:cs="Arial"/>
          <w:snapToGrid w:val="0"/>
          <w:sz w:val="22"/>
          <w:szCs w:val="22"/>
        </w:rPr>
        <w:t xml:space="preserve"> </w:t>
      </w:r>
      <w:r w:rsidR="00CD46C4" w:rsidRPr="00A81682">
        <w:rPr>
          <w:rFonts w:cs="Arial"/>
          <w:snapToGrid w:val="0"/>
          <w:sz w:val="22"/>
          <w:szCs w:val="22"/>
        </w:rPr>
        <w:t xml:space="preserve">Hz </w:t>
      </w:r>
      <w:r w:rsidR="001D2AAE" w:rsidRPr="00A81682">
        <w:rPr>
          <w:rFonts w:cs="Arial"/>
          <w:snapToGrid w:val="0"/>
          <w:sz w:val="22"/>
          <w:szCs w:val="22"/>
        </w:rPr>
        <w:t>c</w:t>
      </w:r>
      <w:r w:rsidR="00090795" w:rsidRPr="00A81682">
        <w:rPr>
          <w:rFonts w:cs="Arial"/>
          <w:snapToGrid w:val="0"/>
          <w:sz w:val="22"/>
          <w:szCs w:val="22"/>
        </w:rPr>
        <w:t>urrent between Panel (N)eutral and Load (N)eutral terminal.</w:t>
      </w:r>
    </w:p>
    <w:p w14:paraId="6311CE71" w14:textId="7B00D242" w:rsidR="00FE1EA8" w:rsidRPr="00A81682" w:rsidRDefault="00FE1EA8" w:rsidP="00D213EA">
      <w:pPr>
        <w:ind w:left="450"/>
        <w:rPr>
          <w:rFonts w:cs="Arial"/>
          <w:snapToGrid w:val="0"/>
          <w:sz w:val="22"/>
          <w:szCs w:val="22"/>
        </w:rPr>
      </w:pPr>
      <w:r w:rsidRPr="00A81682">
        <w:rPr>
          <w:rFonts w:cs="Arial"/>
          <w:sz w:val="22"/>
          <w:szCs w:val="22"/>
        </w:rPr>
        <w:t>Breaker</w:t>
      </w:r>
      <w:r w:rsidRPr="00A81682">
        <w:rPr>
          <w:rFonts w:cs="Arial"/>
          <w:snapToGrid w:val="0"/>
          <w:sz w:val="22"/>
          <w:szCs w:val="22"/>
        </w:rPr>
        <w:t xml:space="preserve"> MUST open within 500</w:t>
      </w:r>
      <w:r w:rsidR="00460DCD">
        <w:rPr>
          <w:rFonts w:cs="Arial"/>
          <w:snapToGrid w:val="0"/>
          <w:sz w:val="22"/>
          <w:szCs w:val="22"/>
        </w:rPr>
        <w:t xml:space="preserve"> </w:t>
      </w:r>
      <w:r w:rsidRPr="00A81682">
        <w:rPr>
          <w:rFonts w:cs="Arial"/>
          <w:snapToGrid w:val="0"/>
          <w:sz w:val="22"/>
          <w:szCs w:val="22"/>
        </w:rPr>
        <w:t>mS</w:t>
      </w:r>
      <w:r w:rsidR="00F35F69" w:rsidRPr="00A81682">
        <w:rPr>
          <w:rFonts w:cs="Arial"/>
          <w:snapToGrid w:val="0"/>
          <w:sz w:val="22"/>
          <w:szCs w:val="22"/>
        </w:rPr>
        <w:t>.</w:t>
      </w:r>
    </w:p>
    <w:p w14:paraId="3D29AF4D" w14:textId="77777777" w:rsidR="00FE1EA8" w:rsidRPr="00A81682" w:rsidRDefault="00FE1EA8" w:rsidP="00A81682">
      <w:pPr>
        <w:ind w:left="450"/>
        <w:rPr>
          <w:rFonts w:cs="Arial"/>
          <w:snapToGrid w:val="0"/>
          <w:sz w:val="22"/>
          <w:szCs w:val="22"/>
        </w:rPr>
      </w:pPr>
    </w:p>
    <w:p w14:paraId="0336E62E"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Measurement:</w:t>
      </w:r>
    </w:p>
    <w:p w14:paraId="6C2937F1" w14:textId="34A38FC4" w:rsidR="00FE1EA8" w:rsidRPr="00A81682" w:rsidRDefault="00FE1EA8" w:rsidP="00D213EA">
      <w:pPr>
        <w:ind w:left="450"/>
        <w:rPr>
          <w:rFonts w:cs="Arial"/>
          <w:sz w:val="22"/>
          <w:szCs w:val="22"/>
        </w:rPr>
      </w:pPr>
      <w:r w:rsidRPr="00A81682">
        <w:rPr>
          <w:rFonts w:cs="Arial"/>
          <w:sz w:val="22"/>
          <w:szCs w:val="22"/>
        </w:rPr>
        <w:t>Presence of 102</w:t>
      </w:r>
      <w:r w:rsidR="00460DCD">
        <w:rPr>
          <w:rFonts w:cs="Arial"/>
          <w:sz w:val="22"/>
          <w:szCs w:val="22"/>
        </w:rPr>
        <w:t xml:space="preserve"> </w:t>
      </w:r>
      <w:r w:rsidRPr="00A81682">
        <w:rPr>
          <w:rFonts w:cs="Arial"/>
          <w:sz w:val="22"/>
          <w:szCs w:val="22"/>
        </w:rPr>
        <w:t>VAC at Load (~) terminal to determine state of breaker.</w:t>
      </w:r>
    </w:p>
    <w:p w14:paraId="7E026A39" w14:textId="698F2C4E" w:rsidR="00D06974" w:rsidRPr="00A81682" w:rsidRDefault="00FE1EA8" w:rsidP="00D06974">
      <w:pPr>
        <w:ind w:left="450"/>
        <w:rPr>
          <w:rFonts w:cs="Arial"/>
          <w:sz w:val="22"/>
          <w:szCs w:val="22"/>
        </w:rPr>
      </w:pPr>
      <w:r w:rsidRPr="00A81682">
        <w:rPr>
          <w:rFonts w:cs="Arial"/>
          <w:sz w:val="22"/>
          <w:szCs w:val="22"/>
        </w:rPr>
        <w:t>Time between application of 6mA load and loss of 102</w:t>
      </w:r>
      <w:r w:rsidR="00460DCD">
        <w:rPr>
          <w:rFonts w:cs="Arial"/>
          <w:sz w:val="22"/>
          <w:szCs w:val="22"/>
        </w:rPr>
        <w:t xml:space="preserve"> </w:t>
      </w:r>
      <w:r w:rsidRPr="00A81682">
        <w:rPr>
          <w:rFonts w:cs="Arial"/>
          <w:sz w:val="22"/>
          <w:szCs w:val="22"/>
        </w:rPr>
        <w:t>VAC at Load (~).</w:t>
      </w:r>
      <w:r w:rsidR="00D06974" w:rsidRPr="00A81682">
        <w:rPr>
          <w:rFonts w:cs="Arial"/>
          <w:sz w:val="22"/>
          <w:szCs w:val="22"/>
        </w:rPr>
        <w:t xml:space="preserve"> </w:t>
      </w:r>
    </w:p>
    <w:p w14:paraId="3DB21501" w14:textId="44E1BD00" w:rsidR="00D06974" w:rsidRPr="00A81682" w:rsidRDefault="00D06974" w:rsidP="00D06974">
      <w:pPr>
        <w:ind w:left="450"/>
        <w:rPr>
          <w:rFonts w:cs="Arial"/>
          <w:sz w:val="22"/>
          <w:szCs w:val="22"/>
        </w:rPr>
      </w:pPr>
      <w:r w:rsidRPr="00A81682">
        <w:rPr>
          <w:rFonts w:cs="Arial"/>
          <w:sz w:val="22"/>
          <w:szCs w:val="22"/>
        </w:rPr>
        <w:t>On failure, report fault code “F5”.</w:t>
      </w:r>
    </w:p>
    <w:p w14:paraId="73DC95F6" w14:textId="77777777" w:rsidR="00D06974" w:rsidRPr="00A81682" w:rsidRDefault="00D06974" w:rsidP="00D06974">
      <w:pPr>
        <w:ind w:left="450"/>
        <w:rPr>
          <w:rFonts w:cs="Arial"/>
          <w:sz w:val="22"/>
          <w:szCs w:val="22"/>
        </w:rPr>
      </w:pPr>
    </w:p>
    <w:p w14:paraId="637932E3" w14:textId="0138E052" w:rsidR="00FE1EA8" w:rsidRPr="00A81682" w:rsidRDefault="00FE1EA8" w:rsidP="00D213EA">
      <w:pPr>
        <w:ind w:left="450"/>
        <w:rPr>
          <w:rFonts w:cs="Arial"/>
          <w:sz w:val="22"/>
          <w:szCs w:val="22"/>
        </w:rPr>
      </w:pPr>
      <w:r w:rsidRPr="00A81682">
        <w:rPr>
          <w:rFonts w:cs="Arial"/>
          <w:sz w:val="22"/>
          <w:szCs w:val="22"/>
        </w:rPr>
        <w:t>End of test</w:t>
      </w:r>
    </w:p>
    <w:p w14:paraId="3BA22AC5" w14:textId="77777777" w:rsidR="00FE1EA8" w:rsidRPr="00A81682" w:rsidRDefault="00FE1EA8" w:rsidP="00A81682">
      <w:pPr>
        <w:pStyle w:val="Header"/>
        <w:tabs>
          <w:tab w:val="clear" w:pos="9072"/>
        </w:tabs>
        <w:ind w:left="450"/>
        <w:jc w:val="both"/>
        <w:rPr>
          <w:rFonts w:cs="Arial"/>
          <w:sz w:val="22"/>
          <w:szCs w:val="22"/>
        </w:rPr>
      </w:pPr>
    </w:p>
    <w:p w14:paraId="26AB5D47" w14:textId="4B3DBD5B" w:rsidR="5F172100" w:rsidRDefault="5F172100" w:rsidP="5F172100">
      <w:pPr>
        <w:pStyle w:val="Header"/>
        <w:tabs>
          <w:tab w:val="clear" w:pos="9072"/>
        </w:tabs>
        <w:ind w:left="450"/>
        <w:jc w:val="both"/>
        <w:rPr>
          <w:rFonts w:cs="Arial"/>
          <w:sz w:val="22"/>
          <w:szCs w:val="22"/>
        </w:rPr>
      </w:pPr>
    </w:p>
    <w:p w14:paraId="4B273C1D" w14:textId="4EA66618" w:rsidR="5F172100" w:rsidRDefault="5F172100" w:rsidP="5F172100">
      <w:pPr>
        <w:pStyle w:val="Header"/>
        <w:tabs>
          <w:tab w:val="clear" w:pos="9072"/>
        </w:tabs>
        <w:ind w:left="450"/>
        <w:jc w:val="both"/>
        <w:rPr>
          <w:rFonts w:cs="Arial"/>
          <w:sz w:val="22"/>
          <w:szCs w:val="22"/>
        </w:rPr>
      </w:pPr>
    </w:p>
    <w:p w14:paraId="37489A03" w14:textId="0A5DF9A9" w:rsidR="5F172100" w:rsidRDefault="5F172100" w:rsidP="5F172100">
      <w:pPr>
        <w:pStyle w:val="Header"/>
        <w:tabs>
          <w:tab w:val="clear" w:pos="9072"/>
        </w:tabs>
        <w:ind w:left="450"/>
        <w:jc w:val="both"/>
        <w:rPr>
          <w:rFonts w:cs="Arial"/>
          <w:sz w:val="22"/>
          <w:szCs w:val="22"/>
        </w:rPr>
      </w:pPr>
    </w:p>
    <w:p w14:paraId="426E5619" w14:textId="0D512F47" w:rsidR="5F172100" w:rsidRDefault="5F172100" w:rsidP="5F172100">
      <w:pPr>
        <w:pStyle w:val="Header"/>
        <w:tabs>
          <w:tab w:val="clear" w:pos="9072"/>
        </w:tabs>
        <w:ind w:left="450"/>
        <w:jc w:val="both"/>
        <w:rPr>
          <w:rFonts w:cs="Arial"/>
          <w:sz w:val="22"/>
          <w:szCs w:val="22"/>
        </w:rPr>
      </w:pPr>
    </w:p>
    <w:p w14:paraId="574FAE84" w14:textId="4834C8A2" w:rsidR="00FE1EA8" w:rsidRPr="001C4F87" w:rsidRDefault="00FE1EA8" w:rsidP="00705340">
      <w:pPr>
        <w:pStyle w:val="Heading2"/>
        <w:keepNext w:val="0"/>
        <w:numPr>
          <w:ilvl w:val="1"/>
          <w:numId w:val="5"/>
        </w:numPr>
        <w:spacing w:before="120" w:after="120"/>
        <w:ind w:left="990" w:hanging="540"/>
        <w:rPr>
          <w:b w:val="0"/>
          <w:bCs w:val="0"/>
          <w:sz w:val="24"/>
          <w:szCs w:val="24"/>
        </w:rPr>
      </w:pPr>
      <w:bookmarkStart w:id="81" w:name="_Handle_Indicate"/>
      <w:bookmarkStart w:id="82" w:name="_Toc128040351"/>
      <w:bookmarkEnd w:id="81"/>
      <w:r w:rsidRPr="00DD5D20">
        <w:t>Handle</w:t>
      </w:r>
      <w:r w:rsidRPr="001C4F87">
        <w:rPr>
          <w:b w:val="0"/>
          <w:bCs w:val="0"/>
          <w:sz w:val="24"/>
          <w:szCs w:val="24"/>
        </w:rPr>
        <w:t xml:space="preserve"> </w:t>
      </w:r>
      <w:r w:rsidRPr="00F9297A">
        <w:t>Indicate</w:t>
      </w:r>
      <w:bookmarkEnd w:id="82"/>
    </w:p>
    <w:p w14:paraId="26E6EDD3"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043E7266" w14:textId="77777777" w:rsidR="00FE1EA8" w:rsidRPr="00A81682" w:rsidRDefault="00FE1EA8" w:rsidP="00D213EA">
      <w:pPr>
        <w:ind w:left="450"/>
        <w:rPr>
          <w:rFonts w:cs="Arial"/>
          <w:color w:val="FF0000"/>
          <w:sz w:val="22"/>
          <w:szCs w:val="22"/>
        </w:rPr>
      </w:pPr>
      <w:r w:rsidRPr="00A81682">
        <w:rPr>
          <w:rFonts w:cs="Arial"/>
          <w:sz w:val="22"/>
          <w:szCs w:val="22"/>
        </w:rPr>
        <w:t>Clear the trip information from the microcontroller on PCBA.</w:t>
      </w:r>
    </w:p>
    <w:p w14:paraId="6AB7761D" w14:textId="77777777" w:rsidR="00FE1EA8" w:rsidRPr="00A81682" w:rsidRDefault="00FE1EA8" w:rsidP="00A81682">
      <w:pPr>
        <w:ind w:left="450" w:right="368"/>
        <w:rPr>
          <w:rFonts w:cs="Arial"/>
          <w:sz w:val="22"/>
          <w:szCs w:val="22"/>
        </w:rPr>
      </w:pPr>
    </w:p>
    <w:p w14:paraId="1B3B262E"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47347EEA" w14:textId="77777777" w:rsidR="00FE1EA8" w:rsidRPr="00A81682" w:rsidRDefault="00FE1EA8" w:rsidP="00D213EA">
      <w:pPr>
        <w:ind w:left="450"/>
        <w:rPr>
          <w:rFonts w:cs="Arial"/>
          <w:sz w:val="22"/>
          <w:szCs w:val="22"/>
        </w:rPr>
      </w:pPr>
      <w:r w:rsidRPr="00A81682">
        <w:rPr>
          <w:rFonts w:cs="Arial"/>
          <w:sz w:val="22"/>
          <w:szCs w:val="22"/>
        </w:rPr>
        <w:t xml:space="preserve">With the breaker in the OFF (opened) position, depress PTT button and power breaker at 85% nominal line voltage for the duration of the test.  Breaker is closed and must trip within given time.  The breaker is reset (trip-open-closed) and upon closing, the breaker must trip within given time.  This cycle is repeated four more times for a total trip count within given time of six.  The breaker is reset once more and should not trip.  This is the indication that the data has been cleared. </w:t>
      </w:r>
    </w:p>
    <w:p w14:paraId="43F5A66F" w14:textId="77777777" w:rsidR="00FE1EA8" w:rsidRPr="00A81682" w:rsidRDefault="00FE1EA8" w:rsidP="00A81682">
      <w:pPr>
        <w:ind w:left="450"/>
        <w:rPr>
          <w:rFonts w:cs="Arial"/>
          <w:sz w:val="22"/>
          <w:szCs w:val="22"/>
        </w:rPr>
      </w:pPr>
    </w:p>
    <w:p w14:paraId="41FEB87B"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63F81D73" w14:textId="77777777" w:rsidR="00FE1EA8" w:rsidRPr="00A81682" w:rsidRDefault="00FE1EA8" w:rsidP="00D213EA">
      <w:pPr>
        <w:ind w:left="450"/>
        <w:rPr>
          <w:rFonts w:cs="Arial"/>
          <w:sz w:val="22"/>
          <w:szCs w:val="22"/>
        </w:rPr>
      </w:pPr>
      <w:r w:rsidRPr="00A81682">
        <w:rPr>
          <w:rFonts w:cs="Arial"/>
          <w:snapToGrid w:val="0"/>
          <w:sz w:val="22"/>
          <w:szCs w:val="22"/>
        </w:rPr>
        <w:t>Ma</w:t>
      </w:r>
      <w:r w:rsidRPr="00A81682">
        <w:rPr>
          <w:rFonts w:cs="Arial"/>
          <w:sz w:val="22"/>
          <w:szCs w:val="22"/>
        </w:rPr>
        <w:t>ke connections to Line (~), Load (~), Panel (N)eutral, and Load (N)eutral terminals.</w:t>
      </w:r>
    </w:p>
    <w:p w14:paraId="408EABA7" w14:textId="77777777" w:rsidR="00FE1EA8" w:rsidRPr="00A81682" w:rsidRDefault="00FE1EA8" w:rsidP="00D213EA">
      <w:pPr>
        <w:ind w:left="450"/>
        <w:rPr>
          <w:rFonts w:cs="Arial"/>
          <w:sz w:val="22"/>
          <w:szCs w:val="22"/>
        </w:rPr>
      </w:pPr>
      <w:r w:rsidRPr="00A81682">
        <w:rPr>
          <w:rFonts w:cs="Arial"/>
          <w:sz w:val="22"/>
          <w:szCs w:val="22"/>
        </w:rPr>
        <w:t>Ensure breaker is in the OFF (opened) position.</w:t>
      </w:r>
    </w:p>
    <w:p w14:paraId="3C5C0E91" w14:textId="77777777" w:rsidR="00FE1EA8" w:rsidRPr="00A81682" w:rsidRDefault="00FE1EA8" w:rsidP="00D213EA">
      <w:pPr>
        <w:ind w:left="450"/>
        <w:rPr>
          <w:rFonts w:cs="Arial"/>
          <w:sz w:val="22"/>
          <w:szCs w:val="22"/>
        </w:rPr>
      </w:pPr>
      <w:r w:rsidRPr="00A81682">
        <w:rPr>
          <w:rFonts w:cs="Arial"/>
          <w:sz w:val="22"/>
          <w:szCs w:val="22"/>
        </w:rPr>
        <w:t>Depress PTT button.</w:t>
      </w:r>
    </w:p>
    <w:p w14:paraId="32A7B5E8" w14:textId="406FC29E" w:rsidR="00FE1EA8" w:rsidRPr="00A81682" w:rsidRDefault="00FE1EA8" w:rsidP="00D213EA">
      <w:pPr>
        <w:ind w:left="450"/>
        <w:rPr>
          <w:rFonts w:cs="Arial"/>
          <w:sz w:val="22"/>
          <w:szCs w:val="22"/>
        </w:rPr>
      </w:pPr>
      <w:r w:rsidRPr="00A81682">
        <w:rPr>
          <w:rFonts w:cs="Arial"/>
          <w:sz w:val="22"/>
          <w:szCs w:val="22"/>
        </w:rPr>
        <w:t>Apply 102VAC</w:t>
      </w:r>
      <w:r w:rsidR="00B53235" w:rsidRPr="00A81682">
        <w:rPr>
          <w:rFonts w:cs="Arial"/>
          <w:sz w:val="22"/>
          <w:szCs w:val="22"/>
        </w:rPr>
        <w:t>,</w:t>
      </w:r>
      <w:r w:rsidRPr="00A81682">
        <w:rPr>
          <w:rFonts w:cs="Arial"/>
          <w:sz w:val="22"/>
          <w:szCs w:val="22"/>
        </w:rPr>
        <w:t xml:space="preserve"> 60Hz sine wave to Line (~) </w:t>
      </w:r>
      <w:r w:rsidR="0044217E" w:rsidRPr="00A81682">
        <w:rPr>
          <w:rFonts w:cs="Arial"/>
          <w:sz w:val="22"/>
          <w:szCs w:val="22"/>
        </w:rPr>
        <w:t>and Panel (N)eutral terminals.</w:t>
      </w:r>
    </w:p>
    <w:p w14:paraId="66FA47F7" w14:textId="77777777" w:rsidR="00FE1EA8" w:rsidRPr="00A81682" w:rsidRDefault="00FE1EA8" w:rsidP="00D213EA">
      <w:pPr>
        <w:ind w:left="450"/>
        <w:rPr>
          <w:rFonts w:cs="Arial"/>
          <w:sz w:val="22"/>
          <w:szCs w:val="22"/>
        </w:rPr>
      </w:pPr>
      <w:r w:rsidRPr="00A81682">
        <w:rPr>
          <w:rFonts w:cs="Arial"/>
          <w:sz w:val="22"/>
          <w:szCs w:val="22"/>
        </w:rPr>
        <w:t>Place breaker in the ON (closed) position.</w:t>
      </w:r>
    </w:p>
    <w:p w14:paraId="2AA7C1E6" w14:textId="0F74F4F3" w:rsidR="00FE1EA8" w:rsidRPr="00A81682" w:rsidRDefault="00FE1EA8" w:rsidP="00D213EA">
      <w:pPr>
        <w:ind w:left="450"/>
        <w:rPr>
          <w:rFonts w:cs="Arial"/>
          <w:color w:val="000000" w:themeColor="text1"/>
          <w:sz w:val="22"/>
          <w:szCs w:val="22"/>
        </w:rPr>
      </w:pPr>
      <w:r w:rsidRPr="00A81682">
        <w:rPr>
          <w:rFonts w:cs="Arial"/>
          <w:sz w:val="22"/>
          <w:szCs w:val="22"/>
        </w:rPr>
        <w:t>Bre</w:t>
      </w:r>
      <w:r w:rsidRPr="5F172100">
        <w:rPr>
          <w:rFonts w:cs="Arial"/>
          <w:color w:val="000000" w:themeColor="text1"/>
          <w:sz w:val="22"/>
          <w:szCs w:val="22"/>
        </w:rPr>
        <w:t xml:space="preserve">aker MUST open (tripped) position between </w:t>
      </w:r>
      <w:commentRangeStart w:id="83"/>
      <w:r w:rsidR="0000169C" w:rsidRPr="5F172100">
        <w:rPr>
          <w:rFonts w:cs="Arial"/>
          <w:color w:val="000000" w:themeColor="text1"/>
          <w:sz w:val="22"/>
          <w:szCs w:val="22"/>
        </w:rPr>
        <w:t xml:space="preserve">70 </w:t>
      </w:r>
      <w:r w:rsidR="00460DCD" w:rsidRPr="5F172100">
        <w:rPr>
          <w:rFonts w:cs="Arial"/>
          <w:color w:val="000000" w:themeColor="text1"/>
          <w:sz w:val="22"/>
          <w:szCs w:val="22"/>
        </w:rPr>
        <w:t>–</w:t>
      </w:r>
      <w:r w:rsidR="0000169C" w:rsidRPr="5F172100">
        <w:rPr>
          <w:rFonts w:cs="Arial"/>
          <w:color w:val="000000" w:themeColor="text1"/>
          <w:sz w:val="22"/>
          <w:szCs w:val="22"/>
        </w:rPr>
        <w:t xml:space="preserve"> 120</w:t>
      </w:r>
      <w:r w:rsidR="00460DCD" w:rsidRPr="5F172100">
        <w:rPr>
          <w:rFonts w:cs="Arial"/>
          <w:color w:val="000000" w:themeColor="text1"/>
          <w:sz w:val="22"/>
          <w:szCs w:val="22"/>
        </w:rPr>
        <w:t xml:space="preserve"> </w:t>
      </w:r>
      <w:r w:rsidRPr="5F172100">
        <w:rPr>
          <w:rFonts w:cs="Arial"/>
          <w:color w:val="000000" w:themeColor="text1"/>
          <w:sz w:val="22"/>
          <w:szCs w:val="22"/>
        </w:rPr>
        <w:t>mS.</w:t>
      </w:r>
      <w:commentRangeEnd w:id="83"/>
      <w:r>
        <w:rPr>
          <w:rStyle w:val="CommentReference"/>
        </w:rPr>
        <w:commentReference w:id="83"/>
      </w:r>
    </w:p>
    <w:p w14:paraId="00C64F01" w14:textId="77777777"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Reset breaker by moving handle to OFF and then to ON.</w:t>
      </w:r>
    </w:p>
    <w:p w14:paraId="52D1808D" w14:textId="51BBBED4"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 xml:space="preserve">Breaker MUST open (tripped) position between </w:t>
      </w:r>
      <w:r w:rsidR="0000169C" w:rsidRPr="5F172100">
        <w:rPr>
          <w:rFonts w:cs="Arial"/>
          <w:color w:val="000000" w:themeColor="text1"/>
          <w:sz w:val="22"/>
          <w:szCs w:val="22"/>
        </w:rPr>
        <w:t xml:space="preserve">70 </w:t>
      </w:r>
      <w:r w:rsidR="00460DCD" w:rsidRPr="5F172100">
        <w:rPr>
          <w:rFonts w:cs="Arial"/>
          <w:color w:val="000000" w:themeColor="text1"/>
          <w:sz w:val="22"/>
          <w:szCs w:val="22"/>
        </w:rPr>
        <w:t>–</w:t>
      </w:r>
      <w:r w:rsidR="0000169C" w:rsidRPr="5F172100">
        <w:rPr>
          <w:rFonts w:cs="Arial"/>
          <w:color w:val="000000" w:themeColor="text1"/>
          <w:sz w:val="22"/>
          <w:szCs w:val="22"/>
        </w:rPr>
        <w:t xml:space="preserve"> 120</w:t>
      </w:r>
      <w:r w:rsidR="00460DCD" w:rsidRPr="5F172100">
        <w:rPr>
          <w:rFonts w:cs="Arial"/>
          <w:color w:val="000000" w:themeColor="text1"/>
          <w:sz w:val="22"/>
          <w:szCs w:val="22"/>
        </w:rPr>
        <w:t xml:space="preserve"> </w:t>
      </w:r>
      <w:r w:rsidR="0000169C" w:rsidRPr="5F172100">
        <w:rPr>
          <w:rFonts w:cs="Arial"/>
          <w:color w:val="000000" w:themeColor="text1"/>
          <w:sz w:val="22"/>
          <w:szCs w:val="22"/>
        </w:rPr>
        <w:t>mS</w:t>
      </w:r>
      <w:r w:rsidRPr="5F172100">
        <w:rPr>
          <w:rFonts w:cs="Arial"/>
          <w:color w:val="000000" w:themeColor="text1"/>
          <w:sz w:val="22"/>
          <w:szCs w:val="22"/>
        </w:rPr>
        <w:t>.</w:t>
      </w:r>
    </w:p>
    <w:p w14:paraId="4A3D7AFD" w14:textId="77777777"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Reset breaker by moving handle to OFF and then to ON.</w:t>
      </w:r>
    </w:p>
    <w:p w14:paraId="33A41214" w14:textId="11582307"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 xml:space="preserve">Breaker MUST open (tripped) position between </w:t>
      </w:r>
      <w:r w:rsidR="0000169C" w:rsidRPr="5F172100">
        <w:rPr>
          <w:rFonts w:cs="Arial"/>
          <w:color w:val="000000" w:themeColor="text1"/>
          <w:sz w:val="22"/>
          <w:szCs w:val="22"/>
        </w:rPr>
        <w:t xml:space="preserve">70 </w:t>
      </w:r>
      <w:r w:rsidR="00460DCD" w:rsidRPr="5F172100">
        <w:rPr>
          <w:rFonts w:cs="Arial"/>
          <w:color w:val="000000" w:themeColor="text1"/>
          <w:sz w:val="22"/>
          <w:szCs w:val="22"/>
        </w:rPr>
        <w:t>–</w:t>
      </w:r>
      <w:r w:rsidR="0000169C" w:rsidRPr="5F172100">
        <w:rPr>
          <w:rFonts w:cs="Arial"/>
          <w:color w:val="000000" w:themeColor="text1"/>
          <w:sz w:val="22"/>
          <w:szCs w:val="22"/>
        </w:rPr>
        <w:t xml:space="preserve"> 120</w:t>
      </w:r>
      <w:r w:rsidR="00460DCD" w:rsidRPr="5F172100">
        <w:rPr>
          <w:rFonts w:cs="Arial"/>
          <w:color w:val="000000" w:themeColor="text1"/>
          <w:sz w:val="22"/>
          <w:szCs w:val="22"/>
        </w:rPr>
        <w:t xml:space="preserve"> </w:t>
      </w:r>
      <w:r w:rsidR="0000169C" w:rsidRPr="5F172100">
        <w:rPr>
          <w:rFonts w:cs="Arial"/>
          <w:color w:val="000000" w:themeColor="text1"/>
          <w:sz w:val="22"/>
          <w:szCs w:val="22"/>
        </w:rPr>
        <w:t>mS</w:t>
      </w:r>
      <w:r w:rsidRPr="5F172100">
        <w:rPr>
          <w:rFonts w:cs="Arial"/>
          <w:color w:val="000000" w:themeColor="text1"/>
          <w:sz w:val="22"/>
          <w:szCs w:val="22"/>
        </w:rPr>
        <w:t>.</w:t>
      </w:r>
    </w:p>
    <w:p w14:paraId="38565EC2" w14:textId="77777777"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Reset breaker by moving handle to OFF and then to ON.</w:t>
      </w:r>
    </w:p>
    <w:p w14:paraId="647E1BFB" w14:textId="64F06634"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 xml:space="preserve">Breaker MUST open (tripped) position between </w:t>
      </w:r>
      <w:r w:rsidR="0000169C" w:rsidRPr="5F172100">
        <w:rPr>
          <w:rFonts w:cs="Arial"/>
          <w:color w:val="000000" w:themeColor="text1"/>
          <w:sz w:val="22"/>
          <w:szCs w:val="22"/>
        </w:rPr>
        <w:t xml:space="preserve">70 </w:t>
      </w:r>
      <w:r w:rsidR="00460DCD" w:rsidRPr="5F172100">
        <w:rPr>
          <w:rFonts w:cs="Arial"/>
          <w:color w:val="000000" w:themeColor="text1"/>
          <w:sz w:val="22"/>
          <w:szCs w:val="22"/>
        </w:rPr>
        <w:t>–</w:t>
      </w:r>
      <w:r w:rsidR="0000169C" w:rsidRPr="5F172100">
        <w:rPr>
          <w:rFonts w:cs="Arial"/>
          <w:color w:val="000000" w:themeColor="text1"/>
          <w:sz w:val="22"/>
          <w:szCs w:val="22"/>
        </w:rPr>
        <w:t xml:space="preserve"> 120</w:t>
      </w:r>
      <w:r w:rsidR="00460DCD" w:rsidRPr="5F172100">
        <w:rPr>
          <w:rFonts w:cs="Arial"/>
          <w:color w:val="000000" w:themeColor="text1"/>
          <w:sz w:val="22"/>
          <w:szCs w:val="22"/>
        </w:rPr>
        <w:t xml:space="preserve"> </w:t>
      </w:r>
      <w:r w:rsidR="0000169C" w:rsidRPr="5F172100">
        <w:rPr>
          <w:rFonts w:cs="Arial"/>
          <w:color w:val="000000" w:themeColor="text1"/>
          <w:sz w:val="22"/>
          <w:szCs w:val="22"/>
        </w:rPr>
        <w:t>mS</w:t>
      </w:r>
      <w:r w:rsidRPr="5F172100">
        <w:rPr>
          <w:rFonts w:cs="Arial"/>
          <w:color w:val="000000" w:themeColor="text1"/>
          <w:sz w:val="22"/>
          <w:szCs w:val="22"/>
        </w:rPr>
        <w:t>.</w:t>
      </w:r>
    </w:p>
    <w:p w14:paraId="55044E6A" w14:textId="77777777"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Reset breaker by moving handle to OFF and then to ON.</w:t>
      </w:r>
    </w:p>
    <w:p w14:paraId="2141175F" w14:textId="0A20539E"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 xml:space="preserve">Breaker MUST open (tripped) position between </w:t>
      </w:r>
      <w:r w:rsidR="0000169C" w:rsidRPr="5F172100">
        <w:rPr>
          <w:rFonts w:cs="Arial"/>
          <w:color w:val="000000" w:themeColor="text1"/>
          <w:sz w:val="22"/>
          <w:szCs w:val="22"/>
        </w:rPr>
        <w:t xml:space="preserve">70 </w:t>
      </w:r>
      <w:r w:rsidR="00460DCD" w:rsidRPr="5F172100">
        <w:rPr>
          <w:rFonts w:cs="Arial"/>
          <w:color w:val="000000" w:themeColor="text1"/>
          <w:sz w:val="22"/>
          <w:szCs w:val="22"/>
        </w:rPr>
        <w:t>–</w:t>
      </w:r>
      <w:r w:rsidR="0000169C" w:rsidRPr="5F172100">
        <w:rPr>
          <w:rFonts w:cs="Arial"/>
          <w:color w:val="000000" w:themeColor="text1"/>
          <w:sz w:val="22"/>
          <w:szCs w:val="22"/>
        </w:rPr>
        <w:t xml:space="preserve"> 120</w:t>
      </w:r>
      <w:r w:rsidR="00460DCD" w:rsidRPr="5F172100">
        <w:rPr>
          <w:rFonts w:cs="Arial"/>
          <w:color w:val="000000" w:themeColor="text1"/>
          <w:sz w:val="22"/>
          <w:szCs w:val="22"/>
        </w:rPr>
        <w:t xml:space="preserve"> </w:t>
      </w:r>
      <w:r w:rsidR="0000169C" w:rsidRPr="5F172100">
        <w:rPr>
          <w:rFonts w:cs="Arial"/>
          <w:color w:val="000000" w:themeColor="text1"/>
          <w:sz w:val="22"/>
          <w:szCs w:val="22"/>
        </w:rPr>
        <w:t>mS</w:t>
      </w:r>
      <w:r w:rsidRPr="5F172100">
        <w:rPr>
          <w:rFonts w:cs="Arial"/>
          <w:color w:val="000000" w:themeColor="text1"/>
          <w:sz w:val="22"/>
          <w:szCs w:val="22"/>
        </w:rPr>
        <w:t>.</w:t>
      </w:r>
    </w:p>
    <w:p w14:paraId="592A4956" w14:textId="77777777"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Reset breaker by moving handle to OFF and then to ON.</w:t>
      </w:r>
    </w:p>
    <w:p w14:paraId="464C606D" w14:textId="5DB94702" w:rsidR="00FE1EA8" w:rsidRPr="00A81682" w:rsidRDefault="00FE1EA8" w:rsidP="00D213EA">
      <w:pPr>
        <w:ind w:left="450"/>
        <w:rPr>
          <w:rFonts w:cs="Arial"/>
          <w:color w:val="000000" w:themeColor="text1"/>
          <w:sz w:val="22"/>
          <w:szCs w:val="22"/>
        </w:rPr>
      </w:pPr>
      <w:r w:rsidRPr="5F172100">
        <w:rPr>
          <w:rFonts w:cs="Arial"/>
          <w:color w:val="000000" w:themeColor="text1"/>
          <w:sz w:val="22"/>
          <w:szCs w:val="22"/>
        </w:rPr>
        <w:t xml:space="preserve">Breaker MUST open (tripped) position between </w:t>
      </w:r>
      <w:r w:rsidR="0000169C" w:rsidRPr="5F172100">
        <w:rPr>
          <w:rFonts w:cs="Arial"/>
          <w:color w:val="000000" w:themeColor="text1"/>
          <w:sz w:val="22"/>
          <w:szCs w:val="22"/>
        </w:rPr>
        <w:t xml:space="preserve">70 </w:t>
      </w:r>
      <w:r w:rsidR="00460DCD" w:rsidRPr="5F172100">
        <w:rPr>
          <w:rFonts w:cs="Arial"/>
          <w:color w:val="000000" w:themeColor="text1"/>
          <w:sz w:val="22"/>
          <w:szCs w:val="22"/>
        </w:rPr>
        <w:t>–</w:t>
      </w:r>
      <w:r w:rsidR="0000169C" w:rsidRPr="5F172100">
        <w:rPr>
          <w:rFonts w:cs="Arial"/>
          <w:color w:val="000000" w:themeColor="text1"/>
          <w:sz w:val="22"/>
          <w:szCs w:val="22"/>
        </w:rPr>
        <w:t xml:space="preserve"> 120</w:t>
      </w:r>
      <w:r w:rsidR="00460DCD" w:rsidRPr="5F172100">
        <w:rPr>
          <w:rFonts w:cs="Arial"/>
          <w:color w:val="000000" w:themeColor="text1"/>
          <w:sz w:val="22"/>
          <w:szCs w:val="22"/>
        </w:rPr>
        <w:t xml:space="preserve"> </w:t>
      </w:r>
      <w:r w:rsidR="0000169C" w:rsidRPr="5F172100">
        <w:rPr>
          <w:rFonts w:cs="Arial"/>
          <w:color w:val="000000" w:themeColor="text1"/>
          <w:sz w:val="22"/>
          <w:szCs w:val="22"/>
        </w:rPr>
        <w:t>mS</w:t>
      </w:r>
      <w:r w:rsidRPr="5F172100">
        <w:rPr>
          <w:rFonts w:cs="Arial"/>
          <w:color w:val="000000" w:themeColor="text1"/>
          <w:sz w:val="22"/>
          <w:szCs w:val="22"/>
        </w:rPr>
        <w:t>.</w:t>
      </w:r>
    </w:p>
    <w:p w14:paraId="7B1C1CEC" w14:textId="77777777" w:rsidR="00FE1EA8" w:rsidRPr="00A81682" w:rsidRDefault="00FE1EA8" w:rsidP="00D213EA">
      <w:pPr>
        <w:ind w:left="450"/>
        <w:rPr>
          <w:rFonts w:cs="Arial"/>
          <w:sz w:val="22"/>
          <w:szCs w:val="22"/>
        </w:rPr>
      </w:pPr>
      <w:r w:rsidRPr="00A81682">
        <w:rPr>
          <w:rFonts w:cs="Arial"/>
          <w:sz w:val="22"/>
          <w:szCs w:val="22"/>
        </w:rPr>
        <w:t>Reset breaker by moving handle to OFF and then to ON.</w:t>
      </w:r>
    </w:p>
    <w:p w14:paraId="008E7616" w14:textId="77777777" w:rsidR="00FE1EA8" w:rsidRPr="00A81682" w:rsidRDefault="4CBD1B32" w:rsidP="4BA120B8">
      <w:pPr>
        <w:ind w:left="450"/>
        <w:rPr>
          <w:rFonts w:cs="Arial"/>
          <w:snapToGrid w:val="0"/>
          <w:sz w:val="22"/>
          <w:szCs w:val="22"/>
          <w:highlight w:val="yellow"/>
        </w:rPr>
      </w:pPr>
      <w:commentRangeStart w:id="84"/>
      <w:r w:rsidRPr="4BA120B8">
        <w:rPr>
          <w:rFonts w:cs="Arial"/>
          <w:sz w:val="22"/>
          <w:szCs w:val="22"/>
          <w:highlight w:val="yellow"/>
        </w:rPr>
        <w:t>Breaker</w:t>
      </w:r>
      <w:r w:rsidRPr="4BA120B8">
        <w:rPr>
          <w:rFonts w:cs="Arial"/>
          <w:snapToGrid w:val="0"/>
          <w:sz w:val="22"/>
          <w:szCs w:val="22"/>
          <w:highlight w:val="yellow"/>
        </w:rPr>
        <w:t xml:space="preserve"> MUST not open.</w:t>
      </w:r>
      <w:commentRangeEnd w:id="84"/>
      <w:r w:rsidR="00FE1EA8">
        <w:rPr>
          <w:rStyle w:val="CommentReference"/>
        </w:rPr>
        <w:commentReference w:id="84"/>
      </w:r>
    </w:p>
    <w:p w14:paraId="17146B44" w14:textId="37652601" w:rsidR="4BA120B8" w:rsidRDefault="4BA120B8" w:rsidP="4BA120B8">
      <w:pPr>
        <w:ind w:left="450"/>
        <w:rPr>
          <w:rFonts w:cs="Arial"/>
          <w:sz w:val="22"/>
          <w:szCs w:val="22"/>
        </w:rPr>
      </w:pPr>
    </w:p>
    <w:p w14:paraId="7454D047" w14:textId="77777777" w:rsidR="00FE1EA8" w:rsidRPr="00A81682" w:rsidRDefault="00FE1EA8" w:rsidP="00A81682">
      <w:pPr>
        <w:ind w:left="450"/>
        <w:rPr>
          <w:rFonts w:cs="Arial"/>
          <w:snapToGrid w:val="0"/>
          <w:sz w:val="22"/>
          <w:szCs w:val="22"/>
        </w:rPr>
      </w:pPr>
    </w:p>
    <w:p w14:paraId="74C72D06" w14:textId="77777777" w:rsidR="00FE1EA8" w:rsidRPr="00A81682" w:rsidRDefault="00FE1EA8" w:rsidP="00705340">
      <w:pPr>
        <w:pStyle w:val="Heading5"/>
        <w:numPr>
          <w:ilvl w:val="0"/>
          <w:numId w:val="2"/>
        </w:numPr>
        <w:tabs>
          <w:tab w:val="clear" w:pos="360"/>
          <w:tab w:val="num" w:pos="810"/>
        </w:tabs>
        <w:spacing w:before="0" w:after="0"/>
        <w:ind w:left="810"/>
        <w:rPr>
          <w:rFonts w:cs="Arial"/>
          <w:snapToGrid w:val="0"/>
          <w:sz w:val="22"/>
          <w:szCs w:val="22"/>
        </w:rPr>
      </w:pPr>
      <w:r w:rsidRPr="00A81682">
        <w:rPr>
          <w:rFonts w:cs="Arial"/>
          <w:b w:val="0"/>
          <w:sz w:val="22"/>
          <w:szCs w:val="22"/>
          <w:u w:val="single"/>
        </w:rPr>
        <w:t>Measurement:</w:t>
      </w:r>
    </w:p>
    <w:p w14:paraId="181746E1" w14:textId="525F4C6D" w:rsidR="00FE1EA8" w:rsidRPr="00A81682" w:rsidRDefault="00FE1EA8" w:rsidP="00D213EA">
      <w:pPr>
        <w:ind w:left="450"/>
        <w:rPr>
          <w:rFonts w:cs="Arial"/>
          <w:sz w:val="22"/>
          <w:szCs w:val="22"/>
        </w:rPr>
      </w:pPr>
      <w:r w:rsidRPr="00A81682">
        <w:rPr>
          <w:rFonts w:cs="Arial"/>
          <w:sz w:val="22"/>
          <w:szCs w:val="22"/>
        </w:rPr>
        <w:t>Presence of 102</w:t>
      </w:r>
      <w:r w:rsidR="00460DCD">
        <w:rPr>
          <w:rFonts w:cs="Arial"/>
          <w:sz w:val="22"/>
          <w:szCs w:val="22"/>
        </w:rPr>
        <w:t xml:space="preserve"> </w:t>
      </w:r>
      <w:r w:rsidRPr="00A81682">
        <w:rPr>
          <w:rFonts w:cs="Arial"/>
          <w:sz w:val="22"/>
          <w:szCs w:val="22"/>
        </w:rPr>
        <w:t>VAC at Load (~) terminal to determine state of breaker.</w:t>
      </w:r>
    </w:p>
    <w:p w14:paraId="73FE5DAA" w14:textId="77777777" w:rsidR="00CB6F33" w:rsidRPr="00A81682" w:rsidRDefault="00FE1EA8" w:rsidP="00CB6F33">
      <w:pPr>
        <w:ind w:left="450"/>
        <w:rPr>
          <w:rFonts w:cs="Arial"/>
          <w:sz w:val="22"/>
          <w:szCs w:val="22"/>
        </w:rPr>
      </w:pPr>
      <w:r w:rsidRPr="00A81682">
        <w:rPr>
          <w:rFonts w:cs="Arial"/>
          <w:sz w:val="22"/>
          <w:szCs w:val="22"/>
        </w:rPr>
        <w:t>Time between closing the breaker and loss of 102VAC at Load (~).</w:t>
      </w:r>
    </w:p>
    <w:p w14:paraId="005C261E" w14:textId="5431EA1A" w:rsidR="00CB6F33" w:rsidRPr="00A81682" w:rsidRDefault="00CB6F33" w:rsidP="00CB6F33">
      <w:pPr>
        <w:ind w:left="450"/>
        <w:rPr>
          <w:rFonts w:cs="Arial"/>
          <w:sz w:val="22"/>
          <w:szCs w:val="22"/>
        </w:rPr>
      </w:pPr>
      <w:r w:rsidRPr="00A81682">
        <w:rPr>
          <w:rFonts w:cs="Arial"/>
          <w:sz w:val="22"/>
          <w:szCs w:val="22"/>
        </w:rPr>
        <w:t>On failure, report fault code “F14”.</w:t>
      </w:r>
    </w:p>
    <w:p w14:paraId="6A2EFAFA" w14:textId="77777777" w:rsidR="00CB6F33" w:rsidRPr="00A81682" w:rsidRDefault="00CB6F33" w:rsidP="00CB6F33">
      <w:pPr>
        <w:ind w:left="450"/>
        <w:rPr>
          <w:rFonts w:cs="Arial"/>
          <w:sz w:val="22"/>
          <w:szCs w:val="22"/>
        </w:rPr>
      </w:pPr>
    </w:p>
    <w:p w14:paraId="0601C6AF" w14:textId="275F3DDD" w:rsidR="00FE1EA8" w:rsidRPr="00A81682" w:rsidRDefault="00CB6F33" w:rsidP="00CB6F33">
      <w:pPr>
        <w:ind w:left="450"/>
        <w:rPr>
          <w:rFonts w:cs="Arial"/>
          <w:sz w:val="22"/>
          <w:szCs w:val="22"/>
        </w:rPr>
      </w:pPr>
      <w:r w:rsidRPr="00A81682">
        <w:rPr>
          <w:rFonts w:cs="Arial"/>
          <w:sz w:val="22"/>
          <w:szCs w:val="22"/>
        </w:rPr>
        <w:t>End of test</w:t>
      </w:r>
    </w:p>
    <w:p w14:paraId="0D2FECD0" w14:textId="65AB182C" w:rsidR="00FB15ED" w:rsidRDefault="00FB15ED">
      <w:pPr>
        <w:rPr>
          <w:rFonts w:cs="Arial"/>
          <w:sz w:val="22"/>
          <w:szCs w:val="22"/>
        </w:rPr>
      </w:pPr>
      <w:r>
        <w:rPr>
          <w:rFonts w:cs="Arial"/>
          <w:sz w:val="22"/>
          <w:szCs w:val="22"/>
        </w:rPr>
        <w:br w:type="page"/>
      </w:r>
    </w:p>
    <w:p w14:paraId="6FCB4731" w14:textId="77777777" w:rsidR="00FE1EA8" w:rsidRPr="00A81682" w:rsidRDefault="00FE1EA8" w:rsidP="00A81682">
      <w:pPr>
        <w:pStyle w:val="Header"/>
        <w:tabs>
          <w:tab w:val="clear" w:pos="9072"/>
        </w:tabs>
        <w:ind w:left="450"/>
        <w:jc w:val="both"/>
        <w:rPr>
          <w:rFonts w:cs="Arial"/>
          <w:sz w:val="22"/>
          <w:szCs w:val="22"/>
        </w:rPr>
      </w:pPr>
    </w:p>
    <w:p w14:paraId="029C94C0" w14:textId="256DAFA1" w:rsidR="00FE1EA8" w:rsidRDefault="00FE1EA8" w:rsidP="00705340">
      <w:pPr>
        <w:pStyle w:val="Heading2"/>
        <w:keepNext w:val="0"/>
        <w:numPr>
          <w:ilvl w:val="1"/>
          <w:numId w:val="5"/>
        </w:numPr>
        <w:spacing w:before="120" w:after="120"/>
        <w:ind w:left="990" w:hanging="540"/>
      </w:pPr>
      <w:bookmarkStart w:id="85" w:name="_HVI"/>
      <w:bookmarkStart w:id="86" w:name="_Toc128040352"/>
      <w:bookmarkEnd w:id="85"/>
      <w:r w:rsidRPr="00F9297A">
        <w:t>HVI</w:t>
      </w:r>
      <w:bookmarkEnd w:id="86"/>
    </w:p>
    <w:p w14:paraId="4BFF7CC6" w14:textId="4DA0689F" w:rsidR="00964BB6" w:rsidRPr="008906F9" w:rsidRDefault="00E22F2D" w:rsidP="00E22F2D">
      <w:pPr>
        <w:ind w:left="450"/>
        <w:rPr>
          <w:bCs/>
          <w:i/>
          <w:sz w:val="22"/>
          <w:szCs w:val="22"/>
        </w:rPr>
      </w:pPr>
      <w:r w:rsidRPr="008906F9">
        <w:rPr>
          <w:bCs/>
          <w:i/>
          <w:sz w:val="22"/>
          <w:szCs w:val="22"/>
        </w:rPr>
        <w:t xml:space="preserve">NOTE: The HVI power supply takes approximately 8 - 9 seconds to fully charge to the required 6kV.  To reduce test time, it will be required to begin the charging process such that charging has completed by the time this test step is reached.  The point at which this charging process is to </w:t>
      </w:r>
      <w:r w:rsidR="00E576EA" w:rsidRPr="5F172100">
        <w:rPr>
          <w:i/>
          <w:color w:val="000000" w:themeColor="text1"/>
          <w:sz w:val="22"/>
          <w:szCs w:val="22"/>
        </w:rPr>
        <w:t xml:space="preserve">commence </w:t>
      </w:r>
      <w:r w:rsidRPr="008906F9">
        <w:rPr>
          <w:bCs/>
          <w:i/>
          <w:sz w:val="22"/>
          <w:szCs w:val="22"/>
        </w:rPr>
        <w:t xml:space="preserve">will need to be determined during the tester program development/debug process. </w:t>
      </w:r>
    </w:p>
    <w:p w14:paraId="7E452D80" w14:textId="77777777" w:rsidR="00964BB6" w:rsidRPr="00A81682" w:rsidRDefault="00964BB6" w:rsidP="00A81682">
      <w:pPr>
        <w:ind w:left="450"/>
        <w:rPr>
          <w:sz w:val="22"/>
          <w:szCs w:val="22"/>
        </w:rPr>
      </w:pPr>
    </w:p>
    <w:p w14:paraId="4C032B2B"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309BEAEA" w14:textId="77777777" w:rsidR="00FE1EA8" w:rsidRPr="00A81682" w:rsidRDefault="00FE1EA8" w:rsidP="00D213EA">
      <w:pPr>
        <w:ind w:left="450"/>
        <w:rPr>
          <w:rFonts w:cs="Arial"/>
          <w:color w:val="FF0000"/>
          <w:sz w:val="22"/>
          <w:szCs w:val="22"/>
        </w:rPr>
      </w:pPr>
      <w:r w:rsidRPr="00A81682">
        <w:rPr>
          <w:rFonts w:cs="Arial"/>
          <w:sz w:val="22"/>
          <w:szCs w:val="22"/>
        </w:rPr>
        <w:t>Surge immunity test.</w:t>
      </w:r>
    </w:p>
    <w:p w14:paraId="688FD8C4" w14:textId="77777777" w:rsidR="00FE1EA8" w:rsidRPr="00A81682" w:rsidRDefault="00FE1EA8" w:rsidP="00A81682">
      <w:pPr>
        <w:ind w:left="450" w:right="368"/>
        <w:rPr>
          <w:rFonts w:cs="Arial"/>
          <w:sz w:val="22"/>
          <w:szCs w:val="22"/>
        </w:rPr>
      </w:pPr>
    </w:p>
    <w:p w14:paraId="717BB529"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31E1DD8E" w14:textId="1077EF53" w:rsidR="00FE1EA8" w:rsidRPr="00A81682" w:rsidRDefault="00FE1EA8" w:rsidP="00D213EA">
      <w:pPr>
        <w:ind w:left="450"/>
        <w:rPr>
          <w:rFonts w:cs="Arial"/>
          <w:sz w:val="22"/>
          <w:szCs w:val="22"/>
        </w:rPr>
      </w:pPr>
      <w:r w:rsidRPr="00A81682">
        <w:rPr>
          <w:rFonts w:cs="Arial"/>
          <w:sz w:val="22"/>
          <w:szCs w:val="22"/>
        </w:rPr>
        <w:t xml:space="preserve">Power breaker in the ON position at </w:t>
      </w:r>
      <w:r w:rsidR="004A4A3F" w:rsidRPr="00A81682">
        <w:rPr>
          <w:rFonts w:cs="Arial"/>
          <w:sz w:val="22"/>
          <w:szCs w:val="22"/>
        </w:rPr>
        <w:t>100</w:t>
      </w:r>
      <w:r w:rsidRPr="00A81682">
        <w:rPr>
          <w:rFonts w:cs="Arial"/>
          <w:sz w:val="22"/>
          <w:szCs w:val="22"/>
        </w:rPr>
        <w:t>% nominal line voltage and apply 6kVAC</w:t>
      </w:r>
      <w:r w:rsidR="00B53235" w:rsidRPr="00A81682">
        <w:rPr>
          <w:rFonts w:cs="Arial"/>
          <w:sz w:val="22"/>
          <w:szCs w:val="22"/>
        </w:rPr>
        <w:t>,</w:t>
      </w:r>
      <w:r w:rsidRPr="00A81682">
        <w:rPr>
          <w:rFonts w:cs="Arial"/>
          <w:sz w:val="22"/>
          <w:szCs w:val="22"/>
        </w:rPr>
        <w:t xml:space="preserve"> 100kHz ring wave to Line (~) and Panel (N)eutral terminals.  Breaker must not display arcing</w:t>
      </w:r>
      <w:r w:rsidR="004569D4" w:rsidRPr="00A81682">
        <w:rPr>
          <w:rFonts w:cs="Arial"/>
          <w:sz w:val="22"/>
          <w:szCs w:val="22"/>
        </w:rPr>
        <w:t xml:space="preserve"> or </w:t>
      </w:r>
      <w:r w:rsidRPr="00A81682">
        <w:rPr>
          <w:rFonts w:cs="Arial"/>
          <w:sz w:val="22"/>
          <w:szCs w:val="22"/>
        </w:rPr>
        <w:t>be damaged</w:t>
      </w:r>
      <w:r w:rsidR="004569D4" w:rsidRPr="00A81682">
        <w:rPr>
          <w:rFonts w:cs="Arial"/>
          <w:sz w:val="22"/>
          <w:szCs w:val="22"/>
        </w:rPr>
        <w:t>.</w:t>
      </w:r>
    </w:p>
    <w:p w14:paraId="2E102DA7" w14:textId="73F68DD5" w:rsidR="5F172100" w:rsidRDefault="5F172100" w:rsidP="5F172100">
      <w:pPr>
        <w:ind w:left="450"/>
        <w:rPr>
          <w:rFonts w:cs="Arial"/>
          <w:sz w:val="22"/>
          <w:szCs w:val="22"/>
        </w:rPr>
      </w:pPr>
    </w:p>
    <w:p w14:paraId="556163D6"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143FF4DE" w14:textId="77777777" w:rsidR="00FE1EA8" w:rsidRPr="00A81682" w:rsidRDefault="00FE1EA8" w:rsidP="00D213EA">
      <w:pPr>
        <w:ind w:left="450"/>
        <w:rPr>
          <w:rFonts w:cs="Arial"/>
          <w:sz w:val="22"/>
          <w:szCs w:val="22"/>
        </w:rPr>
      </w:pPr>
      <w:r w:rsidRPr="00A81682">
        <w:rPr>
          <w:rFonts w:cs="Arial"/>
          <w:sz w:val="22"/>
          <w:szCs w:val="22"/>
        </w:rPr>
        <w:t>Make connections to Line (~), Load (~), Panel (N)eutral, and Load (N)eutral terminals.</w:t>
      </w:r>
    </w:p>
    <w:p w14:paraId="74A1A03E" w14:textId="2D03C8E4" w:rsidR="00FE1EA8" w:rsidRPr="00A81682" w:rsidRDefault="00D43E1B" w:rsidP="00D213EA">
      <w:pPr>
        <w:ind w:left="450"/>
        <w:rPr>
          <w:rFonts w:cs="Arial"/>
          <w:sz w:val="22"/>
          <w:szCs w:val="22"/>
        </w:rPr>
      </w:pPr>
      <w:r w:rsidRPr="00A81682">
        <w:rPr>
          <w:rFonts w:cs="Arial"/>
          <w:sz w:val="22"/>
          <w:szCs w:val="22"/>
        </w:rPr>
        <w:t>Using the HVI generator, a</w:t>
      </w:r>
      <w:r w:rsidR="00FE1EA8" w:rsidRPr="00A81682">
        <w:rPr>
          <w:rFonts w:cs="Arial"/>
          <w:sz w:val="22"/>
          <w:szCs w:val="22"/>
        </w:rPr>
        <w:t>pply 1</w:t>
      </w:r>
      <w:r w:rsidR="00090795" w:rsidRPr="00A81682">
        <w:rPr>
          <w:rFonts w:cs="Arial"/>
          <w:sz w:val="22"/>
          <w:szCs w:val="22"/>
        </w:rPr>
        <w:t>20</w:t>
      </w:r>
      <w:r w:rsidR="00460DCD">
        <w:rPr>
          <w:rFonts w:cs="Arial"/>
          <w:sz w:val="22"/>
          <w:szCs w:val="22"/>
        </w:rPr>
        <w:t xml:space="preserve"> </w:t>
      </w:r>
      <w:r w:rsidR="00FE1EA8" w:rsidRPr="00A81682">
        <w:rPr>
          <w:rFonts w:cs="Arial"/>
          <w:sz w:val="22"/>
          <w:szCs w:val="22"/>
        </w:rPr>
        <w:t>VAC 60Hz sine wave to Line (~) and Panel (N)eutral</w:t>
      </w:r>
      <w:r w:rsidR="0044217E" w:rsidRPr="00A81682">
        <w:rPr>
          <w:rFonts w:cs="Arial"/>
          <w:sz w:val="22"/>
          <w:szCs w:val="22"/>
        </w:rPr>
        <w:t xml:space="preserve"> terminals.</w:t>
      </w:r>
    </w:p>
    <w:p w14:paraId="778D622E" w14:textId="2E88509A" w:rsidR="00FE1EA8" w:rsidRPr="00A81682" w:rsidRDefault="00FE1EA8" w:rsidP="00D213EA">
      <w:pPr>
        <w:ind w:left="450"/>
        <w:rPr>
          <w:rFonts w:cs="Arial"/>
          <w:sz w:val="22"/>
          <w:szCs w:val="22"/>
        </w:rPr>
      </w:pPr>
      <w:r w:rsidRPr="00A81682">
        <w:rPr>
          <w:rFonts w:cs="Arial"/>
          <w:sz w:val="22"/>
          <w:szCs w:val="22"/>
        </w:rPr>
        <w:t>Ensure breaker is in the ON (closed) position.</w:t>
      </w:r>
    </w:p>
    <w:p w14:paraId="3E88F697" w14:textId="445B5830" w:rsidR="003C1E32" w:rsidRPr="00A81682" w:rsidRDefault="003C1E32" w:rsidP="00D213EA">
      <w:pPr>
        <w:ind w:left="450"/>
        <w:rPr>
          <w:rFonts w:cs="Arial"/>
          <w:color w:val="000000" w:themeColor="text1"/>
          <w:sz w:val="22"/>
          <w:szCs w:val="22"/>
        </w:rPr>
      </w:pPr>
      <w:r w:rsidRPr="5F172100">
        <w:rPr>
          <w:rFonts w:cs="Arial"/>
          <w:color w:val="000000" w:themeColor="text1"/>
          <w:sz w:val="22"/>
          <w:szCs w:val="22"/>
        </w:rPr>
        <w:t xml:space="preserve">Disconnect </w:t>
      </w:r>
      <w:r w:rsidR="00CE2380" w:rsidRPr="5F172100">
        <w:rPr>
          <w:rFonts w:cs="Arial"/>
          <w:color w:val="000000" w:themeColor="text1"/>
          <w:sz w:val="22"/>
          <w:szCs w:val="22"/>
        </w:rPr>
        <w:t>Load (~) and Load (N)eutral terminals.</w:t>
      </w:r>
    </w:p>
    <w:p w14:paraId="05FC8210" w14:textId="025F833D" w:rsidR="00FE1EA8" w:rsidRPr="00A81682" w:rsidRDefault="00FE1EA8" w:rsidP="00D213EA">
      <w:pPr>
        <w:ind w:left="450"/>
        <w:rPr>
          <w:rFonts w:cs="Arial"/>
          <w:sz w:val="22"/>
          <w:szCs w:val="22"/>
        </w:rPr>
      </w:pPr>
      <w:r w:rsidRPr="00A81682">
        <w:rPr>
          <w:rFonts w:cs="Arial"/>
          <w:sz w:val="22"/>
          <w:szCs w:val="22"/>
        </w:rPr>
        <w:t>Apply 6</w:t>
      </w:r>
      <w:r w:rsidR="0047517F">
        <w:rPr>
          <w:rFonts w:cs="Arial"/>
          <w:sz w:val="22"/>
          <w:szCs w:val="22"/>
        </w:rPr>
        <w:t xml:space="preserve"> </w:t>
      </w:r>
      <w:r w:rsidRPr="00A81682">
        <w:rPr>
          <w:rFonts w:cs="Arial"/>
          <w:sz w:val="22"/>
          <w:szCs w:val="22"/>
        </w:rPr>
        <w:t>kVAC</w:t>
      </w:r>
      <w:r w:rsidR="0024342E" w:rsidRPr="00A81682">
        <w:rPr>
          <w:rFonts w:cs="Arial"/>
          <w:sz w:val="22"/>
          <w:szCs w:val="22"/>
        </w:rPr>
        <w:t xml:space="preserve"> +/-5%</w:t>
      </w:r>
      <w:r w:rsidRPr="00A81682">
        <w:rPr>
          <w:rFonts w:cs="Arial"/>
          <w:sz w:val="22"/>
          <w:szCs w:val="22"/>
        </w:rPr>
        <w:t>, 100</w:t>
      </w:r>
      <w:r w:rsidR="00460DCD">
        <w:rPr>
          <w:rFonts w:cs="Arial"/>
          <w:sz w:val="22"/>
          <w:szCs w:val="22"/>
        </w:rPr>
        <w:t xml:space="preserve"> </w:t>
      </w:r>
      <w:r w:rsidRPr="00A81682">
        <w:rPr>
          <w:rFonts w:cs="Arial"/>
          <w:sz w:val="22"/>
          <w:szCs w:val="22"/>
        </w:rPr>
        <w:t>kHz, 30</w:t>
      </w:r>
      <w:r w:rsidR="0047517F">
        <w:rPr>
          <w:rFonts w:cs="Arial"/>
          <w:sz w:val="22"/>
          <w:szCs w:val="22"/>
        </w:rPr>
        <w:t xml:space="preserve"> Ω</w:t>
      </w:r>
      <w:r w:rsidRPr="00A81682">
        <w:rPr>
          <w:rFonts w:cs="Arial"/>
          <w:sz w:val="22"/>
          <w:szCs w:val="22"/>
        </w:rPr>
        <w:t xml:space="preserve"> impedance ring wave at 270 degrees to Line (~) and Panel (N)eutral terminals.</w:t>
      </w:r>
    </w:p>
    <w:p w14:paraId="43166353" w14:textId="77777777" w:rsidR="00FE1EA8" w:rsidRPr="00A81682" w:rsidRDefault="00FE1EA8" w:rsidP="00D213EA">
      <w:pPr>
        <w:ind w:left="450"/>
        <w:rPr>
          <w:rFonts w:cs="Arial"/>
          <w:sz w:val="22"/>
          <w:szCs w:val="22"/>
        </w:rPr>
      </w:pPr>
      <w:r w:rsidRPr="00A81682">
        <w:rPr>
          <w:rFonts w:cs="Arial"/>
          <w:sz w:val="22"/>
          <w:szCs w:val="22"/>
        </w:rPr>
        <w:t>Query the HVI power supply for maximum current and voltage measured during the test.</w:t>
      </w:r>
    </w:p>
    <w:p w14:paraId="7677B76F" w14:textId="63150625" w:rsidR="00FE1EA8" w:rsidRDefault="00FE1EA8" w:rsidP="00A81682">
      <w:pPr>
        <w:ind w:left="450"/>
        <w:rPr>
          <w:rFonts w:cs="Arial"/>
          <w:snapToGrid w:val="0"/>
          <w:sz w:val="22"/>
          <w:szCs w:val="22"/>
        </w:rPr>
      </w:pPr>
    </w:p>
    <w:p w14:paraId="69C51D13" w14:textId="77777777" w:rsidR="00FE1EA8" w:rsidRPr="00A81682" w:rsidRDefault="00FE1EA8" w:rsidP="00705340">
      <w:pPr>
        <w:pStyle w:val="Heading5"/>
        <w:numPr>
          <w:ilvl w:val="0"/>
          <w:numId w:val="2"/>
        </w:numPr>
        <w:tabs>
          <w:tab w:val="clear" w:pos="360"/>
          <w:tab w:val="num" w:pos="810"/>
        </w:tabs>
        <w:spacing w:before="0" w:after="0"/>
        <w:ind w:left="810"/>
        <w:rPr>
          <w:rFonts w:cs="Arial"/>
          <w:snapToGrid w:val="0"/>
          <w:sz w:val="22"/>
          <w:szCs w:val="22"/>
        </w:rPr>
      </w:pPr>
      <w:r w:rsidRPr="00A81682">
        <w:rPr>
          <w:rFonts w:cs="Arial"/>
          <w:b w:val="0"/>
          <w:sz w:val="22"/>
          <w:szCs w:val="22"/>
          <w:u w:val="single"/>
        </w:rPr>
        <w:t>Measurement:</w:t>
      </w:r>
    </w:p>
    <w:p w14:paraId="49F95691" w14:textId="7C6D4530" w:rsidR="00FE1EA8" w:rsidRPr="00A81682" w:rsidRDefault="00FE1EA8" w:rsidP="00D213EA">
      <w:pPr>
        <w:ind w:left="450"/>
        <w:rPr>
          <w:rFonts w:cs="Arial"/>
          <w:sz w:val="22"/>
          <w:szCs w:val="22"/>
        </w:rPr>
      </w:pPr>
      <w:r w:rsidRPr="00A81682">
        <w:rPr>
          <w:rFonts w:cs="Arial"/>
          <w:sz w:val="22"/>
          <w:szCs w:val="22"/>
        </w:rPr>
        <w:t xml:space="preserve">Peak current from HVI power supply </w:t>
      </w:r>
      <w:r w:rsidR="00BD1591" w:rsidRPr="00A81682">
        <w:rPr>
          <w:rFonts w:cs="Arial"/>
          <w:sz w:val="22"/>
          <w:szCs w:val="22"/>
        </w:rPr>
        <w:t>0</w:t>
      </w:r>
      <w:r w:rsidRPr="00A81682">
        <w:rPr>
          <w:rFonts w:cs="Arial"/>
          <w:sz w:val="22"/>
          <w:szCs w:val="22"/>
        </w:rPr>
        <w:t xml:space="preserve"> – </w:t>
      </w:r>
      <w:commentRangeStart w:id="87"/>
      <w:r w:rsidR="00382A0C">
        <w:rPr>
          <w:rFonts w:cs="Arial"/>
          <w:sz w:val="22"/>
          <w:szCs w:val="22"/>
        </w:rPr>
        <w:t>1</w:t>
      </w:r>
      <w:r w:rsidR="0047517F">
        <w:rPr>
          <w:rFonts w:cs="Arial"/>
          <w:sz w:val="22"/>
          <w:szCs w:val="22"/>
        </w:rPr>
        <w:t>0</w:t>
      </w:r>
      <w:commentRangeEnd w:id="87"/>
      <w:r w:rsidR="00382A0C">
        <w:rPr>
          <w:rStyle w:val="CommentReference"/>
          <w:i/>
          <w:color w:val="FF0000"/>
          <w:lang w:val="fr-FR" w:eastAsia="fr-FR"/>
        </w:rPr>
        <w:commentReference w:id="87"/>
      </w:r>
      <w:r w:rsidR="0047517F">
        <w:rPr>
          <w:rFonts w:cs="Arial"/>
          <w:sz w:val="22"/>
          <w:szCs w:val="22"/>
        </w:rPr>
        <w:t xml:space="preserve"> </w:t>
      </w:r>
      <w:r w:rsidR="00BD1591" w:rsidRPr="00A81682">
        <w:rPr>
          <w:rFonts w:cs="Arial"/>
          <w:sz w:val="22"/>
          <w:szCs w:val="22"/>
        </w:rPr>
        <w:t>A</w:t>
      </w:r>
      <w:r w:rsidRPr="00A81682">
        <w:rPr>
          <w:rFonts w:cs="Arial"/>
          <w:sz w:val="22"/>
          <w:szCs w:val="22"/>
        </w:rPr>
        <w:t>.</w:t>
      </w:r>
    </w:p>
    <w:p w14:paraId="7D7ACB65" w14:textId="0297CDAC" w:rsidR="00FE1EA8" w:rsidRPr="00A81682" w:rsidRDefault="00FE1EA8" w:rsidP="00D213EA">
      <w:pPr>
        <w:ind w:left="450"/>
        <w:rPr>
          <w:rFonts w:cs="Arial"/>
          <w:sz w:val="22"/>
          <w:szCs w:val="22"/>
        </w:rPr>
      </w:pPr>
      <w:r w:rsidRPr="00A81682">
        <w:rPr>
          <w:rFonts w:cs="Arial"/>
          <w:sz w:val="22"/>
          <w:szCs w:val="22"/>
        </w:rPr>
        <w:t xml:space="preserve">Peak voltage from HVI power supply </w:t>
      </w:r>
      <w:r w:rsidR="00BD1591" w:rsidRPr="00A81682">
        <w:rPr>
          <w:rFonts w:cs="Arial"/>
          <w:sz w:val="22"/>
          <w:szCs w:val="22"/>
        </w:rPr>
        <w:t>5.7</w:t>
      </w:r>
      <w:r w:rsidR="0047517F">
        <w:rPr>
          <w:rFonts w:cs="Arial"/>
          <w:sz w:val="22"/>
          <w:szCs w:val="22"/>
        </w:rPr>
        <w:t xml:space="preserve"> </w:t>
      </w:r>
      <w:r w:rsidR="00BD1591" w:rsidRPr="00A81682">
        <w:rPr>
          <w:rFonts w:cs="Arial"/>
          <w:sz w:val="22"/>
          <w:szCs w:val="22"/>
        </w:rPr>
        <w:t>kV</w:t>
      </w:r>
      <w:r w:rsidRPr="00A81682">
        <w:rPr>
          <w:rFonts w:cs="Arial"/>
          <w:sz w:val="22"/>
          <w:szCs w:val="22"/>
        </w:rPr>
        <w:t xml:space="preserve"> – </w:t>
      </w:r>
      <w:r w:rsidR="00BD1591" w:rsidRPr="00A81682">
        <w:rPr>
          <w:rFonts w:cs="Arial"/>
          <w:sz w:val="22"/>
          <w:szCs w:val="22"/>
        </w:rPr>
        <w:t>6.3</w:t>
      </w:r>
      <w:r w:rsidR="0047517F">
        <w:rPr>
          <w:rFonts w:cs="Arial"/>
          <w:sz w:val="22"/>
          <w:szCs w:val="22"/>
        </w:rPr>
        <w:t xml:space="preserve"> </w:t>
      </w:r>
      <w:r w:rsidR="00BD1591" w:rsidRPr="00A81682">
        <w:rPr>
          <w:rFonts w:cs="Arial"/>
          <w:sz w:val="22"/>
          <w:szCs w:val="22"/>
        </w:rPr>
        <w:t>kV</w:t>
      </w:r>
      <w:r w:rsidRPr="00A81682">
        <w:rPr>
          <w:rFonts w:cs="Arial"/>
          <w:sz w:val="22"/>
          <w:szCs w:val="22"/>
        </w:rPr>
        <w:t>.</w:t>
      </w:r>
    </w:p>
    <w:p w14:paraId="2BE2ECCC" w14:textId="1E6F74C5" w:rsidR="00CE2380" w:rsidRPr="00A81682" w:rsidRDefault="00CE2380" w:rsidP="00D213EA">
      <w:pPr>
        <w:ind w:left="450"/>
        <w:rPr>
          <w:rFonts w:cs="Arial"/>
          <w:sz w:val="22"/>
          <w:szCs w:val="22"/>
        </w:rPr>
      </w:pPr>
      <w:r w:rsidRPr="00A81682">
        <w:rPr>
          <w:rFonts w:cs="Arial"/>
          <w:sz w:val="22"/>
          <w:szCs w:val="22"/>
        </w:rPr>
        <w:t>Connect Load (~) and Load (N)eutral terminals.</w:t>
      </w:r>
    </w:p>
    <w:p w14:paraId="17EF5EFD" w14:textId="14B9F06A" w:rsidR="009362CD" w:rsidRPr="00A81682" w:rsidRDefault="00FE1EA8" w:rsidP="009362CD">
      <w:pPr>
        <w:ind w:left="450"/>
        <w:rPr>
          <w:rFonts w:cs="Arial"/>
          <w:sz w:val="22"/>
          <w:szCs w:val="22"/>
        </w:rPr>
      </w:pPr>
      <w:r w:rsidRPr="00A81682">
        <w:rPr>
          <w:rFonts w:cs="Arial"/>
          <w:sz w:val="22"/>
          <w:szCs w:val="22"/>
        </w:rPr>
        <w:t xml:space="preserve">Presence of </w:t>
      </w:r>
      <w:r w:rsidR="009B32D1" w:rsidRPr="00A81682">
        <w:rPr>
          <w:rFonts w:cs="Arial"/>
          <w:sz w:val="22"/>
          <w:szCs w:val="22"/>
        </w:rPr>
        <w:t>120</w:t>
      </w:r>
      <w:r w:rsidR="0047517F">
        <w:rPr>
          <w:rFonts w:cs="Arial"/>
          <w:sz w:val="22"/>
          <w:szCs w:val="22"/>
        </w:rPr>
        <w:t xml:space="preserve"> </w:t>
      </w:r>
      <w:r w:rsidRPr="00A81682">
        <w:rPr>
          <w:rFonts w:cs="Arial"/>
          <w:sz w:val="22"/>
          <w:szCs w:val="22"/>
        </w:rPr>
        <w:t>VAC at Load (~) terminal to determine state of breaker.</w:t>
      </w:r>
      <w:r w:rsidR="009362CD" w:rsidRPr="00A81682">
        <w:rPr>
          <w:rFonts w:cs="Arial"/>
          <w:sz w:val="22"/>
          <w:szCs w:val="22"/>
        </w:rPr>
        <w:t xml:space="preserve"> </w:t>
      </w:r>
    </w:p>
    <w:p w14:paraId="551BC8C8" w14:textId="6A409FF1" w:rsidR="009362CD" w:rsidRPr="00A81682" w:rsidRDefault="009362CD" w:rsidP="009362CD">
      <w:pPr>
        <w:ind w:left="450"/>
        <w:rPr>
          <w:rFonts w:cs="Arial"/>
          <w:color w:val="FF0000"/>
          <w:sz w:val="22"/>
          <w:szCs w:val="22"/>
        </w:rPr>
      </w:pPr>
      <w:r w:rsidRPr="00A81682">
        <w:rPr>
          <w:rFonts w:cs="Arial"/>
          <w:sz w:val="22"/>
          <w:szCs w:val="22"/>
        </w:rPr>
        <w:t>On failure, report fault code “F16”.</w:t>
      </w:r>
    </w:p>
    <w:p w14:paraId="25F27554" w14:textId="77777777" w:rsidR="009362CD" w:rsidRPr="00A81682" w:rsidRDefault="009362CD" w:rsidP="009362CD">
      <w:pPr>
        <w:ind w:left="450"/>
        <w:rPr>
          <w:rFonts w:cs="Arial"/>
          <w:sz w:val="22"/>
          <w:szCs w:val="22"/>
        </w:rPr>
      </w:pPr>
    </w:p>
    <w:p w14:paraId="378794DD" w14:textId="618BD4BB" w:rsidR="00FE1EA8" w:rsidRPr="00A81682" w:rsidRDefault="009362CD" w:rsidP="009362CD">
      <w:pPr>
        <w:ind w:left="450"/>
        <w:rPr>
          <w:rFonts w:cs="Arial"/>
          <w:sz w:val="22"/>
          <w:szCs w:val="22"/>
        </w:rPr>
      </w:pPr>
      <w:r w:rsidRPr="00A81682">
        <w:rPr>
          <w:rFonts w:cs="Arial"/>
          <w:sz w:val="22"/>
          <w:szCs w:val="22"/>
        </w:rPr>
        <w:t>End of test</w:t>
      </w:r>
    </w:p>
    <w:p w14:paraId="6766A62B" w14:textId="423C1300" w:rsidR="00FB15ED" w:rsidRDefault="00FB15ED">
      <w:pPr>
        <w:rPr>
          <w:rFonts w:cs="Arial"/>
          <w:sz w:val="22"/>
          <w:szCs w:val="22"/>
        </w:rPr>
      </w:pPr>
      <w:r>
        <w:rPr>
          <w:rFonts w:cs="Arial"/>
          <w:sz w:val="22"/>
          <w:szCs w:val="22"/>
        </w:rPr>
        <w:br w:type="page"/>
      </w:r>
    </w:p>
    <w:p w14:paraId="15B1BD8C" w14:textId="77777777" w:rsidR="00FE1EA8" w:rsidRPr="00A81682" w:rsidRDefault="00FE1EA8" w:rsidP="00A81682">
      <w:pPr>
        <w:pStyle w:val="Header"/>
        <w:tabs>
          <w:tab w:val="clear" w:pos="9072"/>
        </w:tabs>
        <w:ind w:left="450"/>
        <w:jc w:val="both"/>
        <w:rPr>
          <w:rFonts w:cs="Arial"/>
          <w:sz w:val="22"/>
          <w:szCs w:val="22"/>
        </w:rPr>
      </w:pPr>
    </w:p>
    <w:p w14:paraId="6801AF30" w14:textId="77777777" w:rsidR="00FE1EA8" w:rsidRPr="001C4F87" w:rsidRDefault="00FE1EA8" w:rsidP="00705340">
      <w:pPr>
        <w:pStyle w:val="Heading2"/>
        <w:keepNext w:val="0"/>
        <w:numPr>
          <w:ilvl w:val="1"/>
          <w:numId w:val="5"/>
        </w:numPr>
        <w:spacing w:before="120" w:after="120"/>
        <w:ind w:left="990" w:hanging="540"/>
        <w:rPr>
          <w:b w:val="0"/>
          <w:bCs w:val="0"/>
          <w:sz w:val="24"/>
          <w:szCs w:val="24"/>
        </w:rPr>
      </w:pPr>
      <w:bookmarkStart w:id="88" w:name="_Push"/>
      <w:bookmarkStart w:id="89" w:name="_Toc128040353"/>
      <w:bookmarkEnd w:id="88"/>
      <w:r w:rsidRPr="00F9297A">
        <w:t>Push</w:t>
      </w:r>
      <w:bookmarkEnd w:id="89"/>
    </w:p>
    <w:p w14:paraId="23AAB009"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66301CD0" w14:textId="77777777" w:rsidR="00FE1EA8" w:rsidRPr="00A81682" w:rsidRDefault="00FE1EA8" w:rsidP="00D213EA">
      <w:pPr>
        <w:ind w:left="450"/>
        <w:rPr>
          <w:rFonts w:cs="Arial"/>
          <w:color w:val="FF0000"/>
          <w:sz w:val="22"/>
          <w:szCs w:val="22"/>
        </w:rPr>
      </w:pPr>
      <w:r w:rsidRPr="00A81682">
        <w:rPr>
          <w:rFonts w:cs="Arial"/>
          <w:sz w:val="22"/>
          <w:szCs w:val="22"/>
        </w:rPr>
        <w:t>Ensure breaker will open when PTT button is depressed.</w:t>
      </w:r>
    </w:p>
    <w:p w14:paraId="5ECE45B5" w14:textId="77777777" w:rsidR="00FE1EA8" w:rsidRPr="00A81682" w:rsidRDefault="00FE1EA8" w:rsidP="00A81682">
      <w:pPr>
        <w:ind w:left="450" w:right="368"/>
        <w:rPr>
          <w:rFonts w:cs="Arial"/>
          <w:sz w:val="22"/>
          <w:szCs w:val="22"/>
        </w:rPr>
      </w:pPr>
    </w:p>
    <w:p w14:paraId="2A550B0B"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1B957A1E" w14:textId="40971302" w:rsidR="00FE1EA8" w:rsidRPr="00A81682" w:rsidRDefault="00FE1EA8" w:rsidP="00D213EA">
      <w:pPr>
        <w:ind w:left="450"/>
        <w:rPr>
          <w:rFonts w:cs="Arial"/>
          <w:sz w:val="22"/>
          <w:szCs w:val="22"/>
        </w:rPr>
      </w:pPr>
      <w:r w:rsidRPr="00A81682">
        <w:rPr>
          <w:rFonts w:cs="Arial"/>
          <w:sz w:val="22"/>
          <w:szCs w:val="22"/>
        </w:rPr>
        <w:t>Power breaker at 85% nominal line voltage and depress PTT button.</w:t>
      </w:r>
    </w:p>
    <w:p w14:paraId="507A9190" w14:textId="77777777" w:rsidR="00FE1EA8" w:rsidRPr="00A81682" w:rsidRDefault="00FE1EA8" w:rsidP="00A81682">
      <w:pPr>
        <w:ind w:left="450"/>
        <w:rPr>
          <w:rFonts w:cs="Arial"/>
          <w:sz w:val="22"/>
          <w:szCs w:val="22"/>
        </w:rPr>
      </w:pPr>
    </w:p>
    <w:p w14:paraId="092F11CA" w14:textId="77777777" w:rsidR="00FE1EA8" w:rsidRPr="00A81682" w:rsidRDefault="00FE1EA8"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6DCA2901" w14:textId="77777777" w:rsidR="00FE1EA8" w:rsidRPr="00A81682" w:rsidRDefault="00FE1EA8" w:rsidP="00D213EA">
      <w:pPr>
        <w:ind w:left="450"/>
        <w:rPr>
          <w:rFonts w:cs="Arial"/>
          <w:sz w:val="22"/>
          <w:szCs w:val="22"/>
        </w:rPr>
      </w:pPr>
      <w:r w:rsidRPr="00A81682">
        <w:rPr>
          <w:rFonts w:cs="Arial"/>
          <w:sz w:val="22"/>
          <w:szCs w:val="22"/>
        </w:rPr>
        <w:t>Make connections to Line (~), Load (~), Panel (N)eutral, and Load (N)eutral terminals.</w:t>
      </w:r>
    </w:p>
    <w:p w14:paraId="7F93F529" w14:textId="5FB0FBCE" w:rsidR="00FE1EA8" w:rsidRPr="00A81682" w:rsidRDefault="00FE1EA8" w:rsidP="00D213EA">
      <w:pPr>
        <w:ind w:left="450"/>
        <w:rPr>
          <w:rFonts w:cs="Arial"/>
          <w:sz w:val="22"/>
          <w:szCs w:val="22"/>
        </w:rPr>
      </w:pPr>
      <w:r w:rsidRPr="00A81682">
        <w:rPr>
          <w:rFonts w:cs="Arial"/>
          <w:sz w:val="22"/>
          <w:szCs w:val="22"/>
        </w:rPr>
        <w:t>Apply</w:t>
      </w:r>
      <w:r w:rsidR="008F443F" w:rsidRPr="00A81682">
        <w:rPr>
          <w:rFonts w:cs="Arial"/>
          <w:snapToGrid w:val="0"/>
          <w:sz w:val="22"/>
          <w:szCs w:val="22"/>
        </w:rPr>
        <w:t xml:space="preserve"> </w:t>
      </w:r>
      <w:commentRangeStart w:id="90"/>
      <w:r w:rsidR="008F443F" w:rsidRPr="00943164">
        <w:rPr>
          <w:rFonts w:cs="Arial"/>
          <w:b/>
          <w:bCs/>
          <w:snapToGrid w:val="0"/>
          <w:sz w:val="22"/>
          <w:szCs w:val="22"/>
        </w:rPr>
        <w:t>a</w:t>
      </w:r>
      <w:commentRangeEnd w:id="90"/>
      <w:r w:rsidR="00C353FE">
        <w:rPr>
          <w:rStyle w:val="CommentReference"/>
          <w:i/>
          <w:color w:val="FF0000"/>
          <w:lang w:val="fr-FR" w:eastAsia="fr-FR"/>
        </w:rPr>
        <w:commentReference w:id="90"/>
      </w:r>
      <w:r w:rsidR="008F443F" w:rsidRPr="00A81682">
        <w:rPr>
          <w:rFonts w:cs="Arial"/>
          <w:snapToGrid w:val="0"/>
          <w:sz w:val="22"/>
          <w:szCs w:val="22"/>
        </w:rPr>
        <w:t xml:space="preserve"> </w:t>
      </w:r>
      <w:r w:rsidRPr="00A81682">
        <w:rPr>
          <w:rFonts w:cs="Arial"/>
          <w:sz w:val="22"/>
          <w:szCs w:val="22"/>
        </w:rPr>
        <w:t>102</w:t>
      </w:r>
      <w:r w:rsidR="0047517F">
        <w:rPr>
          <w:rFonts w:cs="Arial"/>
          <w:sz w:val="22"/>
          <w:szCs w:val="22"/>
        </w:rPr>
        <w:t xml:space="preserve"> </w:t>
      </w:r>
      <w:r w:rsidRPr="00A81682">
        <w:rPr>
          <w:rFonts w:cs="Arial"/>
          <w:sz w:val="22"/>
          <w:szCs w:val="22"/>
        </w:rPr>
        <w:t>VAC</w:t>
      </w:r>
      <w:r w:rsidR="00B53235" w:rsidRPr="00A81682">
        <w:rPr>
          <w:rFonts w:cs="Arial"/>
          <w:sz w:val="22"/>
          <w:szCs w:val="22"/>
        </w:rPr>
        <w:t>,</w:t>
      </w:r>
      <w:r w:rsidRPr="00A81682">
        <w:rPr>
          <w:rFonts w:cs="Arial"/>
          <w:sz w:val="22"/>
          <w:szCs w:val="22"/>
        </w:rPr>
        <w:t xml:space="preserve"> 60</w:t>
      </w:r>
      <w:r w:rsidR="0047517F">
        <w:rPr>
          <w:rFonts w:cs="Arial"/>
          <w:sz w:val="22"/>
          <w:szCs w:val="22"/>
        </w:rPr>
        <w:t xml:space="preserve"> </w:t>
      </w:r>
      <w:r w:rsidRPr="00A81682">
        <w:rPr>
          <w:rFonts w:cs="Arial"/>
          <w:sz w:val="22"/>
          <w:szCs w:val="22"/>
        </w:rPr>
        <w:t xml:space="preserve">Hz sine wave to Line (~) </w:t>
      </w:r>
      <w:r w:rsidR="0044217E" w:rsidRPr="00A81682">
        <w:rPr>
          <w:rFonts w:cs="Arial"/>
          <w:sz w:val="22"/>
          <w:szCs w:val="22"/>
        </w:rPr>
        <w:t>and Panel (N)eutral terminals.</w:t>
      </w:r>
    </w:p>
    <w:p w14:paraId="6A311204" w14:textId="77777777" w:rsidR="00FE1EA8" w:rsidRPr="00A81682" w:rsidRDefault="00FE1EA8" w:rsidP="00D213EA">
      <w:pPr>
        <w:ind w:left="450"/>
        <w:rPr>
          <w:rFonts w:cs="Arial"/>
          <w:sz w:val="22"/>
          <w:szCs w:val="22"/>
        </w:rPr>
      </w:pPr>
      <w:r w:rsidRPr="00A81682">
        <w:rPr>
          <w:rFonts w:cs="Arial"/>
          <w:sz w:val="22"/>
          <w:szCs w:val="22"/>
        </w:rPr>
        <w:t>Ensure breaker is in the ON (closed) position.</w:t>
      </w:r>
    </w:p>
    <w:p w14:paraId="778D017C" w14:textId="77777777" w:rsidR="00FE1EA8" w:rsidRPr="00A81682" w:rsidRDefault="00FE1EA8" w:rsidP="00D213EA">
      <w:pPr>
        <w:ind w:left="450"/>
        <w:rPr>
          <w:rFonts w:cs="Arial"/>
          <w:sz w:val="22"/>
          <w:szCs w:val="22"/>
        </w:rPr>
      </w:pPr>
      <w:r w:rsidRPr="00A81682">
        <w:rPr>
          <w:rFonts w:cs="Arial"/>
          <w:sz w:val="22"/>
          <w:szCs w:val="22"/>
        </w:rPr>
        <w:t>Depress PTT button.</w:t>
      </w:r>
    </w:p>
    <w:p w14:paraId="777EF0AC" w14:textId="23B9056C" w:rsidR="00FE1EA8" w:rsidRPr="00A81682" w:rsidRDefault="00FE1EA8" w:rsidP="00D213EA">
      <w:pPr>
        <w:ind w:left="450"/>
        <w:rPr>
          <w:rFonts w:cs="Arial"/>
          <w:snapToGrid w:val="0"/>
        </w:rPr>
      </w:pPr>
      <w:r w:rsidRPr="00A81682">
        <w:rPr>
          <w:rFonts w:cs="Arial"/>
          <w:sz w:val="22"/>
          <w:szCs w:val="22"/>
        </w:rPr>
        <w:t>Breaker MUST</w:t>
      </w:r>
      <w:r w:rsidRPr="00A81682">
        <w:rPr>
          <w:rFonts w:cs="Arial"/>
          <w:snapToGrid w:val="0"/>
          <w:sz w:val="22"/>
          <w:szCs w:val="22"/>
        </w:rPr>
        <w:t xml:space="preserve"> open within</w:t>
      </w:r>
      <w:r w:rsidR="00254559" w:rsidRPr="00A81682">
        <w:rPr>
          <w:rFonts w:cs="Arial"/>
          <w:snapToGrid w:val="0"/>
          <w:sz w:val="22"/>
          <w:szCs w:val="22"/>
        </w:rPr>
        <w:t xml:space="preserve"> 500</w:t>
      </w:r>
      <w:r w:rsidR="0047517F">
        <w:rPr>
          <w:rFonts w:cs="Arial"/>
          <w:snapToGrid w:val="0"/>
          <w:sz w:val="22"/>
          <w:szCs w:val="22"/>
        </w:rPr>
        <w:t xml:space="preserve"> </w:t>
      </w:r>
      <w:r w:rsidR="00254559" w:rsidRPr="00A81682">
        <w:rPr>
          <w:rFonts w:cs="Arial"/>
          <w:snapToGrid w:val="0"/>
          <w:sz w:val="22"/>
          <w:szCs w:val="22"/>
        </w:rPr>
        <w:t>mS</w:t>
      </w:r>
    </w:p>
    <w:p w14:paraId="5BE3F5C9" w14:textId="77777777" w:rsidR="00FE1EA8" w:rsidRPr="00A81682" w:rsidRDefault="00FE1EA8" w:rsidP="00A81682">
      <w:pPr>
        <w:ind w:left="450"/>
        <w:rPr>
          <w:rFonts w:cs="Arial"/>
          <w:snapToGrid w:val="0"/>
        </w:rPr>
      </w:pPr>
    </w:p>
    <w:p w14:paraId="71CC9D34" w14:textId="4DE1F31E" w:rsidR="007D2423" w:rsidRPr="00A81682" w:rsidRDefault="00FE1EA8" w:rsidP="007D2423">
      <w:pPr>
        <w:pStyle w:val="Heading5"/>
        <w:numPr>
          <w:ilvl w:val="0"/>
          <w:numId w:val="2"/>
        </w:numPr>
        <w:tabs>
          <w:tab w:val="clear" w:pos="360"/>
          <w:tab w:val="num" w:pos="810"/>
        </w:tabs>
        <w:spacing w:before="0" w:after="0"/>
        <w:ind w:left="810"/>
        <w:rPr>
          <w:rFonts w:cs="Arial"/>
          <w:snapToGrid w:val="0"/>
          <w:sz w:val="20"/>
          <w:szCs w:val="20"/>
        </w:rPr>
      </w:pPr>
      <w:r w:rsidRPr="00A81682">
        <w:rPr>
          <w:rFonts w:cs="Arial"/>
          <w:b w:val="0"/>
          <w:sz w:val="22"/>
          <w:szCs w:val="22"/>
          <w:u w:val="single"/>
        </w:rPr>
        <w:t>Measurement</w:t>
      </w:r>
      <w:r w:rsidRPr="00A81682">
        <w:rPr>
          <w:rFonts w:cs="Arial"/>
          <w:b w:val="0"/>
          <w:sz w:val="20"/>
          <w:szCs w:val="20"/>
          <w:u w:val="single"/>
        </w:rPr>
        <w:t>:</w:t>
      </w:r>
      <w:r w:rsidR="007D2423" w:rsidRPr="00A81682">
        <w:rPr>
          <w:rFonts w:cs="Arial"/>
          <w:snapToGrid w:val="0"/>
          <w:sz w:val="20"/>
          <w:szCs w:val="20"/>
        </w:rPr>
        <w:t xml:space="preserve"> </w:t>
      </w:r>
    </w:p>
    <w:p w14:paraId="51B7B78B" w14:textId="0C11D62E" w:rsidR="007D2423" w:rsidRPr="00A81682" w:rsidRDefault="007D2423" w:rsidP="007D2423">
      <w:pPr>
        <w:ind w:left="450"/>
        <w:rPr>
          <w:rFonts w:cs="Arial"/>
          <w:sz w:val="22"/>
          <w:szCs w:val="22"/>
        </w:rPr>
      </w:pPr>
      <w:r w:rsidRPr="00A81682">
        <w:rPr>
          <w:rFonts w:cs="Arial"/>
          <w:sz w:val="22"/>
          <w:szCs w:val="22"/>
        </w:rPr>
        <w:t>Presence of 102</w:t>
      </w:r>
      <w:r w:rsidR="0047517F">
        <w:rPr>
          <w:rFonts w:cs="Arial"/>
          <w:sz w:val="22"/>
          <w:szCs w:val="22"/>
        </w:rPr>
        <w:t xml:space="preserve"> </w:t>
      </w:r>
      <w:r w:rsidRPr="00A81682">
        <w:rPr>
          <w:rFonts w:cs="Arial"/>
          <w:sz w:val="22"/>
          <w:szCs w:val="22"/>
        </w:rPr>
        <w:t>VAC at Load (~) terminal to determine state of breaker.</w:t>
      </w:r>
    </w:p>
    <w:p w14:paraId="6FE44C11" w14:textId="111DF023" w:rsidR="00CD2C0D" w:rsidRPr="00A81682" w:rsidRDefault="00CD2C0D" w:rsidP="007D2423">
      <w:pPr>
        <w:ind w:left="450"/>
        <w:rPr>
          <w:rFonts w:cs="Arial"/>
          <w:sz w:val="22"/>
          <w:szCs w:val="22"/>
        </w:rPr>
      </w:pPr>
      <w:r w:rsidRPr="00A81682">
        <w:rPr>
          <w:rFonts w:cs="Arial"/>
          <w:sz w:val="22"/>
          <w:szCs w:val="22"/>
        </w:rPr>
        <w:t>On failure, report fault code “F2”.</w:t>
      </w:r>
    </w:p>
    <w:p w14:paraId="562286CF" w14:textId="77777777" w:rsidR="00BE47DD" w:rsidRPr="00A81682" w:rsidRDefault="00BE47DD" w:rsidP="00BE47DD">
      <w:pPr>
        <w:ind w:left="450"/>
        <w:rPr>
          <w:rFonts w:cs="Arial"/>
          <w:sz w:val="22"/>
          <w:szCs w:val="22"/>
        </w:rPr>
      </w:pPr>
    </w:p>
    <w:p w14:paraId="2F1CF3E5" w14:textId="652EDF1C" w:rsidR="00316B2F" w:rsidRDefault="00BE47DD" w:rsidP="00BE47DD">
      <w:pPr>
        <w:ind w:left="450"/>
        <w:rPr>
          <w:rFonts w:cs="Arial"/>
          <w:sz w:val="22"/>
          <w:szCs w:val="22"/>
        </w:rPr>
      </w:pPr>
      <w:r w:rsidRPr="00A81682">
        <w:rPr>
          <w:rFonts w:cs="Arial"/>
          <w:sz w:val="22"/>
          <w:szCs w:val="22"/>
        </w:rPr>
        <w:t>End of test</w:t>
      </w:r>
      <w:r w:rsidR="00316B2F" w:rsidRPr="00A81682">
        <w:rPr>
          <w:rFonts w:cs="Arial"/>
          <w:sz w:val="22"/>
          <w:szCs w:val="22"/>
        </w:rPr>
        <w:t xml:space="preserve"> </w:t>
      </w:r>
    </w:p>
    <w:p w14:paraId="00D72D6A" w14:textId="5EC14F77" w:rsidR="00FB15ED" w:rsidRDefault="00FB15ED">
      <w:pPr>
        <w:rPr>
          <w:rFonts w:cs="Arial"/>
          <w:sz w:val="22"/>
          <w:szCs w:val="22"/>
        </w:rPr>
      </w:pPr>
      <w:r>
        <w:rPr>
          <w:rFonts w:cs="Arial"/>
          <w:sz w:val="22"/>
          <w:szCs w:val="22"/>
        </w:rPr>
        <w:br w:type="page"/>
      </w:r>
    </w:p>
    <w:p w14:paraId="39127D7E" w14:textId="77777777" w:rsidR="00FF4EFE" w:rsidRPr="00A81682" w:rsidRDefault="00FF4EFE" w:rsidP="00A81682">
      <w:pPr>
        <w:pStyle w:val="Header"/>
        <w:tabs>
          <w:tab w:val="clear" w:pos="9072"/>
        </w:tabs>
        <w:ind w:left="450"/>
        <w:jc w:val="both"/>
        <w:rPr>
          <w:rFonts w:cs="Arial"/>
          <w:sz w:val="22"/>
          <w:szCs w:val="22"/>
        </w:rPr>
      </w:pPr>
    </w:p>
    <w:p w14:paraId="64414737" w14:textId="30F0E742" w:rsidR="001D6C9D" w:rsidRDefault="001D6C9D" w:rsidP="001D6C9D">
      <w:pPr>
        <w:pStyle w:val="Heading1"/>
        <w:ind w:left="432" w:hanging="432"/>
      </w:pPr>
      <w:bookmarkStart w:id="91" w:name="_Toc128040354"/>
      <w:r>
        <w:t xml:space="preserve">Test Functions </w:t>
      </w:r>
      <w:r w:rsidRPr="001D6C9D">
        <w:rPr>
          <w:i/>
          <w:color w:val="FF0000"/>
        </w:rPr>
        <w:t>(</w:t>
      </w:r>
      <w:r w:rsidR="00AB1618">
        <w:rPr>
          <w:i/>
          <w:color w:val="FF0000"/>
        </w:rPr>
        <w:t>CAFI</w:t>
      </w:r>
      <w:r w:rsidRPr="001D6C9D">
        <w:rPr>
          <w:i/>
          <w:color w:val="FF0000"/>
        </w:rPr>
        <w:t>)</w:t>
      </w:r>
      <w:bookmarkEnd w:id="91"/>
    </w:p>
    <w:p w14:paraId="7BD47327" w14:textId="77777777" w:rsidR="00B6456F" w:rsidRPr="0017798E" w:rsidRDefault="00B6456F" w:rsidP="00705340">
      <w:pPr>
        <w:pStyle w:val="Heading2"/>
        <w:keepNext w:val="0"/>
        <w:numPr>
          <w:ilvl w:val="1"/>
          <w:numId w:val="5"/>
        </w:numPr>
        <w:spacing w:before="120" w:after="120"/>
        <w:ind w:left="990" w:hanging="540"/>
        <w:rPr>
          <w:bCs w:val="0"/>
        </w:rPr>
      </w:pPr>
      <w:bookmarkStart w:id="92" w:name="_Mag_1"/>
      <w:bookmarkStart w:id="93" w:name="_Toc128040355"/>
      <w:bookmarkEnd w:id="92"/>
      <w:r w:rsidRPr="0017798E">
        <w:rPr>
          <w:bCs w:val="0"/>
        </w:rPr>
        <w:t>Mag</w:t>
      </w:r>
      <w:bookmarkEnd w:id="93"/>
    </w:p>
    <w:p w14:paraId="2052A5F8" w14:textId="77777777" w:rsidR="00B6456F" w:rsidRPr="00A81682" w:rsidRDefault="00B6456F"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1DB5D16B" w14:textId="77777777" w:rsidR="00B6456F" w:rsidRPr="00A81682" w:rsidRDefault="00B6456F" w:rsidP="00B6456F">
      <w:pPr>
        <w:ind w:left="450"/>
        <w:rPr>
          <w:rFonts w:cs="Arial"/>
          <w:color w:val="FF0000"/>
          <w:sz w:val="22"/>
          <w:szCs w:val="22"/>
        </w:rPr>
      </w:pPr>
      <w:r w:rsidRPr="00A81682">
        <w:rPr>
          <w:rFonts w:cs="Arial"/>
          <w:sz w:val="22"/>
          <w:szCs w:val="22"/>
        </w:rPr>
        <w:t>Ensure correct operation of short circuit function.</w:t>
      </w:r>
    </w:p>
    <w:p w14:paraId="632FC3CB" w14:textId="77777777" w:rsidR="00B6456F" w:rsidRPr="00A81682" w:rsidRDefault="00B6456F" w:rsidP="00A81682">
      <w:pPr>
        <w:ind w:left="450" w:right="368"/>
        <w:rPr>
          <w:rFonts w:cs="Arial"/>
          <w:sz w:val="22"/>
          <w:szCs w:val="22"/>
        </w:rPr>
      </w:pPr>
    </w:p>
    <w:p w14:paraId="3A773F5A" w14:textId="77777777" w:rsidR="00B6456F" w:rsidRPr="00A81682" w:rsidRDefault="00B6456F"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0BC63C29" w14:textId="77777777" w:rsidR="00B6456F" w:rsidRPr="00A81682" w:rsidRDefault="00B6456F" w:rsidP="00B6456F">
      <w:pPr>
        <w:ind w:left="450"/>
        <w:rPr>
          <w:rFonts w:cs="Arial"/>
          <w:sz w:val="22"/>
          <w:szCs w:val="22"/>
        </w:rPr>
      </w:pPr>
      <w:r w:rsidRPr="00A81682">
        <w:rPr>
          <w:rFonts w:cs="Arial"/>
          <w:sz w:val="22"/>
          <w:szCs w:val="22"/>
        </w:rPr>
        <w:t>Pass fixed current from Line (~) to Load (N)eutral with breaker in ON position.</w:t>
      </w:r>
    </w:p>
    <w:p w14:paraId="4EFEA9EA" w14:textId="77777777" w:rsidR="00B6456F" w:rsidRPr="00A81682" w:rsidRDefault="00B6456F" w:rsidP="00A81682">
      <w:pPr>
        <w:ind w:left="450"/>
        <w:rPr>
          <w:rFonts w:cs="Arial"/>
          <w:sz w:val="22"/>
          <w:szCs w:val="22"/>
        </w:rPr>
      </w:pPr>
      <w:r w:rsidRPr="00A81682">
        <w:rPr>
          <w:rFonts w:cs="Arial"/>
          <w:sz w:val="22"/>
          <w:szCs w:val="22"/>
        </w:rPr>
        <w:t xml:space="preserve"> </w:t>
      </w:r>
    </w:p>
    <w:p w14:paraId="1AC9589E" w14:textId="77777777" w:rsidR="00B6456F" w:rsidRPr="00A81682" w:rsidRDefault="00B6456F"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39595A60" w14:textId="77777777" w:rsidR="00B6456F" w:rsidRPr="00A81682" w:rsidRDefault="00B6456F" w:rsidP="00B6456F">
      <w:pPr>
        <w:ind w:left="450"/>
        <w:rPr>
          <w:rFonts w:cs="Arial"/>
          <w:sz w:val="22"/>
          <w:szCs w:val="22"/>
        </w:rPr>
      </w:pPr>
      <w:r w:rsidRPr="00A81682">
        <w:rPr>
          <w:rFonts w:cs="Arial"/>
          <w:sz w:val="22"/>
          <w:szCs w:val="22"/>
        </w:rPr>
        <w:t>Make connections to Line (~), Load (~), Panel (N)eutral, and Load (N)eutral terminals.</w:t>
      </w:r>
    </w:p>
    <w:p w14:paraId="33ECD876" w14:textId="7B0E0B6D" w:rsidR="00B6456F" w:rsidRPr="00A81682" w:rsidRDefault="00B6456F" w:rsidP="00B6456F">
      <w:pPr>
        <w:ind w:left="450"/>
        <w:rPr>
          <w:rFonts w:cs="Arial"/>
          <w:sz w:val="22"/>
          <w:szCs w:val="22"/>
        </w:rPr>
      </w:pPr>
      <w:r w:rsidRPr="00510DA0">
        <w:rPr>
          <w:rFonts w:cs="Arial"/>
          <w:sz w:val="22"/>
          <w:szCs w:val="22"/>
        </w:rPr>
        <w:t>Apply</w:t>
      </w:r>
      <w:r w:rsidR="008F443F" w:rsidRPr="00510DA0">
        <w:rPr>
          <w:rFonts w:cs="Arial"/>
          <w:snapToGrid w:val="0"/>
          <w:sz w:val="22"/>
          <w:szCs w:val="22"/>
        </w:rPr>
        <w:t xml:space="preserve"> </w:t>
      </w:r>
      <w:commentRangeStart w:id="94"/>
      <w:r w:rsidR="008F443F" w:rsidRPr="00510DA0">
        <w:rPr>
          <w:rFonts w:cs="Arial"/>
          <w:b/>
          <w:bCs/>
          <w:snapToGrid w:val="0"/>
          <w:sz w:val="22"/>
          <w:szCs w:val="22"/>
        </w:rPr>
        <w:t>a</w:t>
      </w:r>
      <w:commentRangeEnd w:id="94"/>
      <w:r w:rsidR="00510DA0" w:rsidRPr="00510DA0">
        <w:rPr>
          <w:rStyle w:val="CommentReference"/>
          <w:i/>
          <w:lang w:val="fr-FR" w:eastAsia="fr-FR"/>
        </w:rPr>
        <w:commentReference w:id="94"/>
      </w:r>
      <w:r w:rsidR="008F443F" w:rsidRPr="00A81682">
        <w:rPr>
          <w:rFonts w:cs="Arial"/>
          <w:snapToGrid w:val="0"/>
          <w:sz w:val="22"/>
          <w:szCs w:val="22"/>
        </w:rPr>
        <w:t xml:space="preserve"> </w:t>
      </w:r>
      <w:r w:rsidRPr="00A81682">
        <w:rPr>
          <w:rFonts w:cs="Arial"/>
          <w:sz w:val="22"/>
          <w:szCs w:val="22"/>
        </w:rPr>
        <w:t>102</w:t>
      </w:r>
      <w:r w:rsidR="0047517F">
        <w:rPr>
          <w:rFonts w:cs="Arial"/>
          <w:sz w:val="22"/>
          <w:szCs w:val="22"/>
        </w:rPr>
        <w:t xml:space="preserve"> </w:t>
      </w:r>
      <w:r w:rsidRPr="00A81682">
        <w:rPr>
          <w:rFonts w:cs="Arial"/>
          <w:sz w:val="22"/>
          <w:szCs w:val="22"/>
        </w:rPr>
        <w:t>VAC</w:t>
      </w:r>
      <w:r w:rsidR="00B53235" w:rsidRPr="00A81682">
        <w:rPr>
          <w:rFonts w:cs="Arial"/>
          <w:sz w:val="22"/>
          <w:szCs w:val="22"/>
        </w:rPr>
        <w:t>,</w:t>
      </w:r>
      <w:r w:rsidRPr="00A81682">
        <w:rPr>
          <w:rFonts w:cs="Arial"/>
          <w:sz w:val="22"/>
          <w:szCs w:val="22"/>
        </w:rPr>
        <w:t xml:space="preserve"> 60</w:t>
      </w:r>
      <w:r w:rsidR="0047517F">
        <w:rPr>
          <w:rFonts w:cs="Arial"/>
          <w:sz w:val="22"/>
          <w:szCs w:val="22"/>
        </w:rPr>
        <w:t xml:space="preserve"> </w:t>
      </w:r>
      <w:r w:rsidRPr="00A81682">
        <w:rPr>
          <w:rFonts w:cs="Arial"/>
          <w:sz w:val="22"/>
          <w:szCs w:val="22"/>
        </w:rPr>
        <w:t xml:space="preserve">Hz sine wave to Line (~) </w:t>
      </w:r>
      <w:r w:rsidR="00F25287" w:rsidRPr="00A81682">
        <w:rPr>
          <w:rFonts w:cs="Arial"/>
          <w:sz w:val="22"/>
          <w:szCs w:val="22"/>
        </w:rPr>
        <w:t>and Panel (N)eutral terminals.</w:t>
      </w:r>
    </w:p>
    <w:p w14:paraId="2038FA90" w14:textId="77777777" w:rsidR="00B6456F" w:rsidRPr="00A81682" w:rsidRDefault="00B6456F" w:rsidP="00B6456F">
      <w:pPr>
        <w:ind w:left="450"/>
        <w:rPr>
          <w:rFonts w:cs="Arial"/>
          <w:sz w:val="22"/>
          <w:szCs w:val="22"/>
        </w:rPr>
      </w:pPr>
      <w:r w:rsidRPr="00A81682">
        <w:rPr>
          <w:rFonts w:cs="Arial"/>
          <w:sz w:val="22"/>
          <w:szCs w:val="22"/>
        </w:rPr>
        <w:t>Ensure breaker is in the ON (closed) position.</w:t>
      </w:r>
    </w:p>
    <w:p w14:paraId="44F13C08" w14:textId="2352634D" w:rsidR="00B6456F" w:rsidRPr="00A81682" w:rsidRDefault="00B6456F" w:rsidP="00B6456F">
      <w:pPr>
        <w:ind w:left="450"/>
        <w:rPr>
          <w:rFonts w:cs="Arial"/>
          <w:sz w:val="22"/>
          <w:szCs w:val="22"/>
        </w:rPr>
      </w:pPr>
      <w:r w:rsidRPr="00A81682">
        <w:rPr>
          <w:rFonts w:cs="Arial"/>
          <w:sz w:val="22"/>
          <w:szCs w:val="22"/>
        </w:rPr>
        <w:t>Remove 102</w:t>
      </w:r>
      <w:r w:rsidR="0047517F">
        <w:rPr>
          <w:rFonts w:cs="Arial"/>
          <w:sz w:val="22"/>
          <w:szCs w:val="22"/>
        </w:rPr>
        <w:t xml:space="preserve"> </w:t>
      </w:r>
      <w:r w:rsidRPr="00A81682">
        <w:rPr>
          <w:rFonts w:cs="Arial"/>
          <w:sz w:val="22"/>
          <w:szCs w:val="22"/>
        </w:rPr>
        <w:t>VAC</w:t>
      </w:r>
      <w:r w:rsidR="00B53235" w:rsidRPr="00A81682">
        <w:rPr>
          <w:rFonts w:cs="Arial"/>
          <w:sz w:val="22"/>
          <w:szCs w:val="22"/>
        </w:rPr>
        <w:t>,</w:t>
      </w:r>
      <w:r w:rsidRPr="00A81682">
        <w:rPr>
          <w:rFonts w:cs="Arial"/>
          <w:sz w:val="22"/>
          <w:szCs w:val="22"/>
        </w:rPr>
        <w:t xml:space="preserve"> from breaker</w:t>
      </w:r>
    </w:p>
    <w:p w14:paraId="7598D0F3" w14:textId="7D2D3588" w:rsidR="00B6456F" w:rsidRPr="00A81682" w:rsidRDefault="00B6456F" w:rsidP="00B6456F">
      <w:pPr>
        <w:ind w:left="450"/>
        <w:rPr>
          <w:rFonts w:cs="Arial"/>
          <w:sz w:val="22"/>
          <w:szCs w:val="22"/>
        </w:rPr>
      </w:pPr>
      <w:r w:rsidRPr="00A81682">
        <w:rPr>
          <w:rFonts w:cs="Arial"/>
          <w:sz w:val="22"/>
          <w:szCs w:val="22"/>
        </w:rPr>
        <w:t>Pass 1 line cycle of 260</w:t>
      </w:r>
      <w:r w:rsidR="0047517F">
        <w:rPr>
          <w:rFonts w:cs="Arial"/>
          <w:sz w:val="22"/>
          <w:szCs w:val="22"/>
        </w:rPr>
        <w:t xml:space="preserve"> </w:t>
      </w:r>
      <w:r w:rsidRPr="00A81682">
        <w:rPr>
          <w:rFonts w:cs="Arial"/>
          <w:sz w:val="22"/>
          <w:szCs w:val="22"/>
        </w:rPr>
        <w:t>A</w:t>
      </w:r>
      <w:r w:rsidR="008548B0" w:rsidRPr="00A81682">
        <w:rPr>
          <w:rFonts w:cs="Arial"/>
          <w:sz w:val="22"/>
          <w:szCs w:val="22"/>
        </w:rPr>
        <w:t>rms</w:t>
      </w:r>
      <w:r w:rsidRPr="00A81682">
        <w:rPr>
          <w:rFonts w:cs="Arial"/>
          <w:sz w:val="22"/>
          <w:szCs w:val="22"/>
        </w:rPr>
        <w:t xml:space="preserve"> </w:t>
      </w:r>
      <w:r w:rsidR="00983FE5" w:rsidRPr="00A81682">
        <w:rPr>
          <w:rFonts w:cs="Arial"/>
          <w:sz w:val="22"/>
          <w:szCs w:val="22"/>
        </w:rPr>
        <w:t>60</w:t>
      </w:r>
      <w:r w:rsidR="0047517F">
        <w:rPr>
          <w:rFonts w:cs="Arial"/>
          <w:sz w:val="22"/>
          <w:szCs w:val="22"/>
        </w:rPr>
        <w:t xml:space="preserve"> </w:t>
      </w:r>
      <w:r w:rsidR="00983FE5" w:rsidRPr="00A81682">
        <w:rPr>
          <w:rFonts w:cs="Arial"/>
          <w:sz w:val="22"/>
          <w:szCs w:val="22"/>
        </w:rPr>
        <w:t xml:space="preserve">Hz </w:t>
      </w:r>
      <w:r w:rsidRPr="00A81682">
        <w:rPr>
          <w:rFonts w:cs="Arial"/>
          <w:sz w:val="22"/>
          <w:szCs w:val="22"/>
        </w:rPr>
        <w:t>from L</w:t>
      </w:r>
      <w:r w:rsidR="006D1CC8" w:rsidRPr="00A81682">
        <w:rPr>
          <w:rFonts w:cs="Arial"/>
          <w:sz w:val="22"/>
          <w:szCs w:val="22"/>
        </w:rPr>
        <w:t>ine</w:t>
      </w:r>
      <w:r w:rsidRPr="00A81682">
        <w:rPr>
          <w:rFonts w:cs="Arial"/>
          <w:sz w:val="22"/>
          <w:szCs w:val="22"/>
        </w:rPr>
        <w:t xml:space="preserve"> (~) to L</w:t>
      </w:r>
      <w:r w:rsidR="006D1CC8" w:rsidRPr="00A81682">
        <w:rPr>
          <w:rFonts w:cs="Arial"/>
          <w:sz w:val="22"/>
          <w:szCs w:val="22"/>
        </w:rPr>
        <w:t>oad</w:t>
      </w:r>
      <w:r w:rsidRPr="00A81682">
        <w:rPr>
          <w:rFonts w:cs="Arial"/>
          <w:sz w:val="22"/>
          <w:szCs w:val="22"/>
        </w:rPr>
        <w:t xml:space="preserve"> (~) terminals.</w:t>
      </w:r>
    </w:p>
    <w:p w14:paraId="0294F683" w14:textId="77777777" w:rsidR="00B6456F" w:rsidRPr="00A81682" w:rsidRDefault="00B6456F" w:rsidP="00B6456F">
      <w:pPr>
        <w:ind w:left="450"/>
        <w:rPr>
          <w:rFonts w:cs="Arial"/>
          <w:snapToGrid w:val="0"/>
          <w:sz w:val="22"/>
          <w:szCs w:val="22"/>
        </w:rPr>
      </w:pPr>
      <w:r w:rsidRPr="00A81682">
        <w:rPr>
          <w:rFonts w:cs="Arial"/>
          <w:sz w:val="22"/>
          <w:szCs w:val="22"/>
        </w:rPr>
        <w:t>Breaker</w:t>
      </w:r>
      <w:r w:rsidRPr="00A81682">
        <w:rPr>
          <w:rFonts w:cs="Arial"/>
          <w:snapToGrid w:val="0"/>
          <w:sz w:val="22"/>
          <w:szCs w:val="22"/>
        </w:rPr>
        <w:t xml:space="preserve"> MUST open after 1 line cycle.</w:t>
      </w:r>
    </w:p>
    <w:p w14:paraId="27C1B95D" w14:textId="1D4A3802" w:rsidR="00B6456F" w:rsidRPr="00A81682" w:rsidRDefault="00B6456F" w:rsidP="00B6456F">
      <w:pPr>
        <w:ind w:left="450"/>
        <w:rPr>
          <w:rFonts w:cs="Arial"/>
          <w:sz w:val="22"/>
          <w:szCs w:val="22"/>
        </w:rPr>
      </w:pPr>
      <w:r w:rsidRPr="00A81682">
        <w:rPr>
          <w:rFonts w:cs="Arial"/>
          <w:sz w:val="22"/>
          <w:szCs w:val="22"/>
        </w:rPr>
        <w:t>Apply</w:t>
      </w:r>
      <w:r w:rsidR="008F443F" w:rsidRPr="00A81682">
        <w:rPr>
          <w:rFonts w:cs="Arial"/>
          <w:snapToGrid w:val="0"/>
          <w:sz w:val="22"/>
          <w:szCs w:val="22"/>
        </w:rPr>
        <w:t xml:space="preserve"> </w:t>
      </w:r>
      <w:commentRangeStart w:id="95"/>
      <w:r w:rsidR="008F443F" w:rsidRPr="00510DA0">
        <w:rPr>
          <w:rFonts w:cs="Arial"/>
          <w:b/>
          <w:bCs/>
          <w:snapToGrid w:val="0"/>
          <w:sz w:val="22"/>
          <w:szCs w:val="22"/>
        </w:rPr>
        <w:t>a</w:t>
      </w:r>
      <w:commentRangeEnd w:id="95"/>
      <w:r w:rsidR="00510DA0">
        <w:rPr>
          <w:rStyle w:val="CommentReference"/>
          <w:i/>
          <w:color w:val="FF0000"/>
          <w:lang w:val="fr-FR" w:eastAsia="fr-FR"/>
        </w:rPr>
        <w:commentReference w:id="95"/>
      </w:r>
      <w:r w:rsidR="008F443F" w:rsidRPr="00A81682">
        <w:rPr>
          <w:rFonts w:cs="Arial"/>
          <w:snapToGrid w:val="0"/>
          <w:sz w:val="22"/>
          <w:szCs w:val="22"/>
        </w:rPr>
        <w:t xml:space="preserve"> </w:t>
      </w:r>
      <w:r w:rsidRPr="00A81682">
        <w:rPr>
          <w:rFonts w:cs="Arial"/>
          <w:sz w:val="22"/>
          <w:szCs w:val="22"/>
        </w:rPr>
        <w:t>102</w:t>
      </w:r>
      <w:r w:rsidR="0047517F">
        <w:rPr>
          <w:rFonts w:cs="Arial"/>
          <w:sz w:val="22"/>
          <w:szCs w:val="22"/>
        </w:rPr>
        <w:t xml:space="preserve"> </w:t>
      </w:r>
      <w:r w:rsidRPr="00A81682">
        <w:rPr>
          <w:rFonts w:cs="Arial"/>
          <w:sz w:val="22"/>
          <w:szCs w:val="22"/>
        </w:rPr>
        <w:t>VAC</w:t>
      </w:r>
      <w:r w:rsidR="00B53235" w:rsidRPr="00A81682">
        <w:rPr>
          <w:rFonts w:cs="Arial"/>
          <w:sz w:val="22"/>
          <w:szCs w:val="22"/>
        </w:rPr>
        <w:t>,</w:t>
      </w:r>
      <w:r w:rsidRPr="00A81682">
        <w:rPr>
          <w:rFonts w:cs="Arial"/>
          <w:sz w:val="22"/>
          <w:szCs w:val="22"/>
        </w:rPr>
        <w:t xml:space="preserve"> 60</w:t>
      </w:r>
      <w:r w:rsidR="0047517F">
        <w:rPr>
          <w:rFonts w:cs="Arial"/>
          <w:sz w:val="22"/>
          <w:szCs w:val="22"/>
        </w:rPr>
        <w:t xml:space="preserve"> </w:t>
      </w:r>
      <w:r w:rsidRPr="00A81682">
        <w:rPr>
          <w:rFonts w:cs="Arial"/>
          <w:sz w:val="22"/>
          <w:szCs w:val="22"/>
        </w:rPr>
        <w:t xml:space="preserve">Hz sine wave to Line (~) </w:t>
      </w:r>
      <w:r w:rsidR="00F25287" w:rsidRPr="00A81682">
        <w:rPr>
          <w:rFonts w:cs="Arial"/>
          <w:sz w:val="22"/>
          <w:szCs w:val="22"/>
        </w:rPr>
        <w:t>and Panel (N)eutral terminals.</w:t>
      </w:r>
    </w:p>
    <w:p w14:paraId="4DF0D9FC" w14:textId="77777777" w:rsidR="00B6456F" w:rsidRPr="00A81682" w:rsidRDefault="00B6456F" w:rsidP="00A81682">
      <w:pPr>
        <w:ind w:left="450"/>
        <w:rPr>
          <w:rFonts w:cs="Arial"/>
          <w:snapToGrid w:val="0"/>
          <w:color w:val="FF0000"/>
          <w:sz w:val="22"/>
          <w:szCs w:val="22"/>
        </w:rPr>
      </w:pPr>
    </w:p>
    <w:p w14:paraId="2BE7880B" w14:textId="77777777" w:rsidR="00B6456F" w:rsidRPr="00A81682" w:rsidRDefault="00B6456F" w:rsidP="00705340">
      <w:pPr>
        <w:pStyle w:val="Heading5"/>
        <w:numPr>
          <w:ilvl w:val="0"/>
          <w:numId w:val="2"/>
        </w:numPr>
        <w:tabs>
          <w:tab w:val="clear" w:pos="360"/>
          <w:tab w:val="num" w:pos="810"/>
        </w:tabs>
        <w:spacing w:before="0" w:after="0"/>
        <w:ind w:left="810"/>
        <w:rPr>
          <w:rFonts w:cs="Arial"/>
          <w:b w:val="0"/>
          <w:i w:val="0"/>
          <w:sz w:val="22"/>
          <w:szCs w:val="22"/>
          <w:u w:val="single"/>
        </w:rPr>
      </w:pPr>
      <w:r w:rsidRPr="00A81682">
        <w:rPr>
          <w:rFonts w:cs="Arial"/>
          <w:b w:val="0"/>
          <w:sz w:val="22"/>
          <w:szCs w:val="22"/>
          <w:u w:val="single"/>
        </w:rPr>
        <w:t>Measurement:</w:t>
      </w:r>
    </w:p>
    <w:p w14:paraId="29F4E2B1" w14:textId="435354D5" w:rsidR="00883659" w:rsidRPr="00A81682" w:rsidRDefault="00C71AD6" w:rsidP="00883659">
      <w:pPr>
        <w:ind w:left="450"/>
        <w:rPr>
          <w:rFonts w:cs="Arial"/>
          <w:sz w:val="22"/>
          <w:szCs w:val="22"/>
        </w:rPr>
      </w:pPr>
      <w:r w:rsidRPr="00A81682">
        <w:rPr>
          <w:rFonts w:cs="Arial"/>
          <w:sz w:val="22"/>
          <w:szCs w:val="22"/>
        </w:rPr>
        <w:t>Absence</w:t>
      </w:r>
      <w:r w:rsidR="00B6456F" w:rsidRPr="00A81682">
        <w:rPr>
          <w:rFonts w:cs="Arial"/>
          <w:sz w:val="22"/>
          <w:szCs w:val="22"/>
        </w:rPr>
        <w:t xml:space="preserve"> of 102</w:t>
      </w:r>
      <w:r w:rsidR="0047517F">
        <w:rPr>
          <w:rFonts w:cs="Arial"/>
          <w:sz w:val="22"/>
          <w:szCs w:val="22"/>
        </w:rPr>
        <w:t xml:space="preserve"> </w:t>
      </w:r>
      <w:r w:rsidR="00B6456F" w:rsidRPr="00A81682">
        <w:rPr>
          <w:rFonts w:cs="Arial"/>
          <w:sz w:val="22"/>
          <w:szCs w:val="22"/>
        </w:rPr>
        <w:t>VAC at Load (~) terminal to determine state of breaker.</w:t>
      </w:r>
      <w:r w:rsidR="00883659" w:rsidRPr="00A81682">
        <w:rPr>
          <w:rFonts w:cs="Arial"/>
          <w:sz w:val="22"/>
          <w:szCs w:val="22"/>
        </w:rPr>
        <w:t xml:space="preserve"> </w:t>
      </w:r>
    </w:p>
    <w:p w14:paraId="32A96E9A" w14:textId="6E5C8C33" w:rsidR="00883659" w:rsidRPr="00A81682" w:rsidRDefault="00883659" w:rsidP="00883659">
      <w:pPr>
        <w:ind w:left="450"/>
        <w:rPr>
          <w:rFonts w:cs="Arial"/>
          <w:color w:val="FF0000"/>
          <w:sz w:val="22"/>
          <w:szCs w:val="22"/>
        </w:rPr>
      </w:pPr>
      <w:r w:rsidRPr="00A81682">
        <w:rPr>
          <w:rFonts w:cs="Arial"/>
          <w:sz w:val="22"/>
          <w:szCs w:val="22"/>
        </w:rPr>
        <w:t>On failure, report fault code “F9”.</w:t>
      </w:r>
    </w:p>
    <w:p w14:paraId="2904DCAB" w14:textId="77777777" w:rsidR="00883659" w:rsidRPr="00A81682" w:rsidRDefault="00883659" w:rsidP="00883659">
      <w:pPr>
        <w:ind w:left="450"/>
        <w:rPr>
          <w:rFonts w:cs="Arial"/>
          <w:sz w:val="22"/>
          <w:szCs w:val="22"/>
        </w:rPr>
      </w:pPr>
    </w:p>
    <w:p w14:paraId="27CF5A49" w14:textId="05D0494A" w:rsidR="00B6456F" w:rsidRPr="00A81682" w:rsidRDefault="00B6456F" w:rsidP="00B6456F">
      <w:pPr>
        <w:ind w:left="450"/>
        <w:rPr>
          <w:rFonts w:cs="Arial"/>
          <w:sz w:val="22"/>
          <w:szCs w:val="22"/>
        </w:rPr>
      </w:pPr>
      <w:r w:rsidRPr="00A81682">
        <w:rPr>
          <w:rFonts w:cs="Arial"/>
          <w:sz w:val="22"/>
          <w:szCs w:val="22"/>
        </w:rPr>
        <w:t>End of test</w:t>
      </w:r>
    </w:p>
    <w:p w14:paraId="22983D9A" w14:textId="77777777" w:rsidR="00A81682" w:rsidRPr="00A81682" w:rsidRDefault="00A81682" w:rsidP="00A81682">
      <w:pPr>
        <w:ind w:left="540"/>
        <w:rPr>
          <w:rFonts w:cs="Arial"/>
          <w:sz w:val="22"/>
          <w:szCs w:val="22"/>
        </w:rPr>
      </w:pPr>
    </w:p>
    <w:p w14:paraId="1FFDDCB9" w14:textId="276C5071" w:rsidR="00515567" w:rsidRPr="001C4F87" w:rsidRDefault="00515567" w:rsidP="00705340">
      <w:pPr>
        <w:pStyle w:val="Heading2"/>
        <w:keepNext w:val="0"/>
        <w:numPr>
          <w:ilvl w:val="1"/>
          <w:numId w:val="5"/>
        </w:numPr>
        <w:spacing w:before="120" w:after="120"/>
        <w:ind w:left="990" w:hanging="540"/>
        <w:rPr>
          <w:b w:val="0"/>
          <w:bCs w:val="0"/>
          <w:sz w:val="24"/>
          <w:szCs w:val="24"/>
        </w:rPr>
      </w:pPr>
      <w:bookmarkStart w:id="96" w:name="_Power_On"/>
      <w:bookmarkStart w:id="97" w:name="_Toc128040356"/>
      <w:bookmarkEnd w:id="96"/>
      <w:r w:rsidRPr="00FE1EA8">
        <w:t>Powe</w:t>
      </w:r>
      <w:r>
        <w:t>r On</w:t>
      </w:r>
      <w:bookmarkEnd w:id="97"/>
    </w:p>
    <w:p w14:paraId="69096113" w14:textId="77777777" w:rsidR="00515567" w:rsidRPr="00A81682" w:rsidRDefault="00515567"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Aim of this test: </w:t>
      </w:r>
    </w:p>
    <w:p w14:paraId="27DDF4C3" w14:textId="4DAC63CB" w:rsidR="00515567" w:rsidRPr="00A81682" w:rsidRDefault="32A6C225" w:rsidP="00515567">
      <w:pPr>
        <w:ind w:left="450"/>
        <w:rPr>
          <w:rFonts w:cs="Arial"/>
          <w:sz w:val="22"/>
          <w:szCs w:val="22"/>
        </w:rPr>
      </w:pPr>
      <w:r w:rsidRPr="22E66CB0">
        <w:rPr>
          <w:rFonts w:cs="Arial"/>
          <w:sz w:val="22"/>
          <w:szCs w:val="22"/>
        </w:rPr>
        <w:t xml:space="preserve">Ensure </w:t>
      </w:r>
      <w:commentRangeStart w:id="98"/>
      <w:commentRangeStart w:id="99"/>
      <w:commentRangeStart w:id="100"/>
      <w:r w:rsidR="2B0977D9" w:rsidRPr="22E66CB0">
        <w:rPr>
          <w:rFonts w:cs="Arial"/>
          <w:color w:val="000000" w:themeColor="text1"/>
          <w:sz w:val="22"/>
          <w:szCs w:val="22"/>
        </w:rPr>
        <w:t xml:space="preserve">circuit </w:t>
      </w:r>
      <w:commentRangeEnd w:id="98"/>
      <w:r w:rsidR="00515567">
        <w:rPr>
          <w:rStyle w:val="CommentReference"/>
        </w:rPr>
        <w:commentReference w:id="98"/>
      </w:r>
      <w:commentRangeEnd w:id="99"/>
      <w:r w:rsidR="00515567">
        <w:rPr>
          <w:rStyle w:val="CommentReference"/>
        </w:rPr>
        <w:commentReference w:id="99"/>
      </w:r>
      <w:commentRangeEnd w:id="100"/>
      <w:r w:rsidR="00515567">
        <w:rPr>
          <w:rStyle w:val="CommentReference"/>
        </w:rPr>
        <w:commentReference w:id="100"/>
      </w:r>
      <w:r w:rsidRPr="22E66CB0">
        <w:rPr>
          <w:rFonts w:cs="Arial"/>
          <w:sz w:val="22"/>
          <w:szCs w:val="22"/>
        </w:rPr>
        <w:t>breaker does not open when initially powered.</w:t>
      </w:r>
    </w:p>
    <w:p w14:paraId="0903B509" w14:textId="77777777" w:rsidR="00515567" w:rsidRPr="00A81682" w:rsidRDefault="00515567" w:rsidP="00515567">
      <w:pPr>
        <w:ind w:left="708" w:right="368"/>
        <w:rPr>
          <w:rFonts w:cs="Arial"/>
          <w:sz w:val="22"/>
          <w:szCs w:val="22"/>
        </w:rPr>
      </w:pPr>
    </w:p>
    <w:p w14:paraId="6E44C5BA" w14:textId="77777777" w:rsidR="00515567" w:rsidRPr="00A81682" w:rsidRDefault="00515567"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5F6257E5" w14:textId="152799FE" w:rsidR="00515567" w:rsidRPr="00A81682" w:rsidRDefault="00515567" w:rsidP="00515567">
      <w:pPr>
        <w:ind w:left="450"/>
        <w:rPr>
          <w:rFonts w:cs="Arial"/>
          <w:sz w:val="22"/>
          <w:szCs w:val="22"/>
        </w:rPr>
      </w:pPr>
      <w:r w:rsidRPr="00A81682">
        <w:rPr>
          <w:rFonts w:cs="Arial"/>
          <w:sz w:val="22"/>
          <w:szCs w:val="22"/>
        </w:rPr>
        <w:t>Power breaker in the ON position at 85% nominal line voltage and induce a specific current between Panel (N)eutral and Load (N)eutral terminals.</w:t>
      </w:r>
    </w:p>
    <w:p w14:paraId="5AD2D89D" w14:textId="77777777" w:rsidR="00515567" w:rsidRPr="00A81682" w:rsidRDefault="00515567" w:rsidP="00515567">
      <w:pPr>
        <w:ind w:left="708"/>
        <w:rPr>
          <w:rFonts w:cs="Arial"/>
          <w:sz w:val="22"/>
          <w:szCs w:val="22"/>
        </w:rPr>
      </w:pPr>
    </w:p>
    <w:p w14:paraId="65CCD281" w14:textId="77777777" w:rsidR="00515567" w:rsidRPr="00A81682" w:rsidRDefault="00515567"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Test: </w:t>
      </w:r>
    </w:p>
    <w:p w14:paraId="7DB48609" w14:textId="77777777" w:rsidR="00515567" w:rsidRPr="00A81682" w:rsidRDefault="00515567" w:rsidP="00515567">
      <w:pPr>
        <w:ind w:left="708" w:hanging="258"/>
        <w:rPr>
          <w:rFonts w:cs="Arial"/>
          <w:snapToGrid w:val="0"/>
          <w:sz w:val="22"/>
          <w:szCs w:val="22"/>
        </w:rPr>
      </w:pPr>
      <w:r w:rsidRPr="00A81682">
        <w:rPr>
          <w:rFonts w:cs="Arial"/>
          <w:sz w:val="22"/>
          <w:szCs w:val="22"/>
        </w:rPr>
        <w:t>Make</w:t>
      </w:r>
      <w:r w:rsidRPr="00A81682">
        <w:rPr>
          <w:rFonts w:cs="Arial"/>
          <w:snapToGrid w:val="0"/>
          <w:sz w:val="22"/>
          <w:szCs w:val="22"/>
        </w:rPr>
        <w:t xml:space="preserve"> connections to Line (~), Load (~), Panel (N)eutral, and Load (N)eutral terminals.</w:t>
      </w:r>
    </w:p>
    <w:p w14:paraId="11870C0C" w14:textId="2ACE94A0" w:rsidR="00515567" w:rsidRPr="00A81682" w:rsidRDefault="00515567" w:rsidP="00515567">
      <w:pPr>
        <w:ind w:left="708" w:hanging="258"/>
        <w:rPr>
          <w:rFonts w:cs="Arial"/>
          <w:b/>
          <w:snapToGrid w:val="0"/>
          <w:color w:val="FF0000"/>
          <w:sz w:val="22"/>
          <w:szCs w:val="22"/>
        </w:rPr>
      </w:pPr>
      <w:r w:rsidRPr="00A81682">
        <w:rPr>
          <w:rFonts w:cs="Arial"/>
          <w:snapToGrid w:val="0"/>
          <w:sz w:val="22"/>
          <w:szCs w:val="22"/>
        </w:rPr>
        <w:t>Apply</w:t>
      </w:r>
      <w:r w:rsidR="008F443F" w:rsidRPr="00A81682">
        <w:rPr>
          <w:rFonts w:cs="Arial"/>
          <w:snapToGrid w:val="0"/>
          <w:sz w:val="22"/>
          <w:szCs w:val="22"/>
        </w:rPr>
        <w:t xml:space="preserve"> </w:t>
      </w:r>
      <w:r w:rsidR="008F443F" w:rsidRPr="31F40B9D">
        <w:rPr>
          <w:rFonts w:cs="Arial"/>
          <w:snapToGrid w:val="0"/>
          <w:color w:val="000000" w:themeColor="text1"/>
          <w:sz w:val="22"/>
          <w:szCs w:val="22"/>
        </w:rPr>
        <w:t>a</w:t>
      </w:r>
      <w:r w:rsidR="008F443F" w:rsidRPr="00A81682">
        <w:rPr>
          <w:rFonts w:cs="Arial"/>
          <w:snapToGrid w:val="0"/>
          <w:sz w:val="22"/>
          <w:szCs w:val="22"/>
        </w:rPr>
        <w:t xml:space="preserve"> </w:t>
      </w:r>
      <w:r w:rsidR="005C4851" w:rsidRPr="00A81682">
        <w:rPr>
          <w:rFonts w:cs="Arial"/>
          <w:snapToGrid w:val="0"/>
          <w:sz w:val="22"/>
          <w:szCs w:val="22"/>
        </w:rPr>
        <w:t>102</w:t>
      </w:r>
      <w:r w:rsidR="0047517F">
        <w:rPr>
          <w:rFonts w:cs="Arial"/>
          <w:snapToGrid w:val="0"/>
          <w:sz w:val="22"/>
          <w:szCs w:val="22"/>
        </w:rPr>
        <w:t xml:space="preserve"> </w:t>
      </w:r>
      <w:r w:rsidRPr="00A81682">
        <w:rPr>
          <w:rFonts w:cs="Arial"/>
          <w:snapToGrid w:val="0"/>
          <w:sz w:val="22"/>
          <w:szCs w:val="22"/>
        </w:rPr>
        <w:t>VAC</w:t>
      </w:r>
      <w:r w:rsidR="00B53235" w:rsidRPr="00A81682">
        <w:rPr>
          <w:rFonts w:cs="Arial"/>
          <w:snapToGrid w:val="0"/>
          <w:sz w:val="22"/>
          <w:szCs w:val="22"/>
        </w:rPr>
        <w:t>,</w:t>
      </w:r>
      <w:r w:rsidRPr="00A81682">
        <w:rPr>
          <w:rFonts w:cs="Arial"/>
          <w:snapToGrid w:val="0"/>
          <w:sz w:val="22"/>
          <w:szCs w:val="22"/>
        </w:rPr>
        <w:t xml:space="preserve"> 60</w:t>
      </w:r>
      <w:r w:rsidR="0047517F">
        <w:rPr>
          <w:rFonts w:cs="Arial"/>
          <w:snapToGrid w:val="0"/>
          <w:sz w:val="22"/>
          <w:szCs w:val="22"/>
        </w:rPr>
        <w:t xml:space="preserve"> </w:t>
      </w:r>
      <w:r w:rsidRPr="00A81682">
        <w:rPr>
          <w:rFonts w:cs="Arial"/>
          <w:snapToGrid w:val="0"/>
          <w:sz w:val="22"/>
          <w:szCs w:val="22"/>
        </w:rPr>
        <w:t xml:space="preserve">Hz sine wave to Line (~) </w:t>
      </w:r>
      <w:r w:rsidR="0038017E" w:rsidRPr="00A81682">
        <w:rPr>
          <w:rFonts w:cs="Arial"/>
          <w:snapToGrid w:val="0"/>
          <w:sz w:val="22"/>
          <w:szCs w:val="22"/>
        </w:rPr>
        <w:t>and Panel (N)eutral terminals.</w:t>
      </w:r>
    </w:p>
    <w:p w14:paraId="04E5D6BE" w14:textId="77777777" w:rsidR="00515567" w:rsidRPr="00A81682" w:rsidRDefault="00515567" w:rsidP="00515567">
      <w:pPr>
        <w:ind w:left="708" w:hanging="258"/>
        <w:rPr>
          <w:rFonts w:cs="Arial"/>
          <w:snapToGrid w:val="0"/>
          <w:sz w:val="22"/>
          <w:szCs w:val="22"/>
        </w:rPr>
      </w:pPr>
      <w:r w:rsidRPr="00A81682">
        <w:rPr>
          <w:rFonts w:cs="Arial"/>
          <w:snapToGrid w:val="0"/>
          <w:sz w:val="22"/>
          <w:szCs w:val="22"/>
        </w:rPr>
        <w:t>Ensure breaker is in the ON (closed) position.</w:t>
      </w:r>
    </w:p>
    <w:p w14:paraId="23422522" w14:textId="482E93C5" w:rsidR="00071624" w:rsidRPr="00063658" w:rsidRDefault="436CFC78" w:rsidP="00515567">
      <w:pPr>
        <w:ind w:firstLine="450"/>
        <w:rPr>
          <w:rFonts w:cs="Arial"/>
          <w:sz w:val="22"/>
          <w:szCs w:val="22"/>
          <w:lang w:val="es-MX"/>
        </w:rPr>
      </w:pPr>
      <w:r w:rsidRPr="4BA120B8">
        <w:rPr>
          <w:rFonts w:cs="Arial"/>
          <w:snapToGrid w:val="0"/>
          <w:sz w:val="22"/>
          <w:szCs w:val="22"/>
          <w:highlight w:val="yellow"/>
          <w:lang w:val="es-MX"/>
        </w:rPr>
        <w:t>Wait 50</w:t>
      </w:r>
      <w:r w:rsidR="41411E6D" w:rsidRPr="4BA120B8">
        <w:rPr>
          <w:rFonts w:cs="Arial"/>
          <w:snapToGrid w:val="0"/>
          <w:sz w:val="22"/>
          <w:szCs w:val="22"/>
          <w:highlight w:val="yellow"/>
          <w:lang w:val="es-MX"/>
        </w:rPr>
        <w:t xml:space="preserve"> </w:t>
      </w:r>
      <w:r w:rsidRPr="4BA120B8">
        <w:rPr>
          <w:rFonts w:cs="Arial"/>
          <w:snapToGrid w:val="0"/>
          <w:sz w:val="22"/>
          <w:szCs w:val="22"/>
          <w:highlight w:val="yellow"/>
          <w:lang w:val="es-MX"/>
        </w:rPr>
        <w:t>mS</w:t>
      </w:r>
      <w:r w:rsidR="0B44DF5D" w:rsidRPr="4BA120B8">
        <w:rPr>
          <w:rFonts w:cs="Arial"/>
          <w:snapToGrid w:val="0"/>
          <w:sz w:val="22"/>
          <w:szCs w:val="22"/>
          <w:highlight w:val="yellow"/>
          <w:lang w:val="es-MX"/>
        </w:rPr>
        <w:t>.</w:t>
      </w:r>
      <w:r w:rsidR="2A8FEFA0" w:rsidRPr="00102592">
        <w:rPr>
          <w:lang w:val="es-MX"/>
        </w:rPr>
        <w:t xml:space="preserve"> </w:t>
      </w:r>
      <w:r w:rsidR="03C0E5C4">
        <w:rPr>
          <w:lang w:val="es-MX"/>
        </w:rPr>
        <w:t xml:space="preserve"> </w:t>
      </w:r>
      <w:r w:rsidR="2A8FEFA0" w:rsidRPr="00102592">
        <w:rPr>
          <w:lang w:val="es-MX"/>
        </w:rPr>
        <w:t> </w:t>
      </w:r>
    </w:p>
    <w:p w14:paraId="5B8668FE" w14:textId="77777777" w:rsidR="00515567" w:rsidRPr="00102592" w:rsidRDefault="00515567" w:rsidP="00A81682">
      <w:pPr>
        <w:ind w:left="450"/>
        <w:rPr>
          <w:rFonts w:cs="Arial"/>
          <w:snapToGrid w:val="0"/>
          <w:sz w:val="22"/>
          <w:szCs w:val="22"/>
          <w:lang w:val="es-MX"/>
        </w:rPr>
      </w:pPr>
    </w:p>
    <w:p w14:paraId="4E76B8C8" w14:textId="77777777" w:rsidR="00515567" w:rsidRPr="00A81682" w:rsidRDefault="00515567"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Measurement:</w:t>
      </w:r>
    </w:p>
    <w:p w14:paraId="5DA39EE9" w14:textId="76C4D611" w:rsidR="00515567" w:rsidRPr="00A81682" w:rsidRDefault="00792C35" w:rsidP="00515567">
      <w:pPr>
        <w:ind w:left="450"/>
        <w:rPr>
          <w:rFonts w:cs="Arial"/>
          <w:sz w:val="22"/>
          <w:szCs w:val="22"/>
        </w:rPr>
      </w:pPr>
      <w:r w:rsidRPr="00A81682">
        <w:rPr>
          <w:rFonts w:cs="Arial"/>
          <w:sz w:val="22"/>
          <w:szCs w:val="22"/>
        </w:rPr>
        <w:t>None</w:t>
      </w:r>
      <w:r w:rsidR="00515567" w:rsidRPr="00A81682">
        <w:rPr>
          <w:rFonts w:cs="Arial"/>
          <w:sz w:val="22"/>
          <w:szCs w:val="22"/>
        </w:rPr>
        <w:t>.</w:t>
      </w:r>
    </w:p>
    <w:p w14:paraId="69144036" w14:textId="77777777" w:rsidR="00515567" w:rsidRPr="00A81682" w:rsidRDefault="00515567" w:rsidP="00515567">
      <w:pPr>
        <w:ind w:left="450"/>
        <w:rPr>
          <w:rFonts w:cs="Arial"/>
          <w:sz w:val="22"/>
          <w:szCs w:val="22"/>
        </w:rPr>
      </w:pPr>
    </w:p>
    <w:p w14:paraId="48F04337" w14:textId="77777777" w:rsidR="00515567" w:rsidRPr="00A81682" w:rsidRDefault="00515567" w:rsidP="00515567">
      <w:pPr>
        <w:pStyle w:val="Header"/>
        <w:tabs>
          <w:tab w:val="clear" w:pos="9072"/>
        </w:tabs>
        <w:ind w:left="450"/>
        <w:jc w:val="both"/>
        <w:rPr>
          <w:rFonts w:cs="Arial"/>
          <w:sz w:val="22"/>
          <w:szCs w:val="22"/>
        </w:rPr>
      </w:pPr>
      <w:r w:rsidRPr="00A81682">
        <w:rPr>
          <w:rFonts w:cs="Arial"/>
          <w:sz w:val="22"/>
          <w:szCs w:val="22"/>
        </w:rPr>
        <w:t>End of test</w:t>
      </w:r>
    </w:p>
    <w:p w14:paraId="444F6887" w14:textId="3417E02A" w:rsidR="00FB15ED" w:rsidRDefault="00FB15ED">
      <w:pPr>
        <w:rPr>
          <w:rFonts w:cs="Arial"/>
          <w:sz w:val="22"/>
          <w:szCs w:val="22"/>
        </w:rPr>
      </w:pPr>
      <w:r>
        <w:rPr>
          <w:rFonts w:cs="Arial"/>
          <w:sz w:val="22"/>
          <w:szCs w:val="22"/>
        </w:rPr>
        <w:br w:type="page"/>
      </w:r>
    </w:p>
    <w:p w14:paraId="12FF8673" w14:textId="77777777" w:rsidR="00515567" w:rsidRPr="00A81682" w:rsidRDefault="00515567" w:rsidP="00A81682">
      <w:pPr>
        <w:ind w:left="450"/>
        <w:rPr>
          <w:rFonts w:cs="Arial"/>
          <w:sz w:val="22"/>
          <w:szCs w:val="22"/>
        </w:rPr>
      </w:pPr>
    </w:p>
    <w:p w14:paraId="6C939A29" w14:textId="3C764772" w:rsidR="001D6C9D" w:rsidRPr="001C4F87" w:rsidRDefault="001D6C9D" w:rsidP="00705340">
      <w:pPr>
        <w:pStyle w:val="Heading2"/>
        <w:keepNext w:val="0"/>
        <w:numPr>
          <w:ilvl w:val="1"/>
          <w:numId w:val="5"/>
        </w:numPr>
        <w:spacing w:before="120" w:after="120"/>
        <w:ind w:left="990" w:hanging="540"/>
        <w:rPr>
          <w:b w:val="0"/>
          <w:bCs w:val="0"/>
          <w:sz w:val="24"/>
          <w:szCs w:val="24"/>
        </w:rPr>
      </w:pPr>
      <w:bookmarkStart w:id="101" w:name="_Trip_Speed"/>
      <w:bookmarkStart w:id="102" w:name="_Toc128040357"/>
      <w:bookmarkEnd w:id="101"/>
      <w:r>
        <w:t>Trip Speed</w:t>
      </w:r>
      <w:bookmarkEnd w:id="102"/>
    </w:p>
    <w:p w14:paraId="758E11ED"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Aim of this test: </w:t>
      </w:r>
    </w:p>
    <w:p w14:paraId="665294D3" w14:textId="77777777" w:rsidR="001D6C9D" w:rsidRPr="00A81682" w:rsidRDefault="001D6C9D" w:rsidP="001D6C9D">
      <w:pPr>
        <w:ind w:left="450"/>
        <w:rPr>
          <w:rFonts w:cs="Arial"/>
          <w:sz w:val="22"/>
          <w:szCs w:val="22"/>
        </w:rPr>
      </w:pPr>
      <w:r w:rsidRPr="00A81682">
        <w:rPr>
          <w:rFonts w:cs="Arial"/>
          <w:sz w:val="22"/>
          <w:szCs w:val="22"/>
        </w:rPr>
        <w:t>Determine response time of powered breaker to open with ground fault current applied.</w:t>
      </w:r>
    </w:p>
    <w:p w14:paraId="092459DE" w14:textId="77777777" w:rsidR="001D6C9D" w:rsidRPr="00A81682" w:rsidRDefault="001D6C9D" w:rsidP="001D6C9D">
      <w:pPr>
        <w:ind w:left="450"/>
        <w:rPr>
          <w:rFonts w:cs="Arial"/>
          <w:sz w:val="22"/>
          <w:szCs w:val="22"/>
        </w:rPr>
      </w:pPr>
      <w:r w:rsidRPr="00A81682">
        <w:rPr>
          <w:rFonts w:cs="Arial"/>
          <w:sz w:val="22"/>
          <w:szCs w:val="22"/>
        </w:rPr>
        <w:t>To ensure correct mechanical assembly of breaker.</w:t>
      </w:r>
    </w:p>
    <w:p w14:paraId="52984CC0" w14:textId="77777777" w:rsidR="001D6C9D" w:rsidRPr="00A81682" w:rsidRDefault="001D6C9D" w:rsidP="001D6C9D">
      <w:pPr>
        <w:ind w:left="450" w:right="368"/>
        <w:rPr>
          <w:rFonts w:cs="Arial"/>
          <w:sz w:val="22"/>
          <w:szCs w:val="22"/>
        </w:rPr>
      </w:pPr>
    </w:p>
    <w:p w14:paraId="37C536F2"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23D9A98C" w14:textId="77777777" w:rsidR="001D6C9D" w:rsidRPr="00A81682" w:rsidRDefault="001D6C9D" w:rsidP="001D6C9D">
      <w:pPr>
        <w:ind w:left="450"/>
        <w:rPr>
          <w:rFonts w:cs="Arial"/>
          <w:sz w:val="22"/>
          <w:szCs w:val="22"/>
        </w:rPr>
      </w:pPr>
      <w:r w:rsidRPr="00A81682">
        <w:rPr>
          <w:rFonts w:cs="Arial"/>
          <w:sz w:val="22"/>
          <w:szCs w:val="22"/>
        </w:rPr>
        <w:t>Power breaker in the ON position at 85% nominal line voltage and induce a specific current between Panel (N)eutral and Load (N)eutral terminals.</w:t>
      </w:r>
    </w:p>
    <w:p w14:paraId="704A2C35" w14:textId="77777777" w:rsidR="001D6C9D" w:rsidRPr="00A81682" w:rsidRDefault="001D6C9D" w:rsidP="001D6C9D">
      <w:pPr>
        <w:ind w:left="450"/>
        <w:rPr>
          <w:rFonts w:cs="Arial"/>
          <w:sz w:val="22"/>
          <w:szCs w:val="22"/>
        </w:rPr>
      </w:pPr>
    </w:p>
    <w:p w14:paraId="688EF0FA"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Test: </w:t>
      </w:r>
    </w:p>
    <w:p w14:paraId="4EBF8D3F" w14:textId="77777777" w:rsidR="001D6C9D" w:rsidRPr="00A81682" w:rsidRDefault="001D6C9D" w:rsidP="001D6C9D">
      <w:pPr>
        <w:ind w:left="450"/>
        <w:rPr>
          <w:rFonts w:cs="Arial"/>
          <w:snapToGrid w:val="0"/>
          <w:sz w:val="22"/>
          <w:szCs w:val="22"/>
          <w:u w:val="single"/>
        </w:rPr>
      </w:pPr>
      <w:r w:rsidRPr="00A81682">
        <w:rPr>
          <w:rFonts w:cs="Arial"/>
          <w:snapToGrid w:val="0"/>
          <w:sz w:val="22"/>
          <w:szCs w:val="22"/>
          <w:u w:val="single"/>
        </w:rPr>
        <w:t>Input c</w:t>
      </w:r>
      <w:r w:rsidRPr="00A81682">
        <w:rPr>
          <w:rFonts w:cs="Arial"/>
          <w:sz w:val="22"/>
          <w:szCs w:val="22"/>
          <w:u w:val="single"/>
        </w:rPr>
        <w:t>onfiguration</w:t>
      </w:r>
      <w:r w:rsidRPr="00A81682">
        <w:rPr>
          <w:rFonts w:cs="Arial"/>
          <w:snapToGrid w:val="0"/>
          <w:sz w:val="22"/>
          <w:szCs w:val="22"/>
          <w:u w:val="single"/>
        </w:rPr>
        <w:t xml:space="preserve">: </w:t>
      </w:r>
    </w:p>
    <w:p w14:paraId="259A8F57" w14:textId="77777777" w:rsidR="001D6C9D" w:rsidRPr="00A81682" w:rsidRDefault="001D6C9D" w:rsidP="001D6C9D">
      <w:pPr>
        <w:ind w:left="450"/>
        <w:rPr>
          <w:rFonts w:cs="Arial"/>
          <w:snapToGrid w:val="0"/>
          <w:sz w:val="22"/>
          <w:szCs w:val="22"/>
        </w:rPr>
      </w:pPr>
      <w:r w:rsidRPr="00A81682">
        <w:rPr>
          <w:rFonts w:cs="Arial"/>
          <w:snapToGrid w:val="0"/>
          <w:sz w:val="22"/>
          <w:szCs w:val="22"/>
        </w:rPr>
        <w:t>Make connections to Line (~), Load (~), Panel (N)eutral, and Load (N)eutral terminals.</w:t>
      </w:r>
    </w:p>
    <w:p w14:paraId="3579D433" w14:textId="53A90A5B" w:rsidR="001D6C9D" w:rsidRPr="00A81682" w:rsidRDefault="001D6C9D" w:rsidP="001D6C9D">
      <w:pPr>
        <w:ind w:left="450"/>
        <w:rPr>
          <w:rFonts w:cs="Arial"/>
          <w:b/>
          <w:snapToGrid w:val="0"/>
          <w:color w:val="FF0000"/>
          <w:sz w:val="22"/>
          <w:szCs w:val="22"/>
        </w:rPr>
      </w:pPr>
      <w:r w:rsidRPr="00A81682">
        <w:rPr>
          <w:rFonts w:cs="Arial"/>
          <w:snapToGrid w:val="0"/>
          <w:sz w:val="22"/>
          <w:szCs w:val="22"/>
        </w:rPr>
        <w:t>Apply</w:t>
      </w:r>
      <w:r w:rsidR="008F443F" w:rsidRPr="00A81682">
        <w:rPr>
          <w:rFonts w:cs="Arial"/>
          <w:snapToGrid w:val="0"/>
          <w:sz w:val="22"/>
          <w:szCs w:val="22"/>
        </w:rPr>
        <w:t xml:space="preserve"> </w:t>
      </w:r>
      <w:commentRangeStart w:id="103"/>
      <w:r w:rsidR="008F443F" w:rsidRPr="00510DA0">
        <w:rPr>
          <w:rFonts w:cs="Arial"/>
          <w:b/>
          <w:bCs/>
          <w:snapToGrid w:val="0"/>
          <w:sz w:val="22"/>
          <w:szCs w:val="22"/>
        </w:rPr>
        <w:t>a</w:t>
      </w:r>
      <w:commentRangeEnd w:id="103"/>
      <w:r w:rsidR="00510DA0">
        <w:rPr>
          <w:rStyle w:val="CommentReference"/>
          <w:i/>
          <w:color w:val="FF0000"/>
          <w:lang w:val="fr-FR" w:eastAsia="fr-FR"/>
        </w:rPr>
        <w:commentReference w:id="103"/>
      </w:r>
      <w:r w:rsidR="008F443F" w:rsidRPr="00A81682">
        <w:rPr>
          <w:rFonts w:cs="Arial"/>
          <w:snapToGrid w:val="0"/>
          <w:sz w:val="22"/>
          <w:szCs w:val="22"/>
        </w:rPr>
        <w:t xml:space="preserve"> </w:t>
      </w:r>
      <w:r w:rsidRPr="00A81682">
        <w:rPr>
          <w:rFonts w:cs="Arial"/>
          <w:snapToGrid w:val="0"/>
          <w:sz w:val="22"/>
          <w:szCs w:val="22"/>
        </w:rPr>
        <w:t>102</w:t>
      </w:r>
      <w:r w:rsidR="0047517F">
        <w:rPr>
          <w:rFonts w:cs="Arial"/>
          <w:snapToGrid w:val="0"/>
          <w:sz w:val="22"/>
          <w:szCs w:val="22"/>
        </w:rPr>
        <w:t xml:space="preserve"> </w:t>
      </w:r>
      <w:r w:rsidRPr="00A81682">
        <w:rPr>
          <w:rFonts w:cs="Arial"/>
          <w:snapToGrid w:val="0"/>
          <w:sz w:val="22"/>
          <w:szCs w:val="22"/>
        </w:rPr>
        <w:t>VAC</w:t>
      </w:r>
      <w:r w:rsidR="00B53235" w:rsidRPr="00A81682">
        <w:rPr>
          <w:rFonts w:cs="Arial"/>
          <w:snapToGrid w:val="0"/>
          <w:sz w:val="22"/>
          <w:szCs w:val="22"/>
        </w:rPr>
        <w:t>,</w:t>
      </w:r>
      <w:r w:rsidRPr="00A81682">
        <w:rPr>
          <w:rFonts w:cs="Arial"/>
          <w:snapToGrid w:val="0"/>
          <w:sz w:val="22"/>
          <w:szCs w:val="22"/>
        </w:rPr>
        <w:t xml:space="preserve"> 60</w:t>
      </w:r>
      <w:r w:rsidR="0047517F">
        <w:rPr>
          <w:rFonts w:cs="Arial"/>
          <w:snapToGrid w:val="0"/>
          <w:sz w:val="22"/>
          <w:szCs w:val="22"/>
        </w:rPr>
        <w:t xml:space="preserve"> </w:t>
      </w:r>
      <w:r w:rsidRPr="00A81682">
        <w:rPr>
          <w:rFonts w:cs="Arial"/>
          <w:snapToGrid w:val="0"/>
          <w:sz w:val="22"/>
          <w:szCs w:val="22"/>
        </w:rPr>
        <w:t xml:space="preserve">Hz sine wave to Line (~) </w:t>
      </w:r>
      <w:r w:rsidR="007F77E4" w:rsidRPr="00A81682">
        <w:rPr>
          <w:rFonts w:cs="Arial"/>
          <w:snapToGrid w:val="0"/>
          <w:sz w:val="22"/>
          <w:szCs w:val="22"/>
        </w:rPr>
        <w:t>and Panel (N)eutral terminals.</w:t>
      </w:r>
    </w:p>
    <w:p w14:paraId="1DCE68F8" w14:textId="77777777" w:rsidR="001D6C9D" w:rsidRPr="00A81682" w:rsidRDefault="001D6C9D" w:rsidP="001D6C9D">
      <w:pPr>
        <w:ind w:left="450"/>
        <w:rPr>
          <w:rFonts w:cs="Arial"/>
          <w:snapToGrid w:val="0"/>
          <w:sz w:val="22"/>
          <w:szCs w:val="22"/>
        </w:rPr>
      </w:pPr>
      <w:r w:rsidRPr="00A81682">
        <w:rPr>
          <w:rFonts w:cs="Arial"/>
          <w:snapToGrid w:val="0"/>
          <w:sz w:val="22"/>
          <w:szCs w:val="22"/>
        </w:rPr>
        <w:t>Ensure breaker is in the ON (closed) position.</w:t>
      </w:r>
    </w:p>
    <w:p w14:paraId="129DADAA" w14:textId="543FF000" w:rsidR="001D6C9D" w:rsidRPr="00A81682" w:rsidRDefault="001D6C9D" w:rsidP="001D6C9D">
      <w:pPr>
        <w:ind w:left="450"/>
        <w:rPr>
          <w:rFonts w:cs="Arial"/>
          <w:snapToGrid w:val="0"/>
          <w:sz w:val="22"/>
          <w:szCs w:val="22"/>
        </w:rPr>
      </w:pPr>
      <w:r w:rsidRPr="00A81682">
        <w:rPr>
          <w:rFonts w:cs="Arial"/>
          <w:snapToGrid w:val="0"/>
          <w:sz w:val="22"/>
          <w:szCs w:val="22"/>
        </w:rPr>
        <w:t xml:space="preserve">Create </w:t>
      </w:r>
      <w:r w:rsidR="00B6456F" w:rsidRPr="00A81682">
        <w:rPr>
          <w:rFonts w:cs="Arial"/>
          <w:snapToGrid w:val="0"/>
          <w:sz w:val="22"/>
          <w:szCs w:val="22"/>
        </w:rPr>
        <w:t>an</w:t>
      </w:r>
      <w:r w:rsidRPr="00A81682">
        <w:rPr>
          <w:rFonts w:cs="Arial"/>
          <w:snapToGrid w:val="0"/>
          <w:sz w:val="22"/>
          <w:szCs w:val="22"/>
        </w:rPr>
        <w:t xml:space="preserve"> </w:t>
      </w:r>
      <w:r w:rsidR="00B6456F" w:rsidRPr="00A81682">
        <w:rPr>
          <w:rFonts w:cs="Arial"/>
          <w:snapToGrid w:val="0"/>
          <w:sz w:val="22"/>
          <w:szCs w:val="22"/>
        </w:rPr>
        <w:t>88</w:t>
      </w:r>
      <w:r w:rsidR="0047517F">
        <w:rPr>
          <w:rFonts w:cs="Arial"/>
          <w:snapToGrid w:val="0"/>
          <w:sz w:val="22"/>
          <w:szCs w:val="22"/>
        </w:rPr>
        <w:t xml:space="preserve"> </w:t>
      </w:r>
      <w:r w:rsidRPr="00A81682">
        <w:rPr>
          <w:rFonts w:cs="Arial"/>
          <w:snapToGrid w:val="0"/>
          <w:sz w:val="22"/>
          <w:szCs w:val="22"/>
        </w:rPr>
        <w:t>m</w:t>
      </w:r>
      <w:r w:rsidR="00AB630E" w:rsidRPr="00A81682">
        <w:rPr>
          <w:rFonts w:cs="Arial"/>
          <w:snapToGrid w:val="0"/>
          <w:sz w:val="22"/>
          <w:szCs w:val="22"/>
        </w:rPr>
        <w:t>A</w:t>
      </w:r>
      <w:r w:rsidR="00B53235" w:rsidRPr="00A81682">
        <w:rPr>
          <w:rFonts w:cs="Arial"/>
          <w:snapToGrid w:val="0"/>
          <w:sz w:val="22"/>
          <w:szCs w:val="22"/>
        </w:rPr>
        <w:t>,</w:t>
      </w:r>
      <w:r w:rsidR="00AB630E" w:rsidRPr="00A81682">
        <w:rPr>
          <w:rFonts w:cs="Arial"/>
          <w:snapToGrid w:val="0"/>
          <w:sz w:val="22"/>
          <w:szCs w:val="22"/>
        </w:rPr>
        <w:t xml:space="preserve"> 60</w:t>
      </w:r>
      <w:r w:rsidR="0047517F">
        <w:rPr>
          <w:rFonts w:cs="Arial"/>
          <w:snapToGrid w:val="0"/>
          <w:sz w:val="22"/>
          <w:szCs w:val="22"/>
        </w:rPr>
        <w:t xml:space="preserve"> </w:t>
      </w:r>
      <w:r w:rsidR="00AB630E" w:rsidRPr="00A81682">
        <w:rPr>
          <w:rFonts w:cs="Arial"/>
          <w:snapToGrid w:val="0"/>
          <w:sz w:val="22"/>
          <w:szCs w:val="22"/>
        </w:rPr>
        <w:t>Hz</w:t>
      </w:r>
      <w:r w:rsidR="00090795" w:rsidRPr="00A81682">
        <w:rPr>
          <w:rFonts w:cs="Arial"/>
          <w:sz w:val="22"/>
          <w:szCs w:val="22"/>
        </w:rPr>
        <w:t xml:space="preserve"> </w:t>
      </w:r>
      <w:r w:rsidR="00090795" w:rsidRPr="00A81682">
        <w:rPr>
          <w:rFonts w:cs="Arial"/>
          <w:snapToGrid w:val="0"/>
          <w:sz w:val="22"/>
          <w:szCs w:val="22"/>
        </w:rPr>
        <w:t>current between Panel (N)eutral and Load (N)eutral terminal.</w:t>
      </w:r>
    </w:p>
    <w:p w14:paraId="461C15BE" w14:textId="33E7221E" w:rsidR="001D6C9D" w:rsidRPr="00A81682" w:rsidRDefault="001D6C9D" w:rsidP="001D6C9D">
      <w:pPr>
        <w:ind w:left="450"/>
        <w:rPr>
          <w:rFonts w:cs="Arial"/>
          <w:snapToGrid w:val="0"/>
          <w:sz w:val="22"/>
          <w:szCs w:val="22"/>
        </w:rPr>
      </w:pPr>
      <w:r w:rsidRPr="00A81682">
        <w:rPr>
          <w:rFonts w:cs="Arial"/>
          <w:snapToGrid w:val="0"/>
          <w:sz w:val="22"/>
          <w:szCs w:val="22"/>
        </w:rPr>
        <w:t xml:space="preserve">Breaker MUST open within </w:t>
      </w:r>
      <w:r w:rsidR="00B6456F" w:rsidRPr="00A81682">
        <w:rPr>
          <w:rFonts w:cs="Arial"/>
          <w:snapToGrid w:val="0"/>
          <w:sz w:val="22"/>
          <w:szCs w:val="22"/>
        </w:rPr>
        <w:t>66</w:t>
      </w:r>
      <w:r w:rsidR="0047517F">
        <w:rPr>
          <w:rFonts w:cs="Arial"/>
          <w:snapToGrid w:val="0"/>
          <w:sz w:val="22"/>
          <w:szCs w:val="22"/>
        </w:rPr>
        <w:t xml:space="preserve"> </w:t>
      </w:r>
      <w:r w:rsidRPr="00A81682">
        <w:rPr>
          <w:rFonts w:cs="Arial"/>
          <w:snapToGrid w:val="0"/>
          <w:sz w:val="22"/>
          <w:szCs w:val="22"/>
        </w:rPr>
        <w:t>mS</w:t>
      </w:r>
    </w:p>
    <w:p w14:paraId="3E7B02B3" w14:textId="77777777" w:rsidR="001D6C9D" w:rsidRPr="00A81682" w:rsidRDefault="001D6C9D" w:rsidP="001D6C9D">
      <w:pPr>
        <w:ind w:left="450"/>
        <w:rPr>
          <w:rFonts w:cs="Arial"/>
          <w:snapToGrid w:val="0"/>
          <w:sz w:val="22"/>
          <w:szCs w:val="22"/>
        </w:rPr>
      </w:pPr>
    </w:p>
    <w:p w14:paraId="10235D5B"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Measurement:</w:t>
      </w:r>
    </w:p>
    <w:p w14:paraId="37C114BF" w14:textId="44060642" w:rsidR="001D6C9D" w:rsidRPr="00A81682" w:rsidRDefault="001D6C9D" w:rsidP="001D6C9D">
      <w:pPr>
        <w:ind w:left="450"/>
        <w:rPr>
          <w:rFonts w:cs="Arial"/>
          <w:sz w:val="22"/>
          <w:szCs w:val="22"/>
        </w:rPr>
      </w:pPr>
      <w:r w:rsidRPr="00A81682">
        <w:rPr>
          <w:rFonts w:cs="Arial"/>
          <w:sz w:val="22"/>
          <w:szCs w:val="22"/>
        </w:rPr>
        <w:t>Presence of 102</w:t>
      </w:r>
      <w:r w:rsidR="0047517F">
        <w:rPr>
          <w:rFonts w:cs="Arial"/>
          <w:sz w:val="22"/>
          <w:szCs w:val="22"/>
        </w:rPr>
        <w:t xml:space="preserve"> </w:t>
      </w:r>
      <w:r w:rsidRPr="00A81682">
        <w:rPr>
          <w:rFonts w:cs="Arial"/>
          <w:sz w:val="22"/>
          <w:szCs w:val="22"/>
        </w:rPr>
        <w:t>VAC at Load (~) terminal to determine state of breaker.</w:t>
      </w:r>
    </w:p>
    <w:p w14:paraId="79E8E52D" w14:textId="4514A4E0" w:rsidR="00E8463D" w:rsidRPr="00A81682" w:rsidRDefault="001D6C9D" w:rsidP="00E8463D">
      <w:pPr>
        <w:ind w:left="450"/>
        <w:rPr>
          <w:rFonts w:cs="Arial"/>
          <w:sz w:val="22"/>
          <w:szCs w:val="22"/>
        </w:rPr>
      </w:pPr>
      <w:r w:rsidRPr="00A81682">
        <w:rPr>
          <w:rFonts w:cs="Arial"/>
          <w:sz w:val="22"/>
          <w:szCs w:val="22"/>
        </w:rPr>
        <w:t xml:space="preserve">Time between application of </w:t>
      </w:r>
      <w:r w:rsidR="00B6456F" w:rsidRPr="00A81682">
        <w:rPr>
          <w:rFonts w:cs="Arial"/>
          <w:sz w:val="22"/>
          <w:szCs w:val="22"/>
        </w:rPr>
        <w:t>88</w:t>
      </w:r>
      <w:r w:rsidR="007259FD" w:rsidRPr="00A81682">
        <w:rPr>
          <w:rFonts w:cs="Arial"/>
          <w:sz w:val="22"/>
          <w:szCs w:val="22"/>
        </w:rPr>
        <w:t xml:space="preserve"> </w:t>
      </w:r>
      <w:r w:rsidR="00B6456F" w:rsidRPr="00A81682">
        <w:rPr>
          <w:rFonts w:cs="Arial"/>
          <w:sz w:val="22"/>
          <w:szCs w:val="22"/>
        </w:rPr>
        <w:t>mA</w:t>
      </w:r>
      <w:r w:rsidRPr="00A81682">
        <w:rPr>
          <w:rFonts w:cs="Arial"/>
          <w:sz w:val="22"/>
          <w:szCs w:val="22"/>
        </w:rPr>
        <w:t xml:space="preserve"> signal and loss of 102</w:t>
      </w:r>
      <w:r w:rsidR="0047517F">
        <w:rPr>
          <w:rFonts w:cs="Arial"/>
          <w:sz w:val="22"/>
          <w:szCs w:val="22"/>
        </w:rPr>
        <w:t xml:space="preserve"> </w:t>
      </w:r>
      <w:r w:rsidRPr="00A81682">
        <w:rPr>
          <w:rFonts w:cs="Arial"/>
          <w:sz w:val="22"/>
          <w:szCs w:val="22"/>
        </w:rPr>
        <w:t>VAC at Load (~).</w:t>
      </w:r>
    </w:p>
    <w:p w14:paraId="76ACEC1A" w14:textId="77777777" w:rsidR="00E8463D" w:rsidRPr="00A81682" w:rsidRDefault="00E8463D" w:rsidP="00E8463D">
      <w:pPr>
        <w:ind w:left="450"/>
        <w:rPr>
          <w:rFonts w:cs="Arial"/>
          <w:sz w:val="22"/>
          <w:szCs w:val="22"/>
        </w:rPr>
      </w:pPr>
      <w:r w:rsidRPr="00A81682">
        <w:rPr>
          <w:rFonts w:cs="Arial"/>
          <w:sz w:val="22"/>
          <w:szCs w:val="22"/>
        </w:rPr>
        <w:t>On failure, report fault code “F5”.</w:t>
      </w:r>
    </w:p>
    <w:p w14:paraId="62EA8BEB" w14:textId="77777777" w:rsidR="00E8463D" w:rsidRPr="00A81682" w:rsidRDefault="00E8463D" w:rsidP="00E8463D">
      <w:pPr>
        <w:ind w:left="450"/>
        <w:rPr>
          <w:rFonts w:cs="Arial"/>
          <w:sz w:val="22"/>
          <w:szCs w:val="22"/>
        </w:rPr>
      </w:pPr>
    </w:p>
    <w:p w14:paraId="5C93C413" w14:textId="5B06948E" w:rsidR="001D6C9D" w:rsidRPr="00A81682" w:rsidRDefault="00E8463D" w:rsidP="00E8463D">
      <w:pPr>
        <w:ind w:left="450"/>
        <w:rPr>
          <w:rFonts w:cs="Arial"/>
          <w:sz w:val="22"/>
          <w:szCs w:val="22"/>
        </w:rPr>
      </w:pPr>
      <w:r w:rsidRPr="00A81682">
        <w:rPr>
          <w:rFonts w:cs="Arial"/>
          <w:sz w:val="22"/>
          <w:szCs w:val="22"/>
        </w:rPr>
        <w:t>End of test</w:t>
      </w:r>
    </w:p>
    <w:p w14:paraId="2BD60769" w14:textId="77777777" w:rsidR="001D6C9D" w:rsidRPr="00A81682" w:rsidRDefault="001D6C9D" w:rsidP="00A81682">
      <w:pPr>
        <w:pStyle w:val="Header"/>
        <w:tabs>
          <w:tab w:val="clear" w:pos="9072"/>
        </w:tabs>
        <w:ind w:left="450"/>
        <w:jc w:val="both"/>
        <w:rPr>
          <w:rFonts w:cs="Arial"/>
          <w:sz w:val="22"/>
          <w:szCs w:val="22"/>
        </w:rPr>
      </w:pPr>
    </w:p>
    <w:p w14:paraId="4CE7204F" w14:textId="77777777" w:rsidR="001D6C9D" w:rsidRPr="001C4F87" w:rsidRDefault="001D6C9D" w:rsidP="00705340">
      <w:pPr>
        <w:pStyle w:val="Heading2"/>
        <w:keepNext w:val="0"/>
        <w:numPr>
          <w:ilvl w:val="1"/>
          <w:numId w:val="5"/>
        </w:numPr>
        <w:spacing w:before="120" w:after="120"/>
        <w:ind w:left="990" w:hanging="540"/>
        <w:rPr>
          <w:b w:val="0"/>
          <w:bCs w:val="0"/>
          <w:sz w:val="24"/>
          <w:szCs w:val="24"/>
        </w:rPr>
      </w:pPr>
      <w:bookmarkStart w:id="104" w:name="_Power_Up_Test"/>
      <w:bookmarkStart w:id="105" w:name="_Toc128040358"/>
      <w:bookmarkEnd w:id="104"/>
      <w:r w:rsidRPr="00FE1EA8">
        <w:t>Powe</w:t>
      </w:r>
      <w:r>
        <w:t>r Up Test</w:t>
      </w:r>
      <w:bookmarkEnd w:id="105"/>
    </w:p>
    <w:p w14:paraId="59CF5662"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Aim of this test: </w:t>
      </w:r>
    </w:p>
    <w:p w14:paraId="0231C5B9" w14:textId="77777777" w:rsidR="001D6C9D" w:rsidRPr="00A81682" w:rsidRDefault="001D6C9D" w:rsidP="001D6C9D">
      <w:pPr>
        <w:ind w:left="450"/>
        <w:rPr>
          <w:rFonts w:cs="Arial"/>
          <w:sz w:val="22"/>
          <w:szCs w:val="22"/>
        </w:rPr>
      </w:pPr>
      <w:r w:rsidRPr="00A81682">
        <w:rPr>
          <w:rFonts w:cs="Arial"/>
          <w:sz w:val="22"/>
          <w:szCs w:val="22"/>
        </w:rPr>
        <w:t>Ensure powered breaker does not open with ground fault current applied when initially powered.</w:t>
      </w:r>
    </w:p>
    <w:p w14:paraId="4A7AEEB2" w14:textId="77777777" w:rsidR="001D6C9D" w:rsidRPr="00A81682" w:rsidRDefault="001D6C9D" w:rsidP="001D6C9D">
      <w:pPr>
        <w:ind w:left="708" w:right="368"/>
        <w:rPr>
          <w:rFonts w:cs="Arial"/>
          <w:sz w:val="22"/>
          <w:szCs w:val="22"/>
        </w:rPr>
      </w:pPr>
    </w:p>
    <w:p w14:paraId="69240E1D"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273E4B26" w14:textId="77777777" w:rsidR="001D6C9D" w:rsidRPr="00A81682" w:rsidRDefault="001D6C9D" w:rsidP="001D6C9D">
      <w:pPr>
        <w:ind w:left="450"/>
        <w:rPr>
          <w:rFonts w:cs="Arial"/>
          <w:sz w:val="22"/>
          <w:szCs w:val="22"/>
        </w:rPr>
      </w:pPr>
      <w:r w:rsidRPr="00A81682">
        <w:rPr>
          <w:rFonts w:cs="Arial"/>
          <w:sz w:val="22"/>
          <w:szCs w:val="22"/>
        </w:rPr>
        <w:t>Power breaker in the ON position at 110% nominal line voltage and induce a specific current between Panel (N)eutral and Load (N)eutral terminals.</w:t>
      </w:r>
    </w:p>
    <w:p w14:paraId="1BD5B7C4" w14:textId="77777777" w:rsidR="001D6C9D" w:rsidRPr="00A81682" w:rsidRDefault="001D6C9D" w:rsidP="001D6C9D">
      <w:pPr>
        <w:ind w:left="708"/>
        <w:rPr>
          <w:rFonts w:cs="Arial"/>
          <w:sz w:val="22"/>
          <w:szCs w:val="22"/>
        </w:rPr>
      </w:pPr>
    </w:p>
    <w:p w14:paraId="70F78E33"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Test: </w:t>
      </w:r>
    </w:p>
    <w:p w14:paraId="64173CFA" w14:textId="77777777" w:rsidR="001D6C9D" w:rsidRPr="00A81682" w:rsidRDefault="001D6C9D" w:rsidP="001D6C9D">
      <w:pPr>
        <w:ind w:left="708" w:hanging="258"/>
        <w:rPr>
          <w:rFonts w:cs="Arial"/>
          <w:snapToGrid w:val="0"/>
          <w:sz w:val="22"/>
          <w:szCs w:val="22"/>
        </w:rPr>
      </w:pPr>
      <w:r w:rsidRPr="00A81682">
        <w:rPr>
          <w:rFonts w:cs="Arial"/>
          <w:sz w:val="22"/>
          <w:szCs w:val="22"/>
        </w:rPr>
        <w:t>Make</w:t>
      </w:r>
      <w:r w:rsidRPr="00A81682">
        <w:rPr>
          <w:rFonts w:cs="Arial"/>
          <w:snapToGrid w:val="0"/>
          <w:sz w:val="22"/>
          <w:szCs w:val="22"/>
        </w:rPr>
        <w:t xml:space="preserve"> connections to Line (~), Load (~), Panel (N)eutral, and Load (N)eutral terminals.</w:t>
      </w:r>
    </w:p>
    <w:p w14:paraId="6A8B25CC" w14:textId="64E2C07D" w:rsidR="001D6C9D" w:rsidRPr="00A81682" w:rsidRDefault="001D6C9D" w:rsidP="001D6C9D">
      <w:pPr>
        <w:ind w:left="708" w:hanging="258"/>
        <w:rPr>
          <w:rFonts w:cs="Arial"/>
          <w:b/>
          <w:snapToGrid w:val="0"/>
          <w:color w:val="FF0000"/>
          <w:sz w:val="22"/>
          <w:szCs w:val="22"/>
        </w:rPr>
      </w:pPr>
      <w:r w:rsidRPr="00A81682">
        <w:rPr>
          <w:rFonts w:cs="Arial"/>
          <w:snapToGrid w:val="0"/>
          <w:sz w:val="22"/>
          <w:szCs w:val="22"/>
        </w:rPr>
        <w:t>Apply</w:t>
      </w:r>
      <w:r w:rsidR="008F443F" w:rsidRPr="00A81682">
        <w:rPr>
          <w:rFonts w:cs="Arial"/>
          <w:snapToGrid w:val="0"/>
          <w:sz w:val="22"/>
          <w:szCs w:val="22"/>
        </w:rPr>
        <w:t xml:space="preserve"> </w:t>
      </w:r>
      <w:commentRangeStart w:id="106"/>
      <w:r w:rsidR="008F443F" w:rsidRPr="00A66354">
        <w:rPr>
          <w:rFonts w:cs="Arial"/>
          <w:b/>
          <w:bCs/>
          <w:snapToGrid w:val="0"/>
          <w:sz w:val="22"/>
          <w:szCs w:val="22"/>
        </w:rPr>
        <w:t>a</w:t>
      </w:r>
      <w:commentRangeEnd w:id="106"/>
      <w:r w:rsidR="00A66354">
        <w:rPr>
          <w:rStyle w:val="CommentReference"/>
          <w:i/>
          <w:color w:val="FF0000"/>
          <w:lang w:val="fr-FR" w:eastAsia="fr-FR"/>
        </w:rPr>
        <w:commentReference w:id="106"/>
      </w:r>
      <w:r w:rsidR="008F443F" w:rsidRPr="00A81682">
        <w:rPr>
          <w:rFonts w:cs="Arial"/>
          <w:snapToGrid w:val="0"/>
          <w:sz w:val="22"/>
          <w:szCs w:val="22"/>
        </w:rPr>
        <w:t xml:space="preserve"> </w:t>
      </w:r>
      <w:r w:rsidRPr="00A81682">
        <w:rPr>
          <w:rFonts w:cs="Arial"/>
          <w:snapToGrid w:val="0"/>
          <w:sz w:val="22"/>
          <w:szCs w:val="22"/>
        </w:rPr>
        <w:t>132</w:t>
      </w:r>
      <w:r w:rsidR="00550974">
        <w:rPr>
          <w:rFonts w:cs="Arial"/>
          <w:snapToGrid w:val="0"/>
          <w:sz w:val="22"/>
          <w:szCs w:val="22"/>
        </w:rPr>
        <w:t xml:space="preserve"> </w:t>
      </w:r>
      <w:r w:rsidRPr="00A81682">
        <w:rPr>
          <w:rFonts w:cs="Arial"/>
          <w:snapToGrid w:val="0"/>
          <w:sz w:val="22"/>
          <w:szCs w:val="22"/>
        </w:rPr>
        <w:t>VAC</w:t>
      </w:r>
      <w:r w:rsidR="00B53235" w:rsidRPr="00A81682">
        <w:rPr>
          <w:rFonts w:cs="Arial"/>
          <w:snapToGrid w:val="0"/>
          <w:sz w:val="22"/>
          <w:szCs w:val="22"/>
        </w:rPr>
        <w:t>,</w:t>
      </w:r>
      <w:r w:rsidRPr="00A81682">
        <w:rPr>
          <w:rFonts w:cs="Arial"/>
          <w:snapToGrid w:val="0"/>
          <w:sz w:val="22"/>
          <w:szCs w:val="22"/>
        </w:rPr>
        <w:t xml:space="preserve"> 60</w:t>
      </w:r>
      <w:r w:rsidR="00550974">
        <w:rPr>
          <w:rFonts w:cs="Arial"/>
          <w:snapToGrid w:val="0"/>
          <w:sz w:val="22"/>
          <w:szCs w:val="22"/>
        </w:rPr>
        <w:t xml:space="preserve"> </w:t>
      </w:r>
      <w:r w:rsidRPr="00A81682">
        <w:rPr>
          <w:rFonts w:cs="Arial"/>
          <w:snapToGrid w:val="0"/>
          <w:sz w:val="22"/>
          <w:szCs w:val="22"/>
        </w:rPr>
        <w:t xml:space="preserve">Hz sine wave to Line (~) </w:t>
      </w:r>
      <w:r w:rsidR="007F77E4" w:rsidRPr="00A81682">
        <w:rPr>
          <w:rFonts w:cs="Arial"/>
          <w:snapToGrid w:val="0"/>
          <w:sz w:val="22"/>
          <w:szCs w:val="22"/>
        </w:rPr>
        <w:t>and Panel (N)eutral terminals.</w:t>
      </w:r>
    </w:p>
    <w:p w14:paraId="77360149" w14:textId="77777777" w:rsidR="001D6C9D" w:rsidRPr="00A81682" w:rsidRDefault="001D6C9D" w:rsidP="001D6C9D">
      <w:pPr>
        <w:ind w:left="708" w:hanging="258"/>
        <w:rPr>
          <w:rFonts w:cs="Arial"/>
          <w:snapToGrid w:val="0"/>
          <w:sz w:val="22"/>
          <w:szCs w:val="22"/>
        </w:rPr>
      </w:pPr>
      <w:r w:rsidRPr="00A81682">
        <w:rPr>
          <w:rFonts w:cs="Arial"/>
          <w:snapToGrid w:val="0"/>
          <w:sz w:val="22"/>
          <w:szCs w:val="22"/>
        </w:rPr>
        <w:t>Ensure breaker is in the ON (closed) position.</w:t>
      </w:r>
    </w:p>
    <w:p w14:paraId="6DDC4939" w14:textId="08F9AA6D" w:rsidR="001D6C9D" w:rsidRPr="00A81682" w:rsidRDefault="001D6C9D" w:rsidP="001D6C9D">
      <w:pPr>
        <w:ind w:left="708" w:hanging="258"/>
        <w:rPr>
          <w:rFonts w:cs="Arial"/>
          <w:snapToGrid w:val="0"/>
          <w:sz w:val="22"/>
          <w:szCs w:val="22"/>
        </w:rPr>
      </w:pPr>
      <w:r w:rsidRPr="00A81682">
        <w:rPr>
          <w:rFonts w:cs="Arial"/>
          <w:snapToGrid w:val="0"/>
          <w:sz w:val="22"/>
          <w:szCs w:val="22"/>
        </w:rPr>
        <w:t xml:space="preserve">Create a </w:t>
      </w:r>
      <w:r w:rsidR="00521173" w:rsidRPr="00A81682">
        <w:rPr>
          <w:rFonts w:cs="Arial"/>
          <w:snapToGrid w:val="0"/>
          <w:sz w:val="22"/>
          <w:szCs w:val="22"/>
        </w:rPr>
        <w:t>1</w:t>
      </w:r>
      <w:r w:rsidRPr="00A81682">
        <w:rPr>
          <w:rFonts w:cs="Arial"/>
          <w:snapToGrid w:val="0"/>
          <w:sz w:val="22"/>
          <w:szCs w:val="22"/>
        </w:rPr>
        <w:t>2</w:t>
      </w:r>
      <w:r w:rsidR="00550974">
        <w:rPr>
          <w:rFonts w:cs="Arial"/>
          <w:snapToGrid w:val="0"/>
          <w:sz w:val="22"/>
          <w:szCs w:val="22"/>
        </w:rPr>
        <w:t xml:space="preserve"> </w:t>
      </w:r>
      <w:r w:rsidRPr="00A81682">
        <w:rPr>
          <w:rFonts w:cs="Arial"/>
          <w:snapToGrid w:val="0"/>
          <w:sz w:val="22"/>
          <w:szCs w:val="22"/>
        </w:rPr>
        <w:t>m</w:t>
      </w:r>
      <w:r w:rsidR="00AB630E" w:rsidRPr="00A81682">
        <w:rPr>
          <w:rFonts w:cs="Arial"/>
          <w:snapToGrid w:val="0"/>
          <w:sz w:val="22"/>
          <w:szCs w:val="22"/>
        </w:rPr>
        <w:t>A</w:t>
      </w:r>
      <w:r w:rsidR="00B53235" w:rsidRPr="00A81682">
        <w:rPr>
          <w:rFonts w:cs="Arial"/>
          <w:snapToGrid w:val="0"/>
          <w:sz w:val="22"/>
          <w:szCs w:val="22"/>
        </w:rPr>
        <w:t>,</w:t>
      </w:r>
      <w:r w:rsidR="00AB630E" w:rsidRPr="00A81682">
        <w:rPr>
          <w:rFonts w:cs="Arial"/>
          <w:snapToGrid w:val="0"/>
          <w:sz w:val="22"/>
          <w:szCs w:val="22"/>
        </w:rPr>
        <w:t xml:space="preserve"> 60</w:t>
      </w:r>
      <w:r w:rsidR="00550974">
        <w:rPr>
          <w:rFonts w:cs="Arial"/>
          <w:snapToGrid w:val="0"/>
          <w:sz w:val="22"/>
          <w:szCs w:val="22"/>
        </w:rPr>
        <w:t xml:space="preserve"> </w:t>
      </w:r>
      <w:r w:rsidR="00AB630E" w:rsidRPr="00A81682">
        <w:rPr>
          <w:rFonts w:cs="Arial"/>
          <w:snapToGrid w:val="0"/>
          <w:sz w:val="22"/>
          <w:szCs w:val="22"/>
        </w:rPr>
        <w:t xml:space="preserve">Hz </w:t>
      </w:r>
      <w:r w:rsidR="00090795" w:rsidRPr="00A81682">
        <w:rPr>
          <w:rFonts w:cs="Arial"/>
          <w:snapToGrid w:val="0"/>
          <w:sz w:val="22"/>
          <w:szCs w:val="22"/>
        </w:rPr>
        <w:t>current between Panel (N)eutral and Load (N)eutral terminal.</w:t>
      </w:r>
    </w:p>
    <w:p w14:paraId="36F20BB7" w14:textId="775F0473" w:rsidR="001D6C9D" w:rsidRPr="00A81682" w:rsidRDefault="001D6C9D" w:rsidP="001D6C9D">
      <w:pPr>
        <w:ind w:firstLine="450"/>
        <w:rPr>
          <w:rFonts w:cs="Arial"/>
          <w:sz w:val="22"/>
          <w:szCs w:val="22"/>
        </w:rPr>
      </w:pPr>
      <w:r w:rsidRPr="00A81682">
        <w:rPr>
          <w:rFonts w:cs="Arial"/>
          <w:snapToGrid w:val="0"/>
          <w:sz w:val="22"/>
          <w:szCs w:val="22"/>
        </w:rPr>
        <w:t xml:space="preserve">Breaker MUST </w:t>
      </w:r>
      <w:commentRangeStart w:id="107"/>
      <w:r w:rsidR="00A25899" w:rsidRPr="117660F9">
        <w:rPr>
          <w:rFonts w:cs="Arial"/>
          <w:snapToGrid w:val="0"/>
          <w:color w:val="000000" w:themeColor="text1"/>
          <w:sz w:val="22"/>
          <w:szCs w:val="22"/>
        </w:rPr>
        <w:t>remain closed for</w:t>
      </w:r>
      <w:commentRangeEnd w:id="107"/>
      <w:r>
        <w:rPr>
          <w:rStyle w:val="CommentReference"/>
        </w:rPr>
        <w:commentReference w:id="107"/>
      </w:r>
      <w:r w:rsidR="00A25899" w:rsidRPr="00A81682">
        <w:rPr>
          <w:rFonts w:cs="Arial"/>
          <w:b/>
          <w:bCs/>
          <w:snapToGrid w:val="0"/>
          <w:color w:val="FF0000"/>
          <w:sz w:val="22"/>
          <w:szCs w:val="22"/>
        </w:rPr>
        <w:t xml:space="preserve"> </w:t>
      </w:r>
      <w:r w:rsidR="005C4851" w:rsidRPr="00A81682">
        <w:rPr>
          <w:rFonts w:cs="Arial"/>
          <w:snapToGrid w:val="0"/>
          <w:sz w:val="22"/>
          <w:szCs w:val="22"/>
        </w:rPr>
        <w:t xml:space="preserve">1 </w:t>
      </w:r>
      <w:r w:rsidR="002E0559" w:rsidRPr="00A81682">
        <w:rPr>
          <w:rFonts w:cs="Arial"/>
          <w:snapToGrid w:val="0"/>
          <w:sz w:val="22"/>
          <w:szCs w:val="22"/>
        </w:rPr>
        <w:t>second</w:t>
      </w:r>
      <w:r w:rsidRPr="00A81682">
        <w:rPr>
          <w:rFonts w:cs="Arial"/>
          <w:snapToGrid w:val="0"/>
          <w:sz w:val="22"/>
          <w:szCs w:val="22"/>
        </w:rPr>
        <w:t>.</w:t>
      </w:r>
    </w:p>
    <w:p w14:paraId="7EB836A1" w14:textId="77777777" w:rsidR="001D6C9D" w:rsidRPr="00A81682" w:rsidRDefault="001D6C9D" w:rsidP="00A81682">
      <w:pPr>
        <w:ind w:left="450"/>
        <w:rPr>
          <w:rFonts w:cs="Arial"/>
          <w:snapToGrid w:val="0"/>
          <w:sz w:val="22"/>
          <w:szCs w:val="22"/>
        </w:rPr>
      </w:pPr>
    </w:p>
    <w:p w14:paraId="7C14C5CE"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Measurement:</w:t>
      </w:r>
    </w:p>
    <w:p w14:paraId="43F571D6" w14:textId="6392BA33" w:rsidR="001D6C9D" w:rsidRPr="00A81682" w:rsidRDefault="001D6C9D" w:rsidP="001D6C9D">
      <w:pPr>
        <w:ind w:left="450"/>
        <w:rPr>
          <w:rFonts w:cs="Arial"/>
          <w:sz w:val="22"/>
          <w:szCs w:val="22"/>
        </w:rPr>
      </w:pPr>
      <w:r w:rsidRPr="00A81682">
        <w:rPr>
          <w:rFonts w:cs="Arial"/>
          <w:sz w:val="22"/>
          <w:szCs w:val="22"/>
        </w:rPr>
        <w:t>Presence of 132</w:t>
      </w:r>
      <w:r w:rsidR="00550974">
        <w:rPr>
          <w:rFonts w:cs="Arial"/>
          <w:sz w:val="22"/>
          <w:szCs w:val="22"/>
        </w:rPr>
        <w:t xml:space="preserve"> </w:t>
      </w:r>
      <w:r w:rsidRPr="00A81682">
        <w:rPr>
          <w:rFonts w:cs="Arial"/>
          <w:sz w:val="22"/>
          <w:szCs w:val="22"/>
        </w:rPr>
        <w:t>VAC at Load (~) terminal to determine state of breaker.</w:t>
      </w:r>
    </w:p>
    <w:p w14:paraId="01689980" w14:textId="79E1B968" w:rsidR="00E345DF" w:rsidRPr="00A81682" w:rsidRDefault="001D6C9D" w:rsidP="00E345DF">
      <w:pPr>
        <w:ind w:left="450"/>
        <w:rPr>
          <w:rFonts w:cs="Arial"/>
          <w:sz w:val="22"/>
          <w:szCs w:val="22"/>
        </w:rPr>
      </w:pPr>
      <w:r w:rsidRPr="00A81682">
        <w:rPr>
          <w:rFonts w:cs="Arial"/>
          <w:sz w:val="22"/>
          <w:szCs w:val="22"/>
        </w:rPr>
        <w:t xml:space="preserve">Time between application of </w:t>
      </w:r>
      <w:r w:rsidR="00521173" w:rsidRPr="00A81682">
        <w:rPr>
          <w:rFonts w:cs="Arial"/>
          <w:sz w:val="22"/>
          <w:szCs w:val="22"/>
        </w:rPr>
        <w:t>1</w:t>
      </w:r>
      <w:r w:rsidR="008A3D2B" w:rsidRPr="00A81682">
        <w:rPr>
          <w:rFonts w:cs="Arial"/>
          <w:sz w:val="22"/>
          <w:szCs w:val="22"/>
        </w:rPr>
        <w:t>2</w:t>
      </w:r>
      <w:r w:rsidR="00550974">
        <w:rPr>
          <w:rFonts w:cs="Arial"/>
          <w:sz w:val="22"/>
          <w:szCs w:val="22"/>
        </w:rPr>
        <w:t xml:space="preserve"> </w:t>
      </w:r>
      <w:r w:rsidRPr="00A81682">
        <w:rPr>
          <w:rFonts w:cs="Arial"/>
          <w:sz w:val="22"/>
          <w:szCs w:val="22"/>
        </w:rPr>
        <w:t>mA signal and loss of 132</w:t>
      </w:r>
      <w:r w:rsidR="00550974">
        <w:rPr>
          <w:rFonts w:cs="Arial"/>
          <w:sz w:val="22"/>
          <w:szCs w:val="22"/>
        </w:rPr>
        <w:t xml:space="preserve"> </w:t>
      </w:r>
      <w:r w:rsidRPr="00A81682">
        <w:rPr>
          <w:rFonts w:cs="Arial"/>
          <w:sz w:val="22"/>
          <w:szCs w:val="22"/>
        </w:rPr>
        <w:t>VAC at Load (~).</w:t>
      </w:r>
    </w:p>
    <w:p w14:paraId="24D58584" w14:textId="77777777" w:rsidR="00E345DF" w:rsidRPr="00A81682" w:rsidRDefault="00E345DF" w:rsidP="00E345DF">
      <w:pPr>
        <w:ind w:left="450"/>
        <w:rPr>
          <w:rFonts w:cs="Arial"/>
          <w:sz w:val="22"/>
          <w:szCs w:val="22"/>
        </w:rPr>
      </w:pPr>
      <w:r w:rsidRPr="00A81682">
        <w:rPr>
          <w:rFonts w:cs="Arial"/>
          <w:sz w:val="22"/>
          <w:szCs w:val="22"/>
        </w:rPr>
        <w:t>On failure, report fault code “F1”.</w:t>
      </w:r>
    </w:p>
    <w:p w14:paraId="2E6FCD68" w14:textId="77777777" w:rsidR="00E345DF" w:rsidRPr="00A81682" w:rsidRDefault="00E345DF" w:rsidP="00E345DF">
      <w:pPr>
        <w:ind w:left="450"/>
        <w:rPr>
          <w:rFonts w:cs="Arial"/>
          <w:sz w:val="22"/>
          <w:szCs w:val="22"/>
        </w:rPr>
      </w:pPr>
    </w:p>
    <w:p w14:paraId="772C2A8D" w14:textId="1227D375" w:rsidR="001D6C9D" w:rsidRPr="00A81682" w:rsidRDefault="00E345DF" w:rsidP="00E345DF">
      <w:pPr>
        <w:ind w:left="450"/>
        <w:rPr>
          <w:rFonts w:cs="Arial"/>
          <w:sz w:val="22"/>
          <w:szCs w:val="22"/>
        </w:rPr>
      </w:pPr>
      <w:r w:rsidRPr="00A81682">
        <w:rPr>
          <w:rFonts w:cs="Arial"/>
          <w:sz w:val="22"/>
          <w:szCs w:val="22"/>
        </w:rPr>
        <w:t>End of test</w:t>
      </w:r>
    </w:p>
    <w:p w14:paraId="74694DEB" w14:textId="77777777" w:rsidR="001D6C9D" w:rsidRPr="00A81682" w:rsidRDefault="001D6C9D" w:rsidP="00A81682">
      <w:pPr>
        <w:ind w:left="450"/>
        <w:rPr>
          <w:rFonts w:cs="Arial"/>
          <w:sz w:val="22"/>
          <w:szCs w:val="22"/>
        </w:rPr>
      </w:pPr>
    </w:p>
    <w:p w14:paraId="466FC361" w14:textId="675CAFF2" w:rsidR="22E66CB0" w:rsidRDefault="22E66CB0" w:rsidP="22E66CB0">
      <w:pPr>
        <w:ind w:left="450"/>
        <w:rPr>
          <w:rFonts w:cs="Arial"/>
          <w:sz w:val="22"/>
          <w:szCs w:val="22"/>
        </w:rPr>
      </w:pPr>
    </w:p>
    <w:p w14:paraId="4521A295" w14:textId="77777777" w:rsidR="008A1A52" w:rsidRDefault="00994DD2" w:rsidP="008A1A52">
      <w:pPr>
        <w:pStyle w:val="Heading2"/>
        <w:keepNext w:val="0"/>
        <w:numPr>
          <w:ilvl w:val="1"/>
          <w:numId w:val="5"/>
        </w:numPr>
        <w:spacing w:before="120" w:after="120"/>
        <w:ind w:left="990" w:hanging="540"/>
      </w:pPr>
      <w:bookmarkStart w:id="108" w:name="_Grounded_Neutral_Trip_1"/>
      <w:bookmarkStart w:id="109" w:name="_Toc128040359"/>
      <w:bookmarkEnd w:id="108"/>
      <w:r w:rsidRPr="0017798E">
        <w:rPr>
          <w:bCs w:val="0"/>
        </w:rPr>
        <w:lastRenderedPageBreak/>
        <w:t xml:space="preserve">Grounded Neutral </w:t>
      </w:r>
      <w:r w:rsidR="005516DF" w:rsidRPr="0017798E">
        <w:rPr>
          <w:bCs w:val="0"/>
        </w:rPr>
        <w:t>Trip</w:t>
      </w:r>
      <w:r w:rsidR="005516DF" w:rsidRPr="00B21EE9">
        <w:rPr>
          <w:snapToGrid w:val="0"/>
        </w:rPr>
        <w:t xml:space="preserve"> </w:t>
      </w:r>
      <w:r w:rsidR="005516DF" w:rsidRPr="005516DF">
        <w:rPr>
          <w:snapToGrid w:val="0"/>
          <w:color w:val="FF0000"/>
        </w:rPr>
        <w:t>(</w:t>
      </w:r>
      <w:r w:rsidRPr="005516DF">
        <w:rPr>
          <w:snapToGrid w:val="0"/>
          <w:color w:val="FF0000"/>
        </w:rPr>
        <w:t>T</w:t>
      </w:r>
      <w:r>
        <w:rPr>
          <w:snapToGrid w:val="0"/>
          <w:color w:val="FF0000"/>
        </w:rPr>
        <w:t xml:space="preserve">o be performed on </w:t>
      </w:r>
      <w:r w:rsidRPr="00B21EE9">
        <w:rPr>
          <w:snapToGrid w:val="0"/>
          <w:color w:val="FF0000"/>
        </w:rPr>
        <w:t>CSA CAFI ONLY)</w:t>
      </w:r>
      <w:bookmarkEnd w:id="109"/>
    </w:p>
    <w:p w14:paraId="366717B4" w14:textId="77777777" w:rsidR="008A1A52" w:rsidRDefault="008A1A52" w:rsidP="008A1A52">
      <w:pPr>
        <w:ind w:left="450"/>
        <w:rPr>
          <w:bCs/>
          <w:i/>
          <w:sz w:val="22"/>
          <w:szCs w:val="22"/>
        </w:rPr>
      </w:pPr>
      <w:r w:rsidRPr="008A1A52">
        <w:rPr>
          <w:bCs/>
          <w:i/>
          <w:color w:val="FF0000"/>
          <w:sz w:val="22"/>
          <w:szCs w:val="22"/>
        </w:rPr>
        <w:t>NOTE: To reduce additional and unwanted impedance in th</w:t>
      </w:r>
      <w:r>
        <w:rPr>
          <w:bCs/>
          <w:i/>
          <w:color w:val="FF0000"/>
          <w:sz w:val="22"/>
          <w:szCs w:val="22"/>
        </w:rPr>
        <w:t xml:space="preserve">is </w:t>
      </w:r>
      <w:r w:rsidRPr="008A1A52">
        <w:rPr>
          <w:bCs/>
          <w:i/>
          <w:color w:val="FF0000"/>
          <w:sz w:val="22"/>
          <w:szCs w:val="22"/>
        </w:rPr>
        <w:t>circuit, it is important that the components used during this test are mounted as close to the UUT as is practically possible.</w:t>
      </w:r>
    </w:p>
    <w:p w14:paraId="2C052B9C" w14:textId="77777777" w:rsidR="008A1A52" w:rsidRDefault="008A1A52" w:rsidP="008A1A52">
      <w:pPr>
        <w:ind w:left="450"/>
        <w:rPr>
          <w:bCs/>
          <w:i/>
          <w:sz w:val="22"/>
          <w:szCs w:val="22"/>
        </w:rPr>
      </w:pPr>
    </w:p>
    <w:p w14:paraId="380070F0" w14:textId="77777777" w:rsidR="00994DD2" w:rsidRPr="00A81682" w:rsidRDefault="00994DD2" w:rsidP="00994DD2">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03F97D0F" w14:textId="77777777" w:rsidR="00994DD2" w:rsidRPr="00A81682" w:rsidRDefault="00994DD2" w:rsidP="00994DD2">
      <w:pPr>
        <w:ind w:left="450"/>
        <w:rPr>
          <w:rFonts w:cs="Arial"/>
          <w:sz w:val="22"/>
          <w:szCs w:val="22"/>
        </w:rPr>
      </w:pPr>
      <w:r w:rsidRPr="4F59273A">
        <w:rPr>
          <w:rFonts w:cs="Arial"/>
          <w:color w:val="000000" w:themeColor="text1"/>
          <w:sz w:val="22"/>
          <w:szCs w:val="22"/>
        </w:rPr>
        <w:t>Ensure impedance threshold of</w:t>
      </w:r>
      <w:r w:rsidRPr="00A81682">
        <w:rPr>
          <w:rFonts w:cs="Arial"/>
          <w:b/>
          <w:bCs/>
          <w:color w:val="FF0000"/>
          <w:sz w:val="22"/>
          <w:szCs w:val="22"/>
        </w:rPr>
        <w:t xml:space="preserve"> </w:t>
      </w:r>
      <w:r w:rsidRPr="00A81682">
        <w:rPr>
          <w:rFonts w:cs="Arial"/>
          <w:sz w:val="22"/>
          <w:szCs w:val="22"/>
        </w:rPr>
        <w:t xml:space="preserve">grounded neutral </w:t>
      </w:r>
      <w:r w:rsidRPr="4F59273A">
        <w:rPr>
          <w:rFonts w:cs="Arial"/>
          <w:color w:val="000000" w:themeColor="text1"/>
          <w:sz w:val="22"/>
          <w:szCs w:val="22"/>
        </w:rPr>
        <w:t>detection circuit</w:t>
      </w:r>
      <w:r w:rsidRPr="00A81682">
        <w:rPr>
          <w:rFonts w:cs="Arial"/>
          <w:sz w:val="22"/>
          <w:szCs w:val="22"/>
        </w:rPr>
        <w:t xml:space="preserve"> which causes breaker to open</w:t>
      </w:r>
    </w:p>
    <w:p w14:paraId="153F6212" w14:textId="77777777" w:rsidR="00994DD2" w:rsidRPr="00A81682" w:rsidRDefault="00994DD2" w:rsidP="00A81682">
      <w:pPr>
        <w:ind w:left="450" w:right="368"/>
        <w:rPr>
          <w:rFonts w:cs="Arial"/>
          <w:sz w:val="22"/>
          <w:szCs w:val="22"/>
        </w:rPr>
      </w:pPr>
    </w:p>
    <w:p w14:paraId="3BA21A2A" w14:textId="77777777" w:rsidR="00994DD2" w:rsidRPr="00A81682" w:rsidRDefault="00994DD2" w:rsidP="00994DD2">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54D29DFD" w14:textId="77777777" w:rsidR="00994DD2" w:rsidRPr="00A81682" w:rsidRDefault="00994DD2" w:rsidP="00994DD2">
      <w:pPr>
        <w:ind w:left="450"/>
        <w:rPr>
          <w:rFonts w:cs="Arial"/>
          <w:sz w:val="22"/>
          <w:szCs w:val="22"/>
        </w:rPr>
      </w:pPr>
      <w:r w:rsidRPr="00A81682">
        <w:rPr>
          <w:rFonts w:cs="Arial"/>
          <w:sz w:val="22"/>
          <w:szCs w:val="22"/>
        </w:rPr>
        <w:t>Power breaker in the ON position at 85% nominal line voltage and connect fixed resistive impedance between Load (N)eutral and Panel (N)eutral.</w:t>
      </w:r>
    </w:p>
    <w:p w14:paraId="2F03DFDB" w14:textId="77777777" w:rsidR="00994DD2" w:rsidRPr="00A81682" w:rsidRDefault="00994DD2" w:rsidP="00A81682">
      <w:pPr>
        <w:ind w:left="450"/>
        <w:rPr>
          <w:rFonts w:cs="Arial"/>
          <w:sz w:val="22"/>
          <w:szCs w:val="22"/>
        </w:rPr>
      </w:pPr>
    </w:p>
    <w:p w14:paraId="42AFB272" w14:textId="77777777" w:rsidR="00994DD2" w:rsidRPr="00A81682" w:rsidRDefault="00994DD2" w:rsidP="00994DD2">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695D89BE" w14:textId="77777777" w:rsidR="00994DD2" w:rsidRPr="00A81682" w:rsidRDefault="00994DD2" w:rsidP="00994DD2">
      <w:pPr>
        <w:ind w:left="450"/>
        <w:rPr>
          <w:rFonts w:cs="Arial"/>
          <w:sz w:val="22"/>
          <w:szCs w:val="22"/>
        </w:rPr>
      </w:pPr>
      <w:r w:rsidRPr="00A81682">
        <w:rPr>
          <w:rFonts w:cs="Arial"/>
          <w:sz w:val="22"/>
          <w:szCs w:val="22"/>
        </w:rPr>
        <w:t>Make connections to Line (~), Load (~), Panel (N)eutral, and Load (N)eutral terminals.</w:t>
      </w:r>
    </w:p>
    <w:p w14:paraId="447A1F0E" w14:textId="2EE747FB" w:rsidR="00994DD2" w:rsidRPr="00A81682" w:rsidRDefault="00994DD2" w:rsidP="00994DD2">
      <w:pPr>
        <w:ind w:left="450"/>
        <w:rPr>
          <w:rFonts w:cs="Arial"/>
          <w:sz w:val="22"/>
          <w:szCs w:val="22"/>
        </w:rPr>
      </w:pPr>
      <w:r w:rsidRPr="00A81682">
        <w:rPr>
          <w:rFonts w:cs="Arial"/>
          <w:sz w:val="22"/>
          <w:szCs w:val="22"/>
        </w:rPr>
        <w:t>Apply</w:t>
      </w:r>
      <w:r w:rsidRPr="00A81682">
        <w:rPr>
          <w:rFonts w:cs="Arial"/>
          <w:snapToGrid w:val="0"/>
          <w:sz w:val="22"/>
          <w:szCs w:val="22"/>
        </w:rPr>
        <w:t xml:space="preserve"> </w:t>
      </w:r>
      <w:commentRangeStart w:id="110"/>
      <w:r w:rsidRPr="00A66354">
        <w:rPr>
          <w:rFonts w:cs="Arial"/>
          <w:b/>
          <w:bCs/>
          <w:snapToGrid w:val="0"/>
          <w:sz w:val="22"/>
          <w:szCs w:val="22"/>
        </w:rPr>
        <w:t>a</w:t>
      </w:r>
      <w:commentRangeEnd w:id="110"/>
      <w:r w:rsidR="00A66354" w:rsidRPr="00A66354">
        <w:rPr>
          <w:rStyle w:val="CommentReference"/>
          <w:i/>
          <w:lang w:val="fr-FR" w:eastAsia="fr-FR"/>
        </w:rPr>
        <w:commentReference w:id="110"/>
      </w:r>
      <w:r w:rsidRPr="00A66354">
        <w:rPr>
          <w:rFonts w:cs="Arial"/>
          <w:snapToGrid w:val="0"/>
          <w:sz w:val="22"/>
          <w:szCs w:val="22"/>
        </w:rPr>
        <w:t xml:space="preserve"> </w:t>
      </w:r>
      <w:r w:rsidRPr="00A81682">
        <w:rPr>
          <w:rFonts w:cs="Arial"/>
          <w:sz w:val="22"/>
          <w:szCs w:val="22"/>
        </w:rPr>
        <w:t>102</w:t>
      </w:r>
      <w:r w:rsidR="00550974">
        <w:rPr>
          <w:rFonts w:cs="Arial"/>
          <w:sz w:val="22"/>
          <w:szCs w:val="22"/>
        </w:rPr>
        <w:t xml:space="preserve"> </w:t>
      </w:r>
      <w:r w:rsidRPr="00A81682">
        <w:rPr>
          <w:rFonts w:cs="Arial"/>
          <w:sz w:val="22"/>
          <w:szCs w:val="22"/>
        </w:rPr>
        <w:t>V</w:t>
      </w:r>
      <w:r w:rsidR="00550974">
        <w:rPr>
          <w:rFonts w:cs="Arial"/>
          <w:sz w:val="22"/>
          <w:szCs w:val="22"/>
        </w:rPr>
        <w:t>AC</w:t>
      </w:r>
      <w:r w:rsidRPr="00A81682">
        <w:rPr>
          <w:rFonts w:cs="Arial"/>
          <w:sz w:val="22"/>
          <w:szCs w:val="22"/>
        </w:rPr>
        <w:t>, 60</w:t>
      </w:r>
      <w:r w:rsidR="00550974">
        <w:rPr>
          <w:rFonts w:cs="Arial"/>
          <w:sz w:val="22"/>
          <w:szCs w:val="22"/>
        </w:rPr>
        <w:t xml:space="preserve"> </w:t>
      </w:r>
      <w:r w:rsidRPr="00A81682">
        <w:rPr>
          <w:rFonts w:cs="Arial"/>
          <w:sz w:val="22"/>
          <w:szCs w:val="22"/>
        </w:rPr>
        <w:t>Hz sine wave to Line (~) and Panel (N)eutral terminals.</w:t>
      </w:r>
    </w:p>
    <w:p w14:paraId="1C063E8B" w14:textId="77777777" w:rsidR="00994DD2" w:rsidRPr="00A81682" w:rsidRDefault="00994DD2" w:rsidP="00994DD2">
      <w:pPr>
        <w:ind w:left="450"/>
        <w:rPr>
          <w:rFonts w:cs="Arial"/>
          <w:sz w:val="22"/>
          <w:szCs w:val="22"/>
        </w:rPr>
      </w:pPr>
      <w:r w:rsidRPr="00A81682">
        <w:rPr>
          <w:rFonts w:cs="Arial"/>
          <w:sz w:val="22"/>
          <w:szCs w:val="22"/>
        </w:rPr>
        <w:t>Ensure breaker is in the ON (closed) position.</w:t>
      </w:r>
    </w:p>
    <w:p w14:paraId="369A27E6" w14:textId="053FBB2B" w:rsidR="00994DD2" w:rsidRPr="00A81682" w:rsidRDefault="00994DD2" w:rsidP="00994DD2">
      <w:pPr>
        <w:ind w:left="450"/>
        <w:rPr>
          <w:rFonts w:cs="Arial"/>
          <w:sz w:val="22"/>
          <w:szCs w:val="22"/>
        </w:rPr>
      </w:pPr>
      <w:r w:rsidRPr="00A81682">
        <w:rPr>
          <w:rFonts w:cs="Arial"/>
          <w:sz w:val="22"/>
          <w:szCs w:val="22"/>
        </w:rPr>
        <w:t xml:space="preserve">Connect </w:t>
      </w:r>
      <w:r w:rsidRPr="00A81682">
        <w:rPr>
          <w:rFonts w:cs="Arial"/>
          <w:strike/>
          <w:sz w:val="22"/>
          <w:szCs w:val="22"/>
        </w:rPr>
        <w:t>1</w:t>
      </w:r>
      <w:r w:rsidRPr="00A81682">
        <w:rPr>
          <w:rFonts w:cs="Arial"/>
          <w:sz w:val="22"/>
          <w:szCs w:val="22"/>
        </w:rPr>
        <w:t xml:space="preserve"> </w:t>
      </w:r>
      <w:commentRangeStart w:id="111"/>
      <w:r w:rsidRPr="007F6AA7">
        <w:rPr>
          <w:rFonts w:cs="Arial"/>
          <w:sz w:val="22"/>
          <w:szCs w:val="22"/>
        </w:rPr>
        <w:t>0.5</w:t>
      </w:r>
      <w:r w:rsidRPr="00A66354">
        <w:rPr>
          <w:rFonts w:cs="Arial"/>
          <w:sz w:val="22"/>
          <w:szCs w:val="22"/>
        </w:rPr>
        <w:t xml:space="preserve"> </w:t>
      </w:r>
      <w:commentRangeEnd w:id="111"/>
      <w:r w:rsidR="007F6AA7">
        <w:rPr>
          <w:rStyle w:val="CommentReference"/>
          <w:i/>
          <w:color w:val="FF0000"/>
          <w:lang w:val="fr-FR" w:eastAsia="fr-FR"/>
        </w:rPr>
        <w:commentReference w:id="111"/>
      </w:r>
      <w:r w:rsidR="00550974">
        <w:rPr>
          <w:rFonts w:cs="Arial"/>
          <w:sz w:val="22"/>
          <w:szCs w:val="22"/>
        </w:rPr>
        <w:t>Ω</w:t>
      </w:r>
      <w:r w:rsidRPr="00A81682">
        <w:rPr>
          <w:rFonts w:cs="Arial"/>
          <w:sz w:val="22"/>
          <w:szCs w:val="22"/>
        </w:rPr>
        <w:t xml:space="preserve"> resistor between Panel (N)eutral and Load (N)eutral.</w:t>
      </w:r>
    </w:p>
    <w:p w14:paraId="52F96E62" w14:textId="78FC099B" w:rsidR="00994DD2" w:rsidRPr="007F6AA7" w:rsidRDefault="00994DD2" w:rsidP="00994DD2">
      <w:pPr>
        <w:ind w:left="450"/>
        <w:rPr>
          <w:rFonts w:cs="Arial"/>
          <w:snapToGrid w:val="0"/>
          <w:sz w:val="22"/>
          <w:szCs w:val="22"/>
        </w:rPr>
      </w:pPr>
      <w:r w:rsidRPr="00A81682">
        <w:rPr>
          <w:rFonts w:cs="Arial"/>
          <w:sz w:val="22"/>
          <w:szCs w:val="22"/>
        </w:rPr>
        <w:t>Breaker</w:t>
      </w:r>
      <w:r w:rsidRPr="00A81682">
        <w:rPr>
          <w:rFonts w:cs="Arial"/>
          <w:snapToGrid w:val="0"/>
          <w:sz w:val="22"/>
          <w:szCs w:val="22"/>
        </w:rPr>
        <w:t xml:space="preserve"> MUST open within </w:t>
      </w:r>
      <w:commentRangeStart w:id="112"/>
      <w:r w:rsidRPr="007F6AA7">
        <w:rPr>
          <w:rFonts w:cs="Arial"/>
          <w:b/>
          <w:bCs/>
          <w:snapToGrid w:val="0"/>
          <w:sz w:val="22"/>
          <w:szCs w:val="22"/>
        </w:rPr>
        <w:t>900</w:t>
      </w:r>
      <w:r w:rsidR="00550974" w:rsidRPr="007F6AA7">
        <w:rPr>
          <w:rFonts w:cs="Arial"/>
          <w:b/>
          <w:bCs/>
          <w:snapToGrid w:val="0"/>
          <w:sz w:val="22"/>
          <w:szCs w:val="22"/>
        </w:rPr>
        <w:t xml:space="preserve"> </w:t>
      </w:r>
      <w:r w:rsidRPr="007F6AA7">
        <w:rPr>
          <w:rFonts w:cs="Arial"/>
          <w:b/>
          <w:bCs/>
          <w:snapToGrid w:val="0"/>
          <w:sz w:val="22"/>
          <w:szCs w:val="22"/>
        </w:rPr>
        <w:t>mS</w:t>
      </w:r>
      <w:r w:rsidRPr="007F6AA7">
        <w:rPr>
          <w:rFonts w:cs="Arial"/>
          <w:snapToGrid w:val="0"/>
          <w:sz w:val="22"/>
          <w:szCs w:val="22"/>
        </w:rPr>
        <w:t>.</w:t>
      </w:r>
      <w:commentRangeEnd w:id="112"/>
      <w:r w:rsidR="007F6AA7">
        <w:rPr>
          <w:rStyle w:val="CommentReference"/>
          <w:i/>
          <w:color w:val="FF0000"/>
          <w:lang w:val="fr-FR" w:eastAsia="fr-FR"/>
        </w:rPr>
        <w:commentReference w:id="112"/>
      </w:r>
    </w:p>
    <w:p w14:paraId="460C788C" w14:textId="77777777" w:rsidR="00994DD2" w:rsidRPr="00A81682" w:rsidRDefault="00994DD2" w:rsidP="00A81682">
      <w:pPr>
        <w:ind w:left="450"/>
        <w:rPr>
          <w:rFonts w:cs="Arial"/>
          <w:snapToGrid w:val="0"/>
          <w:color w:val="FF0000"/>
          <w:sz w:val="22"/>
          <w:szCs w:val="22"/>
        </w:rPr>
      </w:pPr>
    </w:p>
    <w:p w14:paraId="67796F9E" w14:textId="77777777" w:rsidR="00994DD2" w:rsidRPr="00A81682" w:rsidRDefault="00994DD2" w:rsidP="00994DD2">
      <w:pPr>
        <w:pStyle w:val="Heading5"/>
        <w:numPr>
          <w:ilvl w:val="0"/>
          <w:numId w:val="2"/>
        </w:numPr>
        <w:tabs>
          <w:tab w:val="clear" w:pos="360"/>
          <w:tab w:val="num" w:pos="810"/>
        </w:tabs>
        <w:spacing w:before="0" w:after="0"/>
        <w:ind w:left="810"/>
        <w:rPr>
          <w:rFonts w:cs="Arial"/>
          <w:b w:val="0"/>
          <w:i w:val="0"/>
          <w:sz w:val="22"/>
          <w:szCs w:val="22"/>
          <w:u w:val="single"/>
        </w:rPr>
      </w:pPr>
      <w:r w:rsidRPr="00A81682">
        <w:rPr>
          <w:rFonts w:cs="Arial"/>
          <w:b w:val="0"/>
          <w:sz w:val="22"/>
          <w:szCs w:val="22"/>
          <w:u w:val="single"/>
        </w:rPr>
        <w:t>Measurement:</w:t>
      </w:r>
    </w:p>
    <w:p w14:paraId="38BBFBA8" w14:textId="780966DB" w:rsidR="00994DD2" w:rsidRPr="00A81682" w:rsidRDefault="00994DD2" w:rsidP="00994DD2">
      <w:pPr>
        <w:ind w:left="450"/>
        <w:rPr>
          <w:rFonts w:cs="Arial"/>
          <w:sz w:val="22"/>
          <w:szCs w:val="22"/>
        </w:rPr>
      </w:pPr>
      <w:r w:rsidRPr="00A81682">
        <w:rPr>
          <w:rFonts w:cs="Arial"/>
          <w:sz w:val="22"/>
          <w:szCs w:val="22"/>
        </w:rPr>
        <w:t>Presence of 102</w:t>
      </w:r>
      <w:r w:rsidR="00550974">
        <w:rPr>
          <w:rFonts w:cs="Arial"/>
          <w:sz w:val="22"/>
          <w:szCs w:val="22"/>
        </w:rPr>
        <w:t xml:space="preserve"> </w:t>
      </w:r>
      <w:r w:rsidRPr="00A81682">
        <w:rPr>
          <w:rFonts w:cs="Arial"/>
          <w:sz w:val="22"/>
          <w:szCs w:val="22"/>
        </w:rPr>
        <w:t>VAC at Load (~) terminal to determine state of breaker.</w:t>
      </w:r>
    </w:p>
    <w:p w14:paraId="1EB22E28" w14:textId="77777777" w:rsidR="00994DD2" w:rsidRPr="00A81682" w:rsidRDefault="00994DD2" w:rsidP="00994DD2">
      <w:pPr>
        <w:ind w:left="450"/>
        <w:rPr>
          <w:rFonts w:cs="Arial"/>
          <w:sz w:val="22"/>
          <w:szCs w:val="22"/>
        </w:rPr>
      </w:pPr>
      <w:r w:rsidRPr="00A81682">
        <w:rPr>
          <w:rFonts w:cs="Arial"/>
          <w:sz w:val="22"/>
          <w:szCs w:val="22"/>
        </w:rPr>
        <w:t xml:space="preserve">Time between application of impedance in neutral loop and the opening of the breaker. </w:t>
      </w:r>
    </w:p>
    <w:p w14:paraId="34A16B01" w14:textId="77777777" w:rsidR="00994DD2" w:rsidRPr="00A81682" w:rsidRDefault="00994DD2" w:rsidP="00994DD2">
      <w:pPr>
        <w:ind w:left="450"/>
        <w:rPr>
          <w:rFonts w:cs="Arial"/>
          <w:sz w:val="22"/>
          <w:szCs w:val="22"/>
        </w:rPr>
      </w:pPr>
      <w:r w:rsidRPr="00A81682">
        <w:rPr>
          <w:rFonts w:cs="Arial"/>
          <w:sz w:val="22"/>
          <w:szCs w:val="22"/>
        </w:rPr>
        <w:t>On failure, report fault code “F7”.</w:t>
      </w:r>
    </w:p>
    <w:p w14:paraId="2F92E13A" w14:textId="77777777" w:rsidR="00994DD2" w:rsidRPr="00A81682" w:rsidRDefault="00994DD2" w:rsidP="00994DD2">
      <w:pPr>
        <w:ind w:left="450"/>
        <w:rPr>
          <w:rFonts w:cs="Arial"/>
          <w:sz w:val="22"/>
          <w:szCs w:val="22"/>
        </w:rPr>
      </w:pPr>
    </w:p>
    <w:p w14:paraId="3ED74F34" w14:textId="6D841BFC" w:rsidR="00550974" w:rsidRDefault="00994DD2" w:rsidP="00C3371C">
      <w:pPr>
        <w:ind w:left="450"/>
        <w:rPr>
          <w:rFonts w:cs="Arial"/>
          <w:sz w:val="22"/>
          <w:szCs w:val="22"/>
        </w:rPr>
      </w:pPr>
      <w:r w:rsidRPr="00A81682">
        <w:rPr>
          <w:rFonts w:cs="Arial"/>
          <w:sz w:val="22"/>
          <w:szCs w:val="22"/>
        </w:rPr>
        <w:t>End of test</w:t>
      </w:r>
    </w:p>
    <w:p w14:paraId="3CF38E8A" w14:textId="77777777" w:rsidR="00550974" w:rsidRPr="00A81682" w:rsidRDefault="00550974" w:rsidP="00A81682">
      <w:pPr>
        <w:pStyle w:val="Header"/>
        <w:tabs>
          <w:tab w:val="clear" w:pos="9072"/>
        </w:tabs>
        <w:ind w:left="450"/>
        <w:jc w:val="both"/>
        <w:rPr>
          <w:rFonts w:cs="Arial"/>
          <w:sz w:val="22"/>
          <w:szCs w:val="22"/>
        </w:rPr>
      </w:pPr>
    </w:p>
    <w:p w14:paraId="2B0B57F4" w14:textId="77777777" w:rsidR="008A1A52" w:rsidRDefault="00994DD2" w:rsidP="008A1A52">
      <w:pPr>
        <w:pStyle w:val="Heading2"/>
        <w:keepNext w:val="0"/>
        <w:numPr>
          <w:ilvl w:val="1"/>
          <w:numId w:val="40"/>
        </w:numPr>
        <w:spacing w:before="120" w:after="120"/>
        <w:ind w:left="990" w:hanging="540"/>
      </w:pPr>
      <w:bookmarkStart w:id="113" w:name="_Grounded_Neutral_No"/>
      <w:bookmarkStart w:id="114" w:name="_Toc128040360"/>
      <w:bookmarkEnd w:id="113"/>
      <w:r w:rsidRPr="0017798E">
        <w:rPr>
          <w:bCs w:val="0"/>
        </w:rPr>
        <w:t>Grounded Neutral No Trip</w:t>
      </w:r>
      <w:r>
        <w:rPr>
          <w:bCs w:val="0"/>
        </w:rPr>
        <w:t xml:space="preserve"> </w:t>
      </w:r>
      <w:r w:rsidRPr="00B21EE9">
        <w:rPr>
          <w:bCs w:val="0"/>
          <w:color w:val="FF0000"/>
        </w:rPr>
        <w:t>(</w:t>
      </w:r>
      <w:r>
        <w:rPr>
          <w:bCs w:val="0"/>
          <w:color w:val="FF0000"/>
        </w:rPr>
        <w:t xml:space="preserve">To be performed on </w:t>
      </w:r>
      <w:r w:rsidRPr="00B21EE9">
        <w:rPr>
          <w:bCs w:val="0"/>
          <w:color w:val="FF0000"/>
        </w:rPr>
        <w:t>CSA CAFI ONLY)</w:t>
      </w:r>
      <w:bookmarkEnd w:id="114"/>
    </w:p>
    <w:p w14:paraId="6D39EFE6" w14:textId="77777777" w:rsidR="008A1A52" w:rsidRDefault="008A1A52" w:rsidP="008A1A52">
      <w:pPr>
        <w:ind w:left="450"/>
        <w:rPr>
          <w:bCs/>
          <w:i/>
          <w:sz w:val="22"/>
          <w:szCs w:val="22"/>
        </w:rPr>
      </w:pPr>
      <w:r w:rsidRPr="008A1A52">
        <w:rPr>
          <w:bCs/>
          <w:i/>
          <w:color w:val="FF0000"/>
          <w:sz w:val="22"/>
          <w:szCs w:val="22"/>
        </w:rPr>
        <w:t>NOTE: To reduce additional and unwanted impedance in th</w:t>
      </w:r>
      <w:r>
        <w:rPr>
          <w:bCs/>
          <w:i/>
          <w:color w:val="FF0000"/>
          <w:sz w:val="22"/>
          <w:szCs w:val="22"/>
        </w:rPr>
        <w:t xml:space="preserve">is </w:t>
      </w:r>
      <w:r w:rsidRPr="008A1A52">
        <w:rPr>
          <w:bCs/>
          <w:i/>
          <w:color w:val="FF0000"/>
          <w:sz w:val="22"/>
          <w:szCs w:val="22"/>
        </w:rPr>
        <w:t>circuit, it is important that the components used during this test are mounted as close to the UUT as is practically possible.</w:t>
      </w:r>
    </w:p>
    <w:p w14:paraId="62B53699" w14:textId="77777777" w:rsidR="008A1A52" w:rsidRDefault="008A1A52" w:rsidP="008A1A52">
      <w:pPr>
        <w:ind w:left="450"/>
        <w:rPr>
          <w:bCs/>
          <w:i/>
          <w:sz w:val="22"/>
          <w:szCs w:val="22"/>
        </w:rPr>
      </w:pPr>
    </w:p>
    <w:p w14:paraId="22812B1E" w14:textId="77777777" w:rsidR="00994DD2" w:rsidRPr="00A81682" w:rsidRDefault="00994DD2" w:rsidP="00994DD2">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505FD69E" w14:textId="2C92F5E1" w:rsidR="00994DD2" w:rsidRPr="00A81682" w:rsidRDefault="00994DD2" w:rsidP="00994DD2">
      <w:pPr>
        <w:ind w:left="450"/>
        <w:rPr>
          <w:rFonts w:cs="Arial"/>
          <w:color w:val="000000" w:themeColor="text1"/>
          <w:sz w:val="22"/>
          <w:szCs w:val="22"/>
        </w:rPr>
      </w:pPr>
      <w:commentRangeStart w:id="115"/>
      <w:r w:rsidRPr="17D72A2D">
        <w:rPr>
          <w:rFonts w:cs="Arial"/>
          <w:color w:val="000000" w:themeColor="text1"/>
          <w:sz w:val="22"/>
          <w:szCs w:val="22"/>
        </w:rPr>
        <w:t>Ensure impedance threshold of</w:t>
      </w:r>
      <w:commentRangeEnd w:id="115"/>
      <w:r>
        <w:rPr>
          <w:rStyle w:val="CommentReference"/>
        </w:rPr>
        <w:commentReference w:id="115"/>
      </w:r>
      <w:r w:rsidRPr="17D72A2D">
        <w:rPr>
          <w:rFonts w:cs="Arial"/>
          <w:color w:val="000000" w:themeColor="text1"/>
          <w:sz w:val="22"/>
          <w:szCs w:val="22"/>
        </w:rPr>
        <w:t xml:space="preserve"> grounded </w:t>
      </w:r>
      <w:commentRangeStart w:id="116"/>
      <w:r w:rsidRPr="17D72A2D">
        <w:rPr>
          <w:rFonts w:cs="Arial"/>
          <w:color w:val="000000" w:themeColor="text1"/>
          <w:sz w:val="22"/>
          <w:szCs w:val="22"/>
        </w:rPr>
        <w:t>neutral detection</w:t>
      </w:r>
      <w:commentRangeEnd w:id="116"/>
      <w:r>
        <w:rPr>
          <w:rStyle w:val="CommentReference"/>
        </w:rPr>
        <w:commentReference w:id="116"/>
      </w:r>
      <w:r w:rsidRPr="17D72A2D">
        <w:rPr>
          <w:rFonts w:cs="Arial"/>
          <w:color w:val="000000" w:themeColor="text1"/>
          <w:sz w:val="22"/>
          <w:szCs w:val="22"/>
        </w:rPr>
        <w:t xml:space="preserve"> circuit which </w:t>
      </w:r>
      <w:commentRangeStart w:id="117"/>
      <w:r w:rsidRPr="17D72A2D">
        <w:rPr>
          <w:rFonts w:cs="Arial"/>
          <w:color w:val="000000" w:themeColor="text1"/>
          <w:sz w:val="22"/>
          <w:szCs w:val="22"/>
        </w:rPr>
        <w:t>does not cause</w:t>
      </w:r>
      <w:commentRangeEnd w:id="117"/>
      <w:r>
        <w:rPr>
          <w:rStyle w:val="CommentReference"/>
        </w:rPr>
        <w:commentReference w:id="117"/>
      </w:r>
      <w:r w:rsidRPr="17D72A2D">
        <w:rPr>
          <w:rFonts w:cs="Arial"/>
          <w:color w:val="000000" w:themeColor="text1"/>
          <w:sz w:val="22"/>
          <w:szCs w:val="22"/>
        </w:rPr>
        <w:t xml:space="preserve"> breaker to open</w:t>
      </w:r>
    </w:p>
    <w:p w14:paraId="07B9587F" w14:textId="77777777" w:rsidR="00994DD2" w:rsidRPr="00A81682" w:rsidRDefault="00994DD2" w:rsidP="00A81682">
      <w:pPr>
        <w:ind w:left="450" w:right="368"/>
        <w:rPr>
          <w:rFonts w:cs="Arial"/>
          <w:sz w:val="22"/>
          <w:szCs w:val="22"/>
        </w:rPr>
      </w:pPr>
    </w:p>
    <w:p w14:paraId="6C84C598" w14:textId="77777777" w:rsidR="00994DD2" w:rsidRPr="00A81682" w:rsidRDefault="00994DD2" w:rsidP="00994DD2">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3C9D40AB" w14:textId="77777777" w:rsidR="00994DD2" w:rsidRPr="00A81682" w:rsidRDefault="00994DD2" w:rsidP="00994DD2">
      <w:pPr>
        <w:ind w:left="450"/>
        <w:rPr>
          <w:rFonts w:cs="Arial"/>
          <w:sz w:val="22"/>
          <w:szCs w:val="22"/>
        </w:rPr>
      </w:pPr>
      <w:r w:rsidRPr="00A81682">
        <w:rPr>
          <w:rFonts w:cs="Arial"/>
          <w:sz w:val="22"/>
          <w:szCs w:val="22"/>
        </w:rPr>
        <w:t>Power breaker in the ON position at 85% nominal line voltage and connect fixed resistive impedance between Load (N)eutral and Panel (N)eutral.</w:t>
      </w:r>
    </w:p>
    <w:p w14:paraId="77C6C20D" w14:textId="77777777" w:rsidR="00994DD2" w:rsidRPr="00A81682" w:rsidRDefault="00994DD2" w:rsidP="00A81682">
      <w:pPr>
        <w:ind w:left="450"/>
        <w:rPr>
          <w:rFonts w:cs="Arial"/>
          <w:sz w:val="22"/>
          <w:szCs w:val="22"/>
        </w:rPr>
      </w:pPr>
    </w:p>
    <w:p w14:paraId="1F0F5613" w14:textId="77777777" w:rsidR="00994DD2" w:rsidRPr="00A81682" w:rsidRDefault="00994DD2" w:rsidP="00994DD2">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2A65D95E" w14:textId="77777777" w:rsidR="00994DD2" w:rsidRPr="00A81682" w:rsidRDefault="00994DD2" w:rsidP="00994DD2">
      <w:pPr>
        <w:ind w:left="450"/>
        <w:rPr>
          <w:rFonts w:cs="Arial"/>
          <w:snapToGrid w:val="0"/>
          <w:sz w:val="22"/>
          <w:szCs w:val="22"/>
        </w:rPr>
      </w:pPr>
      <w:r w:rsidRPr="00A81682">
        <w:rPr>
          <w:rFonts w:cs="Arial"/>
          <w:sz w:val="22"/>
          <w:szCs w:val="22"/>
        </w:rPr>
        <w:t>Make connections to Line (~), Load (~), Panel (N)eutral, and Load (N)eutral terminals</w:t>
      </w:r>
      <w:r w:rsidRPr="00A81682">
        <w:rPr>
          <w:rFonts w:cs="Arial"/>
          <w:snapToGrid w:val="0"/>
          <w:sz w:val="22"/>
          <w:szCs w:val="22"/>
        </w:rPr>
        <w:t>.</w:t>
      </w:r>
    </w:p>
    <w:p w14:paraId="2050A30C" w14:textId="1342018F" w:rsidR="00994DD2" w:rsidRPr="00A81682" w:rsidRDefault="00994DD2" w:rsidP="00994DD2">
      <w:pPr>
        <w:ind w:left="450"/>
        <w:rPr>
          <w:rFonts w:cs="Arial"/>
          <w:b/>
          <w:snapToGrid w:val="0"/>
          <w:color w:val="FF0000"/>
          <w:sz w:val="22"/>
          <w:szCs w:val="22"/>
        </w:rPr>
      </w:pPr>
      <w:r w:rsidRPr="00A81682">
        <w:rPr>
          <w:rFonts w:cs="Arial"/>
          <w:sz w:val="22"/>
          <w:szCs w:val="22"/>
        </w:rPr>
        <w:t>Apply</w:t>
      </w:r>
      <w:r w:rsidRPr="00A81682">
        <w:rPr>
          <w:rFonts w:cs="Arial"/>
          <w:snapToGrid w:val="0"/>
          <w:sz w:val="22"/>
          <w:szCs w:val="22"/>
        </w:rPr>
        <w:t xml:space="preserve"> </w:t>
      </w:r>
      <w:r w:rsidRPr="6BC3AE58">
        <w:rPr>
          <w:rFonts w:cs="Arial"/>
          <w:snapToGrid w:val="0"/>
          <w:color w:val="000000" w:themeColor="text1"/>
          <w:sz w:val="22"/>
          <w:szCs w:val="22"/>
        </w:rPr>
        <w:t xml:space="preserve">a </w:t>
      </w:r>
      <w:r w:rsidRPr="00A81682">
        <w:rPr>
          <w:rFonts w:cs="Arial"/>
          <w:sz w:val="22"/>
          <w:szCs w:val="22"/>
        </w:rPr>
        <w:t>102</w:t>
      </w:r>
      <w:r w:rsidR="00550974">
        <w:rPr>
          <w:rFonts w:cs="Arial"/>
          <w:sz w:val="22"/>
          <w:szCs w:val="22"/>
        </w:rPr>
        <w:t xml:space="preserve"> </w:t>
      </w:r>
      <w:r w:rsidRPr="00A81682">
        <w:rPr>
          <w:rFonts w:cs="Arial"/>
          <w:sz w:val="22"/>
          <w:szCs w:val="22"/>
        </w:rPr>
        <w:t>V</w:t>
      </w:r>
      <w:r w:rsidR="00550974">
        <w:rPr>
          <w:rFonts w:cs="Arial"/>
          <w:sz w:val="22"/>
          <w:szCs w:val="22"/>
        </w:rPr>
        <w:t>AC</w:t>
      </w:r>
      <w:r w:rsidRPr="00A81682">
        <w:rPr>
          <w:rFonts w:cs="Arial"/>
          <w:sz w:val="22"/>
          <w:szCs w:val="22"/>
        </w:rPr>
        <w:t>, 60</w:t>
      </w:r>
      <w:r w:rsidR="00550974">
        <w:rPr>
          <w:rFonts w:cs="Arial"/>
          <w:sz w:val="22"/>
          <w:szCs w:val="22"/>
        </w:rPr>
        <w:t xml:space="preserve"> </w:t>
      </w:r>
      <w:r w:rsidRPr="00A81682">
        <w:rPr>
          <w:rFonts w:cs="Arial"/>
          <w:sz w:val="22"/>
          <w:szCs w:val="22"/>
        </w:rPr>
        <w:t>Hz sine wave to Line (~) and Panel (N)eutral terminals.</w:t>
      </w:r>
    </w:p>
    <w:p w14:paraId="508BCA2A" w14:textId="77777777" w:rsidR="00994DD2" w:rsidRPr="00A81682" w:rsidRDefault="00994DD2" w:rsidP="00994DD2">
      <w:pPr>
        <w:ind w:left="450"/>
        <w:rPr>
          <w:rFonts w:cs="Arial"/>
          <w:sz w:val="22"/>
          <w:szCs w:val="22"/>
        </w:rPr>
      </w:pPr>
      <w:r w:rsidRPr="00A81682">
        <w:rPr>
          <w:rFonts w:cs="Arial"/>
          <w:sz w:val="22"/>
          <w:szCs w:val="22"/>
        </w:rPr>
        <w:t>Ensure breaker is in the ON (closed) position.</w:t>
      </w:r>
    </w:p>
    <w:p w14:paraId="1DD7A00D" w14:textId="6AF73814" w:rsidR="00994DD2" w:rsidRPr="00A81682" w:rsidRDefault="00994DD2" w:rsidP="00994DD2">
      <w:pPr>
        <w:ind w:left="450"/>
        <w:rPr>
          <w:rFonts w:cs="Arial"/>
          <w:snapToGrid w:val="0"/>
          <w:sz w:val="22"/>
          <w:szCs w:val="22"/>
        </w:rPr>
      </w:pPr>
      <w:r w:rsidRPr="00A81682">
        <w:rPr>
          <w:rFonts w:cs="Arial"/>
          <w:sz w:val="22"/>
          <w:szCs w:val="22"/>
        </w:rPr>
        <w:t>Connect</w:t>
      </w:r>
      <w:r w:rsidRPr="00A81682">
        <w:rPr>
          <w:rFonts w:cs="Arial"/>
          <w:snapToGrid w:val="0"/>
          <w:sz w:val="22"/>
          <w:szCs w:val="22"/>
        </w:rPr>
        <w:t xml:space="preserve"> </w:t>
      </w:r>
      <w:commentRangeStart w:id="118"/>
      <w:r w:rsidRPr="48719851">
        <w:rPr>
          <w:rFonts w:cs="Arial"/>
          <w:snapToGrid w:val="0"/>
          <w:color w:val="000000" w:themeColor="text1"/>
          <w:sz w:val="22"/>
          <w:szCs w:val="22"/>
        </w:rPr>
        <w:t xml:space="preserve">2 </w:t>
      </w:r>
      <w:r w:rsidR="00550974" w:rsidRPr="48719851">
        <w:rPr>
          <w:rFonts w:cs="Arial"/>
          <w:snapToGrid w:val="0"/>
          <w:color w:val="000000" w:themeColor="text1"/>
          <w:sz w:val="22"/>
          <w:szCs w:val="22"/>
        </w:rPr>
        <w:t>Ω</w:t>
      </w:r>
      <w:r w:rsidRPr="48719851">
        <w:rPr>
          <w:rFonts w:cs="Arial"/>
          <w:snapToGrid w:val="0"/>
          <w:color w:val="000000" w:themeColor="text1"/>
          <w:sz w:val="22"/>
          <w:szCs w:val="22"/>
        </w:rPr>
        <w:t xml:space="preserve"> resistor</w:t>
      </w:r>
      <w:commentRangeEnd w:id="118"/>
      <w:r>
        <w:rPr>
          <w:rStyle w:val="CommentReference"/>
        </w:rPr>
        <w:commentReference w:id="118"/>
      </w:r>
      <w:r w:rsidRPr="00A81682">
        <w:rPr>
          <w:rFonts w:cs="Arial"/>
          <w:snapToGrid w:val="0"/>
          <w:sz w:val="22"/>
          <w:szCs w:val="22"/>
        </w:rPr>
        <w:t xml:space="preserve"> between Panel (N)eutral and Load (N)eutral.</w:t>
      </w:r>
    </w:p>
    <w:p w14:paraId="7423D0AF" w14:textId="292F3647" w:rsidR="00994DD2" w:rsidRPr="00A81682" w:rsidRDefault="00994DD2" w:rsidP="00994DD2">
      <w:pPr>
        <w:ind w:left="450"/>
        <w:rPr>
          <w:rFonts w:cs="Arial"/>
          <w:snapToGrid w:val="0"/>
          <w:color w:val="FF0000"/>
          <w:sz w:val="22"/>
          <w:szCs w:val="22"/>
        </w:rPr>
      </w:pPr>
      <w:r w:rsidRPr="00A81682">
        <w:rPr>
          <w:rFonts w:cs="Arial"/>
          <w:sz w:val="22"/>
          <w:szCs w:val="22"/>
        </w:rPr>
        <w:t>Breaker</w:t>
      </w:r>
      <w:r w:rsidRPr="00A81682">
        <w:rPr>
          <w:rFonts w:cs="Arial"/>
          <w:snapToGrid w:val="0"/>
          <w:sz w:val="22"/>
          <w:szCs w:val="22"/>
        </w:rPr>
        <w:t xml:space="preserve"> MUST </w:t>
      </w:r>
      <w:commentRangeStart w:id="119"/>
      <w:r w:rsidRPr="5E7B563B">
        <w:rPr>
          <w:rFonts w:cs="Arial"/>
          <w:snapToGrid w:val="0"/>
          <w:color w:val="000000" w:themeColor="text1"/>
          <w:sz w:val="22"/>
          <w:szCs w:val="22"/>
        </w:rPr>
        <w:t>remain closed for a minimum of 900</w:t>
      </w:r>
      <w:r w:rsidR="00550974" w:rsidRPr="5E7B563B">
        <w:rPr>
          <w:rFonts w:cs="Arial"/>
          <w:snapToGrid w:val="0"/>
          <w:color w:val="000000" w:themeColor="text1"/>
          <w:sz w:val="22"/>
          <w:szCs w:val="22"/>
        </w:rPr>
        <w:t xml:space="preserve"> </w:t>
      </w:r>
      <w:r w:rsidRPr="5E7B563B">
        <w:rPr>
          <w:rFonts w:cs="Arial"/>
          <w:snapToGrid w:val="0"/>
          <w:color w:val="000000" w:themeColor="text1"/>
          <w:sz w:val="22"/>
          <w:szCs w:val="22"/>
        </w:rPr>
        <w:t>mS.</w:t>
      </w:r>
      <w:commentRangeEnd w:id="119"/>
      <w:r>
        <w:rPr>
          <w:rStyle w:val="CommentReference"/>
        </w:rPr>
        <w:commentReference w:id="119"/>
      </w:r>
    </w:p>
    <w:p w14:paraId="1D09D219" w14:textId="77777777" w:rsidR="00994DD2" w:rsidRPr="00A81682" w:rsidRDefault="00994DD2" w:rsidP="00A81682">
      <w:pPr>
        <w:ind w:left="450"/>
        <w:rPr>
          <w:rFonts w:cs="Arial"/>
          <w:snapToGrid w:val="0"/>
          <w:color w:val="FF0000"/>
          <w:sz w:val="22"/>
          <w:szCs w:val="22"/>
        </w:rPr>
      </w:pPr>
    </w:p>
    <w:p w14:paraId="1CCDBAC3" w14:textId="77777777" w:rsidR="00994DD2" w:rsidRPr="00A81682" w:rsidRDefault="00994DD2" w:rsidP="00994DD2">
      <w:pPr>
        <w:pStyle w:val="Heading5"/>
        <w:numPr>
          <w:ilvl w:val="0"/>
          <w:numId w:val="2"/>
        </w:numPr>
        <w:tabs>
          <w:tab w:val="clear" w:pos="360"/>
          <w:tab w:val="num" w:pos="810"/>
        </w:tabs>
        <w:spacing w:before="0" w:after="0"/>
        <w:ind w:left="810"/>
        <w:rPr>
          <w:rFonts w:cs="Arial"/>
          <w:b w:val="0"/>
          <w:i w:val="0"/>
          <w:sz w:val="22"/>
          <w:szCs w:val="22"/>
          <w:u w:val="single"/>
        </w:rPr>
      </w:pPr>
      <w:r w:rsidRPr="00A81682">
        <w:rPr>
          <w:rFonts w:cs="Arial"/>
          <w:b w:val="0"/>
          <w:sz w:val="22"/>
          <w:szCs w:val="22"/>
          <w:u w:val="single"/>
        </w:rPr>
        <w:t>Measurement:</w:t>
      </w:r>
    </w:p>
    <w:p w14:paraId="1B828EBA" w14:textId="66429487" w:rsidR="00994DD2" w:rsidRPr="00A81682" w:rsidRDefault="00994DD2" w:rsidP="00994DD2">
      <w:pPr>
        <w:ind w:left="450"/>
        <w:rPr>
          <w:rFonts w:cs="Arial"/>
          <w:sz w:val="22"/>
          <w:szCs w:val="22"/>
        </w:rPr>
      </w:pPr>
      <w:r w:rsidRPr="00A81682">
        <w:rPr>
          <w:rFonts w:cs="Arial"/>
          <w:sz w:val="22"/>
          <w:szCs w:val="22"/>
        </w:rPr>
        <w:t>Presence of 102</w:t>
      </w:r>
      <w:r w:rsidR="00550974">
        <w:rPr>
          <w:rFonts w:cs="Arial"/>
          <w:sz w:val="22"/>
          <w:szCs w:val="22"/>
        </w:rPr>
        <w:t xml:space="preserve"> </w:t>
      </w:r>
      <w:r w:rsidRPr="00A81682">
        <w:rPr>
          <w:rFonts w:cs="Arial"/>
          <w:sz w:val="22"/>
          <w:szCs w:val="22"/>
        </w:rPr>
        <w:t>VAC at Load (~) terminal to determine state of breaker.</w:t>
      </w:r>
    </w:p>
    <w:p w14:paraId="7AAA3EC6" w14:textId="77777777" w:rsidR="00994DD2" w:rsidRPr="00A81682" w:rsidRDefault="00994DD2" w:rsidP="00994DD2">
      <w:pPr>
        <w:ind w:left="450"/>
        <w:rPr>
          <w:rFonts w:cs="Arial"/>
          <w:sz w:val="22"/>
          <w:szCs w:val="22"/>
        </w:rPr>
      </w:pPr>
      <w:r w:rsidRPr="00A81682">
        <w:rPr>
          <w:rFonts w:cs="Arial"/>
          <w:sz w:val="22"/>
          <w:szCs w:val="22"/>
        </w:rPr>
        <w:t>Time between application of impedance in neutral loop and end of test.</w:t>
      </w:r>
    </w:p>
    <w:p w14:paraId="70371D86" w14:textId="77777777" w:rsidR="00994DD2" w:rsidRPr="00A81682" w:rsidRDefault="00994DD2" w:rsidP="00A81682">
      <w:pPr>
        <w:ind w:left="450"/>
        <w:rPr>
          <w:rFonts w:cs="Arial"/>
          <w:sz w:val="22"/>
          <w:szCs w:val="22"/>
        </w:rPr>
      </w:pPr>
    </w:p>
    <w:p w14:paraId="0D749797" w14:textId="77777777" w:rsidR="00994DD2" w:rsidRDefault="00994DD2" w:rsidP="00994DD2">
      <w:pPr>
        <w:ind w:left="450"/>
        <w:rPr>
          <w:rFonts w:cs="Arial"/>
          <w:sz w:val="22"/>
          <w:szCs w:val="22"/>
        </w:rPr>
      </w:pPr>
      <w:r w:rsidRPr="00A81682">
        <w:rPr>
          <w:rFonts w:cs="Arial"/>
          <w:sz w:val="22"/>
          <w:szCs w:val="22"/>
        </w:rPr>
        <w:t>End of test</w:t>
      </w:r>
    </w:p>
    <w:p w14:paraId="34E303AF" w14:textId="77777777" w:rsidR="00C17153" w:rsidRPr="00A81682" w:rsidRDefault="00C17153" w:rsidP="00994DD2">
      <w:pPr>
        <w:ind w:left="450"/>
        <w:rPr>
          <w:rFonts w:cs="Arial"/>
          <w:sz w:val="22"/>
          <w:szCs w:val="22"/>
        </w:rPr>
      </w:pPr>
    </w:p>
    <w:p w14:paraId="06DF2364" w14:textId="21F913F7" w:rsidR="001D6C9D" w:rsidRPr="001C4F87" w:rsidRDefault="001D6C9D" w:rsidP="00705340">
      <w:pPr>
        <w:pStyle w:val="Heading2"/>
        <w:keepNext w:val="0"/>
        <w:numPr>
          <w:ilvl w:val="1"/>
          <w:numId w:val="5"/>
        </w:numPr>
        <w:spacing w:before="120" w:after="120"/>
        <w:ind w:left="990" w:hanging="540"/>
        <w:rPr>
          <w:b w:val="0"/>
          <w:bCs w:val="0"/>
          <w:sz w:val="24"/>
          <w:szCs w:val="24"/>
        </w:rPr>
      </w:pPr>
      <w:bookmarkStart w:id="120" w:name="_Ground_Fault_Threshold_3"/>
      <w:bookmarkStart w:id="121" w:name="_Toc128040361"/>
      <w:bookmarkEnd w:id="120"/>
      <w:r w:rsidRPr="00701F54">
        <w:rPr>
          <w:bCs w:val="0"/>
        </w:rPr>
        <w:t>Ground Fault Threshold (unloaded)</w:t>
      </w:r>
      <w:bookmarkEnd w:id="121"/>
    </w:p>
    <w:p w14:paraId="395D5FE9"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 xml:space="preserve">Aim of this test: </w:t>
      </w:r>
    </w:p>
    <w:p w14:paraId="4E354A68" w14:textId="77777777" w:rsidR="001D6C9D" w:rsidRPr="00A81682" w:rsidRDefault="001D6C9D" w:rsidP="001D6C9D">
      <w:pPr>
        <w:ind w:left="450"/>
        <w:rPr>
          <w:rFonts w:cs="Arial"/>
          <w:sz w:val="22"/>
          <w:szCs w:val="22"/>
        </w:rPr>
      </w:pPr>
      <w:r w:rsidRPr="00A81682">
        <w:rPr>
          <w:rFonts w:cs="Arial"/>
          <w:sz w:val="22"/>
          <w:szCs w:val="22"/>
        </w:rPr>
        <w:t xml:space="preserve">Ensure ground fault current amplitude which causes breaker to open when load current is not present. </w:t>
      </w:r>
    </w:p>
    <w:p w14:paraId="21AE5AF9"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38E4B8EE" w14:textId="77777777" w:rsidR="001D6C9D" w:rsidRPr="00A81682" w:rsidRDefault="001D6C9D" w:rsidP="001D6C9D">
      <w:pPr>
        <w:ind w:left="450"/>
        <w:rPr>
          <w:rFonts w:cs="Arial"/>
          <w:sz w:val="22"/>
          <w:szCs w:val="22"/>
        </w:rPr>
      </w:pPr>
      <w:r w:rsidRPr="00A81682">
        <w:rPr>
          <w:rFonts w:cs="Arial"/>
          <w:sz w:val="22"/>
          <w:szCs w:val="22"/>
        </w:rPr>
        <w:t>Power breaker in the ON position at 85% nominal line voltage and pass a range of ground fault currents between Load (N) and Panel (N) terminals.</w:t>
      </w:r>
    </w:p>
    <w:p w14:paraId="7F0A6426"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4CB10961" w14:textId="77777777" w:rsidR="001D6C9D" w:rsidRPr="00A81682" w:rsidRDefault="001D6C9D" w:rsidP="001D6C9D">
      <w:pPr>
        <w:ind w:left="450"/>
        <w:rPr>
          <w:rFonts w:cs="Arial"/>
          <w:sz w:val="22"/>
          <w:szCs w:val="22"/>
        </w:rPr>
      </w:pPr>
      <w:r w:rsidRPr="00A81682">
        <w:rPr>
          <w:rFonts w:cs="Arial"/>
          <w:sz w:val="22"/>
          <w:szCs w:val="22"/>
        </w:rPr>
        <w:t>Make connections to Line (~), Load (~), Panel (N)eutral, and Load (N)eutral terminals.</w:t>
      </w:r>
    </w:p>
    <w:p w14:paraId="3EC1A694" w14:textId="62F35D38" w:rsidR="001D6C9D" w:rsidRPr="00A81682" w:rsidRDefault="001D6C9D" w:rsidP="001D6C9D">
      <w:pPr>
        <w:ind w:left="450"/>
        <w:rPr>
          <w:rFonts w:cs="Arial"/>
          <w:sz w:val="22"/>
          <w:szCs w:val="22"/>
        </w:rPr>
      </w:pPr>
      <w:r w:rsidRPr="00A81682">
        <w:rPr>
          <w:rFonts w:cs="Arial"/>
          <w:sz w:val="22"/>
          <w:szCs w:val="22"/>
        </w:rPr>
        <w:t>Apply</w:t>
      </w:r>
      <w:r w:rsidR="008F443F" w:rsidRPr="00A81682">
        <w:rPr>
          <w:rFonts w:cs="Arial"/>
          <w:snapToGrid w:val="0"/>
          <w:sz w:val="22"/>
          <w:szCs w:val="22"/>
        </w:rPr>
        <w:t xml:space="preserve"> </w:t>
      </w:r>
      <w:commentRangeStart w:id="122"/>
      <w:r w:rsidR="008F443F" w:rsidRPr="6B398DA9">
        <w:rPr>
          <w:rFonts w:cs="Arial"/>
          <w:snapToGrid w:val="0"/>
          <w:color w:val="000000" w:themeColor="text1"/>
          <w:sz w:val="22"/>
          <w:szCs w:val="22"/>
        </w:rPr>
        <w:t>a</w:t>
      </w:r>
      <w:commentRangeEnd w:id="122"/>
      <w:r>
        <w:rPr>
          <w:rStyle w:val="CommentReference"/>
        </w:rPr>
        <w:commentReference w:id="122"/>
      </w:r>
      <w:r w:rsidR="008F443F" w:rsidRPr="00A81682">
        <w:rPr>
          <w:rFonts w:cs="Arial"/>
          <w:snapToGrid w:val="0"/>
          <w:sz w:val="22"/>
          <w:szCs w:val="22"/>
        </w:rPr>
        <w:t xml:space="preserve"> </w:t>
      </w:r>
      <w:r w:rsidRPr="00A81682">
        <w:rPr>
          <w:rFonts w:cs="Arial"/>
          <w:sz w:val="22"/>
          <w:szCs w:val="22"/>
        </w:rPr>
        <w:t>102</w:t>
      </w:r>
      <w:r w:rsidR="00460DCD">
        <w:rPr>
          <w:rFonts w:cs="Arial"/>
          <w:sz w:val="22"/>
          <w:szCs w:val="22"/>
        </w:rPr>
        <w:t xml:space="preserve"> </w:t>
      </w:r>
      <w:r w:rsidRPr="00A81682">
        <w:rPr>
          <w:rFonts w:cs="Arial"/>
          <w:sz w:val="22"/>
          <w:szCs w:val="22"/>
        </w:rPr>
        <w:t>VAC 60</w:t>
      </w:r>
      <w:r w:rsidR="00460DCD">
        <w:rPr>
          <w:rFonts w:cs="Arial"/>
          <w:sz w:val="22"/>
          <w:szCs w:val="22"/>
        </w:rPr>
        <w:t xml:space="preserve"> </w:t>
      </w:r>
      <w:r w:rsidRPr="00A81682">
        <w:rPr>
          <w:rFonts w:cs="Arial"/>
          <w:sz w:val="22"/>
          <w:szCs w:val="22"/>
        </w:rPr>
        <w:t>Hz sine wave to Line (~</w:t>
      </w:r>
      <w:r w:rsidR="007F77E4" w:rsidRPr="00A81682">
        <w:rPr>
          <w:rFonts w:cs="Arial"/>
          <w:sz w:val="22"/>
          <w:szCs w:val="22"/>
        </w:rPr>
        <w:t>) and Panel (N)eutral terminals.</w:t>
      </w:r>
    </w:p>
    <w:p w14:paraId="26205B87" w14:textId="77777777" w:rsidR="001D6C9D" w:rsidRPr="00A81682" w:rsidRDefault="001D6C9D" w:rsidP="001D6C9D">
      <w:pPr>
        <w:ind w:left="450"/>
        <w:rPr>
          <w:rFonts w:cs="Arial"/>
          <w:sz w:val="22"/>
          <w:szCs w:val="22"/>
        </w:rPr>
      </w:pPr>
      <w:r w:rsidRPr="00A81682">
        <w:rPr>
          <w:rFonts w:cs="Arial"/>
          <w:sz w:val="22"/>
          <w:szCs w:val="22"/>
        </w:rPr>
        <w:t>Ensure breaker is in the ON (closed) position.</w:t>
      </w:r>
    </w:p>
    <w:p w14:paraId="426402C4" w14:textId="15EA8D58" w:rsidR="001D6C9D" w:rsidRPr="00A81682" w:rsidRDefault="001D6C9D" w:rsidP="001D6C9D">
      <w:pPr>
        <w:ind w:left="450"/>
        <w:rPr>
          <w:rFonts w:cs="Arial"/>
          <w:sz w:val="22"/>
          <w:szCs w:val="22"/>
        </w:rPr>
      </w:pPr>
      <w:r w:rsidRPr="00A81682">
        <w:rPr>
          <w:rFonts w:cs="Arial"/>
          <w:sz w:val="22"/>
          <w:szCs w:val="22"/>
        </w:rPr>
        <w:t xml:space="preserve">Create a </w:t>
      </w:r>
      <w:commentRangeStart w:id="123"/>
      <w:r w:rsidR="00850C3D" w:rsidRPr="62F4CC5A">
        <w:rPr>
          <w:rFonts w:cs="Arial"/>
          <w:color w:val="000000" w:themeColor="text1"/>
          <w:sz w:val="22"/>
          <w:szCs w:val="22"/>
        </w:rPr>
        <w:t>28</w:t>
      </w:r>
      <w:r w:rsidR="00460DCD" w:rsidRPr="62F4CC5A">
        <w:rPr>
          <w:rFonts w:cs="Arial"/>
          <w:color w:val="000000" w:themeColor="text1"/>
          <w:sz w:val="22"/>
          <w:szCs w:val="22"/>
        </w:rPr>
        <w:t xml:space="preserve"> </w:t>
      </w:r>
      <w:r w:rsidR="00850C3D" w:rsidRPr="62F4CC5A">
        <w:rPr>
          <w:rFonts w:cs="Arial"/>
          <w:color w:val="000000" w:themeColor="text1"/>
          <w:sz w:val="22"/>
          <w:szCs w:val="22"/>
        </w:rPr>
        <w:t>mA</w:t>
      </w:r>
      <w:commentRangeEnd w:id="123"/>
      <w:r>
        <w:rPr>
          <w:rStyle w:val="CommentReference"/>
        </w:rPr>
        <w:commentReference w:id="123"/>
      </w:r>
      <w:r w:rsidR="00B53235" w:rsidRPr="62F4CC5A">
        <w:rPr>
          <w:rFonts w:cs="Arial"/>
          <w:color w:val="000000" w:themeColor="text1"/>
          <w:sz w:val="22"/>
          <w:szCs w:val="22"/>
        </w:rPr>
        <w:t>,</w:t>
      </w:r>
      <w:r w:rsidR="00850C3D" w:rsidRPr="00A81682">
        <w:rPr>
          <w:rFonts w:cs="Arial"/>
          <w:sz w:val="22"/>
          <w:szCs w:val="22"/>
        </w:rPr>
        <w:t xml:space="preserve"> </w:t>
      </w:r>
      <w:r w:rsidR="00AB630E" w:rsidRPr="00A81682">
        <w:rPr>
          <w:rFonts w:cs="Arial"/>
          <w:sz w:val="22"/>
          <w:szCs w:val="22"/>
        </w:rPr>
        <w:t>60</w:t>
      </w:r>
      <w:r w:rsidR="00460DCD">
        <w:rPr>
          <w:rFonts w:cs="Arial"/>
          <w:sz w:val="22"/>
          <w:szCs w:val="22"/>
        </w:rPr>
        <w:t xml:space="preserve"> </w:t>
      </w:r>
      <w:r w:rsidR="00AB630E" w:rsidRPr="00A81682">
        <w:rPr>
          <w:rFonts w:cs="Arial"/>
          <w:sz w:val="22"/>
          <w:szCs w:val="22"/>
        </w:rPr>
        <w:t xml:space="preserve">Hz </w:t>
      </w:r>
      <w:r w:rsidR="00090795" w:rsidRPr="00A81682">
        <w:rPr>
          <w:rFonts w:cs="Arial"/>
          <w:snapToGrid w:val="0"/>
          <w:sz w:val="22"/>
          <w:szCs w:val="22"/>
        </w:rPr>
        <w:t>current between Panel (N)eutral and Load (N)eutral terminal.</w:t>
      </w:r>
    </w:p>
    <w:p w14:paraId="2EFDBFA6" w14:textId="7335292C" w:rsidR="001D6C9D" w:rsidRPr="00A81682" w:rsidRDefault="001D6C9D" w:rsidP="001D6C9D">
      <w:pPr>
        <w:ind w:left="450"/>
        <w:rPr>
          <w:rFonts w:cs="Arial"/>
          <w:sz w:val="22"/>
          <w:szCs w:val="22"/>
        </w:rPr>
      </w:pPr>
      <w:r w:rsidRPr="00A81682">
        <w:rPr>
          <w:rFonts w:cs="Arial"/>
          <w:sz w:val="22"/>
          <w:szCs w:val="22"/>
        </w:rPr>
        <w:t xml:space="preserve">Breaker MUST </w:t>
      </w:r>
      <w:r w:rsidR="00C63FA8" w:rsidRPr="00A81682">
        <w:rPr>
          <w:rFonts w:cs="Arial"/>
          <w:sz w:val="22"/>
          <w:szCs w:val="22"/>
        </w:rPr>
        <w:t xml:space="preserve">remain closed for </w:t>
      </w:r>
      <w:commentRangeStart w:id="124"/>
      <w:r w:rsidR="00C63FA8" w:rsidRPr="00A81682">
        <w:rPr>
          <w:rFonts w:cs="Arial"/>
          <w:sz w:val="22"/>
          <w:szCs w:val="22"/>
        </w:rPr>
        <w:t>500</w:t>
      </w:r>
      <w:commentRangeEnd w:id="124"/>
      <w:r w:rsidR="00943164">
        <w:rPr>
          <w:rStyle w:val="CommentReference"/>
          <w:i/>
          <w:color w:val="FF0000"/>
          <w:lang w:val="fr-FR" w:eastAsia="fr-FR"/>
        </w:rPr>
        <w:commentReference w:id="124"/>
      </w:r>
      <w:r w:rsidR="00460DCD">
        <w:rPr>
          <w:rFonts w:cs="Arial"/>
          <w:sz w:val="22"/>
          <w:szCs w:val="22"/>
        </w:rPr>
        <w:t xml:space="preserve"> </w:t>
      </w:r>
      <w:r w:rsidR="00C63FA8" w:rsidRPr="00A81682">
        <w:rPr>
          <w:rFonts w:cs="Arial"/>
          <w:sz w:val="22"/>
          <w:szCs w:val="22"/>
        </w:rPr>
        <w:t>mS.</w:t>
      </w:r>
    </w:p>
    <w:p w14:paraId="1BEFC48D" w14:textId="592402D9" w:rsidR="00C63FA8" w:rsidRPr="00A81682" w:rsidRDefault="00C63FA8" w:rsidP="001D6C9D">
      <w:pPr>
        <w:ind w:left="450"/>
        <w:rPr>
          <w:rFonts w:cs="Arial"/>
          <w:sz w:val="22"/>
          <w:szCs w:val="22"/>
        </w:rPr>
      </w:pPr>
      <w:r w:rsidRPr="00A81682">
        <w:rPr>
          <w:rFonts w:cs="Arial"/>
          <w:sz w:val="22"/>
          <w:szCs w:val="22"/>
        </w:rPr>
        <w:t xml:space="preserve">Create a </w:t>
      </w:r>
      <w:commentRangeStart w:id="125"/>
      <w:r w:rsidR="00850C3D" w:rsidRPr="62F4CC5A">
        <w:rPr>
          <w:rFonts w:cs="Arial"/>
          <w:color w:val="000000" w:themeColor="text1"/>
          <w:sz w:val="22"/>
          <w:szCs w:val="22"/>
        </w:rPr>
        <w:t>55</w:t>
      </w:r>
      <w:r w:rsidR="00460DCD" w:rsidRPr="62F4CC5A">
        <w:rPr>
          <w:rFonts w:cs="Arial"/>
          <w:color w:val="000000" w:themeColor="text1"/>
          <w:sz w:val="22"/>
          <w:szCs w:val="22"/>
        </w:rPr>
        <w:t xml:space="preserve"> </w:t>
      </w:r>
      <w:r w:rsidR="00850C3D" w:rsidRPr="62F4CC5A">
        <w:rPr>
          <w:rFonts w:cs="Arial"/>
          <w:color w:val="000000" w:themeColor="text1"/>
          <w:sz w:val="22"/>
          <w:szCs w:val="22"/>
        </w:rPr>
        <w:t>mA</w:t>
      </w:r>
      <w:commentRangeEnd w:id="125"/>
      <w:r>
        <w:rPr>
          <w:rStyle w:val="CommentReference"/>
        </w:rPr>
        <w:commentReference w:id="125"/>
      </w:r>
      <w:r w:rsidR="00B53235" w:rsidRPr="62F4CC5A">
        <w:rPr>
          <w:rFonts w:cs="Arial"/>
          <w:color w:val="000000" w:themeColor="text1"/>
          <w:sz w:val="22"/>
          <w:szCs w:val="22"/>
        </w:rPr>
        <w:t>,</w:t>
      </w:r>
      <w:r w:rsidR="00850C3D" w:rsidRPr="00A81682">
        <w:rPr>
          <w:rFonts w:cs="Arial"/>
          <w:sz w:val="22"/>
          <w:szCs w:val="22"/>
        </w:rPr>
        <w:t xml:space="preserve"> </w:t>
      </w:r>
      <w:r w:rsidR="00AB630E" w:rsidRPr="00A81682">
        <w:rPr>
          <w:rFonts w:cs="Arial"/>
          <w:sz w:val="22"/>
          <w:szCs w:val="22"/>
        </w:rPr>
        <w:t>60</w:t>
      </w:r>
      <w:r w:rsidR="00460DCD">
        <w:rPr>
          <w:rFonts w:cs="Arial"/>
          <w:sz w:val="22"/>
          <w:szCs w:val="22"/>
        </w:rPr>
        <w:t xml:space="preserve"> </w:t>
      </w:r>
      <w:r w:rsidR="00AB630E" w:rsidRPr="00A81682">
        <w:rPr>
          <w:rFonts w:cs="Arial"/>
          <w:sz w:val="22"/>
          <w:szCs w:val="22"/>
        </w:rPr>
        <w:t xml:space="preserve">Hz </w:t>
      </w:r>
      <w:r w:rsidR="00090795" w:rsidRPr="00A81682">
        <w:rPr>
          <w:rFonts w:cs="Arial"/>
          <w:snapToGrid w:val="0"/>
          <w:sz w:val="22"/>
          <w:szCs w:val="22"/>
        </w:rPr>
        <w:t>current between Panel (N)eutral and Load (N)eutral terminal.</w:t>
      </w:r>
    </w:p>
    <w:p w14:paraId="5A5513B9" w14:textId="4DD87B62" w:rsidR="00C63FA8" w:rsidRPr="00A81682" w:rsidRDefault="00C63FA8" w:rsidP="001D6C9D">
      <w:pPr>
        <w:ind w:left="450"/>
        <w:rPr>
          <w:rFonts w:cs="Arial"/>
          <w:sz w:val="22"/>
          <w:szCs w:val="22"/>
        </w:rPr>
      </w:pPr>
      <w:r w:rsidRPr="00A81682">
        <w:rPr>
          <w:rFonts w:cs="Arial"/>
          <w:sz w:val="22"/>
          <w:szCs w:val="22"/>
        </w:rPr>
        <w:t>Breaker MUST open with 500</w:t>
      </w:r>
      <w:r w:rsidR="00460DCD">
        <w:rPr>
          <w:rFonts w:cs="Arial"/>
          <w:sz w:val="22"/>
          <w:szCs w:val="22"/>
        </w:rPr>
        <w:t xml:space="preserve"> </w:t>
      </w:r>
      <w:r w:rsidRPr="00A81682">
        <w:rPr>
          <w:rFonts w:cs="Arial"/>
          <w:sz w:val="22"/>
          <w:szCs w:val="22"/>
        </w:rPr>
        <w:t>mS.</w:t>
      </w:r>
    </w:p>
    <w:p w14:paraId="2377A096"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Measurement:</w:t>
      </w:r>
    </w:p>
    <w:p w14:paraId="3F58650C" w14:textId="695F730F" w:rsidR="001D6C9D" w:rsidRPr="00A81682" w:rsidRDefault="001D6C9D" w:rsidP="001D6C9D">
      <w:pPr>
        <w:ind w:left="450"/>
        <w:rPr>
          <w:rFonts w:cs="Arial"/>
          <w:sz w:val="22"/>
          <w:szCs w:val="22"/>
        </w:rPr>
      </w:pPr>
      <w:r w:rsidRPr="00A81682">
        <w:rPr>
          <w:rFonts w:cs="Arial"/>
          <w:sz w:val="22"/>
          <w:szCs w:val="22"/>
        </w:rPr>
        <w:t>Presence of 102</w:t>
      </w:r>
      <w:r w:rsidR="00460DCD">
        <w:rPr>
          <w:rFonts w:cs="Arial"/>
          <w:sz w:val="22"/>
          <w:szCs w:val="22"/>
        </w:rPr>
        <w:t xml:space="preserve"> </w:t>
      </w:r>
      <w:r w:rsidRPr="00A81682">
        <w:rPr>
          <w:rFonts w:cs="Arial"/>
          <w:sz w:val="22"/>
          <w:szCs w:val="22"/>
        </w:rPr>
        <w:t>VAC at Load (~) terminal to determine state of breaker.</w:t>
      </w:r>
    </w:p>
    <w:p w14:paraId="22D86070" w14:textId="77777777" w:rsidR="005E34FF" w:rsidRPr="00A81682" w:rsidRDefault="001D6C9D" w:rsidP="005E34FF">
      <w:pPr>
        <w:ind w:left="450"/>
        <w:rPr>
          <w:rFonts w:cs="Arial"/>
          <w:sz w:val="22"/>
          <w:szCs w:val="22"/>
        </w:rPr>
      </w:pPr>
      <w:r w:rsidRPr="00A81682">
        <w:rPr>
          <w:rFonts w:cs="Arial"/>
          <w:sz w:val="22"/>
          <w:szCs w:val="22"/>
        </w:rPr>
        <w:t>Load current.</w:t>
      </w:r>
      <w:r w:rsidR="005E34FF" w:rsidRPr="00A81682">
        <w:rPr>
          <w:rFonts w:cs="Arial"/>
          <w:sz w:val="22"/>
          <w:szCs w:val="22"/>
        </w:rPr>
        <w:t xml:space="preserve"> </w:t>
      </w:r>
    </w:p>
    <w:p w14:paraId="61F8690D" w14:textId="77777777" w:rsidR="005E34FF" w:rsidRPr="00A81682" w:rsidRDefault="005E34FF" w:rsidP="005E34FF">
      <w:pPr>
        <w:ind w:left="450"/>
        <w:rPr>
          <w:rFonts w:cs="Arial"/>
          <w:color w:val="FF0000"/>
          <w:sz w:val="22"/>
          <w:szCs w:val="22"/>
        </w:rPr>
      </w:pPr>
      <w:r w:rsidRPr="00A81682">
        <w:rPr>
          <w:rFonts w:cs="Arial"/>
          <w:sz w:val="22"/>
          <w:szCs w:val="22"/>
        </w:rPr>
        <w:t>On failure, report fault code “F3”.</w:t>
      </w:r>
    </w:p>
    <w:p w14:paraId="698FE3F4" w14:textId="77777777" w:rsidR="00126573" w:rsidRDefault="00126573" w:rsidP="005E34FF">
      <w:pPr>
        <w:ind w:left="450"/>
        <w:rPr>
          <w:rFonts w:cs="Arial"/>
          <w:sz w:val="22"/>
          <w:szCs w:val="22"/>
        </w:rPr>
      </w:pPr>
    </w:p>
    <w:p w14:paraId="6B08FFE5" w14:textId="3A765B0D" w:rsidR="001D6C9D" w:rsidRPr="00A81682" w:rsidRDefault="005E34FF" w:rsidP="005E34FF">
      <w:pPr>
        <w:ind w:left="450"/>
        <w:rPr>
          <w:rFonts w:cs="Arial"/>
          <w:sz w:val="22"/>
          <w:szCs w:val="22"/>
        </w:rPr>
      </w:pPr>
      <w:r w:rsidRPr="00A81682">
        <w:rPr>
          <w:rFonts w:cs="Arial"/>
          <w:sz w:val="22"/>
          <w:szCs w:val="22"/>
        </w:rPr>
        <w:t>End of test</w:t>
      </w:r>
    </w:p>
    <w:p w14:paraId="534DDBD1" w14:textId="77777777" w:rsidR="001D6C9D" w:rsidRPr="00A81682" w:rsidRDefault="001D6C9D" w:rsidP="00A81682">
      <w:pPr>
        <w:ind w:left="450"/>
        <w:rPr>
          <w:rFonts w:cs="Arial"/>
          <w:sz w:val="22"/>
          <w:szCs w:val="22"/>
        </w:rPr>
      </w:pPr>
    </w:p>
    <w:p w14:paraId="6CF6C2DB" w14:textId="1486678F" w:rsidR="001D6C9D" w:rsidRPr="001C4F87" w:rsidRDefault="001D6C9D" w:rsidP="00705340">
      <w:pPr>
        <w:pStyle w:val="Heading2"/>
        <w:keepNext w:val="0"/>
        <w:numPr>
          <w:ilvl w:val="1"/>
          <w:numId w:val="5"/>
        </w:numPr>
        <w:spacing w:before="120" w:after="120"/>
        <w:ind w:left="990" w:hanging="540"/>
        <w:rPr>
          <w:b w:val="0"/>
          <w:bCs w:val="0"/>
          <w:sz w:val="24"/>
          <w:szCs w:val="24"/>
        </w:rPr>
      </w:pPr>
      <w:bookmarkStart w:id="126" w:name="_Ground_Fault_Threshold_4"/>
      <w:bookmarkStart w:id="127" w:name="_Toc128040362"/>
      <w:bookmarkEnd w:id="126"/>
      <w:r w:rsidRPr="00701F54">
        <w:rPr>
          <w:bCs w:val="0"/>
        </w:rPr>
        <w:t>Ground Fault Threshold (loaded)</w:t>
      </w:r>
      <w:bookmarkEnd w:id="127"/>
    </w:p>
    <w:p w14:paraId="519E34E8"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3D60911B" w14:textId="77777777" w:rsidR="001D6C9D" w:rsidRPr="00A81682" w:rsidRDefault="001D6C9D" w:rsidP="001D6C9D">
      <w:pPr>
        <w:ind w:left="450"/>
        <w:rPr>
          <w:rFonts w:cs="Arial"/>
          <w:sz w:val="22"/>
          <w:szCs w:val="22"/>
        </w:rPr>
      </w:pPr>
      <w:r w:rsidRPr="00A81682">
        <w:rPr>
          <w:rFonts w:cs="Arial"/>
          <w:sz w:val="22"/>
          <w:szCs w:val="22"/>
        </w:rPr>
        <w:t>Ensure ground fault current amplitude which causes breaker to open when load current equivalent to handle rating is present.</w:t>
      </w:r>
    </w:p>
    <w:p w14:paraId="1DCF5459"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35E3A6C3" w14:textId="77777777" w:rsidR="001D6C9D" w:rsidRPr="00A81682" w:rsidRDefault="001D6C9D" w:rsidP="001D6C9D">
      <w:pPr>
        <w:ind w:left="450"/>
        <w:rPr>
          <w:rFonts w:cs="Arial"/>
          <w:sz w:val="22"/>
          <w:szCs w:val="22"/>
        </w:rPr>
      </w:pPr>
      <w:r w:rsidRPr="00A81682">
        <w:rPr>
          <w:rFonts w:cs="Arial"/>
          <w:sz w:val="22"/>
          <w:szCs w:val="22"/>
        </w:rPr>
        <w:t>Power breaker in the ON position at 85% nominal line voltage and pass a range of ground fault currents between Load (N) and Panel (N) terminals.</w:t>
      </w:r>
    </w:p>
    <w:p w14:paraId="6F3974FD"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0A4A0C51" w14:textId="77777777" w:rsidR="001D6C9D" w:rsidRPr="00A81682" w:rsidRDefault="001D6C9D" w:rsidP="001D6C9D">
      <w:pPr>
        <w:ind w:left="450"/>
        <w:rPr>
          <w:rFonts w:cs="Arial"/>
          <w:sz w:val="22"/>
          <w:szCs w:val="22"/>
        </w:rPr>
      </w:pPr>
      <w:r w:rsidRPr="00A81682">
        <w:rPr>
          <w:rFonts w:cs="Arial"/>
          <w:sz w:val="22"/>
          <w:szCs w:val="22"/>
        </w:rPr>
        <w:t>Make connections to Line (~), Load (~), Panel (N)eutral, and Load (N)eutral terminals.</w:t>
      </w:r>
    </w:p>
    <w:p w14:paraId="55C74362" w14:textId="7A6AAC43" w:rsidR="001D6C9D" w:rsidRPr="00A81682" w:rsidRDefault="001D6C9D" w:rsidP="001D6C9D">
      <w:pPr>
        <w:ind w:left="450"/>
        <w:rPr>
          <w:rFonts w:cs="Arial"/>
          <w:sz w:val="22"/>
          <w:szCs w:val="22"/>
        </w:rPr>
      </w:pPr>
      <w:r w:rsidRPr="00A81682">
        <w:rPr>
          <w:rFonts w:cs="Arial"/>
          <w:sz w:val="22"/>
          <w:szCs w:val="22"/>
        </w:rPr>
        <w:t>Apply</w:t>
      </w:r>
      <w:r w:rsidR="008F443F" w:rsidRPr="00A81682">
        <w:rPr>
          <w:rFonts w:cs="Arial"/>
          <w:snapToGrid w:val="0"/>
          <w:sz w:val="22"/>
          <w:szCs w:val="22"/>
        </w:rPr>
        <w:t xml:space="preserve"> </w:t>
      </w:r>
      <w:commentRangeStart w:id="128"/>
      <w:r w:rsidR="008F443F" w:rsidRPr="74C416C7">
        <w:rPr>
          <w:rFonts w:cs="Arial"/>
          <w:snapToGrid w:val="0"/>
          <w:color w:val="000000" w:themeColor="text1"/>
          <w:sz w:val="22"/>
          <w:szCs w:val="22"/>
        </w:rPr>
        <w:t>a</w:t>
      </w:r>
      <w:commentRangeEnd w:id="128"/>
      <w:r>
        <w:rPr>
          <w:rStyle w:val="CommentReference"/>
        </w:rPr>
        <w:commentReference w:id="128"/>
      </w:r>
      <w:r w:rsidR="008F443F" w:rsidRPr="00A81682">
        <w:rPr>
          <w:rFonts w:cs="Arial"/>
          <w:snapToGrid w:val="0"/>
          <w:sz w:val="22"/>
          <w:szCs w:val="22"/>
        </w:rPr>
        <w:t xml:space="preserve"> </w:t>
      </w:r>
      <w:r w:rsidRPr="00A81682">
        <w:rPr>
          <w:rFonts w:cs="Arial"/>
          <w:sz w:val="22"/>
          <w:szCs w:val="22"/>
        </w:rPr>
        <w:t>102</w:t>
      </w:r>
      <w:r w:rsidR="00460DCD">
        <w:rPr>
          <w:rFonts w:cs="Arial"/>
          <w:sz w:val="22"/>
          <w:szCs w:val="22"/>
        </w:rPr>
        <w:t xml:space="preserve"> </w:t>
      </w:r>
      <w:r w:rsidRPr="00A81682">
        <w:rPr>
          <w:rFonts w:cs="Arial"/>
          <w:sz w:val="22"/>
          <w:szCs w:val="22"/>
        </w:rPr>
        <w:t>VAC 60</w:t>
      </w:r>
      <w:r w:rsidR="00460DCD">
        <w:rPr>
          <w:rFonts w:cs="Arial"/>
          <w:sz w:val="22"/>
          <w:szCs w:val="22"/>
        </w:rPr>
        <w:t xml:space="preserve"> </w:t>
      </w:r>
      <w:r w:rsidRPr="00A81682">
        <w:rPr>
          <w:rFonts w:cs="Arial"/>
          <w:sz w:val="22"/>
          <w:szCs w:val="22"/>
        </w:rPr>
        <w:t xml:space="preserve">Hz sine wave to Line (~) </w:t>
      </w:r>
      <w:r w:rsidR="007F77E4" w:rsidRPr="00A81682">
        <w:rPr>
          <w:rFonts w:cs="Arial"/>
          <w:sz w:val="22"/>
          <w:szCs w:val="22"/>
        </w:rPr>
        <w:t>and Panel (N)eutral terminals.</w:t>
      </w:r>
    </w:p>
    <w:p w14:paraId="1F8A611E" w14:textId="3FFD4239" w:rsidR="001E3DBF" w:rsidRPr="00A81682" w:rsidRDefault="001E3DBF" w:rsidP="001E3DBF">
      <w:pPr>
        <w:ind w:left="450"/>
        <w:rPr>
          <w:rFonts w:cs="Arial"/>
          <w:sz w:val="22"/>
          <w:szCs w:val="22"/>
        </w:rPr>
      </w:pPr>
      <w:r w:rsidRPr="00A81682">
        <w:rPr>
          <w:rFonts w:cs="Arial"/>
          <w:sz w:val="22"/>
          <w:szCs w:val="22"/>
        </w:rPr>
        <w:t>Ensure breaker is in the ON (closed) position.</w:t>
      </w:r>
    </w:p>
    <w:p w14:paraId="71E26C8E" w14:textId="005DEE1E" w:rsidR="00EB26F5" w:rsidRPr="00A81682" w:rsidRDefault="00EB26F5" w:rsidP="001E3DBF">
      <w:pPr>
        <w:ind w:left="450"/>
        <w:rPr>
          <w:rFonts w:cs="Arial"/>
          <w:sz w:val="22"/>
          <w:szCs w:val="22"/>
        </w:rPr>
      </w:pPr>
      <w:r w:rsidRPr="00A81682">
        <w:rPr>
          <w:rFonts w:cs="Arial"/>
          <w:sz w:val="22"/>
          <w:szCs w:val="22"/>
        </w:rPr>
        <w:t>Create a resistive load current equal to the breaker handle rating between Load (~) and Load (N)eutral.</w:t>
      </w:r>
    </w:p>
    <w:p w14:paraId="1ABC73A6" w14:textId="08D00B9F" w:rsidR="001E3DBF" w:rsidRPr="00A81682" w:rsidRDefault="001E3DBF" w:rsidP="001E3DBF">
      <w:pPr>
        <w:ind w:left="450"/>
        <w:rPr>
          <w:rFonts w:cs="Arial"/>
          <w:sz w:val="22"/>
          <w:szCs w:val="22"/>
        </w:rPr>
      </w:pPr>
      <w:r w:rsidRPr="00A81682">
        <w:rPr>
          <w:rFonts w:cs="Arial"/>
          <w:sz w:val="22"/>
          <w:szCs w:val="22"/>
        </w:rPr>
        <w:t xml:space="preserve">Create a </w:t>
      </w:r>
      <w:commentRangeStart w:id="129"/>
      <w:r w:rsidR="00850C3D" w:rsidRPr="5AC1B426">
        <w:rPr>
          <w:rFonts w:cs="Arial"/>
          <w:color w:val="000000" w:themeColor="text1"/>
          <w:sz w:val="22"/>
          <w:szCs w:val="22"/>
        </w:rPr>
        <w:t>28</w:t>
      </w:r>
      <w:r w:rsidR="00460DCD" w:rsidRPr="5AC1B426">
        <w:rPr>
          <w:rFonts w:cs="Arial"/>
          <w:color w:val="000000" w:themeColor="text1"/>
          <w:sz w:val="22"/>
          <w:szCs w:val="22"/>
        </w:rPr>
        <w:t xml:space="preserve"> </w:t>
      </w:r>
      <w:r w:rsidR="00850C3D" w:rsidRPr="5AC1B426">
        <w:rPr>
          <w:rFonts w:cs="Arial"/>
          <w:color w:val="000000" w:themeColor="text1"/>
          <w:sz w:val="22"/>
          <w:szCs w:val="22"/>
        </w:rPr>
        <w:t>mA</w:t>
      </w:r>
      <w:commentRangeEnd w:id="129"/>
      <w:r>
        <w:rPr>
          <w:rStyle w:val="CommentReference"/>
        </w:rPr>
        <w:commentReference w:id="129"/>
      </w:r>
      <w:r w:rsidR="00B53235" w:rsidRPr="5AC1B426">
        <w:rPr>
          <w:rFonts w:cs="Arial"/>
          <w:color w:val="000000" w:themeColor="text1"/>
          <w:sz w:val="22"/>
          <w:szCs w:val="22"/>
        </w:rPr>
        <w:t>,</w:t>
      </w:r>
      <w:r w:rsidR="00850C3D" w:rsidRPr="00A81682">
        <w:rPr>
          <w:rFonts w:cs="Arial"/>
          <w:sz w:val="22"/>
          <w:szCs w:val="22"/>
        </w:rPr>
        <w:t xml:space="preserve"> </w:t>
      </w:r>
      <w:r w:rsidR="00AB630E" w:rsidRPr="00A81682">
        <w:rPr>
          <w:rFonts w:cs="Arial"/>
          <w:sz w:val="22"/>
          <w:szCs w:val="22"/>
        </w:rPr>
        <w:t>60</w:t>
      </w:r>
      <w:r w:rsidR="00460DCD">
        <w:rPr>
          <w:rFonts w:cs="Arial"/>
          <w:sz w:val="22"/>
          <w:szCs w:val="22"/>
        </w:rPr>
        <w:t xml:space="preserve"> </w:t>
      </w:r>
      <w:r w:rsidR="00AB630E" w:rsidRPr="00A81682">
        <w:rPr>
          <w:rFonts w:cs="Arial"/>
          <w:sz w:val="22"/>
          <w:szCs w:val="22"/>
        </w:rPr>
        <w:t xml:space="preserve">Hz </w:t>
      </w:r>
      <w:r w:rsidR="00090795" w:rsidRPr="00A81682">
        <w:rPr>
          <w:rFonts w:cs="Arial"/>
          <w:snapToGrid w:val="0"/>
          <w:sz w:val="22"/>
          <w:szCs w:val="22"/>
        </w:rPr>
        <w:t>current between Panel (N)eutral and Load (N)eutral terminal.</w:t>
      </w:r>
    </w:p>
    <w:p w14:paraId="4AAD602D" w14:textId="772AC066" w:rsidR="001E3DBF" w:rsidRPr="00A81682" w:rsidRDefault="001E3DBF" w:rsidP="001E3DBF">
      <w:pPr>
        <w:ind w:left="450"/>
        <w:rPr>
          <w:rFonts w:cs="Arial"/>
          <w:sz w:val="22"/>
          <w:szCs w:val="22"/>
        </w:rPr>
      </w:pPr>
      <w:r w:rsidRPr="00A81682">
        <w:rPr>
          <w:rFonts w:cs="Arial"/>
          <w:sz w:val="22"/>
          <w:szCs w:val="22"/>
        </w:rPr>
        <w:t xml:space="preserve">Breaker MUST remain closed for </w:t>
      </w:r>
      <w:commentRangeStart w:id="130"/>
      <w:r w:rsidRPr="00A81682">
        <w:rPr>
          <w:rFonts w:cs="Arial"/>
          <w:sz w:val="22"/>
          <w:szCs w:val="22"/>
        </w:rPr>
        <w:t>500</w:t>
      </w:r>
      <w:commentRangeEnd w:id="130"/>
      <w:r w:rsidR="00943164">
        <w:rPr>
          <w:rStyle w:val="CommentReference"/>
          <w:i/>
          <w:color w:val="FF0000"/>
          <w:lang w:val="fr-FR" w:eastAsia="fr-FR"/>
        </w:rPr>
        <w:commentReference w:id="130"/>
      </w:r>
      <w:r w:rsidR="00460DCD">
        <w:rPr>
          <w:rFonts w:cs="Arial"/>
          <w:sz w:val="22"/>
          <w:szCs w:val="22"/>
        </w:rPr>
        <w:t xml:space="preserve"> </w:t>
      </w:r>
      <w:r w:rsidRPr="00A81682">
        <w:rPr>
          <w:rFonts w:cs="Arial"/>
          <w:sz w:val="22"/>
          <w:szCs w:val="22"/>
        </w:rPr>
        <w:t>mS.</w:t>
      </w:r>
    </w:p>
    <w:p w14:paraId="784F7303" w14:textId="659747DE" w:rsidR="001E3DBF" w:rsidRPr="00A81682" w:rsidRDefault="001E3DBF" w:rsidP="001E3DBF">
      <w:pPr>
        <w:ind w:left="450"/>
        <w:rPr>
          <w:rFonts w:cs="Arial"/>
          <w:sz w:val="22"/>
          <w:szCs w:val="22"/>
        </w:rPr>
      </w:pPr>
      <w:r w:rsidRPr="00A81682">
        <w:rPr>
          <w:rFonts w:cs="Arial"/>
          <w:sz w:val="22"/>
          <w:szCs w:val="22"/>
        </w:rPr>
        <w:t xml:space="preserve">Create a </w:t>
      </w:r>
      <w:commentRangeStart w:id="131"/>
      <w:r w:rsidR="00850C3D" w:rsidRPr="6736C7BB">
        <w:rPr>
          <w:rFonts w:cs="Arial"/>
          <w:color w:val="000000" w:themeColor="text1"/>
          <w:sz w:val="22"/>
          <w:szCs w:val="22"/>
        </w:rPr>
        <w:t>55</w:t>
      </w:r>
      <w:r w:rsidR="00460DCD" w:rsidRPr="6736C7BB">
        <w:rPr>
          <w:rFonts w:cs="Arial"/>
          <w:color w:val="000000" w:themeColor="text1"/>
          <w:sz w:val="22"/>
          <w:szCs w:val="22"/>
        </w:rPr>
        <w:t xml:space="preserve"> </w:t>
      </w:r>
      <w:r w:rsidR="00850C3D" w:rsidRPr="6736C7BB">
        <w:rPr>
          <w:rFonts w:cs="Arial"/>
          <w:color w:val="000000" w:themeColor="text1"/>
          <w:sz w:val="22"/>
          <w:szCs w:val="22"/>
        </w:rPr>
        <w:t>mA</w:t>
      </w:r>
      <w:commentRangeEnd w:id="131"/>
      <w:r>
        <w:rPr>
          <w:rStyle w:val="CommentReference"/>
        </w:rPr>
        <w:commentReference w:id="131"/>
      </w:r>
      <w:r w:rsidR="00B53235" w:rsidRPr="6736C7BB">
        <w:rPr>
          <w:rFonts w:cs="Arial"/>
          <w:color w:val="000000" w:themeColor="text1"/>
          <w:sz w:val="22"/>
          <w:szCs w:val="22"/>
        </w:rPr>
        <w:t>,</w:t>
      </w:r>
      <w:r w:rsidR="00850C3D" w:rsidRPr="00A81682">
        <w:rPr>
          <w:rFonts w:cs="Arial"/>
          <w:sz w:val="22"/>
          <w:szCs w:val="22"/>
        </w:rPr>
        <w:t xml:space="preserve"> </w:t>
      </w:r>
      <w:r w:rsidR="00AB630E" w:rsidRPr="00A81682">
        <w:rPr>
          <w:rFonts w:cs="Arial"/>
          <w:sz w:val="22"/>
          <w:szCs w:val="22"/>
        </w:rPr>
        <w:t>60</w:t>
      </w:r>
      <w:r w:rsidR="00460DCD">
        <w:rPr>
          <w:rFonts w:cs="Arial"/>
          <w:sz w:val="22"/>
          <w:szCs w:val="22"/>
        </w:rPr>
        <w:t xml:space="preserve"> </w:t>
      </w:r>
      <w:r w:rsidR="00AB630E" w:rsidRPr="00A81682">
        <w:rPr>
          <w:rFonts w:cs="Arial"/>
          <w:sz w:val="22"/>
          <w:szCs w:val="22"/>
        </w:rPr>
        <w:t xml:space="preserve">Hz </w:t>
      </w:r>
      <w:r w:rsidR="00090795" w:rsidRPr="00A81682">
        <w:rPr>
          <w:rFonts w:cs="Arial"/>
          <w:snapToGrid w:val="0"/>
          <w:sz w:val="22"/>
          <w:szCs w:val="22"/>
        </w:rPr>
        <w:t>current between Panel (N)eutral and Load (N)eutral terminal.</w:t>
      </w:r>
    </w:p>
    <w:p w14:paraId="34ED4B28" w14:textId="33A09824" w:rsidR="001D6C9D" w:rsidRPr="00A81682" w:rsidRDefault="001E3DBF" w:rsidP="001E3DBF">
      <w:pPr>
        <w:ind w:left="450"/>
        <w:rPr>
          <w:rFonts w:cs="Arial"/>
          <w:sz w:val="22"/>
          <w:szCs w:val="22"/>
        </w:rPr>
      </w:pPr>
      <w:r w:rsidRPr="00A81682">
        <w:rPr>
          <w:rFonts w:cs="Arial"/>
          <w:sz w:val="22"/>
          <w:szCs w:val="22"/>
        </w:rPr>
        <w:t>Breaker MUST open with 500</w:t>
      </w:r>
      <w:r w:rsidR="00460DCD">
        <w:rPr>
          <w:rFonts w:cs="Arial"/>
          <w:sz w:val="22"/>
          <w:szCs w:val="22"/>
        </w:rPr>
        <w:t xml:space="preserve"> </w:t>
      </w:r>
      <w:r w:rsidRPr="00A81682">
        <w:rPr>
          <w:rFonts w:cs="Arial"/>
          <w:sz w:val="22"/>
          <w:szCs w:val="22"/>
        </w:rPr>
        <w:t>mS</w:t>
      </w:r>
      <w:r w:rsidR="001D6C9D" w:rsidRPr="00A81682">
        <w:rPr>
          <w:rFonts w:cs="Arial"/>
          <w:sz w:val="22"/>
          <w:szCs w:val="22"/>
        </w:rPr>
        <w:t>.</w:t>
      </w:r>
    </w:p>
    <w:p w14:paraId="0E691ABF" w14:textId="7CF45BA4" w:rsidR="001D6C9D" w:rsidRPr="00A81682" w:rsidRDefault="001E3DBF" w:rsidP="001D6C9D">
      <w:pPr>
        <w:ind w:left="450"/>
        <w:rPr>
          <w:rFonts w:cs="Arial"/>
          <w:sz w:val="22"/>
          <w:szCs w:val="22"/>
        </w:rPr>
      </w:pPr>
      <w:r w:rsidRPr="00A81682">
        <w:rPr>
          <w:rFonts w:cs="Arial"/>
          <w:sz w:val="22"/>
          <w:szCs w:val="22"/>
        </w:rPr>
        <w:t>Remove power.</w:t>
      </w:r>
    </w:p>
    <w:p w14:paraId="69DAA68B"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Measurement:</w:t>
      </w:r>
    </w:p>
    <w:p w14:paraId="043401BC" w14:textId="5BCBC710" w:rsidR="001D6C9D" w:rsidRPr="00A81682" w:rsidRDefault="001D6C9D" w:rsidP="001D6C9D">
      <w:pPr>
        <w:ind w:left="450"/>
        <w:rPr>
          <w:rFonts w:cs="Arial"/>
          <w:sz w:val="22"/>
          <w:szCs w:val="22"/>
        </w:rPr>
      </w:pPr>
      <w:r w:rsidRPr="00A81682">
        <w:rPr>
          <w:rFonts w:cs="Arial"/>
          <w:sz w:val="22"/>
          <w:szCs w:val="22"/>
        </w:rPr>
        <w:t>Presence of 102</w:t>
      </w:r>
      <w:r w:rsidR="00460DCD">
        <w:rPr>
          <w:rFonts w:cs="Arial"/>
          <w:sz w:val="22"/>
          <w:szCs w:val="22"/>
        </w:rPr>
        <w:t xml:space="preserve"> </w:t>
      </w:r>
      <w:r w:rsidRPr="00A81682">
        <w:rPr>
          <w:rFonts w:cs="Arial"/>
          <w:sz w:val="22"/>
          <w:szCs w:val="22"/>
        </w:rPr>
        <w:t>VAC at Load (~) terminal to determine state of breaker.</w:t>
      </w:r>
    </w:p>
    <w:p w14:paraId="3F23100A" w14:textId="77777777" w:rsidR="005E34FF" w:rsidRPr="00A81682" w:rsidRDefault="001D6C9D" w:rsidP="005E34FF">
      <w:pPr>
        <w:ind w:left="450"/>
        <w:rPr>
          <w:rFonts w:cs="Arial"/>
          <w:sz w:val="22"/>
          <w:szCs w:val="22"/>
        </w:rPr>
      </w:pPr>
      <w:r w:rsidRPr="00A81682">
        <w:rPr>
          <w:rFonts w:cs="Arial"/>
          <w:sz w:val="22"/>
          <w:szCs w:val="22"/>
        </w:rPr>
        <w:t>Load current.</w:t>
      </w:r>
      <w:r w:rsidR="005E34FF" w:rsidRPr="00A81682">
        <w:rPr>
          <w:rFonts w:cs="Arial"/>
          <w:sz w:val="22"/>
          <w:szCs w:val="22"/>
        </w:rPr>
        <w:t xml:space="preserve"> </w:t>
      </w:r>
    </w:p>
    <w:p w14:paraId="3F2B195D" w14:textId="0F7D7157" w:rsidR="005E34FF" w:rsidRPr="00A81682" w:rsidRDefault="005E34FF" w:rsidP="005E34FF">
      <w:pPr>
        <w:ind w:left="450"/>
        <w:rPr>
          <w:rFonts w:cs="Arial"/>
          <w:color w:val="FF0000"/>
          <w:sz w:val="22"/>
          <w:szCs w:val="22"/>
        </w:rPr>
      </w:pPr>
      <w:r w:rsidRPr="00A81682">
        <w:rPr>
          <w:rFonts w:cs="Arial"/>
          <w:sz w:val="22"/>
          <w:szCs w:val="22"/>
        </w:rPr>
        <w:t>On failure, report fault code “F4”.</w:t>
      </w:r>
    </w:p>
    <w:p w14:paraId="7378D46E" w14:textId="77777777" w:rsidR="005E34FF" w:rsidRPr="00A81682" w:rsidRDefault="005E34FF" w:rsidP="005E34FF">
      <w:pPr>
        <w:ind w:left="450"/>
        <w:rPr>
          <w:rFonts w:cs="Arial"/>
          <w:sz w:val="22"/>
          <w:szCs w:val="22"/>
        </w:rPr>
      </w:pPr>
    </w:p>
    <w:p w14:paraId="78ACE7E0" w14:textId="2B4BB13A" w:rsidR="001D6C9D" w:rsidRPr="00A81682" w:rsidRDefault="005E34FF" w:rsidP="005E34FF">
      <w:pPr>
        <w:ind w:left="450"/>
        <w:rPr>
          <w:rFonts w:cs="Arial"/>
          <w:sz w:val="22"/>
          <w:szCs w:val="22"/>
        </w:rPr>
      </w:pPr>
      <w:r w:rsidRPr="00A81682">
        <w:rPr>
          <w:rFonts w:cs="Arial"/>
          <w:sz w:val="22"/>
          <w:szCs w:val="22"/>
        </w:rPr>
        <w:t>End of test</w:t>
      </w:r>
    </w:p>
    <w:p w14:paraId="11DAD0CB" w14:textId="5028E680" w:rsidR="00126573" w:rsidRDefault="00126573">
      <w:pPr>
        <w:rPr>
          <w:rFonts w:cs="Arial"/>
          <w:sz w:val="22"/>
          <w:szCs w:val="22"/>
        </w:rPr>
      </w:pPr>
      <w:r>
        <w:rPr>
          <w:rFonts w:cs="Arial"/>
          <w:sz w:val="22"/>
          <w:szCs w:val="22"/>
        </w:rPr>
        <w:br w:type="page"/>
      </w:r>
    </w:p>
    <w:p w14:paraId="4C1F94B1" w14:textId="77777777" w:rsidR="00B21EE9" w:rsidRPr="00A81682" w:rsidRDefault="00B21EE9" w:rsidP="005E34FF">
      <w:pPr>
        <w:ind w:left="450"/>
        <w:rPr>
          <w:rFonts w:cs="Arial"/>
          <w:sz w:val="22"/>
          <w:szCs w:val="22"/>
        </w:rPr>
      </w:pPr>
    </w:p>
    <w:p w14:paraId="2DE9AF19" w14:textId="69D90637" w:rsidR="001D6C9D" w:rsidRPr="001C4F87" w:rsidRDefault="001D6C9D" w:rsidP="00705340">
      <w:pPr>
        <w:pStyle w:val="Heading2"/>
        <w:keepNext w:val="0"/>
        <w:numPr>
          <w:ilvl w:val="1"/>
          <w:numId w:val="5"/>
        </w:numPr>
        <w:spacing w:before="120" w:after="120"/>
        <w:ind w:left="990" w:hanging="540"/>
        <w:rPr>
          <w:b w:val="0"/>
          <w:bCs w:val="0"/>
          <w:sz w:val="24"/>
          <w:szCs w:val="24"/>
        </w:rPr>
      </w:pPr>
      <w:bookmarkStart w:id="132" w:name="_Handle_Indicate_1"/>
      <w:bookmarkStart w:id="133" w:name="_Toc128040363"/>
      <w:bookmarkEnd w:id="132"/>
      <w:r w:rsidRPr="00DD5D20">
        <w:t>Handle</w:t>
      </w:r>
      <w:r w:rsidRPr="001C4F87">
        <w:rPr>
          <w:b w:val="0"/>
          <w:bCs w:val="0"/>
          <w:sz w:val="24"/>
          <w:szCs w:val="24"/>
        </w:rPr>
        <w:t xml:space="preserve"> </w:t>
      </w:r>
      <w:r w:rsidRPr="00F9297A">
        <w:t>Indicate</w:t>
      </w:r>
      <w:bookmarkEnd w:id="133"/>
    </w:p>
    <w:p w14:paraId="78EF0F4C"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062ABFD0" w14:textId="77777777" w:rsidR="001D6C9D" w:rsidRPr="00A81682" w:rsidRDefault="001D6C9D" w:rsidP="001D6C9D">
      <w:pPr>
        <w:ind w:left="450"/>
        <w:rPr>
          <w:rFonts w:cs="Arial"/>
          <w:color w:val="FF0000"/>
          <w:sz w:val="22"/>
          <w:szCs w:val="22"/>
        </w:rPr>
      </w:pPr>
      <w:r w:rsidRPr="00A81682">
        <w:rPr>
          <w:rFonts w:cs="Arial"/>
          <w:sz w:val="22"/>
          <w:szCs w:val="22"/>
        </w:rPr>
        <w:t>Clear the trip information from the microcontroller on PCBA.</w:t>
      </w:r>
    </w:p>
    <w:p w14:paraId="310D42F0" w14:textId="77777777" w:rsidR="001D6C9D" w:rsidRPr="00A81682" w:rsidRDefault="001D6C9D" w:rsidP="00A81682">
      <w:pPr>
        <w:ind w:left="450" w:right="368"/>
        <w:rPr>
          <w:rFonts w:cs="Arial"/>
          <w:sz w:val="22"/>
          <w:szCs w:val="22"/>
        </w:rPr>
      </w:pPr>
    </w:p>
    <w:p w14:paraId="64CDC9C0"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45C1BF6A" w14:textId="77777777" w:rsidR="001D6C9D" w:rsidRPr="00A81682" w:rsidRDefault="001D6C9D" w:rsidP="001D6C9D">
      <w:pPr>
        <w:ind w:left="450"/>
        <w:rPr>
          <w:rFonts w:cs="Arial"/>
          <w:sz w:val="22"/>
          <w:szCs w:val="22"/>
        </w:rPr>
      </w:pPr>
      <w:r w:rsidRPr="00A81682">
        <w:rPr>
          <w:rFonts w:cs="Arial"/>
          <w:sz w:val="22"/>
          <w:szCs w:val="22"/>
        </w:rPr>
        <w:t xml:space="preserve">With the breaker in the OFF (opened) position, depress PTT button and power breaker at 85% nominal line voltage for the duration of the test.  Breaker is closed and must trip within given time.  The breaker is reset (trip-open-closed) and upon closing, the breaker must trip within given time.  This cycle is repeated four more times for a total trip count within given time of six.  The breaker is reset once more and should not trip.  This is the indication that the data has been cleared. </w:t>
      </w:r>
    </w:p>
    <w:p w14:paraId="34D9183B" w14:textId="77777777" w:rsidR="001D6C9D" w:rsidRPr="00A81682" w:rsidRDefault="001D6C9D" w:rsidP="00A81682">
      <w:pPr>
        <w:ind w:left="450"/>
        <w:rPr>
          <w:rFonts w:cs="Arial"/>
          <w:sz w:val="22"/>
          <w:szCs w:val="22"/>
        </w:rPr>
      </w:pPr>
    </w:p>
    <w:p w14:paraId="0783574B"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54B89324" w14:textId="77777777" w:rsidR="001D6C9D" w:rsidRPr="00A81682" w:rsidRDefault="001D6C9D" w:rsidP="001D6C9D">
      <w:pPr>
        <w:ind w:left="450"/>
        <w:rPr>
          <w:rFonts w:cs="Arial"/>
          <w:sz w:val="22"/>
          <w:szCs w:val="22"/>
        </w:rPr>
      </w:pPr>
      <w:r w:rsidRPr="00A81682">
        <w:rPr>
          <w:rFonts w:cs="Arial"/>
          <w:snapToGrid w:val="0"/>
          <w:sz w:val="22"/>
          <w:szCs w:val="22"/>
        </w:rPr>
        <w:t>Ma</w:t>
      </w:r>
      <w:r w:rsidRPr="00A81682">
        <w:rPr>
          <w:rFonts w:cs="Arial"/>
          <w:sz w:val="22"/>
          <w:szCs w:val="22"/>
        </w:rPr>
        <w:t>ke connections to Line (~), Load (~), Panel (N)eutral, and Load (N)eutral terminals.</w:t>
      </w:r>
    </w:p>
    <w:p w14:paraId="47F19D13" w14:textId="77777777" w:rsidR="001D6C9D" w:rsidRPr="00A81682" w:rsidRDefault="001D6C9D" w:rsidP="001D6C9D">
      <w:pPr>
        <w:ind w:left="450"/>
        <w:rPr>
          <w:rFonts w:cs="Arial"/>
          <w:sz w:val="22"/>
          <w:szCs w:val="22"/>
        </w:rPr>
      </w:pPr>
      <w:r w:rsidRPr="00A81682">
        <w:rPr>
          <w:rFonts w:cs="Arial"/>
          <w:sz w:val="22"/>
          <w:szCs w:val="22"/>
        </w:rPr>
        <w:t>Ensure breaker is in the OFF (opened) position.</w:t>
      </w:r>
    </w:p>
    <w:p w14:paraId="1B23C94E" w14:textId="77777777" w:rsidR="001D6C9D" w:rsidRPr="00A81682" w:rsidRDefault="001D6C9D" w:rsidP="001D6C9D">
      <w:pPr>
        <w:ind w:left="450"/>
        <w:rPr>
          <w:rFonts w:cs="Arial"/>
          <w:sz w:val="22"/>
          <w:szCs w:val="22"/>
        </w:rPr>
      </w:pPr>
      <w:r w:rsidRPr="00A81682">
        <w:rPr>
          <w:rFonts w:cs="Arial"/>
          <w:sz w:val="22"/>
          <w:szCs w:val="22"/>
        </w:rPr>
        <w:t>Depress PTT button.</w:t>
      </w:r>
    </w:p>
    <w:p w14:paraId="46EE824A" w14:textId="75F53A55" w:rsidR="001D6C9D" w:rsidRPr="00A81682" w:rsidRDefault="001D6C9D" w:rsidP="001D6C9D">
      <w:pPr>
        <w:ind w:left="450"/>
        <w:rPr>
          <w:rFonts w:cs="Arial"/>
          <w:sz w:val="22"/>
          <w:szCs w:val="22"/>
        </w:rPr>
      </w:pPr>
      <w:r w:rsidRPr="00A81682">
        <w:rPr>
          <w:rFonts w:cs="Arial"/>
          <w:sz w:val="22"/>
          <w:szCs w:val="22"/>
        </w:rPr>
        <w:t>Apply 102</w:t>
      </w:r>
      <w:r w:rsidR="00460DCD">
        <w:rPr>
          <w:rFonts w:cs="Arial"/>
          <w:sz w:val="22"/>
          <w:szCs w:val="22"/>
        </w:rPr>
        <w:t xml:space="preserve"> </w:t>
      </w:r>
      <w:r w:rsidRPr="00A81682">
        <w:rPr>
          <w:rFonts w:cs="Arial"/>
          <w:sz w:val="22"/>
          <w:szCs w:val="22"/>
        </w:rPr>
        <w:t>VAC 60</w:t>
      </w:r>
      <w:r w:rsidR="00460DCD">
        <w:rPr>
          <w:rFonts w:cs="Arial"/>
          <w:sz w:val="22"/>
          <w:szCs w:val="22"/>
        </w:rPr>
        <w:t xml:space="preserve"> </w:t>
      </w:r>
      <w:r w:rsidRPr="00A81682">
        <w:rPr>
          <w:rFonts w:cs="Arial"/>
          <w:sz w:val="22"/>
          <w:szCs w:val="22"/>
        </w:rPr>
        <w:t xml:space="preserve">Hz sine wave to Line (~) </w:t>
      </w:r>
      <w:r w:rsidR="007F77E4" w:rsidRPr="00A81682">
        <w:rPr>
          <w:rFonts w:cs="Arial"/>
          <w:sz w:val="22"/>
          <w:szCs w:val="22"/>
        </w:rPr>
        <w:t>and Panel (N)eutral terminals.</w:t>
      </w:r>
    </w:p>
    <w:p w14:paraId="47091943" w14:textId="77777777" w:rsidR="001D6C9D" w:rsidRPr="00A81682" w:rsidRDefault="001D6C9D" w:rsidP="001D6C9D">
      <w:pPr>
        <w:ind w:left="450"/>
        <w:rPr>
          <w:rFonts w:cs="Arial"/>
          <w:sz w:val="22"/>
          <w:szCs w:val="22"/>
        </w:rPr>
      </w:pPr>
      <w:r w:rsidRPr="00A81682">
        <w:rPr>
          <w:rFonts w:cs="Arial"/>
          <w:sz w:val="22"/>
          <w:szCs w:val="22"/>
        </w:rPr>
        <w:t>Place breaker in the ON (closed) position.</w:t>
      </w:r>
    </w:p>
    <w:p w14:paraId="431B0B03" w14:textId="7D184CB2" w:rsidR="001D6C9D" w:rsidRPr="00A81682" w:rsidRDefault="001D6C9D" w:rsidP="001D6C9D">
      <w:pPr>
        <w:ind w:left="450"/>
        <w:rPr>
          <w:rFonts w:cs="Arial"/>
          <w:sz w:val="22"/>
          <w:szCs w:val="22"/>
        </w:rPr>
      </w:pPr>
      <w:r w:rsidRPr="00A81682">
        <w:rPr>
          <w:rFonts w:cs="Arial"/>
          <w:sz w:val="22"/>
          <w:szCs w:val="22"/>
        </w:rPr>
        <w:t xml:space="preserve">Breaker MUST open (tripped) position between </w:t>
      </w:r>
      <w:r w:rsidR="00485B6F" w:rsidRPr="00A81682">
        <w:rPr>
          <w:rFonts w:cs="Arial"/>
          <w:sz w:val="22"/>
          <w:szCs w:val="22"/>
        </w:rPr>
        <w:t xml:space="preserve">70 </w:t>
      </w:r>
      <w:r w:rsidRPr="00A81682">
        <w:rPr>
          <w:rFonts w:cs="Arial"/>
          <w:sz w:val="22"/>
          <w:szCs w:val="22"/>
        </w:rPr>
        <w:t xml:space="preserve">– </w:t>
      </w:r>
      <w:r w:rsidR="0041017E" w:rsidRPr="00A81682">
        <w:rPr>
          <w:rFonts w:cs="Arial"/>
          <w:sz w:val="22"/>
          <w:szCs w:val="22"/>
        </w:rPr>
        <w:t>120</w:t>
      </w:r>
      <w:r w:rsidR="00460DCD">
        <w:rPr>
          <w:rFonts w:cs="Arial"/>
          <w:sz w:val="22"/>
          <w:szCs w:val="22"/>
        </w:rPr>
        <w:t xml:space="preserve"> </w:t>
      </w:r>
      <w:r w:rsidRPr="00A81682">
        <w:rPr>
          <w:rFonts w:cs="Arial"/>
          <w:sz w:val="22"/>
          <w:szCs w:val="22"/>
        </w:rPr>
        <w:t>mS.</w:t>
      </w:r>
    </w:p>
    <w:p w14:paraId="7F824C9A" w14:textId="77777777" w:rsidR="001D6C9D" w:rsidRPr="00A81682" w:rsidRDefault="001D6C9D" w:rsidP="001D6C9D">
      <w:pPr>
        <w:ind w:left="450"/>
        <w:rPr>
          <w:rFonts w:cs="Arial"/>
          <w:sz w:val="22"/>
          <w:szCs w:val="22"/>
        </w:rPr>
      </w:pPr>
      <w:r w:rsidRPr="00A81682">
        <w:rPr>
          <w:rFonts w:cs="Arial"/>
          <w:sz w:val="22"/>
          <w:szCs w:val="22"/>
        </w:rPr>
        <w:t>Reset breaker by moving handle to OFF and then to ON.</w:t>
      </w:r>
    </w:p>
    <w:p w14:paraId="44C199F8" w14:textId="35118B43" w:rsidR="001D6C9D" w:rsidRPr="00A81682" w:rsidRDefault="001D6C9D" w:rsidP="001D6C9D">
      <w:pPr>
        <w:ind w:left="450"/>
        <w:rPr>
          <w:rFonts w:cs="Arial"/>
          <w:sz w:val="22"/>
          <w:szCs w:val="22"/>
        </w:rPr>
      </w:pPr>
      <w:r w:rsidRPr="00A81682">
        <w:rPr>
          <w:rFonts w:cs="Arial"/>
          <w:sz w:val="22"/>
          <w:szCs w:val="22"/>
        </w:rPr>
        <w:t xml:space="preserve">Breaker MUST open (tripped) position between </w:t>
      </w:r>
      <w:r w:rsidR="00485B6F" w:rsidRPr="00A81682">
        <w:rPr>
          <w:rFonts w:cs="Arial"/>
          <w:sz w:val="22"/>
          <w:szCs w:val="22"/>
        </w:rPr>
        <w:t xml:space="preserve">70 – </w:t>
      </w:r>
      <w:r w:rsidR="0041017E" w:rsidRPr="00A81682">
        <w:rPr>
          <w:rFonts w:cs="Arial"/>
          <w:sz w:val="22"/>
          <w:szCs w:val="22"/>
        </w:rPr>
        <w:t>120</w:t>
      </w:r>
      <w:r w:rsidR="00460DCD">
        <w:rPr>
          <w:rFonts w:cs="Arial"/>
          <w:sz w:val="22"/>
          <w:szCs w:val="22"/>
        </w:rPr>
        <w:t xml:space="preserve"> </w:t>
      </w:r>
      <w:r w:rsidRPr="00A81682">
        <w:rPr>
          <w:rFonts w:cs="Arial"/>
          <w:sz w:val="22"/>
          <w:szCs w:val="22"/>
        </w:rPr>
        <w:t>mS.</w:t>
      </w:r>
    </w:p>
    <w:p w14:paraId="523C99D5" w14:textId="77777777" w:rsidR="001D6C9D" w:rsidRPr="00A81682" w:rsidRDefault="001D6C9D" w:rsidP="001D6C9D">
      <w:pPr>
        <w:ind w:left="450"/>
        <w:rPr>
          <w:rFonts w:cs="Arial"/>
          <w:sz w:val="22"/>
          <w:szCs w:val="22"/>
        </w:rPr>
      </w:pPr>
      <w:r w:rsidRPr="00A81682">
        <w:rPr>
          <w:rFonts w:cs="Arial"/>
          <w:sz w:val="22"/>
          <w:szCs w:val="22"/>
        </w:rPr>
        <w:t>Reset breaker by moving handle to OFF and then to ON.</w:t>
      </w:r>
    </w:p>
    <w:p w14:paraId="79E658F1" w14:textId="2B494610" w:rsidR="001D6C9D" w:rsidRPr="00A81682" w:rsidRDefault="001D6C9D" w:rsidP="001D6C9D">
      <w:pPr>
        <w:ind w:left="450"/>
        <w:rPr>
          <w:rFonts w:cs="Arial"/>
          <w:sz w:val="22"/>
          <w:szCs w:val="22"/>
        </w:rPr>
      </w:pPr>
      <w:r w:rsidRPr="00A81682">
        <w:rPr>
          <w:rFonts w:cs="Arial"/>
          <w:sz w:val="22"/>
          <w:szCs w:val="22"/>
        </w:rPr>
        <w:t>Breaker MUST open (tripped) position between</w:t>
      </w:r>
      <w:r w:rsidR="00F35F69" w:rsidRPr="00A81682">
        <w:rPr>
          <w:rFonts w:cs="Arial"/>
          <w:sz w:val="22"/>
          <w:szCs w:val="22"/>
        </w:rPr>
        <w:t xml:space="preserve"> </w:t>
      </w:r>
      <w:r w:rsidR="00485B6F" w:rsidRPr="00A81682">
        <w:rPr>
          <w:rFonts w:cs="Arial"/>
          <w:sz w:val="22"/>
          <w:szCs w:val="22"/>
        </w:rPr>
        <w:t xml:space="preserve">70 – </w:t>
      </w:r>
      <w:r w:rsidR="0041017E" w:rsidRPr="00A81682">
        <w:rPr>
          <w:rFonts w:cs="Arial"/>
          <w:sz w:val="22"/>
          <w:szCs w:val="22"/>
        </w:rPr>
        <w:t>120</w:t>
      </w:r>
      <w:r w:rsidR="00460DCD">
        <w:rPr>
          <w:rFonts w:cs="Arial"/>
          <w:sz w:val="22"/>
          <w:szCs w:val="22"/>
        </w:rPr>
        <w:t xml:space="preserve"> </w:t>
      </w:r>
      <w:r w:rsidRPr="00A81682">
        <w:rPr>
          <w:rFonts w:cs="Arial"/>
          <w:sz w:val="22"/>
          <w:szCs w:val="22"/>
        </w:rPr>
        <w:t>mS.</w:t>
      </w:r>
    </w:p>
    <w:p w14:paraId="14EF0A38" w14:textId="77777777" w:rsidR="001D6C9D" w:rsidRPr="00A81682" w:rsidRDefault="001D6C9D" w:rsidP="001D6C9D">
      <w:pPr>
        <w:ind w:left="450"/>
        <w:rPr>
          <w:rFonts w:cs="Arial"/>
          <w:sz w:val="22"/>
          <w:szCs w:val="22"/>
        </w:rPr>
      </w:pPr>
      <w:r w:rsidRPr="00A81682">
        <w:rPr>
          <w:rFonts w:cs="Arial"/>
          <w:sz w:val="22"/>
          <w:szCs w:val="22"/>
        </w:rPr>
        <w:t>Reset breaker by moving handle to OFF and then to ON.</w:t>
      </w:r>
    </w:p>
    <w:p w14:paraId="3167B2C7" w14:textId="390260D3" w:rsidR="001D6C9D" w:rsidRPr="00A81682" w:rsidRDefault="001D6C9D" w:rsidP="001D6C9D">
      <w:pPr>
        <w:ind w:left="450"/>
        <w:rPr>
          <w:rFonts w:cs="Arial"/>
          <w:sz w:val="22"/>
          <w:szCs w:val="22"/>
        </w:rPr>
      </w:pPr>
      <w:r w:rsidRPr="00A81682">
        <w:rPr>
          <w:rFonts w:cs="Arial"/>
          <w:sz w:val="22"/>
          <w:szCs w:val="22"/>
        </w:rPr>
        <w:t xml:space="preserve">Breaker MUST open (tripped) position between </w:t>
      </w:r>
      <w:r w:rsidR="00485B6F" w:rsidRPr="00A81682">
        <w:rPr>
          <w:rFonts w:cs="Arial"/>
          <w:sz w:val="22"/>
          <w:szCs w:val="22"/>
        </w:rPr>
        <w:t xml:space="preserve">70 – </w:t>
      </w:r>
      <w:r w:rsidR="0041017E" w:rsidRPr="00A81682">
        <w:rPr>
          <w:rFonts w:cs="Arial"/>
          <w:sz w:val="22"/>
          <w:szCs w:val="22"/>
        </w:rPr>
        <w:t>120</w:t>
      </w:r>
      <w:r w:rsidR="00460DCD">
        <w:rPr>
          <w:rFonts w:cs="Arial"/>
          <w:sz w:val="22"/>
          <w:szCs w:val="22"/>
        </w:rPr>
        <w:t xml:space="preserve"> </w:t>
      </w:r>
      <w:r w:rsidRPr="00A81682">
        <w:rPr>
          <w:rFonts w:cs="Arial"/>
          <w:sz w:val="22"/>
          <w:szCs w:val="22"/>
        </w:rPr>
        <w:t>mS.</w:t>
      </w:r>
    </w:p>
    <w:p w14:paraId="72424B1D" w14:textId="77777777" w:rsidR="001D6C9D" w:rsidRPr="00A81682" w:rsidRDefault="001D6C9D" w:rsidP="001D6C9D">
      <w:pPr>
        <w:ind w:left="450"/>
        <w:rPr>
          <w:rFonts w:cs="Arial"/>
          <w:sz w:val="22"/>
          <w:szCs w:val="22"/>
        </w:rPr>
      </w:pPr>
      <w:r w:rsidRPr="00A81682">
        <w:rPr>
          <w:rFonts w:cs="Arial"/>
          <w:sz w:val="22"/>
          <w:szCs w:val="22"/>
        </w:rPr>
        <w:t>Reset breaker by moving handle to OFF and then to ON.</w:t>
      </w:r>
    </w:p>
    <w:p w14:paraId="74489B08" w14:textId="278BCB48" w:rsidR="001D6C9D" w:rsidRPr="00A81682" w:rsidRDefault="001D6C9D" w:rsidP="001D6C9D">
      <w:pPr>
        <w:ind w:left="450"/>
        <w:rPr>
          <w:rFonts w:cs="Arial"/>
          <w:sz w:val="22"/>
          <w:szCs w:val="22"/>
        </w:rPr>
      </w:pPr>
      <w:r w:rsidRPr="00A81682">
        <w:rPr>
          <w:rFonts w:cs="Arial"/>
          <w:sz w:val="22"/>
          <w:szCs w:val="22"/>
        </w:rPr>
        <w:t xml:space="preserve">Breaker MUST open (tripped) position between </w:t>
      </w:r>
      <w:r w:rsidR="00485B6F" w:rsidRPr="00A81682">
        <w:rPr>
          <w:rFonts w:cs="Arial"/>
          <w:sz w:val="22"/>
          <w:szCs w:val="22"/>
        </w:rPr>
        <w:t xml:space="preserve">70 – </w:t>
      </w:r>
      <w:r w:rsidR="0041017E" w:rsidRPr="00A81682">
        <w:rPr>
          <w:rFonts w:cs="Arial"/>
          <w:sz w:val="22"/>
          <w:szCs w:val="22"/>
        </w:rPr>
        <w:t>120</w:t>
      </w:r>
      <w:r w:rsidR="00460DCD">
        <w:rPr>
          <w:rFonts w:cs="Arial"/>
          <w:sz w:val="22"/>
          <w:szCs w:val="22"/>
        </w:rPr>
        <w:t xml:space="preserve"> </w:t>
      </w:r>
      <w:r w:rsidRPr="00A81682">
        <w:rPr>
          <w:rFonts w:cs="Arial"/>
          <w:sz w:val="22"/>
          <w:szCs w:val="22"/>
        </w:rPr>
        <w:t>mS.</w:t>
      </w:r>
    </w:p>
    <w:p w14:paraId="207079B8" w14:textId="77777777" w:rsidR="001D6C9D" w:rsidRPr="00A81682" w:rsidRDefault="001D6C9D" w:rsidP="001D6C9D">
      <w:pPr>
        <w:ind w:left="450"/>
        <w:rPr>
          <w:rFonts w:cs="Arial"/>
          <w:sz w:val="22"/>
          <w:szCs w:val="22"/>
        </w:rPr>
      </w:pPr>
      <w:r w:rsidRPr="00A81682">
        <w:rPr>
          <w:rFonts w:cs="Arial"/>
          <w:sz w:val="22"/>
          <w:szCs w:val="22"/>
        </w:rPr>
        <w:t>Reset breaker by moving handle to OFF and then to ON.</w:t>
      </w:r>
    </w:p>
    <w:p w14:paraId="15FA4C68" w14:textId="6057E8D3" w:rsidR="001D6C9D" w:rsidRPr="00A81682" w:rsidRDefault="001D6C9D" w:rsidP="001D6C9D">
      <w:pPr>
        <w:ind w:left="450"/>
        <w:rPr>
          <w:rFonts w:cs="Arial"/>
          <w:sz w:val="22"/>
          <w:szCs w:val="22"/>
        </w:rPr>
      </w:pPr>
      <w:r w:rsidRPr="00A81682">
        <w:rPr>
          <w:rFonts w:cs="Arial"/>
          <w:sz w:val="22"/>
          <w:szCs w:val="22"/>
        </w:rPr>
        <w:t xml:space="preserve">Breaker MUST open (tripped) position between </w:t>
      </w:r>
      <w:r w:rsidR="006D7555" w:rsidRPr="00A81682">
        <w:rPr>
          <w:rFonts w:cs="Arial"/>
          <w:sz w:val="22"/>
          <w:szCs w:val="22"/>
        </w:rPr>
        <w:t xml:space="preserve">70 – </w:t>
      </w:r>
      <w:r w:rsidR="0041017E" w:rsidRPr="00A81682">
        <w:rPr>
          <w:rFonts w:cs="Arial"/>
          <w:sz w:val="22"/>
          <w:szCs w:val="22"/>
        </w:rPr>
        <w:t>120</w:t>
      </w:r>
      <w:r w:rsidR="00460DCD">
        <w:rPr>
          <w:rFonts w:cs="Arial"/>
          <w:sz w:val="22"/>
          <w:szCs w:val="22"/>
        </w:rPr>
        <w:t xml:space="preserve"> </w:t>
      </w:r>
      <w:r w:rsidRPr="00A81682">
        <w:rPr>
          <w:rFonts w:cs="Arial"/>
          <w:sz w:val="22"/>
          <w:szCs w:val="22"/>
        </w:rPr>
        <w:t>mS.</w:t>
      </w:r>
    </w:p>
    <w:p w14:paraId="3E51ECFA" w14:textId="77777777" w:rsidR="001D6C9D" w:rsidRPr="00A81682" w:rsidRDefault="001D6C9D" w:rsidP="001D6C9D">
      <w:pPr>
        <w:ind w:left="450"/>
        <w:rPr>
          <w:rFonts w:cs="Arial"/>
          <w:sz w:val="22"/>
          <w:szCs w:val="22"/>
        </w:rPr>
      </w:pPr>
      <w:r w:rsidRPr="00A81682">
        <w:rPr>
          <w:rFonts w:cs="Arial"/>
          <w:sz w:val="22"/>
          <w:szCs w:val="22"/>
        </w:rPr>
        <w:t>Reset breaker by moving handle to OFF and then to ON.</w:t>
      </w:r>
    </w:p>
    <w:p w14:paraId="67FCF953" w14:textId="77777777" w:rsidR="001D6C9D" w:rsidRPr="00A81682" w:rsidRDefault="001D6C9D" w:rsidP="001D6C9D">
      <w:pPr>
        <w:ind w:left="450"/>
        <w:rPr>
          <w:rFonts w:cs="Arial"/>
          <w:snapToGrid w:val="0"/>
          <w:sz w:val="22"/>
          <w:szCs w:val="22"/>
        </w:rPr>
      </w:pPr>
      <w:r w:rsidRPr="00A81682">
        <w:rPr>
          <w:rFonts w:cs="Arial"/>
          <w:sz w:val="22"/>
          <w:szCs w:val="22"/>
        </w:rPr>
        <w:t>Breaker</w:t>
      </w:r>
      <w:r w:rsidRPr="00A81682">
        <w:rPr>
          <w:rFonts w:cs="Arial"/>
          <w:snapToGrid w:val="0"/>
          <w:sz w:val="22"/>
          <w:szCs w:val="22"/>
        </w:rPr>
        <w:t xml:space="preserve"> MUST not open.</w:t>
      </w:r>
    </w:p>
    <w:p w14:paraId="6EF5E26E" w14:textId="77777777" w:rsidR="001D6C9D" w:rsidRPr="00A81682" w:rsidRDefault="001D6C9D" w:rsidP="00A81682">
      <w:pPr>
        <w:ind w:left="450"/>
        <w:rPr>
          <w:rFonts w:cs="Arial"/>
          <w:snapToGrid w:val="0"/>
          <w:sz w:val="22"/>
          <w:szCs w:val="22"/>
        </w:rPr>
      </w:pPr>
    </w:p>
    <w:p w14:paraId="69FC8AC6" w14:textId="77777777" w:rsidR="001D6C9D" w:rsidRPr="00A81682" w:rsidRDefault="001D6C9D" w:rsidP="00705340">
      <w:pPr>
        <w:pStyle w:val="Heading5"/>
        <w:numPr>
          <w:ilvl w:val="0"/>
          <w:numId w:val="2"/>
        </w:numPr>
        <w:tabs>
          <w:tab w:val="clear" w:pos="360"/>
          <w:tab w:val="num" w:pos="810"/>
        </w:tabs>
        <w:spacing w:before="0" w:after="0"/>
        <w:ind w:left="810"/>
        <w:rPr>
          <w:rFonts w:cs="Arial"/>
          <w:snapToGrid w:val="0"/>
          <w:sz w:val="22"/>
          <w:szCs w:val="22"/>
        </w:rPr>
      </w:pPr>
      <w:r w:rsidRPr="00A81682">
        <w:rPr>
          <w:rFonts w:cs="Arial"/>
          <w:b w:val="0"/>
          <w:sz w:val="22"/>
          <w:szCs w:val="22"/>
          <w:u w:val="single"/>
        </w:rPr>
        <w:t>Measurement:</w:t>
      </w:r>
    </w:p>
    <w:p w14:paraId="1864AEAA" w14:textId="3CB3FF5A" w:rsidR="001D6C9D" w:rsidRPr="00A81682" w:rsidRDefault="001D6C9D" w:rsidP="001D6C9D">
      <w:pPr>
        <w:ind w:left="450"/>
        <w:rPr>
          <w:rFonts w:cs="Arial"/>
          <w:sz w:val="22"/>
          <w:szCs w:val="22"/>
        </w:rPr>
      </w:pPr>
      <w:r w:rsidRPr="00A81682">
        <w:rPr>
          <w:rFonts w:cs="Arial"/>
          <w:sz w:val="22"/>
          <w:szCs w:val="22"/>
        </w:rPr>
        <w:t>Presence of 102</w:t>
      </w:r>
      <w:r w:rsidR="00460DCD">
        <w:rPr>
          <w:rFonts w:cs="Arial"/>
          <w:sz w:val="22"/>
          <w:szCs w:val="22"/>
        </w:rPr>
        <w:t xml:space="preserve"> </w:t>
      </w:r>
      <w:r w:rsidRPr="00A81682">
        <w:rPr>
          <w:rFonts w:cs="Arial"/>
          <w:sz w:val="22"/>
          <w:szCs w:val="22"/>
        </w:rPr>
        <w:t>VAC at Load (~) terminal to determine state of breaker.</w:t>
      </w:r>
    </w:p>
    <w:p w14:paraId="3FBB9374" w14:textId="48CEB2F3" w:rsidR="00CB6F33" w:rsidRPr="00A81682" w:rsidRDefault="001D6C9D" w:rsidP="00CB6F33">
      <w:pPr>
        <w:ind w:left="450"/>
        <w:rPr>
          <w:rFonts w:cs="Arial"/>
          <w:sz w:val="22"/>
          <w:szCs w:val="22"/>
        </w:rPr>
      </w:pPr>
      <w:r w:rsidRPr="00A81682">
        <w:rPr>
          <w:rFonts w:cs="Arial"/>
          <w:sz w:val="22"/>
          <w:szCs w:val="22"/>
        </w:rPr>
        <w:t>Time between closing the breaker and loss of 102</w:t>
      </w:r>
      <w:r w:rsidR="00460DCD">
        <w:rPr>
          <w:rFonts w:cs="Arial"/>
          <w:sz w:val="22"/>
          <w:szCs w:val="22"/>
        </w:rPr>
        <w:t xml:space="preserve"> </w:t>
      </w:r>
      <w:r w:rsidRPr="00A81682">
        <w:rPr>
          <w:rFonts w:cs="Arial"/>
          <w:sz w:val="22"/>
          <w:szCs w:val="22"/>
        </w:rPr>
        <w:t>VAC at Load (~)</w:t>
      </w:r>
      <w:r w:rsidR="007C4B40" w:rsidRPr="00A81682">
        <w:rPr>
          <w:rFonts w:cs="Arial"/>
          <w:sz w:val="22"/>
          <w:szCs w:val="22"/>
        </w:rPr>
        <w:t xml:space="preserve"> each time</w:t>
      </w:r>
      <w:r w:rsidRPr="00A81682">
        <w:rPr>
          <w:rFonts w:cs="Arial"/>
          <w:sz w:val="22"/>
          <w:szCs w:val="22"/>
        </w:rPr>
        <w:t>.</w:t>
      </w:r>
      <w:r w:rsidR="00CB6F33" w:rsidRPr="00A81682">
        <w:rPr>
          <w:rFonts w:cs="Arial"/>
          <w:sz w:val="22"/>
          <w:szCs w:val="22"/>
        </w:rPr>
        <w:t xml:space="preserve"> </w:t>
      </w:r>
    </w:p>
    <w:p w14:paraId="1A14AC46" w14:textId="576D16B4" w:rsidR="00CB6F33" w:rsidRPr="00A81682" w:rsidRDefault="00CB6F33" w:rsidP="00CB6F33">
      <w:pPr>
        <w:ind w:left="450"/>
        <w:rPr>
          <w:rFonts w:cs="Arial"/>
          <w:sz w:val="22"/>
          <w:szCs w:val="22"/>
        </w:rPr>
      </w:pPr>
      <w:r w:rsidRPr="00A81682">
        <w:rPr>
          <w:rFonts w:cs="Arial"/>
          <w:sz w:val="22"/>
          <w:szCs w:val="22"/>
        </w:rPr>
        <w:t>On failure, report fault code “F14”.</w:t>
      </w:r>
    </w:p>
    <w:p w14:paraId="2621B8D2" w14:textId="77777777" w:rsidR="00CB6F33" w:rsidRPr="00A81682" w:rsidRDefault="00CB6F33" w:rsidP="00CB6F33">
      <w:pPr>
        <w:ind w:left="450"/>
        <w:rPr>
          <w:rFonts w:cs="Arial"/>
          <w:sz w:val="22"/>
          <w:szCs w:val="22"/>
        </w:rPr>
      </w:pPr>
    </w:p>
    <w:p w14:paraId="26023D1B" w14:textId="76BC1D63" w:rsidR="001D6C9D" w:rsidRPr="00A81682" w:rsidRDefault="00CB6F33" w:rsidP="00CB6F33">
      <w:pPr>
        <w:ind w:left="450"/>
        <w:rPr>
          <w:rFonts w:cs="Arial"/>
          <w:sz w:val="22"/>
          <w:szCs w:val="22"/>
        </w:rPr>
      </w:pPr>
      <w:r w:rsidRPr="00A81682">
        <w:rPr>
          <w:rFonts w:cs="Arial"/>
          <w:sz w:val="22"/>
          <w:szCs w:val="22"/>
        </w:rPr>
        <w:t>End of test</w:t>
      </w:r>
    </w:p>
    <w:p w14:paraId="3EEEEF7A" w14:textId="0817B878" w:rsidR="00C353FE" w:rsidRDefault="00C353FE">
      <w:pPr>
        <w:rPr>
          <w:rFonts w:cs="Arial"/>
          <w:sz w:val="22"/>
          <w:szCs w:val="22"/>
        </w:rPr>
      </w:pPr>
      <w:r>
        <w:rPr>
          <w:rFonts w:cs="Arial"/>
          <w:sz w:val="22"/>
          <w:szCs w:val="22"/>
        </w:rPr>
        <w:br w:type="page"/>
      </w:r>
    </w:p>
    <w:p w14:paraId="110C905D" w14:textId="77777777" w:rsidR="001D6C9D" w:rsidRPr="00A81682" w:rsidRDefault="001D6C9D" w:rsidP="00A81682">
      <w:pPr>
        <w:pStyle w:val="Header"/>
        <w:tabs>
          <w:tab w:val="clear" w:pos="9072"/>
        </w:tabs>
        <w:ind w:left="450"/>
        <w:jc w:val="both"/>
        <w:rPr>
          <w:rFonts w:cs="Arial"/>
          <w:sz w:val="22"/>
          <w:szCs w:val="22"/>
        </w:rPr>
      </w:pPr>
    </w:p>
    <w:p w14:paraId="5BAF0347" w14:textId="663C51E6" w:rsidR="00E22F2D" w:rsidRDefault="001D6C9D" w:rsidP="00E22F2D">
      <w:pPr>
        <w:pStyle w:val="Heading2"/>
        <w:keepNext w:val="0"/>
        <w:numPr>
          <w:ilvl w:val="1"/>
          <w:numId w:val="5"/>
        </w:numPr>
        <w:spacing w:before="120" w:after="120"/>
        <w:ind w:left="990" w:hanging="540"/>
      </w:pPr>
      <w:bookmarkStart w:id="134" w:name="_HVI_1"/>
      <w:bookmarkStart w:id="135" w:name="_Toc128040364"/>
      <w:bookmarkEnd w:id="134"/>
      <w:r w:rsidRPr="00F9297A">
        <w:t>HVI</w:t>
      </w:r>
      <w:bookmarkEnd w:id="135"/>
      <w:r w:rsidR="00E22F2D" w:rsidRPr="00E22F2D">
        <w:t xml:space="preserve"> </w:t>
      </w:r>
    </w:p>
    <w:p w14:paraId="7BF279B9" w14:textId="754B4335" w:rsidR="001B6BD0" w:rsidRPr="003079F5" w:rsidRDefault="00E22F2D" w:rsidP="003079F5">
      <w:pPr>
        <w:ind w:left="450"/>
        <w:rPr>
          <w:bCs/>
          <w:i/>
          <w:sz w:val="22"/>
          <w:szCs w:val="22"/>
        </w:rPr>
      </w:pPr>
      <w:r w:rsidRPr="008906F9">
        <w:rPr>
          <w:bCs/>
          <w:i/>
          <w:sz w:val="22"/>
          <w:szCs w:val="22"/>
        </w:rPr>
        <w:t xml:space="preserve">NOTE: The HVI power supply takes approximately 8 - 9 seconds to fully charge to the required 6kV.  To reduce test time, it will be required to begin the charging process such that charging has completed by the time this test step is reached.  The point at which this charging process is to </w:t>
      </w:r>
      <w:commentRangeStart w:id="136"/>
      <w:commentRangeStart w:id="137"/>
      <w:r w:rsidR="00E576EA" w:rsidRPr="00943164">
        <w:rPr>
          <w:bCs/>
          <w:i/>
          <w:sz w:val="22"/>
          <w:szCs w:val="22"/>
        </w:rPr>
        <w:t>commence</w:t>
      </w:r>
      <w:commentRangeEnd w:id="136"/>
      <w:r w:rsidR="00943164" w:rsidRPr="00943164">
        <w:rPr>
          <w:rStyle w:val="CommentReference"/>
          <w:i/>
          <w:lang w:val="fr-FR" w:eastAsia="fr-FR"/>
        </w:rPr>
        <w:commentReference w:id="136"/>
      </w:r>
      <w:r w:rsidR="00E576EA" w:rsidRPr="00943164">
        <w:rPr>
          <w:bCs/>
          <w:i/>
          <w:sz w:val="22"/>
          <w:szCs w:val="22"/>
        </w:rPr>
        <w:t xml:space="preserve"> </w:t>
      </w:r>
      <w:commentRangeEnd w:id="137"/>
      <w:r w:rsidR="00943164">
        <w:rPr>
          <w:rStyle w:val="CommentReference"/>
          <w:i/>
          <w:color w:val="FF0000"/>
          <w:lang w:val="fr-FR" w:eastAsia="fr-FR"/>
        </w:rPr>
        <w:commentReference w:id="137"/>
      </w:r>
      <w:r w:rsidRPr="008906F9">
        <w:rPr>
          <w:bCs/>
          <w:i/>
          <w:sz w:val="22"/>
          <w:szCs w:val="22"/>
        </w:rPr>
        <w:t>will need to be determined during the tester program development/debug process.</w:t>
      </w:r>
      <w:r w:rsidR="001B6BD0" w:rsidRPr="008906F9">
        <w:rPr>
          <w:bCs/>
          <w:i/>
          <w:sz w:val="22"/>
          <w:szCs w:val="22"/>
        </w:rPr>
        <w:t xml:space="preserve"> </w:t>
      </w:r>
    </w:p>
    <w:p w14:paraId="36C588B2"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22C8F498" w14:textId="3365DBBB" w:rsidR="001D6C9D" w:rsidRPr="003079F5" w:rsidRDefault="001D6C9D" w:rsidP="003079F5">
      <w:pPr>
        <w:ind w:left="450"/>
        <w:rPr>
          <w:rFonts w:cs="Arial"/>
          <w:color w:val="FF0000"/>
          <w:sz w:val="22"/>
          <w:szCs w:val="22"/>
        </w:rPr>
      </w:pPr>
      <w:r w:rsidRPr="00A81682">
        <w:rPr>
          <w:rFonts w:cs="Arial"/>
          <w:sz w:val="22"/>
          <w:szCs w:val="22"/>
        </w:rPr>
        <w:t>Surge immunity test.</w:t>
      </w:r>
    </w:p>
    <w:p w14:paraId="125C1D80"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3F397262" w14:textId="0FCB6522" w:rsidR="001D6C9D" w:rsidRPr="00A81682" w:rsidRDefault="001D6C9D" w:rsidP="003079F5">
      <w:pPr>
        <w:ind w:left="450"/>
        <w:rPr>
          <w:rFonts w:cs="Arial"/>
          <w:sz w:val="22"/>
          <w:szCs w:val="22"/>
        </w:rPr>
      </w:pPr>
      <w:r w:rsidRPr="00A81682">
        <w:rPr>
          <w:rFonts w:cs="Arial"/>
          <w:sz w:val="22"/>
          <w:szCs w:val="22"/>
        </w:rPr>
        <w:t xml:space="preserve">Power breaker in the ON position at </w:t>
      </w:r>
      <w:r w:rsidR="004A4A3F" w:rsidRPr="00A81682">
        <w:rPr>
          <w:rFonts w:cs="Arial"/>
          <w:sz w:val="22"/>
          <w:szCs w:val="22"/>
        </w:rPr>
        <w:t>100</w:t>
      </w:r>
      <w:r w:rsidRPr="00A81682">
        <w:rPr>
          <w:rFonts w:cs="Arial"/>
          <w:sz w:val="22"/>
          <w:szCs w:val="22"/>
        </w:rPr>
        <w:t>% nominal line voltage and apply 6</w:t>
      </w:r>
      <w:r w:rsidR="00460DCD">
        <w:rPr>
          <w:rFonts w:cs="Arial"/>
          <w:sz w:val="22"/>
          <w:szCs w:val="22"/>
        </w:rPr>
        <w:t xml:space="preserve"> </w:t>
      </w:r>
      <w:r w:rsidRPr="00A81682">
        <w:rPr>
          <w:rFonts w:cs="Arial"/>
          <w:sz w:val="22"/>
          <w:szCs w:val="22"/>
        </w:rPr>
        <w:t>kVAC</w:t>
      </w:r>
      <w:r w:rsidR="008906F9">
        <w:rPr>
          <w:rFonts w:cs="Arial"/>
          <w:sz w:val="22"/>
          <w:szCs w:val="22"/>
        </w:rPr>
        <w:t>,</w:t>
      </w:r>
      <w:r w:rsidRPr="00A81682">
        <w:rPr>
          <w:rFonts w:cs="Arial"/>
          <w:sz w:val="22"/>
          <w:szCs w:val="22"/>
        </w:rPr>
        <w:t xml:space="preserve"> 100</w:t>
      </w:r>
      <w:r w:rsidR="00460DCD">
        <w:rPr>
          <w:rFonts w:cs="Arial"/>
          <w:sz w:val="22"/>
          <w:szCs w:val="22"/>
        </w:rPr>
        <w:t xml:space="preserve"> </w:t>
      </w:r>
      <w:r w:rsidRPr="00A81682">
        <w:rPr>
          <w:rFonts w:cs="Arial"/>
          <w:sz w:val="22"/>
          <w:szCs w:val="22"/>
        </w:rPr>
        <w:t>kHz ring wave to Line (~) and Panel (N)eutral terminals.  Breaker must not display arcing</w:t>
      </w:r>
      <w:r w:rsidR="004569D4" w:rsidRPr="00A81682">
        <w:rPr>
          <w:rFonts w:cs="Arial"/>
          <w:sz w:val="22"/>
          <w:szCs w:val="22"/>
        </w:rPr>
        <w:t xml:space="preserve"> or </w:t>
      </w:r>
      <w:r w:rsidRPr="00A81682">
        <w:rPr>
          <w:rFonts w:cs="Arial"/>
          <w:sz w:val="22"/>
          <w:szCs w:val="22"/>
        </w:rPr>
        <w:t>be damaged</w:t>
      </w:r>
      <w:r w:rsidR="004569D4" w:rsidRPr="00A81682">
        <w:rPr>
          <w:rFonts w:cs="Arial"/>
          <w:sz w:val="22"/>
          <w:szCs w:val="22"/>
        </w:rPr>
        <w:t>.</w:t>
      </w:r>
    </w:p>
    <w:p w14:paraId="19E5E1E9"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7E6B4A4B" w14:textId="3794AAA6" w:rsidR="00054EB3" w:rsidRPr="00A81682" w:rsidRDefault="001D6C9D" w:rsidP="00054EB3">
      <w:pPr>
        <w:ind w:left="450"/>
        <w:rPr>
          <w:rFonts w:cs="Arial"/>
          <w:sz w:val="22"/>
          <w:szCs w:val="22"/>
        </w:rPr>
      </w:pPr>
      <w:r w:rsidRPr="00A81682">
        <w:rPr>
          <w:rFonts w:cs="Arial"/>
          <w:sz w:val="22"/>
          <w:szCs w:val="22"/>
        </w:rPr>
        <w:t>Make connections to Line (~), Load (~), Panel (N)eutral, and Load (N)eutral terminals.</w:t>
      </w:r>
      <w:r w:rsidR="00054EB3" w:rsidRPr="00A81682">
        <w:rPr>
          <w:rFonts w:cs="Arial"/>
          <w:sz w:val="22"/>
          <w:szCs w:val="22"/>
        </w:rPr>
        <w:t xml:space="preserve"> </w:t>
      </w:r>
    </w:p>
    <w:p w14:paraId="7A0D532E" w14:textId="5B65A918" w:rsidR="001D6C9D" w:rsidRPr="00A81682" w:rsidRDefault="00054EB3" w:rsidP="001D6C9D">
      <w:pPr>
        <w:ind w:left="450"/>
        <w:rPr>
          <w:rFonts w:cs="Arial"/>
          <w:sz w:val="22"/>
          <w:szCs w:val="22"/>
        </w:rPr>
      </w:pPr>
      <w:r w:rsidRPr="00A81682">
        <w:rPr>
          <w:rFonts w:cs="Arial"/>
          <w:sz w:val="22"/>
          <w:szCs w:val="22"/>
        </w:rPr>
        <w:t>Using the HVI generator, a</w:t>
      </w:r>
      <w:r w:rsidR="001D6C9D" w:rsidRPr="00A81682">
        <w:rPr>
          <w:rFonts w:cs="Arial"/>
          <w:sz w:val="22"/>
          <w:szCs w:val="22"/>
        </w:rPr>
        <w:t xml:space="preserve">pply </w:t>
      </w:r>
      <w:r w:rsidR="00090795" w:rsidRPr="00A81682">
        <w:rPr>
          <w:rFonts w:cs="Arial"/>
          <w:sz w:val="22"/>
          <w:szCs w:val="22"/>
        </w:rPr>
        <w:t>120</w:t>
      </w:r>
      <w:r w:rsidR="00460DCD">
        <w:rPr>
          <w:rFonts w:cs="Arial"/>
          <w:sz w:val="22"/>
          <w:szCs w:val="22"/>
        </w:rPr>
        <w:t xml:space="preserve"> VAC</w:t>
      </w:r>
      <w:r w:rsidR="001D6C9D" w:rsidRPr="00A81682">
        <w:rPr>
          <w:rFonts w:cs="Arial"/>
          <w:sz w:val="22"/>
          <w:szCs w:val="22"/>
        </w:rPr>
        <w:t xml:space="preserve"> 60Hz sine wave to Line (~) a</w:t>
      </w:r>
      <w:r w:rsidR="007F77E4" w:rsidRPr="00A81682">
        <w:rPr>
          <w:rFonts w:cs="Arial"/>
          <w:sz w:val="22"/>
          <w:szCs w:val="22"/>
        </w:rPr>
        <w:t>nd Panel (N)eutral terminals.</w:t>
      </w:r>
    </w:p>
    <w:p w14:paraId="36908653" w14:textId="35300485" w:rsidR="00CE2380" w:rsidRPr="00A81682" w:rsidRDefault="001D6C9D" w:rsidP="00CE2380">
      <w:pPr>
        <w:ind w:left="450"/>
        <w:rPr>
          <w:rFonts w:cs="Arial"/>
          <w:sz w:val="22"/>
          <w:szCs w:val="22"/>
        </w:rPr>
      </w:pPr>
      <w:r w:rsidRPr="00A81682">
        <w:rPr>
          <w:rFonts w:cs="Arial"/>
          <w:sz w:val="22"/>
          <w:szCs w:val="22"/>
        </w:rPr>
        <w:t>Ensure breaker is in the ON (closed) position.</w:t>
      </w:r>
      <w:r w:rsidR="00CE2380" w:rsidRPr="00A81682">
        <w:rPr>
          <w:rFonts w:cs="Arial"/>
          <w:sz w:val="22"/>
          <w:szCs w:val="22"/>
        </w:rPr>
        <w:t xml:space="preserve"> </w:t>
      </w:r>
    </w:p>
    <w:p w14:paraId="617DE110" w14:textId="77777777" w:rsidR="00CE2380" w:rsidRPr="00A81682" w:rsidRDefault="00CE2380" w:rsidP="00CE2380">
      <w:pPr>
        <w:ind w:left="450"/>
        <w:rPr>
          <w:rFonts w:cs="Arial"/>
          <w:sz w:val="22"/>
          <w:szCs w:val="22"/>
        </w:rPr>
      </w:pPr>
      <w:commentRangeStart w:id="138"/>
      <w:r w:rsidRPr="00943164">
        <w:rPr>
          <w:rFonts w:cs="Arial"/>
          <w:sz w:val="22"/>
          <w:szCs w:val="22"/>
        </w:rPr>
        <w:t>Disconnect Load (~) and Load (N)eutral terminals.</w:t>
      </w:r>
      <w:commentRangeEnd w:id="138"/>
      <w:r w:rsidR="00943164">
        <w:rPr>
          <w:rStyle w:val="CommentReference"/>
          <w:i/>
          <w:color w:val="FF0000"/>
          <w:lang w:val="fr-FR" w:eastAsia="fr-FR"/>
        </w:rPr>
        <w:commentReference w:id="138"/>
      </w:r>
    </w:p>
    <w:p w14:paraId="799DA8C1" w14:textId="531767F0" w:rsidR="001D6C9D" w:rsidRPr="00A81682" w:rsidRDefault="001D6C9D" w:rsidP="001D6C9D">
      <w:pPr>
        <w:ind w:left="450"/>
        <w:rPr>
          <w:rFonts w:cs="Arial"/>
          <w:sz w:val="22"/>
          <w:szCs w:val="22"/>
        </w:rPr>
      </w:pPr>
      <w:r w:rsidRPr="00A81682">
        <w:rPr>
          <w:rFonts w:cs="Arial"/>
          <w:sz w:val="22"/>
          <w:szCs w:val="22"/>
        </w:rPr>
        <w:t>Apply</w:t>
      </w:r>
      <w:r w:rsidR="008F443F" w:rsidRPr="00A81682">
        <w:rPr>
          <w:rFonts w:cs="Arial"/>
          <w:snapToGrid w:val="0"/>
          <w:sz w:val="22"/>
          <w:szCs w:val="22"/>
        </w:rPr>
        <w:t xml:space="preserve"> </w:t>
      </w:r>
      <w:r w:rsidR="008F443F" w:rsidRPr="219CC37B">
        <w:rPr>
          <w:rFonts w:cs="Arial"/>
          <w:snapToGrid w:val="0"/>
          <w:color w:val="000000" w:themeColor="text1"/>
          <w:sz w:val="22"/>
          <w:szCs w:val="22"/>
        </w:rPr>
        <w:t>a</w:t>
      </w:r>
      <w:r w:rsidR="008F443F" w:rsidRPr="00A81682">
        <w:rPr>
          <w:rFonts w:cs="Arial"/>
          <w:snapToGrid w:val="0"/>
          <w:sz w:val="22"/>
          <w:szCs w:val="22"/>
        </w:rPr>
        <w:t xml:space="preserve"> </w:t>
      </w:r>
      <w:r w:rsidRPr="00A81682">
        <w:rPr>
          <w:rFonts w:cs="Arial"/>
          <w:sz w:val="22"/>
          <w:szCs w:val="22"/>
        </w:rPr>
        <w:t>6</w:t>
      </w:r>
      <w:r w:rsidR="00460DCD">
        <w:rPr>
          <w:rFonts w:cs="Arial"/>
          <w:sz w:val="22"/>
          <w:szCs w:val="22"/>
        </w:rPr>
        <w:t xml:space="preserve"> </w:t>
      </w:r>
      <w:r w:rsidRPr="00A81682">
        <w:rPr>
          <w:rFonts w:cs="Arial"/>
          <w:sz w:val="22"/>
          <w:szCs w:val="22"/>
        </w:rPr>
        <w:t>kVAC, 100</w:t>
      </w:r>
      <w:r w:rsidR="00460DCD">
        <w:rPr>
          <w:rFonts w:cs="Arial"/>
          <w:sz w:val="22"/>
          <w:szCs w:val="22"/>
        </w:rPr>
        <w:t xml:space="preserve"> </w:t>
      </w:r>
      <w:r w:rsidRPr="00A81682">
        <w:rPr>
          <w:rFonts w:cs="Arial"/>
          <w:sz w:val="22"/>
          <w:szCs w:val="22"/>
        </w:rPr>
        <w:t>kHz, 30</w:t>
      </w:r>
      <w:r w:rsidR="00460DCD">
        <w:rPr>
          <w:rFonts w:cs="Arial"/>
          <w:sz w:val="22"/>
          <w:szCs w:val="22"/>
        </w:rPr>
        <w:t xml:space="preserve"> Ω</w:t>
      </w:r>
      <w:r w:rsidRPr="00A81682">
        <w:rPr>
          <w:rFonts w:cs="Arial"/>
          <w:sz w:val="22"/>
          <w:szCs w:val="22"/>
        </w:rPr>
        <w:t xml:space="preserve"> impedance ring wave at 270 degrees to Line (~) and Panel (N)eutral terminals.</w:t>
      </w:r>
    </w:p>
    <w:p w14:paraId="484392A1" w14:textId="586A4558" w:rsidR="001D6C9D" w:rsidRPr="003079F5" w:rsidRDefault="001D6C9D" w:rsidP="003079F5">
      <w:pPr>
        <w:ind w:left="450"/>
        <w:rPr>
          <w:rFonts w:cs="Arial"/>
          <w:sz w:val="22"/>
          <w:szCs w:val="22"/>
        </w:rPr>
      </w:pPr>
      <w:r w:rsidRPr="00A81682">
        <w:rPr>
          <w:rFonts w:cs="Arial"/>
          <w:sz w:val="22"/>
          <w:szCs w:val="22"/>
        </w:rPr>
        <w:t>Query the HVI power supply for maximum current and voltage measured during the test.</w:t>
      </w:r>
    </w:p>
    <w:p w14:paraId="635D10FD" w14:textId="77777777" w:rsidR="001D6C9D" w:rsidRPr="00A81682" w:rsidRDefault="001D6C9D" w:rsidP="00705340">
      <w:pPr>
        <w:pStyle w:val="Heading5"/>
        <w:numPr>
          <w:ilvl w:val="0"/>
          <w:numId w:val="2"/>
        </w:numPr>
        <w:tabs>
          <w:tab w:val="clear" w:pos="360"/>
          <w:tab w:val="num" w:pos="810"/>
        </w:tabs>
        <w:spacing w:before="0" w:after="0"/>
        <w:ind w:left="810"/>
        <w:rPr>
          <w:rFonts w:cs="Arial"/>
          <w:snapToGrid w:val="0"/>
          <w:sz w:val="22"/>
          <w:szCs w:val="22"/>
        </w:rPr>
      </w:pPr>
      <w:r w:rsidRPr="00A81682">
        <w:rPr>
          <w:rFonts w:cs="Arial"/>
          <w:b w:val="0"/>
          <w:sz w:val="22"/>
          <w:szCs w:val="22"/>
          <w:u w:val="single"/>
        </w:rPr>
        <w:t>Measurement:</w:t>
      </w:r>
    </w:p>
    <w:p w14:paraId="18EA044A" w14:textId="33E61076" w:rsidR="00061ED9" w:rsidRPr="00A81682" w:rsidRDefault="00061ED9" w:rsidP="00061ED9">
      <w:pPr>
        <w:ind w:left="450"/>
        <w:rPr>
          <w:rFonts w:cs="Arial"/>
          <w:sz w:val="22"/>
          <w:szCs w:val="22"/>
        </w:rPr>
      </w:pPr>
      <w:r w:rsidRPr="00A81682">
        <w:rPr>
          <w:rFonts w:cs="Arial"/>
          <w:sz w:val="22"/>
          <w:szCs w:val="22"/>
        </w:rPr>
        <w:t>Peak current from HVI power supply 0 – 20</w:t>
      </w:r>
      <w:r w:rsidR="00460DCD">
        <w:rPr>
          <w:rFonts w:cs="Arial"/>
          <w:sz w:val="22"/>
          <w:szCs w:val="22"/>
        </w:rPr>
        <w:t xml:space="preserve"> </w:t>
      </w:r>
      <w:r w:rsidRPr="00A81682">
        <w:rPr>
          <w:rFonts w:cs="Arial"/>
          <w:sz w:val="22"/>
          <w:szCs w:val="22"/>
        </w:rPr>
        <w:t>A.</w:t>
      </w:r>
    </w:p>
    <w:p w14:paraId="49718827" w14:textId="6CF873A9" w:rsidR="00CE2380" w:rsidRPr="00A81682" w:rsidRDefault="00061ED9" w:rsidP="00CE2380">
      <w:pPr>
        <w:ind w:left="450"/>
        <w:rPr>
          <w:rFonts w:cs="Arial"/>
          <w:sz w:val="22"/>
          <w:szCs w:val="22"/>
        </w:rPr>
      </w:pPr>
      <w:r w:rsidRPr="00A81682">
        <w:rPr>
          <w:rFonts w:cs="Arial"/>
          <w:sz w:val="22"/>
          <w:szCs w:val="22"/>
        </w:rPr>
        <w:t>Peak voltage from HVI power supply 5.7</w:t>
      </w:r>
      <w:r w:rsidR="00550974">
        <w:rPr>
          <w:rFonts w:cs="Arial"/>
          <w:sz w:val="22"/>
          <w:szCs w:val="22"/>
        </w:rPr>
        <w:t xml:space="preserve"> </w:t>
      </w:r>
      <w:r w:rsidRPr="00A81682">
        <w:rPr>
          <w:rFonts w:cs="Arial"/>
          <w:sz w:val="22"/>
          <w:szCs w:val="22"/>
        </w:rPr>
        <w:t>kV – 6.3</w:t>
      </w:r>
      <w:r w:rsidR="00460DCD">
        <w:rPr>
          <w:rFonts w:cs="Arial"/>
          <w:sz w:val="22"/>
          <w:szCs w:val="22"/>
        </w:rPr>
        <w:t xml:space="preserve"> </w:t>
      </w:r>
      <w:r w:rsidRPr="00A81682">
        <w:rPr>
          <w:rFonts w:cs="Arial"/>
          <w:sz w:val="22"/>
          <w:szCs w:val="22"/>
        </w:rPr>
        <w:t>kV.</w:t>
      </w:r>
      <w:r w:rsidR="00CE2380" w:rsidRPr="00A81682">
        <w:rPr>
          <w:rFonts w:cs="Arial"/>
          <w:sz w:val="22"/>
          <w:szCs w:val="22"/>
        </w:rPr>
        <w:t xml:space="preserve"> </w:t>
      </w:r>
    </w:p>
    <w:p w14:paraId="238119C9" w14:textId="77777777" w:rsidR="00CE2380" w:rsidRPr="00943164" w:rsidRDefault="00CE2380" w:rsidP="00CE2380">
      <w:pPr>
        <w:ind w:left="450"/>
        <w:rPr>
          <w:rFonts w:cs="Arial"/>
          <w:sz w:val="22"/>
          <w:szCs w:val="22"/>
        </w:rPr>
      </w:pPr>
      <w:commentRangeStart w:id="139"/>
      <w:r w:rsidRPr="00943164">
        <w:rPr>
          <w:rFonts w:cs="Arial"/>
          <w:sz w:val="22"/>
          <w:szCs w:val="22"/>
        </w:rPr>
        <w:t>Connect Load (~) and Load (N)eutral terminals.</w:t>
      </w:r>
      <w:commentRangeEnd w:id="139"/>
      <w:r w:rsidR="00943164" w:rsidRPr="00943164">
        <w:rPr>
          <w:rStyle w:val="CommentReference"/>
          <w:i/>
          <w:lang w:val="fr-FR" w:eastAsia="fr-FR"/>
        </w:rPr>
        <w:commentReference w:id="139"/>
      </w:r>
    </w:p>
    <w:p w14:paraId="64DB3AF6" w14:textId="4318C4B9" w:rsidR="009362CD" w:rsidRPr="00A81682" w:rsidRDefault="001D6C9D" w:rsidP="009362CD">
      <w:pPr>
        <w:ind w:left="450"/>
        <w:rPr>
          <w:rFonts w:cs="Arial"/>
          <w:sz w:val="22"/>
          <w:szCs w:val="22"/>
        </w:rPr>
      </w:pPr>
      <w:r w:rsidRPr="00A81682">
        <w:rPr>
          <w:rFonts w:cs="Arial"/>
          <w:sz w:val="22"/>
          <w:szCs w:val="22"/>
        </w:rPr>
        <w:t>Presence of 1</w:t>
      </w:r>
      <w:r w:rsidR="009B32D1" w:rsidRPr="00A81682">
        <w:rPr>
          <w:rFonts w:cs="Arial"/>
          <w:sz w:val="22"/>
          <w:szCs w:val="22"/>
        </w:rPr>
        <w:t>20</w:t>
      </w:r>
      <w:r w:rsidR="00460DCD">
        <w:rPr>
          <w:rFonts w:cs="Arial"/>
          <w:sz w:val="22"/>
          <w:szCs w:val="22"/>
        </w:rPr>
        <w:t xml:space="preserve"> </w:t>
      </w:r>
      <w:r w:rsidRPr="00A81682">
        <w:rPr>
          <w:rFonts w:cs="Arial"/>
          <w:sz w:val="22"/>
          <w:szCs w:val="22"/>
        </w:rPr>
        <w:t>VAC at Load (~) terminal to determine state of breaker.</w:t>
      </w:r>
      <w:r w:rsidR="009362CD" w:rsidRPr="00A81682">
        <w:rPr>
          <w:rFonts w:cs="Arial"/>
          <w:sz w:val="22"/>
          <w:szCs w:val="22"/>
        </w:rPr>
        <w:t xml:space="preserve"> </w:t>
      </w:r>
    </w:p>
    <w:p w14:paraId="4971CA1B" w14:textId="51F85DD0" w:rsidR="009362CD" w:rsidRPr="00A81682" w:rsidRDefault="009362CD" w:rsidP="009362CD">
      <w:pPr>
        <w:ind w:left="450"/>
        <w:rPr>
          <w:rFonts w:cs="Arial"/>
          <w:sz w:val="22"/>
          <w:szCs w:val="22"/>
        </w:rPr>
      </w:pPr>
      <w:r w:rsidRPr="00A81682">
        <w:rPr>
          <w:rFonts w:cs="Arial"/>
          <w:sz w:val="22"/>
          <w:szCs w:val="22"/>
        </w:rPr>
        <w:t>On failure, report fault code “F16”.</w:t>
      </w:r>
    </w:p>
    <w:p w14:paraId="2D634660" w14:textId="77777777" w:rsidR="009362CD" w:rsidRPr="00A81682" w:rsidRDefault="009362CD" w:rsidP="009362CD">
      <w:pPr>
        <w:ind w:left="450"/>
        <w:rPr>
          <w:rFonts w:cs="Arial"/>
          <w:sz w:val="22"/>
          <w:szCs w:val="22"/>
        </w:rPr>
      </w:pPr>
    </w:p>
    <w:p w14:paraId="3A40D1F6" w14:textId="548F9F2D" w:rsidR="001D6C9D" w:rsidRPr="00A81682" w:rsidRDefault="009362CD" w:rsidP="009362CD">
      <w:pPr>
        <w:ind w:left="450"/>
        <w:rPr>
          <w:rFonts w:cs="Arial"/>
          <w:sz w:val="22"/>
          <w:szCs w:val="22"/>
        </w:rPr>
      </w:pPr>
      <w:r w:rsidRPr="00A81682">
        <w:rPr>
          <w:rFonts w:cs="Arial"/>
          <w:sz w:val="22"/>
          <w:szCs w:val="22"/>
        </w:rPr>
        <w:t>End of test</w:t>
      </w:r>
    </w:p>
    <w:p w14:paraId="63C38E8D" w14:textId="77777777" w:rsidR="001D6C9D" w:rsidRPr="00A81682" w:rsidRDefault="001D6C9D" w:rsidP="00A81682">
      <w:pPr>
        <w:pStyle w:val="Header"/>
        <w:tabs>
          <w:tab w:val="clear" w:pos="9072"/>
        </w:tabs>
        <w:ind w:left="450"/>
        <w:jc w:val="both"/>
        <w:rPr>
          <w:rFonts w:cs="Arial"/>
          <w:sz w:val="22"/>
          <w:szCs w:val="22"/>
        </w:rPr>
      </w:pPr>
    </w:p>
    <w:p w14:paraId="60409C4D" w14:textId="77777777" w:rsidR="001D6C9D" w:rsidRPr="001C4F87" w:rsidRDefault="001D6C9D" w:rsidP="00705340">
      <w:pPr>
        <w:pStyle w:val="Heading2"/>
        <w:keepNext w:val="0"/>
        <w:numPr>
          <w:ilvl w:val="1"/>
          <w:numId w:val="5"/>
        </w:numPr>
        <w:spacing w:before="120" w:after="120"/>
        <w:ind w:left="990" w:hanging="540"/>
        <w:rPr>
          <w:b w:val="0"/>
          <w:bCs w:val="0"/>
          <w:sz w:val="24"/>
          <w:szCs w:val="24"/>
        </w:rPr>
      </w:pPr>
      <w:bookmarkStart w:id="140" w:name="_Push_1"/>
      <w:bookmarkStart w:id="141" w:name="_Toc128040365"/>
      <w:bookmarkEnd w:id="140"/>
      <w:r w:rsidRPr="00F9297A">
        <w:t>Push</w:t>
      </w:r>
      <w:bookmarkEnd w:id="141"/>
    </w:p>
    <w:p w14:paraId="29B91116"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Aim of this test:</w:t>
      </w:r>
    </w:p>
    <w:p w14:paraId="67AB8F53" w14:textId="2FD934C5" w:rsidR="001D6C9D" w:rsidRPr="003079F5" w:rsidRDefault="001D6C9D" w:rsidP="003079F5">
      <w:pPr>
        <w:ind w:left="450"/>
        <w:rPr>
          <w:rFonts w:cs="Arial"/>
          <w:color w:val="FF0000"/>
          <w:sz w:val="22"/>
          <w:szCs w:val="22"/>
        </w:rPr>
      </w:pPr>
      <w:r w:rsidRPr="00A81682">
        <w:rPr>
          <w:rFonts w:cs="Arial"/>
          <w:sz w:val="22"/>
          <w:szCs w:val="22"/>
        </w:rPr>
        <w:t>Ensure breaker will open when PTT button is depressed.</w:t>
      </w:r>
    </w:p>
    <w:p w14:paraId="3BA65E1C"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 principle:</w:t>
      </w:r>
    </w:p>
    <w:p w14:paraId="4376C9FA" w14:textId="134859B2" w:rsidR="001D6C9D" w:rsidRPr="00A81682" w:rsidRDefault="001D6C9D" w:rsidP="003079F5">
      <w:pPr>
        <w:ind w:left="450"/>
        <w:rPr>
          <w:rFonts w:cs="Arial"/>
          <w:sz w:val="22"/>
          <w:szCs w:val="22"/>
        </w:rPr>
      </w:pPr>
      <w:r w:rsidRPr="00A81682">
        <w:rPr>
          <w:rFonts w:cs="Arial"/>
          <w:sz w:val="22"/>
          <w:szCs w:val="22"/>
        </w:rPr>
        <w:t>Power breaker at 85% nominal line voltage and depress PTT button.</w:t>
      </w:r>
    </w:p>
    <w:p w14:paraId="3F2F5642" w14:textId="77777777" w:rsidR="001D6C9D" w:rsidRPr="00A81682" w:rsidRDefault="001D6C9D" w:rsidP="00705340">
      <w:pPr>
        <w:pStyle w:val="Heading5"/>
        <w:numPr>
          <w:ilvl w:val="0"/>
          <w:numId w:val="2"/>
        </w:numPr>
        <w:tabs>
          <w:tab w:val="clear" w:pos="360"/>
          <w:tab w:val="num" w:pos="810"/>
        </w:tabs>
        <w:spacing w:before="0" w:after="0"/>
        <w:ind w:left="810"/>
        <w:rPr>
          <w:rFonts w:cs="Arial"/>
          <w:b w:val="0"/>
          <w:sz w:val="22"/>
          <w:szCs w:val="22"/>
          <w:u w:val="single"/>
        </w:rPr>
      </w:pPr>
      <w:r w:rsidRPr="00A81682">
        <w:rPr>
          <w:rFonts w:cs="Arial"/>
          <w:b w:val="0"/>
          <w:sz w:val="22"/>
          <w:szCs w:val="22"/>
          <w:u w:val="single"/>
        </w:rPr>
        <w:t>Test:</w:t>
      </w:r>
    </w:p>
    <w:p w14:paraId="160D0509" w14:textId="77777777" w:rsidR="001D6C9D" w:rsidRPr="00A81682" w:rsidRDefault="001D6C9D" w:rsidP="001D6C9D">
      <w:pPr>
        <w:ind w:left="450"/>
        <w:rPr>
          <w:rFonts w:cs="Arial"/>
          <w:sz w:val="22"/>
          <w:szCs w:val="22"/>
        </w:rPr>
      </w:pPr>
      <w:r w:rsidRPr="00A81682">
        <w:rPr>
          <w:rFonts w:cs="Arial"/>
          <w:sz w:val="22"/>
          <w:szCs w:val="22"/>
        </w:rPr>
        <w:t>Make connections to Line (~), Load (~), Panel (N)eutral, and Load (N)eutral terminals.</w:t>
      </w:r>
    </w:p>
    <w:p w14:paraId="0C86E2B2" w14:textId="7414181D" w:rsidR="001D6C9D" w:rsidRPr="00A81682" w:rsidRDefault="001D6C9D" w:rsidP="001D6C9D">
      <w:pPr>
        <w:ind w:left="450"/>
        <w:rPr>
          <w:rFonts w:cs="Arial"/>
          <w:sz w:val="22"/>
          <w:szCs w:val="22"/>
        </w:rPr>
      </w:pPr>
      <w:r w:rsidRPr="00A81682">
        <w:rPr>
          <w:rFonts w:cs="Arial"/>
          <w:sz w:val="22"/>
          <w:szCs w:val="22"/>
        </w:rPr>
        <w:t>Apply</w:t>
      </w:r>
      <w:r w:rsidR="008F443F" w:rsidRPr="00A81682">
        <w:rPr>
          <w:rFonts w:cs="Arial"/>
          <w:snapToGrid w:val="0"/>
          <w:sz w:val="22"/>
          <w:szCs w:val="22"/>
        </w:rPr>
        <w:t xml:space="preserve"> </w:t>
      </w:r>
      <w:commentRangeStart w:id="142"/>
      <w:r w:rsidR="008F443F" w:rsidRPr="00943164">
        <w:rPr>
          <w:rFonts w:cs="Arial"/>
          <w:b/>
          <w:bCs/>
          <w:snapToGrid w:val="0"/>
          <w:sz w:val="22"/>
          <w:szCs w:val="22"/>
        </w:rPr>
        <w:t>a</w:t>
      </w:r>
      <w:commentRangeEnd w:id="142"/>
      <w:r w:rsidR="00943164">
        <w:rPr>
          <w:rStyle w:val="CommentReference"/>
          <w:i/>
          <w:color w:val="FF0000"/>
          <w:lang w:val="fr-FR" w:eastAsia="fr-FR"/>
        </w:rPr>
        <w:commentReference w:id="142"/>
      </w:r>
      <w:r w:rsidR="008F443F" w:rsidRPr="00A81682">
        <w:rPr>
          <w:rFonts w:cs="Arial"/>
          <w:snapToGrid w:val="0"/>
          <w:sz w:val="22"/>
          <w:szCs w:val="22"/>
        </w:rPr>
        <w:t xml:space="preserve"> </w:t>
      </w:r>
      <w:r w:rsidRPr="00A81682">
        <w:rPr>
          <w:rFonts w:cs="Arial"/>
          <w:sz w:val="22"/>
          <w:szCs w:val="22"/>
        </w:rPr>
        <w:t>102</w:t>
      </w:r>
      <w:r w:rsidR="00460DCD">
        <w:rPr>
          <w:rFonts w:cs="Arial"/>
          <w:sz w:val="22"/>
          <w:szCs w:val="22"/>
        </w:rPr>
        <w:t xml:space="preserve"> </w:t>
      </w:r>
      <w:r w:rsidRPr="00A81682">
        <w:rPr>
          <w:rFonts w:cs="Arial"/>
          <w:sz w:val="22"/>
          <w:szCs w:val="22"/>
        </w:rPr>
        <w:t>VAC 60</w:t>
      </w:r>
      <w:r w:rsidR="00460DCD">
        <w:rPr>
          <w:rFonts w:cs="Arial"/>
          <w:sz w:val="22"/>
          <w:szCs w:val="22"/>
        </w:rPr>
        <w:t xml:space="preserve"> </w:t>
      </w:r>
      <w:r w:rsidRPr="00A81682">
        <w:rPr>
          <w:rFonts w:cs="Arial"/>
          <w:sz w:val="22"/>
          <w:szCs w:val="22"/>
        </w:rPr>
        <w:t xml:space="preserve">Hz sine wave to Line (~) </w:t>
      </w:r>
      <w:r w:rsidR="007F77E4" w:rsidRPr="00A81682">
        <w:rPr>
          <w:rFonts w:cs="Arial"/>
          <w:sz w:val="22"/>
          <w:szCs w:val="22"/>
        </w:rPr>
        <w:t>and Panel (N)eutral terminals.</w:t>
      </w:r>
    </w:p>
    <w:p w14:paraId="2DB37186" w14:textId="77777777" w:rsidR="001D6C9D" w:rsidRPr="00A81682" w:rsidRDefault="001D6C9D" w:rsidP="001D6C9D">
      <w:pPr>
        <w:ind w:left="450"/>
        <w:rPr>
          <w:rFonts w:cs="Arial"/>
          <w:sz w:val="22"/>
          <w:szCs w:val="22"/>
        </w:rPr>
      </w:pPr>
      <w:r w:rsidRPr="00A81682">
        <w:rPr>
          <w:rFonts w:cs="Arial"/>
          <w:sz w:val="22"/>
          <w:szCs w:val="22"/>
        </w:rPr>
        <w:t>Ensure breaker is in the ON (closed) position.</w:t>
      </w:r>
    </w:p>
    <w:p w14:paraId="5816F79F" w14:textId="77777777" w:rsidR="001D6C9D" w:rsidRPr="00A81682" w:rsidRDefault="001D6C9D" w:rsidP="001D6C9D">
      <w:pPr>
        <w:ind w:left="450"/>
        <w:rPr>
          <w:rFonts w:cs="Arial"/>
          <w:sz w:val="22"/>
          <w:szCs w:val="22"/>
        </w:rPr>
      </w:pPr>
      <w:r w:rsidRPr="00A81682">
        <w:rPr>
          <w:rFonts w:cs="Arial"/>
          <w:sz w:val="22"/>
          <w:szCs w:val="22"/>
        </w:rPr>
        <w:t>Depress PTT button.</w:t>
      </w:r>
    </w:p>
    <w:p w14:paraId="527EB6FC" w14:textId="6CF7CAF2" w:rsidR="001D6C9D" w:rsidRPr="00A81682" w:rsidRDefault="001D6C9D" w:rsidP="003079F5">
      <w:pPr>
        <w:ind w:left="450"/>
        <w:rPr>
          <w:rFonts w:cs="Arial"/>
          <w:snapToGrid w:val="0"/>
        </w:rPr>
      </w:pPr>
      <w:r w:rsidRPr="00A81682">
        <w:rPr>
          <w:rFonts w:cs="Arial"/>
          <w:sz w:val="22"/>
          <w:szCs w:val="22"/>
        </w:rPr>
        <w:t>Breaker MUST</w:t>
      </w:r>
      <w:r w:rsidRPr="00A81682">
        <w:rPr>
          <w:rFonts w:cs="Arial"/>
          <w:snapToGrid w:val="0"/>
          <w:sz w:val="22"/>
          <w:szCs w:val="22"/>
        </w:rPr>
        <w:t xml:space="preserve"> open within</w:t>
      </w:r>
      <w:r w:rsidR="00C22654" w:rsidRPr="00A81682">
        <w:rPr>
          <w:rFonts w:cs="Arial"/>
          <w:snapToGrid w:val="0"/>
          <w:sz w:val="22"/>
          <w:szCs w:val="22"/>
        </w:rPr>
        <w:t xml:space="preserve"> 500</w:t>
      </w:r>
      <w:r w:rsidR="00460DCD">
        <w:rPr>
          <w:rFonts w:cs="Arial"/>
          <w:snapToGrid w:val="0"/>
          <w:sz w:val="22"/>
          <w:szCs w:val="22"/>
        </w:rPr>
        <w:t xml:space="preserve"> </w:t>
      </w:r>
      <w:r w:rsidR="00C22654" w:rsidRPr="00A81682">
        <w:rPr>
          <w:rFonts w:cs="Arial"/>
          <w:snapToGrid w:val="0"/>
          <w:sz w:val="22"/>
          <w:szCs w:val="22"/>
        </w:rPr>
        <w:t>mS</w:t>
      </w:r>
    </w:p>
    <w:p w14:paraId="623EC2A7" w14:textId="77777777" w:rsidR="001D6C9D" w:rsidRPr="00A81682" w:rsidRDefault="001D6C9D" w:rsidP="00705340">
      <w:pPr>
        <w:pStyle w:val="Heading5"/>
        <w:numPr>
          <w:ilvl w:val="0"/>
          <w:numId w:val="2"/>
        </w:numPr>
        <w:tabs>
          <w:tab w:val="clear" w:pos="360"/>
          <w:tab w:val="num" w:pos="810"/>
        </w:tabs>
        <w:spacing w:before="0" w:after="0"/>
        <w:ind w:left="810"/>
        <w:rPr>
          <w:rFonts w:cs="Arial"/>
          <w:snapToGrid w:val="0"/>
          <w:sz w:val="20"/>
          <w:szCs w:val="20"/>
        </w:rPr>
      </w:pPr>
      <w:r w:rsidRPr="00A81682">
        <w:rPr>
          <w:rFonts w:cs="Arial"/>
          <w:b w:val="0"/>
          <w:sz w:val="22"/>
          <w:szCs w:val="22"/>
          <w:u w:val="single"/>
        </w:rPr>
        <w:t>Measurement</w:t>
      </w:r>
      <w:r w:rsidRPr="00A81682">
        <w:rPr>
          <w:rFonts w:cs="Arial"/>
          <w:b w:val="0"/>
          <w:sz w:val="20"/>
          <w:szCs w:val="20"/>
          <w:u w:val="single"/>
        </w:rPr>
        <w:t>:</w:t>
      </w:r>
    </w:p>
    <w:p w14:paraId="58D7C5E3" w14:textId="65CB4B68" w:rsidR="006613D2" w:rsidRPr="00A81682" w:rsidRDefault="006613D2" w:rsidP="001D6C9D">
      <w:pPr>
        <w:ind w:left="450"/>
        <w:rPr>
          <w:rFonts w:cs="Arial"/>
          <w:sz w:val="22"/>
          <w:szCs w:val="22"/>
        </w:rPr>
      </w:pPr>
      <w:r w:rsidRPr="00A81682">
        <w:rPr>
          <w:rFonts w:cs="Arial"/>
          <w:sz w:val="22"/>
          <w:szCs w:val="22"/>
        </w:rPr>
        <w:t>Presence of 102</w:t>
      </w:r>
      <w:r w:rsidR="00460DCD">
        <w:rPr>
          <w:rFonts w:cs="Arial"/>
          <w:sz w:val="22"/>
          <w:szCs w:val="22"/>
        </w:rPr>
        <w:t xml:space="preserve"> </w:t>
      </w:r>
      <w:r w:rsidRPr="00A81682">
        <w:rPr>
          <w:rFonts w:cs="Arial"/>
          <w:sz w:val="22"/>
          <w:szCs w:val="22"/>
        </w:rPr>
        <w:t>VAC at Load (~) terminal to determine state of breaker.</w:t>
      </w:r>
    </w:p>
    <w:p w14:paraId="602B4D58" w14:textId="77777777" w:rsidR="00FF4EFE" w:rsidRPr="002618E9" w:rsidRDefault="00FF4EFE" w:rsidP="00FF4EFE">
      <w:pPr>
        <w:ind w:left="450"/>
        <w:rPr>
          <w:rFonts w:cs="Arial"/>
          <w:sz w:val="22"/>
          <w:szCs w:val="22"/>
        </w:rPr>
      </w:pPr>
      <w:r w:rsidRPr="002618E9">
        <w:rPr>
          <w:rFonts w:cs="Arial"/>
          <w:sz w:val="22"/>
          <w:szCs w:val="22"/>
        </w:rPr>
        <w:t>On failure, report fault code “F2”.</w:t>
      </w:r>
    </w:p>
    <w:p w14:paraId="53008188" w14:textId="77777777" w:rsidR="00F25945" w:rsidRPr="002618E9" w:rsidRDefault="00F25945" w:rsidP="00F25945">
      <w:pPr>
        <w:ind w:left="450"/>
        <w:rPr>
          <w:rFonts w:cs="Arial"/>
          <w:sz w:val="22"/>
          <w:szCs w:val="22"/>
        </w:rPr>
      </w:pPr>
    </w:p>
    <w:p w14:paraId="20811DE5" w14:textId="7BC74315" w:rsidR="00FE1EA8" w:rsidRPr="002618E9" w:rsidRDefault="00F25945" w:rsidP="00F25945">
      <w:pPr>
        <w:ind w:left="450"/>
        <w:rPr>
          <w:rFonts w:cs="Arial"/>
          <w:sz w:val="22"/>
          <w:szCs w:val="22"/>
        </w:rPr>
      </w:pPr>
      <w:r w:rsidRPr="002618E9">
        <w:rPr>
          <w:rFonts w:cs="Arial"/>
          <w:sz w:val="22"/>
          <w:szCs w:val="22"/>
        </w:rPr>
        <w:t>End of test</w:t>
      </w:r>
    </w:p>
    <w:p w14:paraId="266580BB" w14:textId="77777777" w:rsidR="0087557E" w:rsidRPr="002618E9" w:rsidRDefault="0087557E" w:rsidP="00F25945">
      <w:pPr>
        <w:ind w:left="450"/>
        <w:rPr>
          <w:rFonts w:cs="Arial"/>
          <w:sz w:val="22"/>
          <w:szCs w:val="22"/>
        </w:rPr>
      </w:pPr>
    </w:p>
    <w:p w14:paraId="36855E8A" w14:textId="355B979A" w:rsidR="22E66CB0" w:rsidRDefault="22E66CB0" w:rsidP="22E66CB0">
      <w:pPr>
        <w:ind w:left="450"/>
        <w:rPr>
          <w:rFonts w:cs="Arial"/>
          <w:sz w:val="22"/>
          <w:szCs w:val="22"/>
        </w:rPr>
      </w:pPr>
    </w:p>
    <w:p w14:paraId="4EAC8BB4" w14:textId="7B8AFE51" w:rsidR="22E66CB0" w:rsidRDefault="22E66CB0" w:rsidP="22E66CB0">
      <w:pPr>
        <w:ind w:left="450"/>
        <w:rPr>
          <w:rFonts w:cs="Arial"/>
          <w:sz w:val="22"/>
          <w:szCs w:val="22"/>
        </w:rPr>
      </w:pPr>
    </w:p>
    <w:p w14:paraId="56DA2112" w14:textId="6B1F802F" w:rsidR="22E66CB0" w:rsidRDefault="22E66CB0" w:rsidP="22E66CB0">
      <w:pPr>
        <w:ind w:left="450"/>
        <w:rPr>
          <w:rFonts w:cs="Arial"/>
          <w:sz w:val="22"/>
          <w:szCs w:val="22"/>
        </w:rPr>
      </w:pPr>
    </w:p>
    <w:p w14:paraId="32F5DFF2" w14:textId="32160EDF" w:rsidR="22E66CB0" w:rsidRDefault="22E66CB0" w:rsidP="22E66CB0">
      <w:pPr>
        <w:ind w:left="450"/>
        <w:rPr>
          <w:rFonts w:cs="Arial"/>
          <w:sz w:val="22"/>
          <w:szCs w:val="22"/>
        </w:rPr>
      </w:pPr>
    </w:p>
    <w:p w14:paraId="681D33A1" w14:textId="6762B2FA" w:rsidR="00192605" w:rsidRDefault="00192605" w:rsidP="001D6C9D">
      <w:pPr>
        <w:ind w:left="450"/>
        <w:rPr>
          <w:rFonts w:cs="Arial"/>
        </w:rPr>
      </w:pPr>
    </w:p>
    <w:p w14:paraId="36BAF229" w14:textId="77777777" w:rsidR="00192605" w:rsidRDefault="00192605" w:rsidP="00192605">
      <w:pPr>
        <w:pStyle w:val="Heading1"/>
        <w:rPr>
          <w:rFonts w:cs="Arial"/>
          <w:snapToGrid w:val="0"/>
        </w:rPr>
      </w:pPr>
      <w:bookmarkStart w:id="143" w:name="_Toc492319644"/>
      <w:bookmarkStart w:id="144" w:name="_Toc128040366"/>
      <w:r w:rsidRPr="009D0D24">
        <w:rPr>
          <w:rFonts w:cs="Arial"/>
          <w:snapToGrid w:val="0"/>
        </w:rPr>
        <w:t>Maintenance</w:t>
      </w:r>
      <w:bookmarkEnd w:id="143"/>
      <w:bookmarkEnd w:id="144"/>
    </w:p>
    <w:p w14:paraId="0A8B618E" w14:textId="77777777" w:rsidR="00892823" w:rsidRDefault="00892823" w:rsidP="00892823">
      <w:pPr>
        <w:ind w:left="720"/>
        <w:rPr>
          <w:color w:val="FF0000"/>
          <w:sz w:val="22"/>
          <w:szCs w:val="22"/>
        </w:rPr>
      </w:pPr>
    </w:p>
    <w:p w14:paraId="4C6509C0" w14:textId="2280BDCC" w:rsidR="00892823" w:rsidRPr="00943164" w:rsidRDefault="00892823" w:rsidP="00892823">
      <w:pPr>
        <w:ind w:left="720"/>
        <w:rPr>
          <w:sz w:val="22"/>
          <w:szCs w:val="22"/>
        </w:rPr>
      </w:pPr>
      <w:commentRangeStart w:id="145"/>
      <w:r w:rsidRPr="00943164">
        <w:rPr>
          <w:sz w:val="22"/>
          <w:szCs w:val="22"/>
        </w:rPr>
        <w:t>Refer to the detailed finishing line equipment specification PKR2038002</w:t>
      </w:r>
      <w:commentRangeEnd w:id="145"/>
      <w:r w:rsidR="00943164">
        <w:rPr>
          <w:rStyle w:val="CommentReference"/>
          <w:i/>
          <w:color w:val="FF0000"/>
          <w:lang w:val="fr-FR" w:eastAsia="fr-FR"/>
        </w:rPr>
        <w:commentReference w:id="145"/>
      </w:r>
    </w:p>
    <w:p w14:paraId="5B33F6F2" w14:textId="77777777" w:rsidR="00892823" w:rsidRDefault="00892823" w:rsidP="00892823">
      <w:pPr>
        <w:ind w:left="720"/>
        <w:rPr>
          <w:color w:val="FF0000"/>
          <w:sz w:val="22"/>
          <w:szCs w:val="22"/>
        </w:rPr>
      </w:pPr>
    </w:p>
    <w:p w14:paraId="0AF94EB5" w14:textId="77777777" w:rsidR="00192605" w:rsidRPr="008935AC" w:rsidRDefault="00192605" w:rsidP="00312A94">
      <w:pPr>
        <w:pStyle w:val="NormalIndent"/>
        <w:ind w:left="720"/>
        <w:rPr>
          <w:color w:val="FF0000"/>
          <w:szCs w:val="22"/>
        </w:rPr>
      </w:pPr>
    </w:p>
    <w:p w14:paraId="194D3C90" w14:textId="77777777" w:rsidR="00192605" w:rsidRPr="004A1E43" w:rsidRDefault="00192605" w:rsidP="00192605">
      <w:pPr>
        <w:pStyle w:val="Heading1"/>
      </w:pPr>
      <w:bookmarkStart w:id="146" w:name="_Toc492319645"/>
      <w:bookmarkStart w:id="147" w:name="_Toc128040367"/>
      <w:r w:rsidRPr="009D0D24">
        <w:rPr>
          <w:rFonts w:cs="Arial"/>
          <w:snapToGrid w:val="0"/>
        </w:rPr>
        <w:t>Qualification</w:t>
      </w:r>
      <w:r w:rsidRPr="004A1E43">
        <w:t xml:space="preserve"> and Acceptance</w:t>
      </w:r>
      <w:bookmarkEnd w:id="146"/>
      <w:bookmarkEnd w:id="147"/>
      <w:r w:rsidRPr="004A1E43">
        <w:t xml:space="preserve"> </w:t>
      </w:r>
    </w:p>
    <w:p w14:paraId="43192CBD" w14:textId="77777777" w:rsidR="00192605" w:rsidRPr="008935AC" w:rsidRDefault="00192605" w:rsidP="009F6158">
      <w:pPr>
        <w:pStyle w:val="NormalIndent"/>
        <w:ind w:left="720"/>
        <w:rPr>
          <w:color w:val="FF0000"/>
        </w:rPr>
      </w:pPr>
      <w:bookmarkStart w:id="148" w:name="_Toc263151001"/>
    </w:p>
    <w:p w14:paraId="2F6EF611" w14:textId="30356218" w:rsidR="00192605" w:rsidRPr="009936F1" w:rsidRDefault="00892823" w:rsidP="00892823">
      <w:pPr>
        <w:pStyle w:val="NormalIndent"/>
        <w:ind w:left="720"/>
        <w:rPr>
          <w:szCs w:val="22"/>
        </w:rPr>
      </w:pPr>
      <w:r>
        <w:rPr>
          <w:rFonts w:cs="Arial"/>
          <w:szCs w:val="22"/>
        </w:rPr>
        <w:t xml:space="preserve">Refer to document </w:t>
      </w:r>
      <w:r w:rsidR="0030563C">
        <w:rPr>
          <w:rFonts w:cs="Arial"/>
          <w:szCs w:val="22"/>
        </w:rPr>
        <w:t xml:space="preserve">PKR2038313 - </w:t>
      </w:r>
      <w:r w:rsidR="009936F1" w:rsidRPr="009936F1">
        <w:rPr>
          <w:rFonts w:cs="Arial"/>
          <w:color w:val="000000"/>
          <w:szCs w:val="22"/>
          <w:shd w:val="clear" w:color="auto" w:fill="FFFFFF"/>
        </w:rPr>
        <w:t>Equipment and Tools Qualification Plan</w:t>
      </w:r>
    </w:p>
    <w:bookmarkEnd w:id="148"/>
    <w:p w14:paraId="506CA6DB" w14:textId="20EF8BD4" w:rsidR="00192605" w:rsidRPr="009936F1" w:rsidRDefault="00192605" w:rsidP="009F6158">
      <w:pPr>
        <w:pStyle w:val="NormalIndent"/>
        <w:ind w:left="720"/>
        <w:rPr>
          <w:szCs w:val="22"/>
        </w:rPr>
      </w:pPr>
    </w:p>
    <w:p w14:paraId="20D40CD9" w14:textId="77777777" w:rsidR="009936F1" w:rsidRPr="009936F1" w:rsidRDefault="009936F1" w:rsidP="009F6158">
      <w:pPr>
        <w:pStyle w:val="NormalIndent"/>
        <w:ind w:left="720"/>
        <w:rPr>
          <w:szCs w:val="22"/>
        </w:rPr>
      </w:pPr>
    </w:p>
    <w:p w14:paraId="734A0A7A" w14:textId="77777777" w:rsidR="00192605" w:rsidRPr="004A1E43" w:rsidRDefault="00192605" w:rsidP="00192605">
      <w:pPr>
        <w:pStyle w:val="Heading1"/>
      </w:pPr>
      <w:bookmarkStart w:id="149" w:name="_Toc492319646"/>
      <w:bookmarkStart w:id="150" w:name="_Toc128040368"/>
      <w:r w:rsidRPr="009D0D24">
        <w:rPr>
          <w:rFonts w:cs="Arial"/>
          <w:snapToGrid w:val="0"/>
        </w:rPr>
        <w:t>Miscellaneous</w:t>
      </w:r>
      <w:bookmarkEnd w:id="149"/>
      <w:bookmarkEnd w:id="150"/>
    </w:p>
    <w:p w14:paraId="7A80F23D" w14:textId="77777777" w:rsidR="00192605" w:rsidRPr="007548FF" w:rsidRDefault="00192605" w:rsidP="00192605">
      <w:pPr>
        <w:pStyle w:val="NormalIndent"/>
        <w:rPr>
          <w:color w:val="FF0000"/>
          <w:sz w:val="24"/>
        </w:rPr>
      </w:pPr>
    </w:p>
    <w:p w14:paraId="3FD9FB2E" w14:textId="77777777" w:rsidR="00192605" w:rsidRPr="007548FF" w:rsidRDefault="00192605" w:rsidP="00192605">
      <w:pPr>
        <w:ind w:left="708"/>
        <w:rPr>
          <w:sz w:val="22"/>
        </w:rPr>
      </w:pPr>
      <w:r w:rsidRPr="007548FF">
        <w:rPr>
          <w:sz w:val="22"/>
        </w:rPr>
        <w:t>None</w:t>
      </w:r>
    </w:p>
    <w:p w14:paraId="2885F8A4" w14:textId="2B00E431" w:rsidR="00192605" w:rsidRDefault="00192605" w:rsidP="00192605">
      <w:pPr>
        <w:pStyle w:val="NormalIndent"/>
      </w:pPr>
    </w:p>
    <w:p w14:paraId="5C3EEE1C" w14:textId="77777777" w:rsidR="00D81001" w:rsidRPr="004A1E43" w:rsidRDefault="00D81001" w:rsidP="00192605">
      <w:pPr>
        <w:pStyle w:val="NormalIndent"/>
      </w:pPr>
    </w:p>
    <w:p w14:paraId="36A078C1" w14:textId="77777777" w:rsidR="00192605" w:rsidRDefault="00192605" w:rsidP="00192605">
      <w:pPr>
        <w:pStyle w:val="Heading1"/>
        <w:rPr>
          <w:rFonts w:cs="Arial"/>
          <w:snapToGrid w:val="0"/>
        </w:rPr>
      </w:pPr>
      <w:bookmarkStart w:id="151" w:name="_Toc492319647"/>
      <w:bookmarkStart w:id="152" w:name="_Toc128040369"/>
      <w:r w:rsidRPr="009D0D24">
        <w:rPr>
          <w:rFonts w:cs="Arial"/>
          <w:snapToGrid w:val="0"/>
        </w:rPr>
        <w:t>Deliverables</w:t>
      </w:r>
      <w:bookmarkEnd w:id="151"/>
      <w:bookmarkEnd w:id="152"/>
    </w:p>
    <w:p w14:paraId="45456166" w14:textId="77777777" w:rsidR="00192605" w:rsidRPr="007548FF" w:rsidRDefault="00192605" w:rsidP="00192605">
      <w:pPr>
        <w:pStyle w:val="NormalIndent"/>
      </w:pPr>
    </w:p>
    <w:p w14:paraId="11B6655E" w14:textId="77777777" w:rsidR="00192605" w:rsidRDefault="00192605" w:rsidP="00192605">
      <w:pPr>
        <w:pStyle w:val="Heading2"/>
        <w:keepNext w:val="0"/>
        <w:numPr>
          <w:ilvl w:val="1"/>
          <w:numId w:val="5"/>
        </w:numPr>
        <w:spacing w:before="120" w:after="120"/>
        <w:ind w:left="990" w:hanging="540"/>
      </w:pPr>
      <w:bookmarkStart w:id="153" w:name="_Toc492319648"/>
      <w:bookmarkStart w:id="154" w:name="_Toc128040370"/>
      <w:r w:rsidRPr="004A1E43">
        <w:t>From =S=</w:t>
      </w:r>
      <w:bookmarkEnd w:id="153"/>
      <w:bookmarkEnd w:id="154"/>
    </w:p>
    <w:p w14:paraId="59C11AB1" w14:textId="79477823" w:rsidR="00192605" w:rsidRPr="00892823" w:rsidRDefault="00192605" w:rsidP="009F6158">
      <w:pPr>
        <w:pStyle w:val="NormalIndent"/>
        <w:ind w:left="720"/>
        <w:rPr>
          <w:szCs w:val="18"/>
        </w:rPr>
      </w:pPr>
      <w:r w:rsidRPr="00892823">
        <w:rPr>
          <w:szCs w:val="18"/>
        </w:rPr>
        <w:t>Schneider Electric shall provide the following to the equipment supplier:</w:t>
      </w:r>
    </w:p>
    <w:p w14:paraId="45D8DEC9" w14:textId="77777777" w:rsidR="00892823" w:rsidRPr="00892823" w:rsidRDefault="00892823" w:rsidP="009F6158">
      <w:pPr>
        <w:pStyle w:val="NormalIndent"/>
        <w:ind w:left="720"/>
        <w:rPr>
          <w:szCs w:val="18"/>
        </w:rPr>
      </w:pPr>
    </w:p>
    <w:p w14:paraId="6029E1E0" w14:textId="77777777" w:rsidR="00192605" w:rsidRPr="008935AC" w:rsidRDefault="00192605" w:rsidP="00192605">
      <w:pPr>
        <w:pStyle w:val="ListParagraph"/>
        <w:numPr>
          <w:ilvl w:val="0"/>
          <w:numId w:val="27"/>
        </w:numPr>
        <w:rPr>
          <w:sz w:val="22"/>
        </w:rPr>
      </w:pPr>
      <w:r w:rsidRPr="008935AC">
        <w:rPr>
          <w:sz w:val="22"/>
        </w:rPr>
        <w:t>Equipment Specification (this document)</w:t>
      </w:r>
    </w:p>
    <w:p w14:paraId="41CB2597" w14:textId="32021F6E" w:rsidR="00192605" w:rsidRPr="008935AC" w:rsidRDefault="001F3D9E" w:rsidP="00192605">
      <w:pPr>
        <w:pStyle w:val="ListParagraph"/>
        <w:numPr>
          <w:ilvl w:val="0"/>
          <w:numId w:val="27"/>
        </w:numPr>
        <w:rPr>
          <w:sz w:val="22"/>
        </w:rPr>
      </w:pPr>
      <w:r>
        <w:rPr>
          <w:sz w:val="22"/>
        </w:rPr>
        <w:t xml:space="preserve">Qualification </w:t>
      </w:r>
      <w:r w:rsidR="00192605" w:rsidRPr="008935AC">
        <w:rPr>
          <w:sz w:val="22"/>
        </w:rPr>
        <w:t>plan</w:t>
      </w:r>
    </w:p>
    <w:p w14:paraId="76C0D2C2" w14:textId="77777777" w:rsidR="00192605" w:rsidRPr="008935AC" w:rsidRDefault="00192605" w:rsidP="00192605">
      <w:pPr>
        <w:pStyle w:val="ListParagraph"/>
        <w:numPr>
          <w:ilvl w:val="0"/>
          <w:numId w:val="27"/>
        </w:numPr>
        <w:rPr>
          <w:sz w:val="22"/>
        </w:rPr>
      </w:pPr>
      <w:r w:rsidRPr="008935AC">
        <w:rPr>
          <w:sz w:val="22"/>
        </w:rPr>
        <w:t>QO 15 Amp Plug-On-Neutral circuit breakers (quantity 50)</w:t>
      </w:r>
    </w:p>
    <w:p w14:paraId="5E624E11" w14:textId="77777777" w:rsidR="00192605" w:rsidRPr="008935AC" w:rsidRDefault="00192605" w:rsidP="00192605">
      <w:pPr>
        <w:pStyle w:val="ListParagraph"/>
        <w:numPr>
          <w:ilvl w:val="0"/>
          <w:numId w:val="27"/>
        </w:numPr>
        <w:rPr>
          <w:sz w:val="22"/>
        </w:rPr>
      </w:pPr>
      <w:r w:rsidRPr="008935AC">
        <w:rPr>
          <w:sz w:val="22"/>
        </w:rPr>
        <w:t>QO 20 Amp Plug-On-Neutral circuit breakers (quantity 50)</w:t>
      </w:r>
    </w:p>
    <w:p w14:paraId="7C59CA19" w14:textId="77777777" w:rsidR="00192605" w:rsidRPr="008935AC" w:rsidRDefault="00192605" w:rsidP="00192605">
      <w:pPr>
        <w:pStyle w:val="ListParagraph"/>
        <w:numPr>
          <w:ilvl w:val="0"/>
          <w:numId w:val="27"/>
        </w:numPr>
        <w:rPr>
          <w:sz w:val="22"/>
        </w:rPr>
      </w:pPr>
      <w:r w:rsidRPr="008935AC">
        <w:rPr>
          <w:sz w:val="22"/>
        </w:rPr>
        <w:t>HOM 15 Amp Plug-On-Neutral circuit breakers (quantity 50)</w:t>
      </w:r>
    </w:p>
    <w:p w14:paraId="1BAB1ED0" w14:textId="77777777" w:rsidR="00192605" w:rsidRPr="008935AC" w:rsidRDefault="00192605" w:rsidP="00192605">
      <w:pPr>
        <w:pStyle w:val="ListParagraph"/>
        <w:numPr>
          <w:ilvl w:val="0"/>
          <w:numId w:val="27"/>
        </w:numPr>
        <w:rPr>
          <w:sz w:val="22"/>
        </w:rPr>
      </w:pPr>
      <w:r w:rsidRPr="008935AC">
        <w:rPr>
          <w:sz w:val="22"/>
        </w:rPr>
        <w:t>HOM 20 Amp Plug-On-Neutral circuit breakers (quantity 50)</w:t>
      </w:r>
    </w:p>
    <w:p w14:paraId="5BF4E9FE" w14:textId="77777777" w:rsidR="009F6158" w:rsidRDefault="009F6158" w:rsidP="009F6158">
      <w:pPr>
        <w:ind w:left="720"/>
        <w:rPr>
          <w:sz w:val="22"/>
        </w:rPr>
      </w:pPr>
    </w:p>
    <w:p w14:paraId="07EF5049" w14:textId="2BF11D11" w:rsidR="00192605" w:rsidRPr="008935AC" w:rsidRDefault="00192605" w:rsidP="009F6158">
      <w:pPr>
        <w:ind w:left="720"/>
        <w:rPr>
          <w:sz w:val="22"/>
        </w:rPr>
      </w:pPr>
      <w:r w:rsidRPr="008935AC">
        <w:rPr>
          <w:sz w:val="22"/>
        </w:rPr>
        <w:t>Note: The exact model number for the circuit breakers listed above will be determined later in the project as we have quite a bit of leeway on exactly which models to choose. The choice may be based on available inventory and production requirements.</w:t>
      </w:r>
    </w:p>
    <w:p w14:paraId="02E7C2FC" w14:textId="77777777" w:rsidR="00192605" w:rsidRPr="004A1E43" w:rsidRDefault="00192605" w:rsidP="009F6158">
      <w:pPr>
        <w:pStyle w:val="NormalIndent"/>
        <w:ind w:left="720"/>
        <w:rPr>
          <w:color w:val="FF0000"/>
        </w:rPr>
      </w:pPr>
    </w:p>
    <w:p w14:paraId="102FF572" w14:textId="77777777" w:rsidR="00192605" w:rsidRDefault="00192605" w:rsidP="00192605">
      <w:pPr>
        <w:pStyle w:val="Heading2"/>
        <w:keepNext w:val="0"/>
        <w:numPr>
          <w:ilvl w:val="1"/>
          <w:numId w:val="5"/>
        </w:numPr>
        <w:spacing w:before="120" w:after="120"/>
        <w:ind w:left="990" w:hanging="540"/>
      </w:pPr>
      <w:bookmarkStart w:id="155" w:name="_Toc492319649"/>
      <w:bookmarkStart w:id="156" w:name="_Toc128040371"/>
      <w:r w:rsidRPr="004A1E43">
        <w:t>From supplier</w:t>
      </w:r>
      <w:bookmarkEnd w:id="155"/>
      <w:bookmarkEnd w:id="156"/>
    </w:p>
    <w:p w14:paraId="66B64A8B" w14:textId="77777777" w:rsidR="009F6158" w:rsidRDefault="009F6158" w:rsidP="009F6158">
      <w:pPr>
        <w:pStyle w:val="NormalIndent"/>
        <w:ind w:left="720"/>
        <w:rPr>
          <w:color w:val="FF0000"/>
          <w:szCs w:val="22"/>
        </w:rPr>
      </w:pPr>
    </w:p>
    <w:p w14:paraId="1AE7DD3A" w14:textId="2ECF6DDC" w:rsidR="00192605" w:rsidRPr="007548FF" w:rsidRDefault="001231A8" w:rsidP="009F6158">
      <w:pPr>
        <w:pStyle w:val="NormalIndent"/>
        <w:ind w:left="720"/>
      </w:pPr>
      <w:commentRangeStart w:id="157"/>
      <w:r w:rsidRPr="00943164">
        <w:rPr>
          <w:szCs w:val="22"/>
        </w:rPr>
        <w:t>Refer to the detailed finishing line equipment specification PKR2038002</w:t>
      </w:r>
      <w:commentRangeEnd w:id="157"/>
      <w:r w:rsidR="00943164">
        <w:rPr>
          <w:rStyle w:val="CommentReference"/>
          <w:i/>
          <w:color w:val="FF0000"/>
          <w:lang w:val="fr-FR"/>
        </w:rPr>
        <w:commentReference w:id="157"/>
      </w:r>
      <w:r>
        <w:rPr>
          <w:color w:val="FF0000"/>
          <w:szCs w:val="22"/>
        </w:rPr>
        <w:t>.</w:t>
      </w:r>
    </w:p>
    <w:p w14:paraId="00A14572" w14:textId="79318B70" w:rsidR="003079F5" w:rsidRDefault="003079F5">
      <w:pPr>
        <w:rPr>
          <w:color w:val="0000FF"/>
        </w:rPr>
      </w:pPr>
      <w:bookmarkStart w:id="158" w:name="_Toc462999027"/>
      <w:bookmarkStart w:id="159" w:name="_Toc466390646"/>
      <w:bookmarkStart w:id="160" w:name="_Toc479883814"/>
      <w:bookmarkStart w:id="161" w:name="_Toc479884338"/>
      <w:bookmarkStart w:id="162" w:name="_Toc492313849"/>
      <w:bookmarkStart w:id="163" w:name="_Toc462999028"/>
      <w:bookmarkStart w:id="164" w:name="_Toc466390647"/>
      <w:bookmarkStart w:id="165" w:name="_Toc479883815"/>
      <w:bookmarkStart w:id="166" w:name="_Toc479884339"/>
      <w:bookmarkStart w:id="167" w:name="_Toc492313850"/>
      <w:bookmarkStart w:id="168" w:name="_Toc462999029"/>
      <w:bookmarkStart w:id="169" w:name="_Toc466390648"/>
      <w:bookmarkStart w:id="170" w:name="_Toc479883816"/>
      <w:bookmarkStart w:id="171" w:name="_Toc479884340"/>
      <w:bookmarkStart w:id="172" w:name="_Toc492313851"/>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rPr>
          <w:color w:val="0000FF"/>
        </w:rPr>
        <w:br w:type="page"/>
      </w:r>
    </w:p>
    <w:p w14:paraId="7CBF4CAF" w14:textId="77777777" w:rsidR="00192605" w:rsidRDefault="00192605" w:rsidP="009F6158">
      <w:pPr>
        <w:ind w:left="720"/>
        <w:rPr>
          <w:color w:val="0000FF"/>
        </w:rPr>
      </w:pPr>
    </w:p>
    <w:p w14:paraId="0899BE74" w14:textId="77777777" w:rsidR="009D2D81" w:rsidRPr="004A1E43" w:rsidRDefault="009D2D81" w:rsidP="009F6158">
      <w:pPr>
        <w:ind w:left="720"/>
        <w:rPr>
          <w:color w:val="0000FF"/>
        </w:rPr>
      </w:pPr>
    </w:p>
    <w:p w14:paraId="45F1D53F" w14:textId="77777777" w:rsidR="00192605" w:rsidRPr="004A1E43" w:rsidRDefault="00192605" w:rsidP="00192605">
      <w:pPr>
        <w:pStyle w:val="Heading1"/>
      </w:pPr>
      <w:bookmarkStart w:id="173" w:name="_Toc492319653"/>
      <w:bookmarkStart w:id="174" w:name="_Toc128040372"/>
      <w:r w:rsidRPr="009D0D24">
        <w:rPr>
          <w:rFonts w:cs="Arial"/>
          <w:snapToGrid w:val="0"/>
        </w:rPr>
        <w:t>Glossary</w:t>
      </w:r>
      <w:bookmarkEnd w:id="173"/>
      <w:bookmarkEnd w:id="174"/>
    </w:p>
    <w:p w14:paraId="698E9984" w14:textId="5466C351" w:rsidR="00192605" w:rsidRDefault="00192605" w:rsidP="009F6158">
      <w:pPr>
        <w:ind w:left="720"/>
        <w:rPr>
          <w:sz w:val="22"/>
        </w:rPr>
      </w:pPr>
      <w:r w:rsidRPr="008935AC">
        <w:rPr>
          <w:sz w:val="22"/>
        </w:rPr>
        <w:t>=S=</w:t>
      </w:r>
      <w:r w:rsidRPr="008935AC">
        <w:rPr>
          <w:sz w:val="22"/>
        </w:rPr>
        <w:tab/>
        <w:t>Schneider Electric</w:t>
      </w:r>
    </w:p>
    <w:p w14:paraId="6FB6DA6E" w14:textId="53EF2EF7" w:rsidR="00FF795E" w:rsidRDefault="00FF795E" w:rsidP="0061074A">
      <w:pPr>
        <w:tabs>
          <w:tab w:val="left" w:pos="1440"/>
        </w:tabs>
        <w:ind w:left="720"/>
        <w:rPr>
          <w:sz w:val="22"/>
        </w:rPr>
      </w:pPr>
      <w:r>
        <w:rPr>
          <w:sz w:val="22"/>
        </w:rPr>
        <w:t>AFCI</w:t>
      </w:r>
      <w:r>
        <w:rPr>
          <w:sz w:val="22"/>
        </w:rPr>
        <w:tab/>
        <w:t>Arc Flash Circuit Interrupter</w:t>
      </w:r>
    </w:p>
    <w:p w14:paraId="055FE786" w14:textId="2AA49417" w:rsidR="00D251EC" w:rsidRDefault="00D251EC" w:rsidP="009F6158">
      <w:pPr>
        <w:ind w:left="720"/>
        <w:rPr>
          <w:sz w:val="22"/>
        </w:rPr>
      </w:pPr>
      <w:r>
        <w:rPr>
          <w:sz w:val="22"/>
        </w:rPr>
        <w:t>AFL</w:t>
      </w:r>
      <w:r>
        <w:rPr>
          <w:sz w:val="22"/>
        </w:rPr>
        <w:tab/>
        <w:t>Automated Finishing Line</w:t>
      </w:r>
    </w:p>
    <w:p w14:paraId="06D20E06" w14:textId="70C35EA6" w:rsidR="008F5759" w:rsidRPr="0061074A" w:rsidRDefault="008F5759" w:rsidP="009F6158">
      <w:pPr>
        <w:ind w:left="720"/>
        <w:rPr>
          <w:rFonts w:cs="Arial"/>
          <w:sz w:val="22"/>
          <w:szCs w:val="22"/>
        </w:rPr>
      </w:pPr>
      <w:r w:rsidRPr="0061074A">
        <w:rPr>
          <w:rFonts w:cs="Arial"/>
          <w:sz w:val="22"/>
          <w:szCs w:val="22"/>
        </w:rPr>
        <w:t>CAFI</w:t>
      </w:r>
      <w:r w:rsidRPr="0061074A">
        <w:rPr>
          <w:rFonts w:cs="Arial"/>
          <w:sz w:val="22"/>
          <w:szCs w:val="22"/>
        </w:rPr>
        <w:tab/>
        <w:t>Combination Arc Fault Interrupter</w:t>
      </w:r>
    </w:p>
    <w:p w14:paraId="6599363F" w14:textId="6DB5660C" w:rsidR="00936CD8" w:rsidRPr="0061074A" w:rsidRDefault="00936CD8" w:rsidP="002618E9">
      <w:pPr>
        <w:ind w:left="720"/>
        <w:rPr>
          <w:rFonts w:cs="Arial"/>
          <w:sz w:val="22"/>
          <w:szCs w:val="22"/>
        </w:rPr>
      </w:pPr>
      <w:r w:rsidRPr="0061074A">
        <w:rPr>
          <w:rFonts w:cs="Arial"/>
          <w:sz w:val="22"/>
          <w:szCs w:val="22"/>
        </w:rPr>
        <w:t>CSA</w:t>
      </w:r>
      <w:r w:rsidRPr="0061074A">
        <w:rPr>
          <w:rFonts w:cs="Arial"/>
          <w:sz w:val="22"/>
          <w:szCs w:val="22"/>
        </w:rPr>
        <w:tab/>
        <w:t>Canadian Standards Association</w:t>
      </w:r>
    </w:p>
    <w:p w14:paraId="0EBC17DD" w14:textId="6272DCB4" w:rsidR="002618E9" w:rsidRPr="0061074A" w:rsidRDefault="002618E9" w:rsidP="002618E9">
      <w:pPr>
        <w:ind w:left="720"/>
        <w:rPr>
          <w:rFonts w:cs="Arial"/>
          <w:sz w:val="22"/>
          <w:szCs w:val="22"/>
        </w:rPr>
      </w:pPr>
      <w:r w:rsidRPr="0061074A">
        <w:rPr>
          <w:rFonts w:cs="Arial"/>
          <w:sz w:val="22"/>
          <w:szCs w:val="22"/>
        </w:rPr>
        <w:t>DF</w:t>
      </w:r>
      <w:r w:rsidRPr="0061074A">
        <w:rPr>
          <w:rFonts w:cs="Arial"/>
          <w:sz w:val="22"/>
          <w:szCs w:val="22"/>
        </w:rPr>
        <w:tab/>
        <w:t>Dual Function</w:t>
      </w:r>
    </w:p>
    <w:p w14:paraId="6B89C166" w14:textId="1FCB3186" w:rsidR="0061074A" w:rsidRPr="0061074A" w:rsidRDefault="0061074A" w:rsidP="0061074A">
      <w:pPr>
        <w:ind w:left="1440" w:hanging="720"/>
        <w:rPr>
          <w:rFonts w:cs="Arial"/>
          <w:sz w:val="22"/>
          <w:szCs w:val="22"/>
        </w:rPr>
      </w:pPr>
      <w:r w:rsidRPr="0061074A">
        <w:rPr>
          <w:rFonts w:cs="Arial"/>
          <w:sz w:val="22"/>
          <w:szCs w:val="22"/>
        </w:rPr>
        <w:t>GSPD</w:t>
      </w:r>
      <w:r>
        <w:rPr>
          <w:rFonts w:cs="Arial"/>
          <w:sz w:val="22"/>
          <w:szCs w:val="22"/>
        </w:rPr>
        <w:tab/>
      </w:r>
      <w:r w:rsidRPr="0061074A">
        <w:rPr>
          <w:rFonts w:eastAsia="Cambria" w:cs="Arial"/>
          <w:b/>
          <w:sz w:val="22"/>
          <w:szCs w:val="22"/>
        </w:rPr>
        <w:t>G</w:t>
      </w:r>
      <w:r w:rsidRPr="0061074A">
        <w:rPr>
          <w:rFonts w:eastAsia="Cambria" w:cs="Arial"/>
          <w:sz w:val="22"/>
          <w:szCs w:val="22"/>
        </w:rPr>
        <w:t xml:space="preserve">énérateur à </w:t>
      </w:r>
      <w:r w:rsidRPr="0061074A">
        <w:rPr>
          <w:rFonts w:eastAsia="Cambria" w:cs="Arial"/>
          <w:b/>
          <w:sz w:val="22"/>
          <w:szCs w:val="22"/>
        </w:rPr>
        <w:t>S</w:t>
      </w:r>
      <w:r w:rsidRPr="0061074A">
        <w:rPr>
          <w:rFonts w:eastAsia="Cambria" w:cs="Arial"/>
          <w:sz w:val="22"/>
          <w:szCs w:val="22"/>
        </w:rPr>
        <w:t xml:space="preserve">équence </w:t>
      </w:r>
      <w:r w:rsidRPr="0061074A">
        <w:rPr>
          <w:rFonts w:eastAsia="Cambria" w:cs="Arial"/>
          <w:b/>
          <w:sz w:val="22"/>
          <w:szCs w:val="22"/>
        </w:rPr>
        <w:t>P</w:t>
      </w:r>
      <w:r w:rsidRPr="0061074A">
        <w:rPr>
          <w:rFonts w:eastAsia="Cambria" w:cs="Arial"/>
          <w:sz w:val="22"/>
          <w:szCs w:val="22"/>
        </w:rPr>
        <w:t xml:space="preserve">rogrammable version </w:t>
      </w:r>
      <w:r w:rsidRPr="0061074A">
        <w:rPr>
          <w:rFonts w:eastAsia="Cambria" w:cs="Arial"/>
          <w:b/>
          <w:sz w:val="22"/>
          <w:szCs w:val="22"/>
        </w:rPr>
        <w:t>D</w:t>
      </w:r>
      <w:r w:rsidRPr="0061074A">
        <w:rPr>
          <w:rFonts w:eastAsia="Cambria" w:cs="Arial"/>
          <w:sz w:val="22"/>
          <w:szCs w:val="22"/>
        </w:rPr>
        <w:t xml:space="preserve">ifférentielle </w:t>
      </w:r>
      <w:r>
        <w:rPr>
          <w:rFonts w:eastAsia="Cambria" w:cs="Arial"/>
          <w:sz w:val="22"/>
          <w:szCs w:val="22"/>
        </w:rPr>
        <w:t xml:space="preserve">(FR) or </w:t>
      </w:r>
      <w:r w:rsidRPr="00C76D37">
        <w:rPr>
          <w:rFonts w:eastAsia="Cambria" w:cs="Arial"/>
          <w:b/>
          <w:bCs/>
          <w:sz w:val="22"/>
          <w:szCs w:val="22"/>
        </w:rPr>
        <w:t>D</w:t>
      </w:r>
      <w:r>
        <w:rPr>
          <w:rFonts w:eastAsia="Cambria" w:cs="Arial"/>
          <w:sz w:val="22"/>
          <w:szCs w:val="22"/>
        </w:rPr>
        <w:t xml:space="preserve">ifferential version </w:t>
      </w:r>
      <w:r w:rsidRPr="00C76D37">
        <w:rPr>
          <w:rFonts w:eastAsia="Cambria" w:cs="Arial"/>
          <w:b/>
          <w:bCs/>
          <w:sz w:val="22"/>
          <w:szCs w:val="22"/>
        </w:rPr>
        <w:t>P</w:t>
      </w:r>
      <w:r>
        <w:rPr>
          <w:rFonts w:eastAsia="Cambria" w:cs="Arial"/>
          <w:sz w:val="22"/>
          <w:szCs w:val="22"/>
        </w:rPr>
        <w:t xml:space="preserve">rogrammable </w:t>
      </w:r>
      <w:r w:rsidRPr="00C76D37">
        <w:rPr>
          <w:rFonts w:eastAsia="Cambria" w:cs="Arial"/>
          <w:b/>
          <w:bCs/>
          <w:sz w:val="22"/>
          <w:szCs w:val="22"/>
        </w:rPr>
        <w:t>S</w:t>
      </w:r>
      <w:r>
        <w:rPr>
          <w:rFonts w:eastAsia="Cambria" w:cs="Arial"/>
          <w:sz w:val="22"/>
          <w:szCs w:val="22"/>
        </w:rPr>
        <w:t xml:space="preserve">equence </w:t>
      </w:r>
      <w:r w:rsidRPr="00C76D37">
        <w:rPr>
          <w:rFonts w:eastAsia="Cambria" w:cs="Arial"/>
          <w:b/>
          <w:bCs/>
          <w:sz w:val="22"/>
          <w:szCs w:val="22"/>
        </w:rPr>
        <w:t>G</w:t>
      </w:r>
      <w:r>
        <w:rPr>
          <w:rFonts w:eastAsia="Cambria" w:cs="Arial"/>
          <w:sz w:val="22"/>
          <w:szCs w:val="22"/>
        </w:rPr>
        <w:t>enerator (EN)</w:t>
      </w:r>
    </w:p>
    <w:p w14:paraId="07ECEBED" w14:textId="5B822FC8" w:rsidR="0061074A" w:rsidRPr="0061074A" w:rsidRDefault="0061074A" w:rsidP="009F6158">
      <w:pPr>
        <w:ind w:left="720"/>
        <w:rPr>
          <w:rFonts w:cs="Arial"/>
          <w:sz w:val="22"/>
          <w:szCs w:val="22"/>
        </w:rPr>
      </w:pPr>
      <w:r w:rsidRPr="0061074A">
        <w:rPr>
          <w:rFonts w:cs="Arial"/>
          <w:sz w:val="22"/>
          <w:szCs w:val="22"/>
        </w:rPr>
        <w:t>HMI</w:t>
      </w:r>
      <w:r w:rsidRPr="0061074A">
        <w:rPr>
          <w:rFonts w:cs="Arial"/>
          <w:sz w:val="22"/>
          <w:szCs w:val="22"/>
        </w:rPr>
        <w:tab/>
        <w:t>Human Machine Interface</w:t>
      </w:r>
    </w:p>
    <w:p w14:paraId="3653E136" w14:textId="6D4840DA" w:rsidR="002618E9" w:rsidRPr="0061074A" w:rsidRDefault="002618E9" w:rsidP="009F6158">
      <w:pPr>
        <w:ind w:left="720"/>
        <w:rPr>
          <w:rFonts w:cs="Arial"/>
          <w:sz w:val="22"/>
          <w:szCs w:val="22"/>
        </w:rPr>
      </w:pPr>
      <w:r w:rsidRPr="0061074A">
        <w:rPr>
          <w:rFonts w:cs="Arial"/>
          <w:sz w:val="22"/>
          <w:szCs w:val="22"/>
        </w:rPr>
        <w:t>HOM</w:t>
      </w:r>
      <w:r w:rsidRPr="0061074A">
        <w:rPr>
          <w:rFonts w:cs="Arial"/>
          <w:sz w:val="22"/>
          <w:szCs w:val="22"/>
        </w:rPr>
        <w:tab/>
        <w:t>HOMeline</w:t>
      </w:r>
    </w:p>
    <w:p w14:paraId="32C108C9" w14:textId="1DE58459" w:rsidR="00E23CE3" w:rsidRPr="0061074A" w:rsidRDefault="00E23CE3" w:rsidP="009F6158">
      <w:pPr>
        <w:ind w:left="720"/>
        <w:rPr>
          <w:rFonts w:cs="Arial"/>
          <w:sz w:val="22"/>
          <w:szCs w:val="22"/>
        </w:rPr>
      </w:pPr>
      <w:r w:rsidRPr="0061074A">
        <w:rPr>
          <w:rFonts w:cs="Arial"/>
          <w:sz w:val="22"/>
          <w:szCs w:val="22"/>
        </w:rPr>
        <w:t>HVI</w:t>
      </w:r>
      <w:r w:rsidRPr="0061074A">
        <w:rPr>
          <w:rFonts w:cs="Arial"/>
          <w:sz w:val="22"/>
          <w:szCs w:val="22"/>
        </w:rPr>
        <w:tab/>
        <w:t>High Voltage Impulse</w:t>
      </w:r>
    </w:p>
    <w:p w14:paraId="630D3D83" w14:textId="5B925ACE" w:rsidR="002618E9" w:rsidRPr="0061074A" w:rsidRDefault="002618E9" w:rsidP="009F6158">
      <w:pPr>
        <w:ind w:left="720"/>
        <w:rPr>
          <w:rFonts w:cs="Arial"/>
          <w:sz w:val="22"/>
          <w:szCs w:val="22"/>
        </w:rPr>
      </w:pPr>
      <w:r w:rsidRPr="0061074A">
        <w:rPr>
          <w:rFonts w:cs="Arial"/>
          <w:sz w:val="22"/>
          <w:szCs w:val="22"/>
        </w:rPr>
        <w:t>MCB</w:t>
      </w:r>
      <w:r w:rsidRPr="0061074A">
        <w:rPr>
          <w:rFonts w:cs="Arial"/>
          <w:sz w:val="22"/>
          <w:szCs w:val="22"/>
        </w:rPr>
        <w:tab/>
        <w:t>Miniature Circuit Breaker</w:t>
      </w:r>
    </w:p>
    <w:p w14:paraId="18B27DDC" w14:textId="04F26755" w:rsidR="0061074A" w:rsidRDefault="0061074A" w:rsidP="009F6158">
      <w:pPr>
        <w:ind w:left="720"/>
        <w:rPr>
          <w:sz w:val="22"/>
        </w:rPr>
      </w:pPr>
      <w:r w:rsidRPr="0061074A">
        <w:rPr>
          <w:rFonts w:cs="Arial"/>
          <w:sz w:val="22"/>
          <w:szCs w:val="22"/>
        </w:rPr>
        <w:t>MDC</w:t>
      </w:r>
      <w:r w:rsidRPr="0061074A">
        <w:rPr>
          <w:rFonts w:cs="Arial"/>
          <w:sz w:val="22"/>
          <w:szCs w:val="22"/>
        </w:rPr>
        <w:tab/>
        <w:t>Machine Design</w:t>
      </w:r>
      <w:r>
        <w:rPr>
          <w:sz w:val="22"/>
        </w:rPr>
        <w:t xml:space="preserve"> Center</w:t>
      </w:r>
    </w:p>
    <w:p w14:paraId="54F103DD" w14:textId="60B2219B" w:rsidR="00C751B9" w:rsidRDefault="00C751B9" w:rsidP="009F6158">
      <w:pPr>
        <w:ind w:left="720"/>
        <w:rPr>
          <w:sz w:val="22"/>
        </w:rPr>
      </w:pPr>
      <w:r>
        <w:rPr>
          <w:sz w:val="22"/>
        </w:rPr>
        <w:t>PCBA</w:t>
      </w:r>
      <w:r>
        <w:rPr>
          <w:sz w:val="22"/>
        </w:rPr>
        <w:tab/>
        <w:t>Printed Circuit Board Assembly</w:t>
      </w:r>
    </w:p>
    <w:p w14:paraId="2CC02634" w14:textId="6DD33B2F" w:rsidR="0061074A" w:rsidRDefault="0061074A" w:rsidP="009F6158">
      <w:pPr>
        <w:ind w:left="720"/>
        <w:rPr>
          <w:sz w:val="22"/>
        </w:rPr>
      </w:pPr>
      <w:r>
        <w:rPr>
          <w:sz w:val="22"/>
        </w:rPr>
        <w:t>PLC</w:t>
      </w:r>
      <w:r>
        <w:rPr>
          <w:sz w:val="22"/>
        </w:rPr>
        <w:tab/>
        <w:t>Programmable Logic Controller</w:t>
      </w:r>
    </w:p>
    <w:p w14:paraId="1E2C905F" w14:textId="107B6A83" w:rsidR="00C5599C" w:rsidRDefault="00C5599C" w:rsidP="009F6158">
      <w:pPr>
        <w:ind w:left="720"/>
        <w:rPr>
          <w:sz w:val="22"/>
        </w:rPr>
      </w:pPr>
      <w:r>
        <w:rPr>
          <w:sz w:val="22"/>
        </w:rPr>
        <w:t>PTT</w:t>
      </w:r>
      <w:r>
        <w:rPr>
          <w:sz w:val="22"/>
        </w:rPr>
        <w:tab/>
        <w:t>Push</w:t>
      </w:r>
      <w:r w:rsidR="00174DF0">
        <w:rPr>
          <w:sz w:val="22"/>
        </w:rPr>
        <w:t>-T</w:t>
      </w:r>
      <w:r>
        <w:rPr>
          <w:sz w:val="22"/>
        </w:rPr>
        <w:t>o</w:t>
      </w:r>
      <w:r w:rsidR="00174DF0">
        <w:rPr>
          <w:sz w:val="22"/>
        </w:rPr>
        <w:t>-T</w:t>
      </w:r>
      <w:r>
        <w:rPr>
          <w:sz w:val="22"/>
        </w:rPr>
        <w:t>est</w:t>
      </w:r>
    </w:p>
    <w:p w14:paraId="787A1C87" w14:textId="19C0A271" w:rsidR="002618E9" w:rsidRDefault="002618E9" w:rsidP="002618E9">
      <w:pPr>
        <w:ind w:left="720"/>
        <w:rPr>
          <w:sz w:val="22"/>
        </w:rPr>
      </w:pPr>
      <w:r>
        <w:rPr>
          <w:sz w:val="22"/>
        </w:rPr>
        <w:t>QO</w:t>
      </w:r>
      <w:r>
        <w:rPr>
          <w:sz w:val="22"/>
        </w:rPr>
        <w:tab/>
        <w:t>Qwik-Open</w:t>
      </w:r>
    </w:p>
    <w:p w14:paraId="0E2499FA" w14:textId="0CEC14FC" w:rsidR="003153F1" w:rsidRDefault="003153F1" w:rsidP="002618E9">
      <w:pPr>
        <w:ind w:left="720"/>
        <w:rPr>
          <w:sz w:val="22"/>
        </w:rPr>
      </w:pPr>
      <w:r>
        <w:rPr>
          <w:sz w:val="22"/>
        </w:rPr>
        <w:t>UL</w:t>
      </w:r>
      <w:r>
        <w:rPr>
          <w:sz w:val="22"/>
        </w:rPr>
        <w:tab/>
        <w:t>Underwriters Laboratories</w:t>
      </w:r>
    </w:p>
    <w:p w14:paraId="57EDBC39" w14:textId="687331E9" w:rsidR="003F4668" w:rsidRDefault="003F4668" w:rsidP="002618E9">
      <w:pPr>
        <w:ind w:left="720"/>
        <w:rPr>
          <w:sz w:val="22"/>
        </w:rPr>
      </w:pPr>
      <w:r>
        <w:rPr>
          <w:sz w:val="22"/>
        </w:rPr>
        <w:t>UUT</w:t>
      </w:r>
      <w:r>
        <w:rPr>
          <w:sz w:val="22"/>
        </w:rPr>
        <w:tab/>
        <w:t>Unit Under Test</w:t>
      </w:r>
    </w:p>
    <w:p w14:paraId="507920B9" w14:textId="77777777" w:rsidR="00192605" w:rsidRPr="001D6C9D" w:rsidRDefault="00192605" w:rsidP="009F6158">
      <w:pPr>
        <w:ind w:left="720"/>
        <w:rPr>
          <w:rFonts w:cs="Arial"/>
        </w:rPr>
      </w:pPr>
    </w:p>
    <w:sectPr w:rsidR="00192605" w:rsidRPr="001D6C9D" w:rsidSect="0004073C">
      <w:headerReference w:type="default" r:id="rId46"/>
      <w:footerReference w:type="default" r:id="rId47"/>
      <w:pgSz w:w="12240" w:h="15840" w:code="1"/>
      <w:pgMar w:top="720" w:right="792" w:bottom="720" w:left="792" w:header="58" w:footer="288" w:gutter="0"/>
      <w:pgBorders w:offsetFrom="page">
        <w:top w:val="single" w:sz="4" w:space="28" w:color="auto"/>
        <w:left w:val="single" w:sz="4" w:space="31" w:color="auto"/>
        <w:bottom w:val="single" w:sz="4" w:space="19" w:color="auto"/>
        <w:right w:val="single" w:sz="4" w:space="31" w:color="auto"/>
      </w:pgBorders>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co Aurelio Pedraza" w:date="2023-02-15T17:01:00Z" w:initials="MAP">
    <w:p w14:paraId="45F75AF5" w14:textId="70FE79DD" w:rsidR="00282783" w:rsidRDefault="00282783" w:rsidP="00282783">
      <w:pPr>
        <w:pStyle w:val="CommentText"/>
      </w:pPr>
      <w:r>
        <w:rPr>
          <w:rStyle w:val="CommentReference"/>
        </w:rPr>
        <w:annotationRef/>
      </w:r>
      <w:r w:rsidR="00DB5E7E">
        <w:rPr>
          <w:rStyle w:val="CommentReference"/>
        </w:rPr>
        <w:t>Description</w:t>
      </w:r>
    </w:p>
  </w:comment>
  <w:comment w:id="1" w:author="Fidel Torrecillas" w:date="2023-02-20T11:55:00Z" w:initials="FT">
    <w:p w14:paraId="3D693AC0" w14:textId="77777777" w:rsidR="00282783" w:rsidRDefault="00282783" w:rsidP="00282783">
      <w:pPr>
        <w:pStyle w:val="CommentText"/>
      </w:pPr>
      <w:r>
        <w:t>Add the missing flag poka yoke</w:t>
      </w:r>
      <w:r>
        <w:rPr>
          <w:rStyle w:val="CommentReference"/>
        </w:rPr>
        <w:annotationRef/>
      </w:r>
    </w:p>
  </w:comment>
  <w:comment w:id="2" w:author="Braulio Pliego" w:date="2023-02-21T13:00:00Z" w:initials="BP">
    <w:p w14:paraId="08FFB81D" w14:textId="77777777" w:rsidR="00282783" w:rsidRDefault="00282783" w:rsidP="00282783">
      <w:pPr>
        <w:pStyle w:val="CommentText"/>
      </w:pPr>
      <w:r>
        <w:t>Spec present in Cal Specification</w:t>
      </w:r>
      <w:r>
        <w:rPr>
          <w:rStyle w:val="CommentReference"/>
        </w:rPr>
        <w:annotationRef/>
      </w:r>
    </w:p>
  </w:comment>
  <w:comment w:id="4" w:author="Marco Aurelio Pedraza" w:date="2023-02-15T17:34:00Z" w:initials="MAP">
    <w:p w14:paraId="1FCBDA8B" w14:textId="6FA59B88" w:rsidR="00905F40" w:rsidRDefault="00905F40">
      <w:pPr>
        <w:pStyle w:val="CommentText"/>
      </w:pPr>
      <w:r>
        <w:rPr>
          <w:rStyle w:val="CommentReference"/>
        </w:rPr>
        <w:annotationRef/>
      </w:r>
      <w:r w:rsidR="00605E28">
        <w:t xml:space="preserve">Document tree </w:t>
      </w:r>
      <w:r w:rsidR="00FB0890">
        <w:t>added</w:t>
      </w:r>
    </w:p>
  </w:comment>
  <w:comment w:id="8" w:author="MANUEL ANTONIO RUIZ" w:date="2023-02-24T09:46:00Z" w:initials="MR">
    <w:p w14:paraId="52B2507B" w14:textId="3659A9F2" w:rsidR="4BA120B8" w:rsidRDefault="4BA120B8">
      <w:pPr>
        <w:pStyle w:val="CommentText"/>
      </w:pPr>
      <w:r>
        <w:t>Include a table with the main instruments/devices.</w:t>
      </w:r>
      <w:r>
        <w:rPr>
          <w:rStyle w:val="CommentReference"/>
        </w:rPr>
        <w:annotationRef/>
      </w:r>
    </w:p>
  </w:comment>
  <w:comment w:id="10" w:author="Marco Aurelio Pedraza" w:date="2023-02-16T08:59:00Z" w:initials="MAP">
    <w:p w14:paraId="354C9F2C" w14:textId="77777777" w:rsidR="003F1605" w:rsidRDefault="003F1605">
      <w:pPr>
        <w:pStyle w:val="CommentText"/>
      </w:pPr>
      <w:r>
        <w:rPr>
          <w:rStyle w:val="CommentReference"/>
        </w:rPr>
        <w:annotationRef/>
      </w:r>
      <w:r w:rsidR="000C6039">
        <w:t>Text change from red to black</w:t>
      </w:r>
    </w:p>
    <w:p w14:paraId="5BB460AE" w14:textId="77777777" w:rsidR="000C6039" w:rsidRDefault="000C6039">
      <w:pPr>
        <w:pStyle w:val="CommentText"/>
      </w:pPr>
    </w:p>
    <w:p w14:paraId="725AA399" w14:textId="57831B1F" w:rsidR="000C6039" w:rsidRDefault="000C6039">
      <w:pPr>
        <w:pStyle w:val="CommentText"/>
      </w:pPr>
    </w:p>
  </w:comment>
  <w:comment w:id="12" w:author="MANUEL ANTONIO RUIZ" w:date="2023-02-24T09:47:00Z" w:initials="MR">
    <w:p w14:paraId="7CE4960A" w14:textId="246CEB8C" w:rsidR="4BA120B8" w:rsidRDefault="4BA120B8">
      <w:pPr>
        <w:pStyle w:val="CommentText"/>
      </w:pPr>
      <w:r>
        <w:t>Ask for GSPD performance at pacifico and lincoln plants and if issues have been solved or to be improved.</w:t>
      </w:r>
      <w:r>
        <w:rPr>
          <w:rStyle w:val="CommentReference"/>
        </w:rPr>
        <w:annotationRef/>
      </w:r>
    </w:p>
  </w:comment>
  <w:comment w:id="13" w:author="Marco Aurelio Pedraza" w:date="2023-02-16T09:19:00Z" w:initials="MAP">
    <w:p w14:paraId="60E1D927" w14:textId="3B9E97DD" w:rsidR="00C7589F" w:rsidRDefault="00C7589F">
      <w:pPr>
        <w:pStyle w:val="CommentText"/>
      </w:pPr>
      <w:r>
        <w:rPr>
          <w:rStyle w:val="CommentReference"/>
        </w:rPr>
        <w:annotationRef/>
      </w:r>
      <w:r>
        <w:t>Text from RED to BLACK</w:t>
      </w:r>
    </w:p>
  </w:comment>
  <w:comment w:id="14" w:author="Marco Aurelio Pedraza" w:date="2023-02-16T09:20:00Z" w:initials="MAP">
    <w:p w14:paraId="4E34BC92" w14:textId="47C3793F" w:rsidR="00C7589F" w:rsidRDefault="00C7589F">
      <w:pPr>
        <w:pStyle w:val="CommentText"/>
      </w:pPr>
      <w:r>
        <w:rPr>
          <w:rStyle w:val="CommentReference"/>
        </w:rPr>
        <w:annotationRef/>
      </w:r>
      <w:r>
        <w:t>Text from RED to BLACK</w:t>
      </w:r>
    </w:p>
  </w:comment>
  <w:comment w:id="15" w:author="MANUEL ANTONIO RUIZ" w:date="2023-02-24T09:48:00Z" w:initials="MR">
    <w:p w14:paraId="744FD4BB" w14:textId="052E7B87" w:rsidR="4BA120B8" w:rsidRDefault="4BA120B8">
      <w:pPr>
        <w:pStyle w:val="CommentText"/>
      </w:pPr>
      <w:r>
        <w:t>Ask if HVI PE is isolated from the Chasis PE.</w:t>
      </w:r>
      <w:r>
        <w:rPr>
          <w:rStyle w:val="CommentReference"/>
        </w:rPr>
        <w:annotationRef/>
      </w:r>
    </w:p>
  </w:comment>
  <w:comment w:id="16" w:author="Marco Aurelio Pedraza" w:date="2023-02-16T10:48:00Z" w:initials="MAP">
    <w:p w14:paraId="4F444CA2" w14:textId="28942A90" w:rsidR="00023CC3" w:rsidRDefault="00023CC3">
      <w:pPr>
        <w:pStyle w:val="CommentText"/>
      </w:pPr>
      <w:r>
        <w:rPr>
          <w:rStyle w:val="CommentReference"/>
        </w:rPr>
        <w:annotationRef/>
      </w:r>
      <w:r w:rsidR="00DA5E52">
        <w:t>Item 4 for PAC REQUIREMENTS</w:t>
      </w:r>
    </w:p>
  </w:comment>
  <w:comment w:id="17" w:author="Marco Aurelio Pedraza [2]" w:date="2023-02-16T11:31:00Z" w:initials="MAP">
    <w:p w14:paraId="3ADAF9B6" w14:textId="757D51A6" w:rsidR="006363A0" w:rsidRDefault="006363A0">
      <w:pPr>
        <w:pStyle w:val="CommentText"/>
      </w:pPr>
      <w:r>
        <w:rPr>
          <w:rStyle w:val="CommentReference"/>
        </w:rPr>
        <w:annotationRef/>
      </w:r>
      <w:r w:rsidR="00E1315F">
        <w:t xml:space="preserve">Item </w:t>
      </w:r>
      <w:r w:rsidR="00B9744D">
        <w:t>6 for PAC REQUIREMENTS</w:t>
      </w:r>
    </w:p>
  </w:comment>
  <w:comment w:id="18" w:author="Marco Aurelio Pedraza [2]" w:date="2023-02-16T18:20:00Z" w:initials="MAP">
    <w:p w14:paraId="32C46876" w14:textId="6E957DC4" w:rsidR="005D057C" w:rsidRDefault="00550911">
      <w:pPr>
        <w:pStyle w:val="CommentText"/>
      </w:pPr>
      <w:r>
        <w:rPr>
          <w:rStyle w:val="CommentReference"/>
        </w:rPr>
        <w:annotationRef/>
      </w:r>
    </w:p>
  </w:comment>
  <w:comment w:id="19" w:author="Marco Aurelio Pedraza [2]" w:date="2023-02-16T18:20:00Z" w:initials="MAP">
    <w:p w14:paraId="7F58B9FE" w14:textId="1E690673" w:rsidR="00930D7F" w:rsidRDefault="00C12F5D" w:rsidP="00930D7F">
      <w:pPr>
        <w:pStyle w:val="CommentText"/>
      </w:pPr>
      <w:r>
        <w:t>Open item from PFMA</w:t>
      </w:r>
    </w:p>
  </w:comment>
  <w:comment w:id="22" w:author="Marco Aurelio Pedraza" w:date="2023-02-16T09:21:00Z" w:initials="MAP">
    <w:p w14:paraId="2ADF7B3D" w14:textId="5F76D479" w:rsidR="00C7589F" w:rsidRDefault="00C7589F">
      <w:pPr>
        <w:pStyle w:val="CommentText"/>
      </w:pPr>
      <w:r>
        <w:rPr>
          <w:rStyle w:val="CommentReference"/>
        </w:rPr>
        <w:annotationRef/>
      </w:r>
      <w:r>
        <w:t>Text from RED to BLACK</w:t>
      </w:r>
    </w:p>
  </w:comment>
  <w:comment w:id="24" w:author="Marco Aurelio Pedraza" w:date="2023-02-16T09:22:00Z" w:initials="MAP">
    <w:p w14:paraId="6CC20411" w14:textId="3D33A4AE" w:rsidR="00C7589F" w:rsidRDefault="00C7589F">
      <w:pPr>
        <w:pStyle w:val="CommentText"/>
      </w:pPr>
      <w:r>
        <w:rPr>
          <w:rStyle w:val="CommentReference"/>
        </w:rPr>
        <w:annotationRef/>
      </w:r>
      <w:r>
        <w:t>Text from RED TO BLACK</w:t>
      </w:r>
    </w:p>
  </w:comment>
  <w:comment w:id="26" w:author="MANUEL ANTONIO RUIZ" w:date="2023-02-24T09:55:00Z" w:initials="MR">
    <w:p w14:paraId="17F80458" w14:textId="03314B1C" w:rsidR="4BA120B8" w:rsidRDefault="4BA120B8">
      <w:pPr>
        <w:pStyle w:val="CommentText"/>
      </w:pPr>
      <w:r>
        <w:t>Ask to the plant for to validate the Failures codes "Fx"</w:t>
      </w:r>
      <w:r>
        <w:rPr>
          <w:rStyle w:val="CommentReference"/>
        </w:rPr>
        <w:annotationRef/>
      </w:r>
    </w:p>
  </w:comment>
  <w:comment w:id="28" w:author="Marco Aurelio Pedraza [2]" w:date="2023-02-16T13:05:00Z" w:initials="MAP">
    <w:p w14:paraId="21665D0C" w14:textId="391127DB" w:rsidR="00792325" w:rsidRDefault="00792325">
      <w:pPr>
        <w:pStyle w:val="CommentText"/>
      </w:pPr>
      <w:r>
        <w:rPr>
          <w:rStyle w:val="CommentReference"/>
        </w:rPr>
        <w:annotationRef/>
      </w:r>
      <w:r>
        <w:t>DF test flow moves from 3.3 to 3.1 in order to kee</w:t>
      </w:r>
      <w:r w:rsidR="00D66E2E">
        <w:t>p</w:t>
      </w:r>
      <w:r w:rsidR="00F04E99">
        <w:t xml:space="preserve"> order </w:t>
      </w:r>
      <w:r>
        <w:t xml:space="preserve"> consistency with </w:t>
      </w:r>
      <w:r w:rsidR="00D66E2E">
        <w:t>Chapter 5 (Test functions)</w:t>
      </w:r>
    </w:p>
  </w:comment>
  <w:comment w:id="34" w:author="Marco Aurelio Pedraza" w:date="2023-02-16T09:27:00Z" w:initials="MAP">
    <w:p w14:paraId="1A90720C" w14:textId="0AFEDDF9" w:rsidR="009E53F7" w:rsidRPr="001F195E" w:rsidRDefault="009E53F7" w:rsidP="009E53F7">
      <w:pPr>
        <w:ind w:left="450"/>
        <w:rPr>
          <w:rFonts w:cs="Arial"/>
          <w:b/>
          <w:snapToGrid w:val="0"/>
          <w:color w:val="FF0000"/>
          <w:sz w:val="22"/>
          <w:szCs w:val="22"/>
        </w:rPr>
      </w:pPr>
      <w:r>
        <w:rPr>
          <w:rStyle w:val="CommentReference"/>
        </w:rPr>
        <w:annotationRef/>
      </w:r>
      <w:r>
        <w:t>TEXT</w:t>
      </w:r>
      <w:r w:rsidR="009B38F9">
        <w:t xml:space="preserve">: </w:t>
      </w:r>
      <w:r>
        <w:t xml:space="preserve"> </w:t>
      </w:r>
      <w:r w:rsidRPr="009E53F7">
        <w:t>“</w:t>
      </w:r>
      <w:r w:rsidRPr="001F195E">
        <w:rPr>
          <w:rFonts w:cs="Arial"/>
          <w:strike/>
          <w:snapToGrid w:val="0"/>
          <w:sz w:val="22"/>
          <w:szCs w:val="22"/>
        </w:rPr>
        <w:t>Current production sequence does not verify latch position.</w:t>
      </w:r>
    </w:p>
    <w:p w14:paraId="7078F269" w14:textId="3F367E3A" w:rsidR="009E53F7" w:rsidRPr="00A63FC2" w:rsidRDefault="009E53F7">
      <w:pPr>
        <w:pStyle w:val="CommentText"/>
        <w:rPr>
          <w:lang w:val="en-US"/>
        </w:rPr>
      </w:pPr>
      <w:r>
        <w:rPr>
          <w:lang w:val="en-US"/>
        </w:rPr>
        <w:t>REMOVED</w:t>
      </w:r>
      <w:r w:rsidRPr="00A63FC2">
        <w:rPr>
          <w:lang w:val="en-US"/>
        </w:rPr>
        <w:t>”</w:t>
      </w:r>
    </w:p>
  </w:comment>
  <w:comment w:id="37" w:author="Marco Aurelio Pedraza" w:date="2023-02-16T09:28:00Z" w:initials="MAP">
    <w:p w14:paraId="246E7F61" w14:textId="7FE994B1" w:rsidR="00D8630F" w:rsidRPr="00D8630F" w:rsidRDefault="00D8630F">
      <w:pPr>
        <w:pStyle w:val="CommentText"/>
        <w:rPr>
          <w:lang w:val="en-US"/>
        </w:rPr>
      </w:pPr>
      <w:r>
        <w:rPr>
          <w:rStyle w:val="CommentReference"/>
        </w:rPr>
        <w:annotationRef/>
      </w:r>
      <w:r>
        <w:t>TEXT</w:t>
      </w:r>
      <w:r w:rsidR="003E2033">
        <w:t xml:space="preserve">  </w:t>
      </w:r>
      <w:r w:rsidR="003E2033" w:rsidRPr="001F195E">
        <w:rPr>
          <w:rFonts w:cs="Arial"/>
          <w:strike/>
          <w:snapToGrid w:val="0"/>
          <w:sz w:val="22"/>
          <w:szCs w:val="22"/>
        </w:rPr>
        <w:t>28mS</w:t>
      </w:r>
      <w:r>
        <w:t xml:space="preserve"> </w:t>
      </w:r>
      <w:r w:rsidR="003E2033">
        <w:t xml:space="preserve">Removed </w:t>
      </w:r>
    </w:p>
  </w:comment>
  <w:comment w:id="40" w:author="Juan Jose Velez" w:date="2023-02-16T09:38:00Z" w:initials="JV">
    <w:p w14:paraId="3DA4DA6F" w14:textId="50FDFBD2" w:rsidR="66C402E2" w:rsidRDefault="66C402E2">
      <w:pPr>
        <w:pStyle w:val="CommentText"/>
      </w:pPr>
      <w:r>
        <w:t xml:space="preserve">TEXT </w:t>
      </w:r>
      <w:r w:rsidRPr="66C402E2">
        <w:rPr>
          <w:strike/>
        </w:rPr>
        <w:t xml:space="preserve">Ensure </w:t>
      </w:r>
      <w:r>
        <w:t>Removed</w:t>
      </w:r>
      <w:r>
        <w:rPr>
          <w:rStyle w:val="CommentReference"/>
        </w:rPr>
        <w:annotationRef/>
      </w:r>
    </w:p>
  </w:comment>
  <w:comment w:id="41" w:author="Juan Jose Velez" w:date="2023-02-16T09:39:00Z" w:initials="JV">
    <w:p w14:paraId="4EA0A681" w14:textId="3DC4E4A9" w:rsidR="6B5FC676" w:rsidRDefault="6B5FC676">
      <w:pPr>
        <w:pStyle w:val="CommentText"/>
      </w:pPr>
      <w:r>
        <w:t xml:space="preserve">TEXT </w:t>
      </w:r>
      <w:r w:rsidRPr="6B5FC676">
        <w:rPr>
          <w:strike/>
        </w:rPr>
        <w:t>not open within</w:t>
      </w:r>
      <w:r>
        <w:t xml:space="preserve"> Removed</w:t>
      </w:r>
      <w:r>
        <w:rPr>
          <w:rStyle w:val="CommentReference"/>
        </w:rPr>
        <w:annotationRef/>
      </w:r>
    </w:p>
  </w:comment>
  <w:comment w:id="44" w:author="Juan Jose Velez" w:date="2023-02-16T09:40:00Z" w:initials="JV">
    <w:p w14:paraId="382872D7" w14:textId="72370E83" w:rsidR="352DB26F" w:rsidRDefault="352DB26F">
      <w:pPr>
        <w:pStyle w:val="CommentText"/>
      </w:pPr>
      <w:r>
        <w:t xml:space="preserve">TEXT </w:t>
      </w:r>
      <w:r w:rsidRPr="352DB26F">
        <w:rPr>
          <w:strike/>
        </w:rPr>
        <w:t xml:space="preserve">Ensure </w:t>
      </w:r>
      <w:r>
        <w:t>Removed</w:t>
      </w:r>
      <w:r>
        <w:rPr>
          <w:rStyle w:val="CommentReference"/>
        </w:rPr>
        <w:annotationRef/>
      </w:r>
    </w:p>
  </w:comment>
  <w:comment w:id="47" w:author="Juan Jose Velez" w:date="2023-02-16T09:41:00Z" w:initials="JV">
    <w:p w14:paraId="56E21103" w14:textId="6508D61A" w:rsidR="4CE12192" w:rsidRDefault="4CE12192">
      <w:pPr>
        <w:pStyle w:val="CommentText"/>
      </w:pPr>
      <w:r>
        <w:t xml:space="preserve">TEXT </w:t>
      </w:r>
      <w:r w:rsidRPr="4CE12192">
        <w:rPr>
          <w:strike/>
        </w:rPr>
        <w:t xml:space="preserve">Ensure </w:t>
      </w:r>
      <w:r>
        <w:t>Removed</w:t>
      </w:r>
      <w:r>
        <w:rPr>
          <w:rStyle w:val="CommentReference"/>
        </w:rPr>
        <w:annotationRef/>
      </w:r>
    </w:p>
  </w:comment>
  <w:comment w:id="48" w:author="Juan Jose Velez" w:date="2023-02-16T16:20:00Z" w:initials="JV">
    <w:p w14:paraId="4669CBF4" w14:textId="1EB44CBA" w:rsidR="66BC7C61" w:rsidRDefault="66BC7C61">
      <w:pPr>
        <w:pStyle w:val="CommentText"/>
      </w:pPr>
      <w:r>
        <w:t>Text from RED to BLACK</w:t>
      </w:r>
      <w:r>
        <w:rPr>
          <w:rStyle w:val="CommentReference"/>
        </w:rPr>
        <w:annotationRef/>
      </w:r>
    </w:p>
  </w:comment>
  <w:comment w:id="51" w:author="Juan Jose Velez" w:date="2023-02-16T09:42:00Z" w:initials="JV">
    <w:p w14:paraId="3BA15F6F" w14:textId="303EB7B4" w:rsidR="1C933241" w:rsidRDefault="1C933241">
      <w:pPr>
        <w:pStyle w:val="CommentText"/>
      </w:pPr>
      <w:r>
        <w:t xml:space="preserve">TEXT </w:t>
      </w:r>
      <w:r w:rsidRPr="1C933241">
        <w:rPr>
          <w:strike/>
        </w:rPr>
        <w:t>Ensure correct wire twist through ground fault current transformer on PCBA.</w:t>
      </w:r>
      <w:r>
        <w:t xml:space="preserve"> Removed</w:t>
      </w:r>
      <w:r>
        <w:rPr>
          <w:rStyle w:val="CommentReference"/>
        </w:rPr>
        <w:annotationRef/>
      </w:r>
    </w:p>
  </w:comment>
  <w:comment w:id="52" w:author="Juan Jose Velez" w:date="2023-02-16T10:20:00Z" w:initials="JV">
    <w:p w14:paraId="5CCBE763" w14:textId="48B48E2C" w:rsidR="72D39685" w:rsidRDefault="72D39685">
      <w:pPr>
        <w:pStyle w:val="CommentText"/>
      </w:pPr>
      <w:r>
        <w:t xml:space="preserve">TEXT </w:t>
      </w:r>
      <w:r w:rsidRPr="72D39685">
        <w:rPr>
          <w:strike/>
        </w:rPr>
        <w:t xml:space="preserve">325 </w:t>
      </w:r>
      <w:r>
        <w:t>Removed</w:t>
      </w:r>
      <w:r>
        <w:rPr>
          <w:rStyle w:val="CommentReference"/>
        </w:rPr>
        <w:annotationRef/>
      </w:r>
    </w:p>
  </w:comment>
  <w:comment w:id="55" w:author="Juan Jose Velez" w:date="2023-02-16T10:27:00Z" w:initials="JV">
    <w:p w14:paraId="61E29786" w14:textId="0C7B9130" w:rsidR="353432A1" w:rsidRDefault="353432A1">
      <w:pPr>
        <w:pStyle w:val="CommentText"/>
      </w:pPr>
      <w:r>
        <w:t xml:space="preserve">TEXT </w:t>
      </w:r>
      <w:r w:rsidRPr="353432A1">
        <w:rPr>
          <w:strike/>
        </w:rPr>
        <w:t xml:space="preserve">Determine threshold of </w:t>
      </w:r>
      <w:r>
        <w:t>Removed</w:t>
      </w:r>
      <w:r>
        <w:rPr>
          <w:rStyle w:val="CommentReference"/>
        </w:rPr>
        <w:annotationRef/>
      </w:r>
    </w:p>
  </w:comment>
  <w:comment w:id="56" w:author="Juan Jose Velez" w:date="2023-02-16T16:25:00Z" w:initials="JV">
    <w:p w14:paraId="6A4F0957" w14:textId="74A3E021" w:rsidR="69DE8196" w:rsidRDefault="69DE8196">
      <w:pPr>
        <w:pStyle w:val="CommentText"/>
      </w:pPr>
      <w:r>
        <w:t xml:space="preserve">TEXT </w:t>
      </w:r>
      <w:r w:rsidRPr="69DE8196">
        <w:rPr>
          <w:strike/>
        </w:rPr>
        <w:t>impedance</w:t>
      </w:r>
      <w:r>
        <w:t xml:space="preserve"> Removed</w:t>
      </w:r>
      <w:r>
        <w:rPr>
          <w:rStyle w:val="CommentReference"/>
        </w:rPr>
        <w:annotationRef/>
      </w:r>
    </w:p>
  </w:comment>
  <w:comment w:id="57" w:author="Juan Jose Velez" w:date="2023-02-16T16:25:00Z" w:initials="JV">
    <w:p w14:paraId="0AE64223" w14:textId="4B3DAC18" w:rsidR="7BF2C2F2" w:rsidRDefault="7BF2C2F2">
      <w:pPr>
        <w:pStyle w:val="CommentText"/>
      </w:pPr>
      <w:r>
        <w:t>TEXT from RED to BLACK</w:t>
      </w:r>
      <w:r>
        <w:rPr>
          <w:rStyle w:val="CommentReference"/>
        </w:rPr>
        <w:annotationRef/>
      </w:r>
    </w:p>
  </w:comment>
  <w:comment w:id="58" w:author="Juan Jose Velez" w:date="2023-02-16T10:31:00Z" w:initials="JV">
    <w:p w14:paraId="1687295F" w14:textId="68E8BEFA" w:rsidR="58EAC0E8" w:rsidRDefault="58EAC0E8">
      <w:pPr>
        <w:pStyle w:val="CommentText"/>
      </w:pPr>
      <w:r>
        <w:t xml:space="preserve">TEXT </w:t>
      </w:r>
      <w:r w:rsidRPr="58EAC0E8">
        <w:rPr>
          <w:strike/>
        </w:rPr>
        <w:t>2.75</w:t>
      </w:r>
      <w:r>
        <w:t xml:space="preserve"> Removed</w:t>
      </w:r>
      <w:r>
        <w:rPr>
          <w:rStyle w:val="CommentReference"/>
        </w:rPr>
        <w:annotationRef/>
      </w:r>
    </w:p>
  </w:comment>
  <w:comment w:id="59" w:author="Juan Jose Velez" w:date="2023-02-16T10:30:00Z" w:initials="JV">
    <w:p w14:paraId="7F614937" w14:textId="357BB8F0" w:rsidR="0032537E" w:rsidRDefault="0032537E">
      <w:pPr>
        <w:pStyle w:val="CommentText"/>
      </w:pPr>
      <w:r>
        <w:t xml:space="preserve">TEXT </w:t>
      </w:r>
      <w:r w:rsidRPr="0032537E">
        <w:rPr>
          <w:strike/>
        </w:rPr>
        <w:t>1.1 seconds</w:t>
      </w:r>
      <w:r>
        <w:t xml:space="preserve"> Removed</w:t>
      </w:r>
      <w:r>
        <w:rPr>
          <w:rStyle w:val="CommentReference"/>
        </w:rPr>
        <w:annotationRef/>
      </w:r>
    </w:p>
  </w:comment>
  <w:comment w:id="61" w:author="Juan Jose Velez" w:date="2023-02-16T10:35:00Z" w:initials="JV">
    <w:p w14:paraId="1DD7B4BE" w14:textId="08F10AC7" w:rsidR="5222B350" w:rsidRDefault="5222B350">
      <w:pPr>
        <w:pStyle w:val="CommentText"/>
      </w:pPr>
      <w:r>
        <w:t xml:space="preserve">TEXT </w:t>
      </w:r>
      <w:r w:rsidRPr="5222B350">
        <w:rPr>
          <w:strike/>
        </w:rPr>
        <w:t xml:space="preserve">Determine threshold of </w:t>
      </w:r>
      <w:r>
        <w:t>Removed</w:t>
      </w:r>
      <w:r>
        <w:rPr>
          <w:rStyle w:val="CommentReference"/>
        </w:rPr>
        <w:annotationRef/>
      </w:r>
    </w:p>
  </w:comment>
  <w:comment w:id="62" w:author="Juan Jose Velez" w:date="2023-02-16T10:37:00Z" w:initials="JV">
    <w:p w14:paraId="2A2B122E" w14:textId="73A9D11E" w:rsidR="27B8E8B5" w:rsidRDefault="27B8E8B5">
      <w:pPr>
        <w:pStyle w:val="CommentText"/>
      </w:pPr>
      <w:r>
        <w:t xml:space="preserve">TEXT </w:t>
      </w:r>
      <w:r w:rsidRPr="27B8E8B5">
        <w:rPr>
          <w:strike/>
        </w:rPr>
        <w:t>causes</w:t>
      </w:r>
      <w:r>
        <w:t xml:space="preserve"> Removed</w:t>
      </w:r>
      <w:r>
        <w:rPr>
          <w:rStyle w:val="CommentReference"/>
        </w:rPr>
        <w:annotationRef/>
      </w:r>
    </w:p>
  </w:comment>
  <w:comment w:id="63" w:author="Juan Jose Velez" w:date="2023-02-16T16:27:00Z" w:initials="JV">
    <w:p w14:paraId="2E7AD6DD" w14:textId="1E3FD12A" w:rsidR="79A6F79D" w:rsidRDefault="79A6F79D">
      <w:pPr>
        <w:pStyle w:val="CommentText"/>
      </w:pPr>
      <w:r>
        <w:t>TEXT from RED to BLACK</w:t>
      </w:r>
      <w:r>
        <w:rPr>
          <w:rStyle w:val="CommentReference"/>
        </w:rPr>
        <w:annotationRef/>
      </w:r>
    </w:p>
  </w:comment>
  <w:comment w:id="64" w:author="Juan Jose Velez" w:date="2023-02-16T10:43:00Z" w:initials="JV">
    <w:p w14:paraId="3ADDFA7A" w14:textId="471A1030" w:rsidR="325B7A79" w:rsidRDefault="325B7A79">
      <w:pPr>
        <w:pStyle w:val="CommentText"/>
      </w:pPr>
      <w:r>
        <w:t xml:space="preserve">TEXT </w:t>
      </w:r>
      <w:r w:rsidRPr="325B7A79">
        <w:rPr>
          <w:strike/>
        </w:rPr>
        <w:t>not open for X seconds</w:t>
      </w:r>
      <w:r>
        <w:t xml:space="preserve"> Removed</w:t>
      </w:r>
      <w:r>
        <w:rPr>
          <w:rStyle w:val="CommentReference"/>
        </w:rPr>
        <w:annotationRef/>
      </w:r>
    </w:p>
  </w:comment>
  <w:comment w:id="67" w:author="Juan Jose Velez" w:date="2023-02-16T12:25:00Z" w:initials="JV">
    <w:p w14:paraId="4CB829F5" w14:textId="6327E0E5" w:rsidR="51EB747F" w:rsidRDefault="51EB747F">
      <w:pPr>
        <w:pStyle w:val="CommentText"/>
      </w:pPr>
      <w:r>
        <w:t xml:space="preserve">TEXT </w:t>
      </w:r>
      <w:r w:rsidRPr="51EB747F">
        <w:rPr>
          <w:strike/>
        </w:rPr>
        <w:t xml:space="preserve">short circuit </w:t>
      </w:r>
      <w:r>
        <w:t>Removed</w:t>
      </w:r>
      <w:r>
        <w:rPr>
          <w:rStyle w:val="CommentReference"/>
        </w:rPr>
        <w:annotationRef/>
      </w:r>
    </w:p>
  </w:comment>
  <w:comment w:id="68" w:author="Juan Jose Velez" w:date="2023-02-16T16:34:00Z" w:initials="JV">
    <w:p w14:paraId="6DCF835E" w14:textId="2065FD3C" w:rsidR="01E164E5" w:rsidRDefault="01E164E5">
      <w:pPr>
        <w:pStyle w:val="CommentText"/>
      </w:pPr>
      <w:r>
        <w:t>TEXT from RED to BLACK</w:t>
      </w:r>
      <w:r>
        <w:rPr>
          <w:rStyle w:val="CommentReference"/>
        </w:rPr>
        <w:annotationRef/>
      </w:r>
    </w:p>
  </w:comment>
  <w:comment w:id="69" w:author="Juan Jose Velez" w:date="2023-02-16T12:27:00Z" w:initials="JV">
    <w:p w14:paraId="049F4273" w14:textId="279ACF0E" w:rsidR="51241796" w:rsidRDefault="51241796">
      <w:pPr>
        <w:pStyle w:val="CommentText"/>
      </w:pPr>
      <w:r>
        <w:t xml:space="preserve">TEXT </w:t>
      </w:r>
      <w:r w:rsidRPr="51241796">
        <w:rPr>
          <w:strike/>
        </w:rPr>
        <w:t>1</w:t>
      </w:r>
      <w:r>
        <w:t xml:space="preserve"> Removed</w:t>
      </w:r>
      <w:r>
        <w:rPr>
          <w:rStyle w:val="CommentReference"/>
        </w:rPr>
        <w:annotationRef/>
      </w:r>
    </w:p>
  </w:comment>
  <w:comment w:id="70" w:author="Juan Jose Velez" w:date="2023-02-16T16:35:00Z" w:initials="JV">
    <w:p w14:paraId="307179F4" w14:textId="2AE7048C" w:rsidR="39366470" w:rsidRDefault="39366470">
      <w:pPr>
        <w:pStyle w:val="CommentText"/>
      </w:pPr>
      <w:r>
        <w:t xml:space="preserve">TEXT </w:t>
      </w:r>
      <w:r w:rsidRPr="39366470">
        <w:rPr>
          <w:strike/>
        </w:rPr>
        <w:t>1</w:t>
      </w:r>
      <w:r>
        <w:t xml:space="preserve"> Removed</w:t>
      </w:r>
      <w:r>
        <w:rPr>
          <w:rStyle w:val="CommentReference"/>
        </w:rPr>
        <w:annotationRef/>
      </w:r>
    </w:p>
  </w:comment>
  <w:comment w:id="71" w:author="MANUEL ANTONIO RUIZ" w:date="2023-02-24T09:58:00Z" w:initials="MR">
    <w:p w14:paraId="7F53F21E" w14:textId="75B48F5A" w:rsidR="4BA120B8" w:rsidRDefault="4BA120B8">
      <w:pPr>
        <w:pStyle w:val="CommentText"/>
      </w:pPr>
      <w:r>
        <w:t>Why deleted the V"AC"?</w:t>
      </w:r>
      <w:r>
        <w:rPr>
          <w:rStyle w:val="CommentReference"/>
        </w:rPr>
        <w:annotationRef/>
      </w:r>
    </w:p>
  </w:comment>
  <w:comment w:id="74" w:author="Marco Aurelio Pedraza [2]" w:date="2023-02-16T15:44:00Z" w:initials="MAP">
    <w:p w14:paraId="6E87A276" w14:textId="0CB81728" w:rsidR="006B2B3E" w:rsidRDefault="006B2B3E">
      <w:pPr>
        <w:pStyle w:val="CommentText"/>
      </w:pPr>
      <w:r>
        <w:rPr>
          <w:rStyle w:val="CommentReference"/>
        </w:rPr>
        <w:annotationRef/>
      </w:r>
      <w:r>
        <w:rPr>
          <w:rFonts w:cs="Arial"/>
          <w:b/>
          <w:strike/>
          <w:snapToGrid w:val="0"/>
          <w:sz w:val="22"/>
          <w:szCs w:val="22"/>
        </w:rPr>
        <w:t xml:space="preserve">Text </w:t>
      </w:r>
      <w:r w:rsidR="00D32DFB">
        <w:rPr>
          <w:rFonts w:cs="Arial"/>
          <w:b/>
          <w:strike/>
          <w:snapToGrid w:val="0"/>
          <w:sz w:val="22"/>
          <w:szCs w:val="22"/>
        </w:rPr>
        <w:t>« </w:t>
      </w:r>
      <w:r w:rsidRPr="00A81682">
        <w:rPr>
          <w:rFonts w:cs="Arial"/>
          <w:b/>
          <w:strike/>
          <w:snapToGrid w:val="0"/>
          <w:sz w:val="22"/>
          <w:szCs w:val="22"/>
        </w:rPr>
        <w:t>Current production sequence does not verify latch position</w:t>
      </w:r>
      <w:r w:rsidR="00D32DFB">
        <w:rPr>
          <w:rFonts w:cs="Arial"/>
          <w:b/>
          <w:strike/>
          <w:snapToGrid w:val="0"/>
          <w:sz w:val="22"/>
          <w:szCs w:val="22"/>
        </w:rPr>
        <w:t> » removed</w:t>
      </w:r>
    </w:p>
  </w:comment>
  <w:comment w:id="77" w:author="MANUEL ANTONIO RUIZ" w:date="2023-02-24T09:59:00Z" w:initials="MR">
    <w:p w14:paraId="22A9D054" w14:textId="0F52111C" w:rsidR="4BA120B8" w:rsidRDefault="4BA120B8">
      <w:pPr>
        <w:pStyle w:val="CommentText"/>
      </w:pPr>
      <w:r>
        <w:t>Why deleted the V"AC" ?</w:t>
      </w:r>
      <w:r>
        <w:rPr>
          <w:rStyle w:val="CommentReference"/>
        </w:rPr>
        <w:annotationRef/>
      </w:r>
    </w:p>
  </w:comment>
  <w:comment w:id="78" w:author="Juan Jose Velez" w:date="2023-02-16T15:25:00Z" w:initials="JV">
    <w:p w14:paraId="3A078448" w14:textId="00FA535A" w:rsidR="094CF7F7" w:rsidRDefault="094CF7F7">
      <w:pPr>
        <w:pStyle w:val="CommentText"/>
      </w:pPr>
      <w:r>
        <w:t xml:space="preserve">TEXT </w:t>
      </w:r>
      <w:r w:rsidRPr="094CF7F7">
        <w:rPr>
          <w:strike/>
        </w:rPr>
        <w:t>not open within this</w:t>
      </w:r>
      <w:r>
        <w:t xml:space="preserve"> Removed</w:t>
      </w:r>
      <w:r>
        <w:rPr>
          <w:rStyle w:val="CommentReference"/>
        </w:rPr>
        <w:annotationRef/>
      </w:r>
    </w:p>
  </w:comment>
  <w:comment w:id="83" w:author="Juan Jose Velez" w:date="2023-02-16T15:29:00Z" w:initials="JV">
    <w:p w14:paraId="019E8BCE" w14:textId="5652DC83" w:rsidR="094CF7F7" w:rsidRDefault="094CF7F7">
      <w:pPr>
        <w:pStyle w:val="CommentText"/>
      </w:pPr>
      <w:r>
        <w:t xml:space="preserve">TEXT </w:t>
      </w:r>
      <w:r w:rsidRPr="094CF7F7">
        <w:rPr>
          <w:strike/>
        </w:rPr>
        <w:t>60 - 105 mS</w:t>
      </w:r>
      <w:r>
        <w:t xml:space="preserve"> Removed</w:t>
      </w:r>
      <w:r>
        <w:rPr>
          <w:rStyle w:val="CommentReference"/>
        </w:rPr>
        <w:annotationRef/>
      </w:r>
    </w:p>
  </w:comment>
  <w:comment w:id="84" w:author="Fidel Torrecillas" w:date="2023-02-20T11:10:00Z" w:initials="FT">
    <w:p w14:paraId="649E4A6D" w14:textId="005E21C9" w:rsidR="22E66CB0" w:rsidRDefault="22E66CB0">
      <w:pPr>
        <w:pStyle w:val="CommentText"/>
      </w:pPr>
      <w:r>
        <w:t>specify no trip time</w:t>
      </w:r>
      <w:r>
        <w:rPr>
          <w:rStyle w:val="CommentReference"/>
        </w:rPr>
        <w:annotationRef/>
      </w:r>
    </w:p>
  </w:comment>
  <w:comment w:id="87" w:author="Marco Aurelio Pedraza [2]" w:date="2023-02-23T17:38:00Z" w:initials="MAP">
    <w:p w14:paraId="07042CC4" w14:textId="2FABFD71" w:rsidR="00382A0C" w:rsidRDefault="00382A0C">
      <w:pPr>
        <w:pStyle w:val="CommentText"/>
      </w:pPr>
      <w:r>
        <w:rPr>
          <w:rStyle w:val="CommentReference"/>
        </w:rPr>
        <w:annotationRef/>
      </w:r>
      <w:r>
        <w:t>Change to 10A</w:t>
      </w:r>
    </w:p>
  </w:comment>
  <w:comment w:id="90" w:author="Marco Aurelio Pedraza [2]" w:date="2023-02-16T15:54:00Z" w:initials="MAP">
    <w:p w14:paraId="72E505D8" w14:textId="496378A2" w:rsidR="00C353FE" w:rsidRDefault="00C353FE">
      <w:pPr>
        <w:pStyle w:val="CommentText"/>
      </w:pPr>
      <w:r>
        <w:rPr>
          <w:rStyle w:val="CommentReference"/>
        </w:rPr>
        <w:annotationRef/>
      </w:r>
      <w:r>
        <w:t>Text from RED to BLACK</w:t>
      </w:r>
    </w:p>
  </w:comment>
  <w:comment w:id="94" w:author="Marco Aurelio Pedraza [2]" w:date="2023-02-16T15:46:00Z" w:initials="MAP">
    <w:p w14:paraId="713B62C4" w14:textId="23A2ABDE" w:rsidR="00510DA0" w:rsidRDefault="00510DA0">
      <w:pPr>
        <w:pStyle w:val="CommentText"/>
      </w:pPr>
      <w:r>
        <w:rPr>
          <w:rStyle w:val="CommentReference"/>
        </w:rPr>
        <w:annotationRef/>
      </w:r>
      <w:r>
        <w:t xml:space="preserve">Text from RED to BLACK </w:t>
      </w:r>
    </w:p>
  </w:comment>
  <w:comment w:id="95" w:author="Marco Aurelio Pedraza [2]" w:date="2023-02-16T15:46:00Z" w:initials="MAP">
    <w:p w14:paraId="03544A73" w14:textId="5F8B2B11" w:rsidR="00510DA0" w:rsidRDefault="00510DA0">
      <w:pPr>
        <w:pStyle w:val="CommentText"/>
      </w:pPr>
      <w:r>
        <w:rPr>
          <w:rStyle w:val="CommentReference"/>
        </w:rPr>
        <w:annotationRef/>
      </w:r>
      <w:r>
        <w:t>Text from RED to BLACK</w:t>
      </w:r>
    </w:p>
  </w:comment>
  <w:comment w:id="98" w:author="Juan Jose Velez" w:date="2023-02-16T15:37:00Z" w:initials="JV">
    <w:p w14:paraId="2B1F750A" w14:textId="73928F0F" w:rsidR="094CF7F7" w:rsidRDefault="094CF7F7">
      <w:pPr>
        <w:pStyle w:val="CommentText"/>
      </w:pPr>
      <w:r>
        <w:t xml:space="preserve">TEXT </w:t>
      </w:r>
      <w:r w:rsidRPr="094CF7F7">
        <w:rPr>
          <w:strike/>
        </w:rPr>
        <w:t>powered</w:t>
      </w:r>
      <w:r>
        <w:t xml:space="preserve"> Removed</w:t>
      </w:r>
      <w:r>
        <w:rPr>
          <w:rStyle w:val="CommentReference"/>
        </w:rPr>
        <w:annotationRef/>
      </w:r>
    </w:p>
  </w:comment>
  <w:comment w:id="99" w:author="Fidel Torrecillas" w:date="2023-02-20T11:46:00Z" w:initials="FT">
    <w:p w14:paraId="57C1FE61" w14:textId="47D1D57F" w:rsidR="22E66CB0" w:rsidRDefault="22E66CB0">
      <w:pPr>
        <w:pStyle w:val="CommentText"/>
      </w:pPr>
      <w:r>
        <w:t>Is the time of 50 ms correct?</w:t>
      </w:r>
      <w:r>
        <w:rPr>
          <w:rStyle w:val="CommentReference"/>
        </w:rPr>
        <w:annotationRef/>
      </w:r>
    </w:p>
  </w:comment>
  <w:comment w:id="100" w:author="Fidel Torrecillas" w:date="2023-02-20T11:48:00Z" w:initials="FT">
    <w:p w14:paraId="585C04FB" w14:textId="01E801FF" w:rsidR="22E66CB0" w:rsidRDefault="22E66CB0">
      <w:pPr>
        <w:pStyle w:val="CommentText"/>
      </w:pPr>
      <w:r>
        <w:t>- missing information in the test</w:t>
      </w:r>
      <w:r>
        <w:rPr>
          <w:rStyle w:val="CommentReference"/>
        </w:rPr>
        <w:annotationRef/>
      </w:r>
    </w:p>
  </w:comment>
  <w:comment w:id="103" w:author="Marco Aurelio Pedraza [2]" w:date="2023-02-16T15:47:00Z" w:initials="MAP">
    <w:p w14:paraId="790027B4" w14:textId="66B8A5D6" w:rsidR="00510DA0" w:rsidRDefault="00510DA0">
      <w:pPr>
        <w:pStyle w:val="CommentText"/>
      </w:pPr>
      <w:r>
        <w:rPr>
          <w:rStyle w:val="CommentReference"/>
        </w:rPr>
        <w:annotationRef/>
      </w:r>
      <w:r>
        <w:t>Text from RED to BLACK</w:t>
      </w:r>
    </w:p>
  </w:comment>
  <w:comment w:id="106" w:author="Marco Aurelio Pedraza [2]" w:date="2023-02-16T15:47:00Z" w:initials="MAP">
    <w:p w14:paraId="66F59A7F" w14:textId="0F18DBD7" w:rsidR="00A66354" w:rsidRDefault="00A66354">
      <w:pPr>
        <w:pStyle w:val="CommentText"/>
      </w:pPr>
      <w:r>
        <w:rPr>
          <w:rStyle w:val="CommentReference"/>
        </w:rPr>
        <w:annotationRef/>
      </w:r>
      <w:r>
        <w:t>Text from RED to BLACK</w:t>
      </w:r>
    </w:p>
  </w:comment>
  <w:comment w:id="107" w:author="Juan Jose Velez" w:date="2023-02-16T15:41:00Z" w:initials="JV">
    <w:p w14:paraId="097074A4" w14:textId="09DDDCC7" w:rsidR="094CF7F7" w:rsidRDefault="094CF7F7">
      <w:pPr>
        <w:pStyle w:val="CommentText"/>
      </w:pPr>
      <w:r>
        <w:t xml:space="preserve">TEXT </w:t>
      </w:r>
      <w:r w:rsidRPr="094CF7F7">
        <w:rPr>
          <w:strike/>
        </w:rPr>
        <w:t>not open within</w:t>
      </w:r>
      <w:r>
        <w:t xml:space="preserve"> Removed</w:t>
      </w:r>
      <w:r>
        <w:rPr>
          <w:rStyle w:val="CommentReference"/>
        </w:rPr>
        <w:annotationRef/>
      </w:r>
    </w:p>
  </w:comment>
  <w:comment w:id="110" w:author="Marco Aurelio Pedraza [2]" w:date="2023-02-16T15:48:00Z" w:initials="MAP">
    <w:p w14:paraId="47B68D17" w14:textId="7F78179E" w:rsidR="00A66354" w:rsidRDefault="00A66354">
      <w:pPr>
        <w:pStyle w:val="CommentText"/>
      </w:pPr>
      <w:r>
        <w:rPr>
          <w:rStyle w:val="CommentReference"/>
        </w:rPr>
        <w:annotationRef/>
      </w:r>
      <w:r w:rsidRPr="00A66354">
        <w:rPr>
          <w:color w:val="auto"/>
        </w:rPr>
        <w:t>Text from RED to BLACK</w:t>
      </w:r>
    </w:p>
  </w:comment>
  <w:comment w:id="111" w:author="Marco Aurelio Pedraza [2]" w:date="2023-02-16T15:48:00Z" w:initials="MAP">
    <w:p w14:paraId="4C7B4923" w14:textId="3F3F3414" w:rsidR="007F6AA7" w:rsidRDefault="007F6AA7">
      <w:pPr>
        <w:pStyle w:val="CommentText"/>
      </w:pPr>
      <w:r>
        <w:rPr>
          <w:rStyle w:val="CommentReference"/>
        </w:rPr>
        <w:annotationRef/>
      </w:r>
      <w:r>
        <w:t>Text from RED to BLACK</w:t>
      </w:r>
    </w:p>
  </w:comment>
  <w:comment w:id="112" w:author="Marco Aurelio Pedraza [2]" w:date="2023-02-16T15:48:00Z" w:initials="MAP">
    <w:p w14:paraId="4FD2766A" w14:textId="70D9CFD5" w:rsidR="007F6AA7" w:rsidRDefault="007F6AA7">
      <w:pPr>
        <w:pStyle w:val="CommentText"/>
      </w:pPr>
      <w:r>
        <w:rPr>
          <w:rStyle w:val="CommentReference"/>
        </w:rPr>
        <w:annotationRef/>
      </w:r>
      <w:r>
        <w:t>Text from RED to BLACK</w:t>
      </w:r>
    </w:p>
  </w:comment>
  <w:comment w:id="115" w:author="Juan Jose Velez" w:date="2023-02-16T15:47:00Z" w:initials="JV">
    <w:p w14:paraId="1D8666FF" w14:textId="6976F07C" w:rsidR="094CF7F7" w:rsidRDefault="094CF7F7">
      <w:pPr>
        <w:pStyle w:val="CommentText"/>
      </w:pPr>
      <w:r>
        <w:t>TEXT from RED to BLACK</w:t>
      </w:r>
      <w:r>
        <w:rPr>
          <w:rStyle w:val="CommentReference"/>
        </w:rPr>
        <w:annotationRef/>
      </w:r>
    </w:p>
  </w:comment>
  <w:comment w:id="116" w:author="Juan Jose Velez" w:date="2023-02-16T15:48:00Z" w:initials="JV">
    <w:p w14:paraId="27A9149C" w14:textId="69428897" w:rsidR="094CF7F7" w:rsidRDefault="094CF7F7">
      <w:pPr>
        <w:pStyle w:val="CommentText"/>
      </w:pPr>
      <w:r>
        <w:t>TEXT from RED to BLACK</w:t>
      </w:r>
      <w:r>
        <w:rPr>
          <w:rStyle w:val="CommentReference"/>
        </w:rPr>
        <w:annotationRef/>
      </w:r>
    </w:p>
  </w:comment>
  <w:comment w:id="117" w:author="Juan Jose Velez" w:date="2023-02-16T15:48:00Z" w:initials="JV">
    <w:p w14:paraId="2C0132FD" w14:textId="2C8CE889" w:rsidR="094CF7F7" w:rsidRDefault="094CF7F7">
      <w:pPr>
        <w:pStyle w:val="CommentText"/>
      </w:pPr>
      <w:r>
        <w:t>Text from RED to BLACK</w:t>
      </w:r>
      <w:r>
        <w:rPr>
          <w:rStyle w:val="CommentReference"/>
        </w:rPr>
        <w:annotationRef/>
      </w:r>
    </w:p>
  </w:comment>
  <w:comment w:id="118" w:author="Juan Jose Velez" w:date="2023-02-16T15:52:00Z" w:initials="JV">
    <w:p w14:paraId="3587CA5F" w14:textId="28BCB9A8" w:rsidR="094CF7F7" w:rsidRDefault="094CF7F7">
      <w:pPr>
        <w:pStyle w:val="CommentText"/>
      </w:pPr>
      <w:r>
        <w:t>Text from RED to BLACK</w:t>
      </w:r>
      <w:r>
        <w:rPr>
          <w:rStyle w:val="CommentReference"/>
        </w:rPr>
        <w:annotationRef/>
      </w:r>
    </w:p>
  </w:comment>
  <w:comment w:id="119" w:author="Juan Jose Velez" w:date="2023-02-16T15:52:00Z" w:initials="JV">
    <w:p w14:paraId="2A9642BC" w14:textId="3B4E8B58" w:rsidR="094CF7F7" w:rsidRDefault="094CF7F7">
      <w:pPr>
        <w:pStyle w:val="CommentText"/>
      </w:pPr>
      <w:r>
        <w:t>Text from RED to BLACK</w:t>
      </w:r>
      <w:r>
        <w:rPr>
          <w:rStyle w:val="CommentReference"/>
        </w:rPr>
        <w:annotationRef/>
      </w:r>
    </w:p>
  </w:comment>
  <w:comment w:id="122" w:author="Juan Jose Velez" w:date="2023-02-16T15:55:00Z" w:initials="JV">
    <w:p w14:paraId="52B12D88" w14:textId="29451170" w:rsidR="094CF7F7" w:rsidRDefault="094CF7F7">
      <w:pPr>
        <w:pStyle w:val="CommentText"/>
      </w:pPr>
      <w:r>
        <w:t>Text from RED to BLACK</w:t>
      </w:r>
      <w:r>
        <w:rPr>
          <w:rStyle w:val="CommentReference"/>
        </w:rPr>
        <w:annotationRef/>
      </w:r>
    </w:p>
  </w:comment>
  <w:comment w:id="123" w:author="Juan Jose Velez" w:date="2023-02-16T15:56:00Z" w:initials="JV">
    <w:p w14:paraId="53913C97" w14:textId="63301109" w:rsidR="094CF7F7" w:rsidRDefault="094CF7F7">
      <w:pPr>
        <w:pStyle w:val="CommentText"/>
      </w:pPr>
      <w:r>
        <w:t xml:space="preserve">Text </w:t>
      </w:r>
      <w:r w:rsidRPr="094CF7F7">
        <w:rPr>
          <w:strike/>
        </w:rPr>
        <w:t>39.3mA</w:t>
      </w:r>
      <w:r>
        <w:t xml:space="preserve"> Removed</w:t>
      </w:r>
      <w:r>
        <w:rPr>
          <w:rStyle w:val="CommentReference"/>
        </w:rPr>
        <w:annotationRef/>
      </w:r>
    </w:p>
  </w:comment>
  <w:comment w:id="124" w:author="Marco Aurelio Pedraza [2]" w:date="2023-02-16T15:49:00Z" w:initials="MAP">
    <w:p w14:paraId="5BFF067F" w14:textId="1BBDCE2E" w:rsidR="00943164" w:rsidRDefault="00943164">
      <w:pPr>
        <w:pStyle w:val="CommentText"/>
      </w:pPr>
      <w:r>
        <w:rPr>
          <w:rStyle w:val="CommentReference"/>
        </w:rPr>
        <w:annotationRef/>
      </w:r>
      <w:r>
        <w:t>Text «</w:t>
      </w:r>
      <w:r w:rsidRPr="00A81682">
        <w:rPr>
          <w:rFonts w:cs="Arial"/>
          <w:strike/>
          <w:sz w:val="22"/>
          <w:szCs w:val="22"/>
        </w:rPr>
        <w:t>at least of</w:t>
      </w:r>
      <w:r>
        <w:t> «  removed</w:t>
      </w:r>
    </w:p>
  </w:comment>
  <w:comment w:id="125" w:author="Juan Jose Velez" w:date="2023-02-16T15:58:00Z" w:initials="JV">
    <w:p w14:paraId="2576F024" w14:textId="4DB2E163" w:rsidR="094CF7F7" w:rsidRDefault="094CF7F7">
      <w:pPr>
        <w:pStyle w:val="CommentText"/>
      </w:pPr>
      <w:r>
        <w:t xml:space="preserve">Text </w:t>
      </w:r>
      <w:r w:rsidRPr="094CF7F7">
        <w:rPr>
          <w:strike/>
        </w:rPr>
        <w:t>65mA</w:t>
      </w:r>
      <w:r>
        <w:t xml:space="preserve"> Removed</w:t>
      </w:r>
      <w:r>
        <w:rPr>
          <w:rStyle w:val="CommentReference"/>
        </w:rPr>
        <w:annotationRef/>
      </w:r>
    </w:p>
  </w:comment>
  <w:comment w:id="128" w:author="Juan Jose Velez" w:date="2023-02-16T15:59:00Z" w:initials="JV">
    <w:p w14:paraId="2E0C69C5" w14:textId="30E10182" w:rsidR="094CF7F7" w:rsidRDefault="094CF7F7">
      <w:pPr>
        <w:pStyle w:val="CommentText"/>
      </w:pPr>
      <w:r>
        <w:t>Text from RED to BLACK</w:t>
      </w:r>
      <w:r>
        <w:rPr>
          <w:rStyle w:val="CommentReference"/>
        </w:rPr>
        <w:annotationRef/>
      </w:r>
    </w:p>
  </w:comment>
  <w:comment w:id="129" w:author="Juan Jose Velez" w:date="2023-02-16T16:01:00Z" w:initials="JV">
    <w:p w14:paraId="6F397F07" w14:textId="4E36CC2B" w:rsidR="094CF7F7" w:rsidRDefault="094CF7F7">
      <w:pPr>
        <w:pStyle w:val="CommentText"/>
      </w:pPr>
      <w:r>
        <w:t xml:space="preserve">Text </w:t>
      </w:r>
      <w:r w:rsidRPr="094CF7F7">
        <w:rPr>
          <w:strike/>
        </w:rPr>
        <w:t>39.3mA</w:t>
      </w:r>
      <w:r>
        <w:t xml:space="preserve"> Removed</w:t>
      </w:r>
      <w:r>
        <w:rPr>
          <w:rStyle w:val="CommentReference"/>
        </w:rPr>
        <w:annotationRef/>
      </w:r>
    </w:p>
  </w:comment>
  <w:comment w:id="130" w:author="Marco Aurelio Pedraza [2]" w:date="2023-02-16T15:50:00Z" w:initials="MAP">
    <w:p w14:paraId="3F8C5149" w14:textId="2EBBDF8A" w:rsidR="00943164" w:rsidRDefault="00943164">
      <w:pPr>
        <w:pStyle w:val="CommentText"/>
      </w:pPr>
      <w:r>
        <w:rPr>
          <w:rStyle w:val="CommentReference"/>
        </w:rPr>
        <w:annotationRef/>
      </w:r>
      <w:r>
        <w:t>Text « </w:t>
      </w:r>
      <w:r w:rsidRPr="00A81682">
        <w:rPr>
          <w:rFonts w:cs="Arial"/>
          <w:strike/>
          <w:sz w:val="22"/>
          <w:szCs w:val="22"/>
        </w:rPr>
        <w:t>at least of</w:t>
      </w:r>
      <w:r w:rsidRPr="00A81682">
        <w:rPr>
          <w:rFonts w:cs="Arial"/>
          <w:sz w:val="22"/>
          <w:szCs w:val="22"/>
        </w:rPr>
        <w:t xml:space="preserve"> </w:t>
      </w:r>
      <w:r>
        <w:t>« removed</w:t>
      </w:r>
    </w:p>
  </w:comment>
  <w:comment w:id="131" w:author="Juan Jose Velez" w:date="2023-02-16T16:03:00Z" w:initials="JV">
    <w:p w14:paraId="65B93076" w14:textId="02251F7C" w:rsidR="094CF7F7" w:rsidRDefault="094CF7F7">
      <w:pPr>
        <w:pStyle w:val="CommentText"/>
      </w:pPr>
      <w:r>
        <w:t xml:space="preserve">Text </w:t>
      </w:r>
      <w:r w:rsidRPr="094CF7F7">
        <w:rPr>
          <w:strike/>
        </w:rPr>
        <w:t>65mA</w:t>
      </w:r>
      <w:r>
        <w:t xml:space="preserve"> Removed</w:t>
      </w:r>
      <w:r>
        <w:rPr>
          <w:rStyle w:val="CommentReference"/>
        </w:rPr>
        <w:annotationRef/>
      </w:r>
    </w:p>
  </w:comment>
  <w:comment w:id="136" w:author="Marco Aurelio Pedraza [2]" w:date="2023-02-16T15:50:00Z" w:initials="MAP">
    <w:p w14:paraId="125665E2" w14:textId="3A6520E5" w:rsidR="00943164" w:rsidRDefault="00943164">
      <w:pPr>
        <w:pStyle w:val="CommentText"/>
      </w:pPr>
      <w:r>
        <w:rPr>
          <w:rStyle w:val="CommentReference"/>
        </w:rPr>
        <w:annotationRef/>
      </w:r>
      <w:r>
        <w:t>Text «</w:t>
      </w:r>
      <w:r w:rsidRPr="008906F9">
        <w:rPr>
          <w:bCs/>
          <w:strike/>
          <w:sz w:val="22"/>
          <w:szCs w:val="22"/>
        </w:rPr>
        <w:t>occur</w:t>
      </w:r>
      <w:r>
        <w:t>« removed </w:t>
      </w:r>
    </w:p>
  </w:comment>
  <w:comment w:id="137" w:author="Marco Aurelio Pedraza [2]" w:date="2023-02-16T15:51:00Z" w:initials="MAP">
    <w:p w14:paraId="54ABBDD8" w14:textId="1C52D96B" w:rsidR="00943164" w:rsidRDefault="00943164">
      <w:pPr>
        <w:pStyle w:val="CommentText"/>
      </w:pPr>
      <w:r>
        <w:rPr>
          <w:rStyle w:val="CommentReference"/>
        </w:rPr>
        <w:annotationRef/>
      </w:r>
      <w:r>
        <w:t>Text from RED to BLACK</w:t>
      </w:r>
    </w:p>
  </w:comment>
  <w:comment w:id="138" w:author="Marco Aurelio Pedraza [2]" w:date="2023-02-16T15:51:00Z" w:initials="MAP">
    <w:p w14:paraId="316BAD5F" w14:textId="0C95A9F1" w:rsidR="00943164" w:rsidRDefault="00943164">
      <w:pPr>
        <w:pStyle w:val="CommentText"/>
      </w:pPr>
      <w:r>
        <w:rPr>
          <w:rStyle w:val="CommentReference"/>
        </w:rPr>
        <w:annotationRef/>
      </w:r>
      <w:r>
        <w:t>Text from RED to BLACK</w:t>
      </w:r>
    </w:p>
  </w:comment>
  <w:comment w:id="139" w:author="Marco Aurelio Pedraza [2]" w:date="2023-02-16T15:51:00Z" w:initials="MAP">
    <w:p w14:paraId="32986917" w14:textId="78E97238" w:rsidR="00943164" w:rsidRDefault="00943164">
      <w:pPr>
        <w:pStyle w:val="CommentText"/>
      </w:pPr>
      <w:r>
        <w:rPr>
          <w:rStyle w:val="CommentReference"/>
        </w:rPr>
        <w:annotationRef/>
      </w:r>
      <w:r>
        <w:t>Text from RED to BLACK</w:t>
      </w:r>
    </w:p>
  </w:comment>
  <w:comment w:id="142" w:author="Marco Aurelio Pedraza [2]" w:date="2023-02-16T15:52:00Z" w:initials="MAP">
    <w:p w14:paraId="2ECFB539" w14:textId="49E7270A" w:rsidR="00943164" w:rsidRDefault="00943164">
      <w:pPr>
        <w:pStyle w:val="CommentText"/>
      </w:pPr>
      <w:r>
        <w:rPr>
          <w:rStyle w:val="CommentReference"/>
        </w:rPr>
        <w:annotationRef/>
      </w:r>
      <w:r>
        <w:t>Text from RED to BLACK</w:t>
      </w:r>
    </w:p>
  </w:comment>
  <w:comment w:id="145" w:author="Marco Aurelio Pedraza [2]" w:date="2023-02-16T15:52:00Z" w:initials="MAP">
    <w:p w14:paraId="43D18D77" w14:textId="744A6C97" w:rsidR="00943164" w:rsidRDefault="00943164">
      <w:pPr>
        <w:pStyle w:val="CommentText"/>
      </w:pPr>
      <w:r>
        <w:rPr>
          <w:rStyle w:val="CommentReference"/>
        </w:rPr>
        <w:annotationRef/>
      </w:r>
      <w:r>
        <w:t>Text from RED to BLACK</w:t>
      </w:r>
    </w:p>
  </w:comment>
  <w:comment w:id="157" w:author="Marco Aurelio Pedraza [2]" w:date="2023-02-16T15:52:00Z" w:initials="MAP">
    <w:p w14:paraId="0E050E37" w14:textId="1C4E7BF4" w:rsidR="00943164" w:rsidRDefault="00943164">
      <w:pPr>
        <w:pStyle w:val="CommentText"/>
      </w:pPr>
      <w:r>
        <w:rPr>
          <w:rStyle w:val="CommentReference"/>
        </w:rPr>
        <w:annotationRef/>
      </w:r>
      <w:r>
        <w:t>Text from RED to BLACK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F75AF5" w15:done="0"/>
  <w15:commentEx w15:paraId="3D693AC0" w15:paraIdParent="45F75AF5" w15:done="0"/>
  <w15:commentEx w15:paraId="08FFB81D" w15:paraIdParent="45F75AF5" w15:done="0"/>
  <w15:commentEx w15:paraId="1FCBDA8B" w15:done="0"/>
  <w15:commentEx w15:paraId="52B2507B" w15:done="0"/>
  <w15:commentEx w15:paraId="725AA399" w15:done="0"/>
  <w15:commentEx w15:paraId="7CE4960A" w15:done="0"/>
  <w15:commentEx w15:paraId="60E1D927" w15:done="0"/>
  <w15:commentEx w15:paraId="4E34BC92" w15:done="0"/>
  <w15:commentEx w15:paraId="744FD4BB" w15:done="0"/>
  <w15:commentEx w15:paraId="4F444CA2" w15:done="0"/>
  <w15:commentEx w15:paraId="3ADAF9B6" w15:done="0"/>
  <w15:commentEx w15:paraId="32C46876" w15:done="0"/>
  <w15:commentEx w15:paraId="7F58B9FE" w15:done="0"/>
  <w15:commentEx w15:paraId="2ADF7B3D" w15:done="0"/>
  <w15:commentEx w15:paraId="6CC20411" w15:done="0"/>
  <w15:commentEx w15:paraId="17F80458" w15:done="0"/>
  <w15:commentEx w15:paraId="21665D0C" w15:done="0"/>
  <w15:commentEx w15:paraId="7078F269" w15:done="0"/>
  <w15:commentEx w15:paraId="246E7F61" w15:done="0"/>
  <w15:commentEx w15:paraId="3DA4DA6F" w15:done="0"/>
  <w15:commentEx w15:paraId="4EA0A681" w15:done="0"/>
  <w15:commentEx w15:paraId="382872D7" w15:done="0"/>
  <w15:commentEx w15:paraId="56E21103" w15:done="0"/>
  <w15:commentEx w15:paraId="4669CBF4" w15:done="0"/>
  <w15:commentEx w15:paraId="3BA15F6F" w15:done="0"/>
  <w15:commentEx w15:paraId="5CCBE763" w15:done="0"/>
  <w15:commentEx w15:paraId="61E29786" w15:done="0"/>
  <w15:commentEx w15:paraId="6A4F0957" w15:done="0"/>
  <w15:commentEx w15:paraId="0AE64223" w15:done="0"/>
  <w15:commentEx w15:paraId="1687295F" w15:done="0"/>
  <w15:commentEx w15:paraId="7F614937" w15:done="0"/>
  <w15:commentEx w15:paraId="1DD7B4BE" w15:done="0"/>
  <w15:commentEx w15:paraId="2A2B122E" w15:done="0"/>
  <w15:commentEx w15:paraId="2E7AD6DD" w15:done="0"/>
  <w15:commentEx w15:paraId="3ADDFA7A" w15:done="0"/>
  <w15:commentEx w15:paraId="4CB829F5" w15:done="0"/>
  <w15:commentEx w15:paraId="6DCF835E" w15:done="0"/>
  <w15:commentEx w15:paraId="049F4273" w15:done="0"/>
  <w15:commentEx w15:paraId="307179F4" w15:done="0"/>
  <w15:commentEx w15:paraId="7F53F21E" w15:done="0"/>
  <w15:commentEx w15:paraId="6E87A276" w15:done="0"/>
  <w15:commentEx w15:paraId="22A9D054" w15:done="0"/>
  <w15:commentEx w15:paraId="3A078448" w15:done="0"/>
  <w15:commentEx w15:paraId="019E8BCE" w15:done="0"/>
  <w15:commentEx w15:paraId="649E4A6D" w15:done="0"/>
  <w15:commentEx w15:paraId="07042CC4" w15:done="0"/>
  <w15:commentEx w15:paraId="72E505D8" w15:done="0"/>
  <w15:commentEx w15:paraId="713B62C4" w15:done="0"/>
  <w15:commentEx w15:paraId="03544A73" w15:done="0"/>
  <w15:commentEx w15:paraId="2B1F750A" w15:done="0"/>
  <w15:commentEx w15:paraId="57C1FE61" w15:paraIdParent="2B1F750A" w15:done="0"/>
  <w15:commentEx w15:paraId="585C04FB" w15:paraIdParent="2B1F750A" w15:done="0"/>
  <w15:commentEx w15:paraId="790027B4" w15:done="0"/>
  <w15:commentEx w15:paraId="66F59A7F" w15:done="0"/>
  <w15:commentEx w15:paraId="097074A4" w15:done="0"/>
  <w15:commentEx w15:paraId="47B68D17" w15:done="0"/>
  <w15:commentEx w15:paraId="4C7B4923" w15:done="0"/>
  <w15:commentEx w15:paraId="4FD2766A" w15:done="0"/>
  <w15:commentEx w15:paraId="1D8666FF" w15:done="0"/>
  <w15:commentEx w15:paraId="27A9149C" w15:done="0"/>
  <w15:commentEx w15:paraId="2C0132FD" w15:done="0"/>
  <w15:commentEx w15:paraId="3587CA5F" w15:done="0"/>
  <w15:commentEx w15:paraId="2A9642BC" w15:done="0"/>
  <w15:commentEx w15:paraId="52B12D88" w15:done="0"/>
  <w15:commentEx w15:paraId="53913C97" w15:done="0"/>
  <w15:commentEx w15:paraId="5BFF067F" w15:done="0"/>
  <w15:commentEx w15:paraId="2576F024" w15:done="0"/>
  <w15:commentEx w15:paraId="2E0C69C5" w15:done="0"/>
  <w15:commentEx w15:paraId="6F397F07" w15:done="0"/>
  <w15:commentEx w15:paraId="3F8C5149" w15:done="0"/>
  <w15:commentEx w15:paraId="65B93076" w15:done="0"/>
  <w15:commentEx w15:paraId="125665E2" w15:done="0"/>
  <w15:commentEx w15:paraId="54ABBDD8" w15:done="0"/>
  <w15:commentEx w15:paraId="316BAD5F" w15:done="0"/>
  <w15:commentEx w15:paraId="32986917" w15:done="0"/>
  <w15:commentEx w15:paraId="2ECFB539" w15:done="0"/>
  <w15:commentEx w15:paraId="43D18D77" w15:done="0"/>
  <w15:commentEx w15:paraId="0E050E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78E7F" w16cex:dateUtc="2023-02-15T23:01:00Z"/>
  <w16cex:commentExtensible w16cex:durableId="294E3763" w16cex:dateUtc="2023-02-20T19:55:00Z"/>
  <w16cex:commentExtensible w16cex:durableId="2BD28291" w16cex:dateUtc="2023-02-21T19:00:00Z"/>
  <w16cex:commentExtensible w16cex:durableId="27979640" w16cex:dateUtc="2023-02-15T23:34:00Z"/>
  <w16cex:commentExtensible w16cex:durableId="1DDF3409" w16cex:dateUtc="2023-02-24T17:46:00Z"/>
  <w16cex:commentExtensible w16cex:durableId="27986EF5" w16cex:dateUtc="2023-02-16T14:59:00Z"/>
  <w16cex:commentExtensible w16cex:durableId="1D7459E7" w16cex:dateUtc="2023-02-24T17:47:00Z"/>
  <w16cex:commentExtensible w16cex:durableId="279873B7" w16cex:dateUtc="2023-02-16T15:19:00Z"/>
  <w16cex:commentExtensible w16cex:durableId="279873E8" w16cex:dateUtc="2023-02-16T15:20:00Z"/>
  <w16cex:commentExtensible w16cex:durableId="322562A4" w16cex:dateUtc="2023-02-24T17:48:00Z"/>
  <w16cex:commentExtensible w16cex:durableId="27988864" w16cex:dateUtc="2023-02-16T16:48:00Z"/>
  <w16cex:commentExtensible w16cex:durableId="27989285" w16cex:dateUtc="2023-02-16T17:31:00Z"/>
  <w16cex:commentExtensible w16cex:durableId="2798F297" w16cex:dateUtc="2023-02-17T00:20:00Z"/>
  <w16cex:commentExtensible w16cex:durableId="2798F5C2" w16cex:dateUtc="2023-02-17T00:20:00Z"/>
  <w16cex:commentExtensible w16cex:durableId="27987406" w16cex:dateUtc="2023-02-16T15:21:00Z"/>
  <w16cex:commentExtensible w16cex:durableId="27987449" w16cex:dateUtc="2023-02-16T15:22:00Z"/>
  <w16cex:commentExtensible w16cex:durableId="191D69BC" w16cex:dateUtc="2023-02-24T17:55:00Z"/>
  <w16cex:commentExtensible w16cex:durableId="2798A894" w16cex:dateUtc="2023-02-16T19:05:00Z"/>
  <w16cex:commentExtensible w16cex:durableId="27987590" w16cex:dateUtc="2023-02-16T15:27:00Z"/>
  <w16cex:commentExtensible w16cex:durableId="279875DB" w16cex:dateUtc="2023-02-16T15:28:00Z"/>
  <w16cex:commentExtensible w16cex:durableId="05B03006" w16cex:dateUtc="2023-02-16T17:38:00Z"/>
  <w16cex:commentExtensible w16cex:durableId="2716DBC5" w16cex:dateUtc="2023-02-16T17:39:00Z"/>
  <w16cex:commentExtensible w16cex:durableId="0BD50ADD" w16cex:dateUtc="2023-02-16T17:40:00Z"/>
  <w16cex:commentExtensible w16cex:durableId="3ED1E741" w16cex:dateUtc="2023-02-16T17:41:00Z"/>
  <w16cex:commentExtensible w16cex:durableId="046BF3E3" w16cex:dateUtc="2023-02-17T00:20:00Z"/>
  <w16cex:commentExtensible w16cex:durableId="51BEC5E2" w16cex:dateUtc="2023-02-16T17:42:00Z"/>
  <w16cex:commentExtensible w16cex:durableId="02438FD6" w16cex:dateUtc="2023-02-16T18:20:00Z"/>
  <w16cex:commentExtensible w16cex:durableId="7A71D1BB" w16cex:dateUtc="2023-02-16T18:27:00Z"/>
  <w16cex:commentExtensible w16cex:durableId="0E268967" w16cex:dateUtc="2023-02-17T00:25:00Z"/>
  <w16cex:commentExtensible w16cex:durableId="4DFD05A0" w16cex:dateUtc="2023-02-17T00:25:00Z"/>
  <w16cex:commentExtensible w16cex:durableId="036DF44C" w16cex:dateUtc="2023-02-16T18:31:00Z"/>
  <w16cex:commentExtensible w16cex:durableId="3233A0E8" w16cex:dateUtc="2023-02-16T18:30:00Z"/>
  <w16cex:commentExtensible w16cex:durableId="761C965F" w16cex:dateUtc="2023-02-16T18:35:00Z"/>
  <w16cex:commentExtensible w16cex:durableId="56DFF3C7" w16cex:dateUtc="2023-02-16T18:37:00Z"/>
  <w16cex:commentExtensible w16cex:durableId="24F5655E" w16cex:dateUtc="2023-02-17T00:27:00Z"/>
  <w16cex:commentExtensible w16cex:durableId="6A08DDC3" w16cex:dateUtc="2023-02-16T18:43:00Z"/>
  <w16cex:commentExtensible w16cex:durableId="5D565CBA" w16cex:dateUtc="2023-02-16T20:25:00Z"/>
  <w16cex:commentExtensible w16cex:durableId="50082C0F" w16cex:dateUtc="2023-02-17T00:34:00Z"/>
  <w16cex:commentExtensible w16cex:durableId="25DE2B09" w16cex:dateUtc="2023-02-16T20:27:00Z"/>
  <w16cex:commentExtensible w16cex:durableId="5C865586" w16cex:dateUtc="2023-02-17T00:35:00Z"/>
  <w16cex:commentExtensible w16cex:durableId="27FAF603" w16cex:dateUtc="2023-02-24T17:58:00Z"/>
  <w16cex:commentExtensible w16cex:durableId="2798CDD3" w16cex:dateUtc="2023-02-16T21:44:00Z"/>
  <w16cex:commentExtensible w16cex:durableId="480D2441" w16cex:dateUtc="2023-02-24T17:59:00Z"/>
  <w16cex:commentExtensible w16cex:durableId="16113568" w16cex:dateUtc="2023-02-16T23:25:00Z"/>
  <w16cex:commentExtensible w16cex:durableId="16B8EC4D" w16cex:dateUtc="2023-02-16T23:29:00Z"/>
  <w16cex:commentExtensible w16cex:durableId="00CF84E3" w16cex:dateUtc="2023-02-20T19:10:00Z"/>
  <w16cex:commentExtensible w16cex:durableId="27A22302" w16cex:dateUtc="2023-02-23T23:38:00Z"/>
  <w16cex:commentExtensible w16cex:durableId="2798D025" w16cex:dateUtc="2023-02-16T21:54:00Z"/>
  <w16cex:commentExtensible w16cex:durableId="2798CE54" w16cex:dateUtc="2023-02-16T21:46:00Z"/>
  <w16cex:commentExtensible w16cex:durableId="2798CE72" w16cex:dateUtc="2023-02-16T21:46:00Z"/>
  <w16cex:commentExtensible w16cex:durableId="5F2A8310" w16cex:dateUtc="2023-02-16T23:37:00Z"/>
  <w16cex:commentExtensible w16cex:durableId="2FA7CBB0" w16cex:dateUtc="2023-02-20T19:46:00Z"/>
  <w16cex:commentExtensible w16cex:durableId="26F581A4" w16cex:dateUtc="2023-02-20T19:48:00Z"/>
  <w16cex:commentExtensible w16cex:durableId="2798CE8B" w16cex:dateUtc="2023-02-16T21:47:00Z"/>
  <w16cex:commentExtensible w16cex:durableId="2798CE9E" w16cex:dateUtc="2023-02-16T21:47:00Z"/>
  <w16cex:commentExtensible w16cex:durableId="63DAE72E" w16cex:dateUtc="2023-02-16T23:41:00Z"/>
  <w16cex:commentExtensible w16cex:durableId="2798CEB5" w16cex:dateUtc="2023-02-16T21:48:00Z"/>
  <w16cex:commentExtensible w16cex:durableId="2798CED3" w16cex:dateUtc="2023-02-16T21:48:00Z"/>
  <w16cex:commentExtensible w16cex:durableId="2798CEDA" w16cex:dateUtc="2023-02-16T21:48:00Z"/>
  <w16cex:commentExtensible w16cex:durableId="4A92BA13" w16cex:dateUtc="2023-02-16T23:47:00Z"/>
  <w16cex:commentExtensible w16cex:durableId="057A8D8F" w16cex:dateUtc="2023-02-16T23:48:00Z"/>
  <w16cex:commentExtensible w16cex:durableId="440C1A21" w16cex:dateUtc="2023-02-16T23:48:00Z"/>
  <w16cex:commentExtensible w16cex:durableId="493C291F" w16cex:dateUtc="2023-02-16T23:52:00Z"/>
  <w16cex:commentExtensible w16cex:durableId="3A31A863" w16cex:dateUtc="2023-02-16T23:52:00Z"/>
  <w16cex:commentExtensible w16cex:durableId="4C0819BE" w16cex:dateUtc="2023-02-16T23:55:00Z"/>
  <w16cex:commentExtensible w16cex:durableId="343B18D2" w16cex:dateUtc="2023-02-16T23:56:00Z"/>
  <w16cex:commentExtensible w16cex:durableId="2798CF20" w16cex:dateUtc="2023-02-16T21:49:00Z"/>
  <w16cex:commentExtensible w16cex:durableId="599030D6" w16cex:dateUtc="2023-02-16T23:58:00Z"/>
  <w16cex:commentExtensible w16cex:durableId="5E38E533" w16cex:dateUtc="2023-02-16T23:59:00Z"/>
  <w16cex:commentExtensible w16cex:durableId="3495831D" w16cex:dateUtc="2023-02-17T00:01:00Z"/>
  <w16cex:commentExtensible w16cex:durableId="2798CF3D" w16cex:dateUtc="2023-02-16T21:50:00Z"/>
  <w16cex:commentExtensible w16cex:durableId="5A68ABFB" w16cex:dateUtc="2023-02-17T00:03:00Z"/>
  <w16cex:commentExtensible w16cex:durableId="2798CF59" w16cex:dateUtc="2023-02-16T21:50:00Z"/>
  <w16cex:commentExtensible w16cex:durableId="2798CF71" w16cex:dateUtc="2023-02-16T21:51:00Z"/>
  <w16cex:commentExtensible w16cex:durableId="2798CF88" w16cex:dateUtc="2023-02-16T21:51:00Z"/>
  <w16cex:commentExtensible w16cex:durableId="2798CF9A" w16cex:dateUtc="2023-02-16T21:51:00Z"/>
  <w16cex:commentExtensible w16cex:durableId="2798CFAC" w16cex:dateUtc="2023-02-16T21:52:00Z"/>
  <w16cex:commentExtensible w16cex:durableId="2798CFBA" w16cex:dateUtc="2023-02-16T21:52:00Z"/>
  <w16cex:commentExtensible w16cex:durableId="2798CFD5" w16cex:dateUtc="2023-02-16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75AF5" w16cid:durableId="27978E7F"/>
  <w16cid:commentId w16cid:paraId="3D693AC0" w16cid:durableId="294E3763"/>
  <w16cid:commentId w16cid:paraId="08FFB81D" w16cid:durableId="2BD28291"/>
  <w16cid:commentId w16cid:paraId="1FCBDA8B" w16cid:durableId="27979640"/>
  <w16cid:commentId w16cid:paraId="52B2507B" w16cid:durableId="1DDF3409"/>
  <w16cid:commentId w16cid:paraId="725AA399" w16cid:durableId="27986EF5"/>
  <w16cid:commentId w16cid:paraId="7CE4960A" w16cid:durableId="1D7459E7"/>
  <w16cid:commentId w16cid:paraId="60E1D927" w16cid:durableId="279873B7"/>
  <w16cid:commentId w16cid:paraId="4E34BC92" w16cid:durableId="279873E8"/>
  <w16cid:commentId w16cid:paraId="744FD4BB" w16cid:durableId="322562A4"/>
  <w16cid:commentId w16cid:paraId="4F444CA2" w16cid:durableId="27988864"/>
  <w16cid:commentId w16cid:paraId="3ADAF9B6" w16cid:durableId="27989285"/>
  <w16cid:commentId w16cid:paraId="32C46876" w16cid:durableId="2798F297"/>
  <w16cid:commentId w16cid:paraId="7F58B9FE" w16cid:durableId="2798F5C2"/>
  <w16cid:commentId w16cid:paraId="2ADF7B3D" w16cid:durableId="27987406"/>
  <w16cid:commentId w16cid:paraId="6CC20411" w16cid:durableId="27987449"/>
  <w16cid:commentId w16cid:paraId="17F80458" w16cid:durableId="191D69BC"/>
  <w16cid:commentId w16cid:paraId="21665D0C" w16cid:durableId="2798A894"/>
  <w16cid:commentId w16cid:paraId="7078F269" w16cid:durableId="27987590"/>
  <w16cid:commentId w16cid:paraId="246E7F61" w16cid:durableId="279875DB"/>
  <w16cid:commentId w16cid:paraId="3DA4DA6F" w16cid:durableId="05B03006"/>
  <w16cid:commentId w16cid:paraId="4EA0A681" w16cid:durableId="2716DBC5"/>
  <w16cid:commentId w16cid:paraId="382872D7" w16cid:durableId="0BD50ADD"/>
  <w16cid:commentId w16cid:paraId="56E21103" w16cid:durableId="3ED1E741"/>
  <w16cid:commentId w16cid:paraId="4669CBF4" w16cid:durableId="046BF3E3"/>
  <w16cid:commentId w16cid:paraId="3BA15F6F" w16cid:durableId="51BEC5E2"/>
  <w16cid:commentId w16cid:paraId="5CCBE763" w16cid:durableId="02438FD6"/>
  <w16cid:commentId w16cid:paraId="61E29786" w16cid:durableId="7A71D1BB"/>
  <w16cid:commentId w16cid:paraId="6A4F0957" w16cid:durableId="0E268967"/>
  <w16cid:commentId w16cid:paraId="0AE64223" w16cid:durableId="4DFD05A0"/>
  <w16cid:commentId w16cid:paraId="1687295F" w16cid:durableId="036DF44C"/>
  <w16cid:commentId w16cid:paraId="7F614937" w16cid:durableId="3233A0E8"/>
  <w16cid:commentId w16cid:paraId="1DD7B4BE" w16cid:durableId="761C965F"/>
  <w16cid:commentId w16cid:paraId="2A2B122E" w16cid:durableId="56DFF3C7"/>
  <w16cid:commentId w16cid:paraId="2E7AD6DD" w16cid:durableId="24F5655E"/>
  <w16cid:commentId w16cid:paraId="3ADDFA7A" w16cid:durableId="6A08DDC3"/>
  <w16cid:commentId w16cid:paraId="4CB829F5" w16cid:durableId="5D565CBA"/>
  <w16cid:commentId w16cid:paraId="6DCF835E" w16cid:durableId="50082C0F"/>
  <w16cid:commentId w16cid:paraId="049F4273" w16cid:durableId="25DE2B09"/>
  <w16cid:commentId w16cid:paraId="307179F4" w16cid:durableId="5C865586"/>
  <w16cid:commentId w16cid:paraId="7F53F21E" w16cid:durableId="27FAF603"/>
  <w16cid:commentId w16cid:paraId="6E87A276" w16cid:durableId="2798CDD3"/>
  <w16cid:commentId w16cid:paraId="22A9D054" w16cid:durableId="480D2441"/>
  <w16cid:commentId w16cid:paraId="3A078448" w16cid:durableId="16113568"/>
  <w16cid:commentId w16cid:paraId="019E8BCE" w16cid:durableId="16B8EC4D"/>
  <w16cid:commentId w16cid:paraId="649E4A6D" w16cid:durableId="00CF84E3"/>
  <w16cid:commentId w16cid:paraId="07042CC4" w16cid:durableId="27A22302"/>
  <w16cid:commentId w16cid:paraId="72E505D8" w16cid:durableId="2798D025"/>
  <w16cid:commentId w16cid:paraId="713B62C4" w16cid:durableId="2798CE54"/>
  <w16cid:commentId w16cid:paraId="03544A73" w16cid:durableId="2798CE72"/>
  <w16cid:commentId w16cid:paraId="2B1F750A" w16cid:durableId="5F2A8310"/>
  <w16cid:commentId w16cid:paraId="57C1FE61" w16cid:durableId="2FA7CBB0"/>
  <w16cid:commentId w16cid:paraId="585C04FB" w16cid:durableId="26F581A4"/>
  <w16cid:commentId w16cid:paraId="790027B4" w16cid:durableId="2798CE8B"/>
  <w16cid:commentId w16cid:paraId="66F59A7F" w16cid:durableId="2798CE9E"/>
  <w16cid:commentId w16cid:paraId="097074A4" w16cid:durableId="63DAE72E"/>
  <w16cid:commentId w16cid:paraId="47B68D17" w16cid:durableId="2798CEB5"/>
  <w16cid:commentId w16cid:paraId="4C7B4923" w16cid:durableId="2798CED3"/>
  <w16cid:commentId w16cid:paraId="4FD2766A" w16cid:durableId="2798CEDA"/>
  <w16cid:commentId w16cid:paraId="1D8666FF" w16cid:durableId="4A92BA13"/>
  <w16cid:commentId w16cid:paraId="27A9149C" w16cid:durableId="057A8D8F"/>
  <w16cid:commentId w16cid:paraId="2C0132FD" w16cid:durableId="440C1A21"/>
  <w16cid:commentId w16cid:paraId="3587CA5F" w16cid:durableId="493C291F"/>
  <w16cid:commentId w16cid:paraId="2A9642BC" w16cid:durableId="3A31A863"/>
  <w16cid:commentId w16cid:paraId="52B12D88" w16cid:durableId="4C0819BE"/>
  <w16cid:commentId w16cid:paraId="53913C97" w16cid:durableId="343B18D2"/>
  <w16cid:commentId w16cid:paraId="5BFF067F" w16cid:durableId="2798CF20"/>
  <w16cid:commentId w16cid:paraId="2576F024" w16cid:durableId="599030D6"/>
  <w16cid:commentId w16cid:paraId="2E0C69C5" w16cid:durableId="5E38E533"/>
  <w16cid:commentId w16cid:paraId="6F397F07" w16cid:durableId="3495831D"/>
  <w16cid:commentId w16cid:paraId="3F8C5149" w16cid:durableId="2798CF3D"/>
  <w16cid:commentId w16cid:paraId="65B93076" w16cid:durableId="5A68ABFB"/>
  <w16cid:commentId w16cid:paraId="125665E2" w16cid:durableId="2798CF59"/>
  <w16cid:commentId w16cid:paraId="54ABBDD8" w16cid:durableId="2798CF71"/>
  <w16cid:commentId w16cid:paraId="316BAD5F" w16cid:durableId="2798CF88"/>
  <w16cid:commentId w16cid:paraId="32986917" w16cid:durableId="2798CF9A"/>
  <w16cid:commentId w16cid:paraId="2ECFB539" w16cid:durableId="2798CFAC"/>
  <w16cid:commentId w16cid:paraId="43D18D77" w16cid:durableId="2798CFBA"/>
  <w16cid:commentId w16cid:paraId="0E050E37" w16cid:durableId="2798CF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FDA5D" w14:textId="77777777" w:rsidR="009F3741" w:rsidRDefault="009F3741">
      <w:r>
        <w:separator/>
      </w:r>
    </w:p>
  </w:endnote>
  <w:endnote w:type="continuationSeparator" w:id="0">
    <w:p w14:paraId="066E605D" w14:textId="77777777" w:rsidR="009F3741" w:rsidRDefault="009F3741">
      <w:r>
        <w:continuationSeparator/>
      </w:r>
    </w:p>
  </w:endnote>
  <w:endnote w:type="continuationNotice" w:id="1">
    <w:p w14:paraId="0F3DAD02" w14:textId="77777777" w:rsidR="009F3741" w:rsidRDefault="009F37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edium">
    <w:altName w:val="Century Goth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1985"/>
      <w:gridCol w:w="3883"/>
      <w:gridCol w:w="978"/>
      <w:gridCol w:w="979"/>
    </w:tblGrid>
    <w:tr w:rsidR="00101F89" w:rsidRPr="00D676A1" w14:paraId="05EA35FE" w14:textId="77777777" w:rsidTr="00F64FA1">
      <w:trPr>
        <w:cantSplit/>
        <w:trHeight w:hRule="exact" w:val="737"/>
        <w:jc w:val="center"/>
      </w:trPr>
      <w:tc>
        <w:tcPr>
          <w:tcW w:w="2835" w:type="dxa"/>
          <w:vMerge w:val="restart"/>
        </w:tcPr>
        <w:p w14:paraId="05EA35FB" w14:textId="52952C74" w:rsidR="00101F89" w:rsidRDefault="003234B8">
          <w:pPr>
            <w:pStyle w:val="Footer"/>
            <w:spacing w:before="180" w:after="120"/>
            <w:jc w:val="center"/>
          </w:pPr>
          <w:r>
            <w:rPr>
              <w:noProof/>
            </w:rPr>
            <mc:AlternateContent>
              <mc:Choice Requires="wps">
                <w:drawing>
                  <wp:anchor distT="0" distB="0" distL="114300" distR="114300" simplePos="0" relativeHeight="251659265" behindDoc="0" locked="0" layoutInCell="0" allowOverlap="1" wp14:anchorId="3FD7446B" wp14:editId="1827B9E3">
                    <wp:simplePos x="0" y="0"/>
                    <wp:positionH relativeFrom="page">
                      <wp:posOffset>0</wp:posOffset>
                    </wp:positionH>
                    <wp:positionV relativeFrom="page">
                      <wp:posOffset>9615170</wp:posOffset>
                    </wp:positionV>
                    <wp:extent cx="7772400" cy="252095"/>
                    <wp:effectExtent l="0" t="0" r="0" b="14605"/>
                    <wp:wrapNone/>
                    <wp:docPr id="4" name="MSIPCM05d64166ad8d487d75b42e88" descr="{&quot;HashCode&quot;:12353886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7A6D29" w14:textId="6570164B" w:rsidR="003234B8" w:rsidRPr="003234B8" w:rsidRDefault="003234B8" w:rsidP="003234B8">
                                <w:pPr>
                                  <w:jc w:val="center"/>
                                  <w:rPr>
                                    <w:rFonts w:cs="Arial"/>
                                    <w:color w:val="626469"/>
                                    <w:sz w:val="12"/>
                                  </w:rPr>
                                </w:pPr>
                                <w:r w:rsidRPr="003234B8">
                                  <w:rPr>
                                    <w:rFonts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FD7446B" id="_x0000_t202" coordsize="21600,21600" o:spt="202" path="m,l,21600r21600,l21600,xe">
                    <v:stroke joinstyle="miter"/>
                    <v:path gradientshapeok="t" o:connecttype="rect"/>
                  </v:shapetype>
                  <v:shape id="MSIPCM05d64166ad8d487d75b42e88" o:spid="_x0000_s1026" type="#_x0000_t202" alt="{&quot;HashCode&quot;:1235388660,&quot;Height&quot;:792.0,&quot;Width&quot;:612.0,&quot;Placement&quot;:&quot;Footer&quot;,&quot;Index&quot;:&quot;Primary&quot;,&quot;Section&quot;:1,&quot;Top&quot;:0.0,&quot;Left&quot;:0.0}" style="position:absolute;left:0;text-align:left;margin-left:0;margin-top:757.1pt;width:612pt;height:19.85pt;z-index:251659265;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" o:allowincell="f" filled="f" stroked="f" strokeweight=".5pt">
                    <v:fill o:detectmouseclick="t"/>
                    <v:textbox inset=",0,,0">
                      <w:txbxContent>
                        <w:p w14:paraId="447A6D29" w14:textId="6570164B" w:rsidR="003234B8" w:rsidRPr="003234B8" w:rsidRDefault="003234B8" w:rsidP="003234B8">
                          <w:pPr>
                            <w:jc w:val="center"/>
                            <w:rPr>
                              <w:rFonts w:cs="Arial"/>
                              <w:color w:val="626469"/>
                              <w:sz w:val="12"/>
                            </w:rPr>
                          </w:pPr>
                          <w:r w:rsidRPr="003234B8">
                            <w:rPr>
                              <w:rFonts w:cs="Arial"/>
                              <w:color w:val="626469"/>
                              <w:sz w:val="12"/>
                            </w:rPr>
                            <w:t>Internal</w:t>
                          </w:r>
                        </w:p>
                      </w:txbxContent>
                    </v:textbox>
                    <w10:wrap anchorx="page" anchory="page"/>
                  </v:shape>
                </w:pict>
              </mc:Fallback>
            </mc:AlternateContent>
          </w:r>
          <w:r w:rsidR="00101F89">
            <w:rPr>
              <w:noProof/>
            </w:rPr>
            <mc:AlternateContent>
              <mc:Choice Requires="wps">
                <w:drawing>
                  <wp:anchor distT="0" distB="0" distL="114300" distR="114300" simplePos="0" relativeHeight="251658241" behindDoc="0" locked="0" layoutInCell="0" allowOverlap="1" wp14:anchorId="68B89AE2" wp14:editId="7C61EAF0">
                    <wp:simplePos x="0" y="0"/>
                    <wp:positionH relativeFrom="page">
                      <wp:posOffset>0</wp:posOffset>
                    </wp:positionH>
                    <wp:positionV relativeFrom="page">
                      <wp:posOffset>9615805</wp:posOffset>
                    </wp:positionV>
                    <wp:extent cx="7772400" cy="252095"/>
                    <wp:effectExtent l="0" t="0" r="0" b="14605"/>
                    <wp:wrapNone/>
                    <wp:docPr id="1" name="Text Box 1" descr="{&quot;HashCode&quot;:40104890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395D7E" w14:textId="0CB6C994" w:rsidR="00101F89" w:rsidRPr="00225ADF" w:rsidRDefault="00225ADF" w:rsidP="00225ADF">
                                <w:pPr>
                                  <w:jc w:val="center"/>
                                  <w:rPr>
                                    <w:rFonts w:cs="Arial"/>
                                    <w:color w:val="626469"/>
                                    <w:sz w:val="12"/>
                                  </w:rPr>
                                </w:pPr>
                                <w:r w:rsidRPr="00225ADF">
                                  <w:rPr>
                                    <w:rFonts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 w14:anchorId="68B89AE2" id="Text Box 1" o:spid="_x0000_s1027" type="#_x0000_t202" alt="{&quot;HashCode&quot;:401048902,&quot;Height&quot;:792.0,&quot;Width&quot;:612.0,&quot;Placement&quot;:&quot;Footer&quot;,&quot;Index&quot;:&quot;Primary&quot;,&quot;Section&quot;:1,&quot;Top&quot;:0.0,&quot;Left&quot;:0.0}" style="position:absolute;left:0;text-align:left;margin-left:0;margin-top:757.15pt;width:612pt;height:19.85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" o:allowincell="f" filled="f" stroked="f" strokeweight=".5pt">
                    <v:textbox inset=",0,,0">
                      <w:txbxContent>
                        <w:p w14:paraId="60395D7E" w14:textId="0CB6C994" w:rsidR="00101F89" w:rsidRPr="00225ADF" w:rsidRDefault="00225ADF" w:rsidP="00225ADF">
                          <w:pPr>
                            <w:jc w:val="center"/>
                            <w:rPr>
                              <w:rFonts w:cs="Arial"/>
                              <w:color w:val="626469"/>
                              <w:sz w:val="12"/>
                            </w:rPr>
                          </w:pPr>
                          <w:r w:rsidRPr="00225ADF">
                            <w:rPr>
                              <w:rFonts w:cs="Arial"/>
                              <w:color w:val="626469"/>
                              <w:sz w:val="12"/>
                            </w:rPr>
                            <w:t>Internal</w:t>
                          </w:r>
                        </w:p>
                      </w:txbxContent>
                    </v:textbox>
                    <w10:wrap anchorx="page" anchory="page"/>
                  </v:shape>
                </w:pict>
              </mc:Fallback>
            </mc:AlternateContent>
          </w:r>
          <w:r w:rsidR="00101F89" w:rsidRPr="006C0C69">
            <w:rPr>
              <w:noProof/>
            </w:rPr>
            <w:drawing>
              <wp:anchor distT="0" distB="0" distL="114300" distR="114300" simplePos="0" relativeHeight="251658240" behindDoc="1" locked="0" layoutInCell="0" allowOverlap="1" wp14:anchorId="05EA360B" wp14:editId="117A18FF">
                <wp:simplePos x="0" y="0"/>
                <wp:positionH relativeFrom="column">
                  <wp:posOffset>34925</wp:posOffset>
                </wp:positionH>
                <wp:positionV relativeFrom="paragraph">
                  <wp:posOffset>187960</wp:posOffset>
                </wp:positionV>
                <wp:extent cx="1619250" cy="476250"/>
                <wp:effectExtent l="0" t="0" r="0" b="0"/>
                <wp:wrapThrough wrapText="bothSides">
                  <wp:wrapPolygon edited="0">
                    <wp:start x="0" y="0"/>
                    <wp:lineTo x="0" y="12096"/>
                    <wp:lineTo x="4828" y="13824"/>
                    <wp:lineTo x="4828" y="20736"/>
                    <wp:lineTo x="7624" y="20736"/>
                    <wp:lineTo x="20584" y="19872"/>
                    <wp:lineTo x="21346" y="13824"/>
                    <wp:lineTo x="19313" y="13824"/>
                    <wp:lineTo x="21346" y="6048"/>
                    <wp:lineTo x="21346" y="2592"/>
                    <wp:lineTo x="16772" y="0"/>
                    <wp:lineTo x="0" y="0"/>
                  </wp:wrapPolygon>
                </wp:wrapThrough>
                <wp:docPr id="3" name="Picture 3" descr="Logo_SE_Green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E_Green_A4"/>
                        <pic:cNvPicPr>
                          <a:picLocks noChangeAspect="1" noChangeArrowheads="1"/>
                        </pic:cNvPicPr>
                      </pic:nvPicPr>
                      <pic:blipFill>
                        <a:blip r:embed="rId1" cstate="print"/>
                        <a:srcRect/>
                        <a:stretch>
                          <a:fillRect/>
                        </a:stretch>
                      </pic:blipFill>
                      <pic:spPr bwMode="auto">
                        <a:xfrm>
                          <a:off x="0" y="0"/>
                          <a:ext cx="1619250" cy="476250"/>
                        </a:xfrm>
                        <a:prstGeom prst="rect">
                          <a:avLst/>
                        </a:prstGeom>
                        <a:noFill/>
                        <a:ln w="9525">
                          <a:noFill/>
                          <a:miter lim="800000"/>
                          <a:headEnd/>
                          <a:tailEnd/>
                        </a:ln>
                      </pic:spPr>
                    </pic:pic>
                  </a:graphicData>
                </a:graphic>
              </wp:anchor>
            </w:drawing>
          </w:r>
        </w:p>
      </w:tc>
      <w:tc>
        <w:tcPr>
          <w:tcW w:w="7825" w:type="dxa"/>
          <w:gridSpan w:val="4"/>
        </w:tcPr>
        <w:p w14:paraId="05EA35FC" w14:textId="04B7741C" w:rsidR="00101F89" w:rsidRPr="009016F6" w:rsidRDefault="00101F89">
          <w:pPr>
            <w:pStyle w:val="EnglishTitle"/>
          </w:pPr>
          <w:bookmarkStart w:id="175" w:name="SgEnglishTitleP2"/>
          <w:r>
            <w:t>EST EQUIPMENT SPECIFICATIONS</w:t>
          </w:r>
          <w:bookmarkEnd w:id="175"/>
        </w:p>
        <w:p w14:paraId="05EA35FD" w14:textId="442E1CB4" w:rsidR="00101F89" w:rsidRPr="00E4797D" w:rsidRDefault="00101F89" w:rsidP="002562D7">
          <w:pPr>
            <w:pStyle w:val="TitreLocal"/>
          </w:pPr>
          <w:bookmarkStart w:id="176" w:name="SgLocalTitleP2"/>
          <w:r w:rsidRPr="00E4797D">
            <w:t xml:space="preserve">Project </w:t>
          </w:r>
          <w:bookmarkEnd w:id="176"/>
          <w:r>
            <w:rPr>
              <w:b/>
            </w:rPr>
            <w:t>New CAFI</w:t>
          </w:r>
        </w:p>
      </w:tc>
    </w:tr>
    <w:tr w:rsidR="00101F89" w14:paraId="05EA3606" w14:textId="77777777" w:rsidTr="00F64FA1">
      <w:trPr>
        <w:cantSplit/>
        <w:trHeight w:hRule="exact" w:val="624"/>
        <w:jc w:val="center"/>
      </w:trPr>
      <w:tc>
        <w:tcPr>
          <w:tcW w:w="2835" w:type="dxa"/>
          <w:vMerge/>
        </w:tcPr>
        <w:p w14:paraId="05EA35FF" w14:textId="77777777" w:rsidR="00101F89" w:rsidRPr="00D676A1" w:rsidRDefault="00101F89">
          <w:pPr>
            <w:pStyle w:val="Footer"/>
          </w:pPr>
        </w:p>
      </w:tc>
      <w:tc>
        <w:tcPr>
          <w:tcW w:w="5868" w:type="dxa"/>
          <w:gridSpan w:val="2"/>
        </w:tcPr>
        <w:p w14:paraId="05EA3600" w14:textId="77777777" w:rsidR="00101F89" w:rsidRPr="009016F6" w:rsidRDefault="00101F89">
          <w:pPr>
            <w:pStyle w:val="Legende"/>
          </w:pPr>
          <w:r w:rsidRPr="009016F6">
            <w:t>Number:</w:t>
          </w:r>
        </w:p>
        <w:p w14:paraId="05EA3601" w14:textId="07EEE635" w:rsidR="00101F89" w:rsidRPr="009016F6" w:rsidRDefault="00D10863">
          <w:pPr>
            <w:pStyle w:val="Code"/>
          </w:pPr>
          <w:bookmarkStart w:id="177" w:name="SgNumberP2"/>
          <w:bookmarkEnd w:id="177"/>
          <w:r w:rsidRPr="00D10863">
            <w:rPr>
              <w:color w:val="FF0000"/>
            </w:rPr>
            <w:t>PKR53566</w:t>
          </w:r>
          <w:r w:rsidR="003A0625">
            <w:rPr>
              <w:color w:val="FF0000"/>
            </w:rPr>
            <w:t>02</w:t>
          </w:r>
        </w:p>
      </w:tc>
      <w:tc>
        <w:tcPr>
          <w:tcW w:w="978" w:type="dxa"/>
        </w:tcPr>
        <w:p w14:paraId="05EA3602" w14:textId="484E42B3" w:rsidR="00101F89" w:rsidRPr="009016F6" w:rsidRDefault="00101F89">
          <w:pPr>
            <w:pStyle w:val="Legende"/>
          </w:pPr>
          <w:r w:rsidRPr="009016F6">
            <w:t>Revision:</w:t>
          </w:r>
        </w:p>
        <w:p w14:paraId="5D900BF8" w14:textId="41863A53" w:rsidR="00101F89" w:rsidRDefault="006A3F71" w:rsidP="00D6256F">
          <w:pPr>
            <w:pStyle w:val="Code"/>
          </w:pPr>
          <w:r>
            <w:t>P</w:t>
          </w:r>
          <w:r w:rsidR="00282783">
            <w:t>1</w:t>
          </w:r>
        </w:p>
        <w:p w14:paraId="05EA3603" w14:textId="29EF54AC" w:rsidR="00025707" w:rsidRPr="00E4797D" w:rsidRDefault="00025707" w:rsidP="00D6256F">
          <w:pPr>
            <w:pStyle w:val="Code"/>
          </w:pPr>
        </w:p>
      </w:tc>
      <w:tc>
        <w:tcPr>
          <w:tcW w:w="978" w:type="dxa"/>
        </w:tcPr>
        <w:p w14:paraId="05EA3604" w14:textId="77777777" w:rsidR="00101F89" w:rsidRPr="009016F6" w:rsidRDefault="00101F89">
          <w:pPr>
            <w:pStyle w:val="Legende"/>
          </w:pPr>
          <w:r w:rsidRPr="009016F6">
            <w:t>Sheet:</w:t>
          </w:r>
        </w:p>
        <w:p w14:paraId="05EA3605" w14:textId="58EB4BF0" w:rsidR="00101F89" w:rsidRPr="009016F6" w:rsidRDefault="00101F89">
          <w:pPr>
            <w:pStyle w:val="Pagination"/>
          </w:pPr>
          <w:r w:rsidRPr="009016F6">
            <w:rPr>
              <w:rStyle w:val="PageNumber"/>
            </w:rPr>
            <w:fldChar w:fldCharType="begin"/>
          </w:r>
          <w:r w:rsidRPr="009016F6">
            <w:rPr>
              <w:rStyle w:val="PageNumber"/>
            </w:rPr>
            <w:instrText xml:space="preserve"> PAGE </w:instrText>
          </w:r>
          <w:r w:rsidRPr="009016F6">
            <w:rPr>
              <w:rStyle w:val="PageNumber"/>
            </w:rPr>
            <w:fldChar w:fldCharType="separate"/>
          </w:r>
          <w:r>
            <w:rPr>
              <w:rStyle w:val="PageNumber"/>
              <w:noProof/>
            </w:rPr>
            <w:t>26</w:t>
          </w:r>
          <w:r w:rsidRPr="009016F6">
            <w:rPr>
              <w:rStyle w:val="PageNumber"/>
            </w:rPr>
            <w:fldChar w:fldCharType="end"/>
          </w:r>
          <w:r w:rsidRPr="009016F6">
            <w:t>/</w:t>
          </w:r>
          <w:r w:rsidRPr="009016F6">
            <w:rPr>
              <w:rStyle w:val="PageNumber"/>
            </w:rPr>
            <w:fldChar w:fldCharType="begin"/>
          </w:r>
          <w:r w:rsidRPr="009016F6">
            <w:rPr>
              <w:rStyle w:val="PageNumber"/>
            </w:rPr>
            <w:instrText xml:space="preserve"> NUMPAGES </w:instrText>
          </w:r>
          <w:r w:rsidRPr="009016F6">
            <w:rPr>
              <w:rStyle w:val="PageNumber"/>
            </w:rPr>
            <w:fldChar w:fldCharType="separate"/>
          </w:r>
          <w:r>
            <w:rPr>
              <w:rStyle w:val="PageNumber"/>
              <w:noProof/>
            </w:rPr>
            <w:t>34</w:t>
          </w:r>
          <w:r w:rsidRPr="009016F6">
            <w:rPr>
              <w:rStyle w:val="PageNumber"/>
            </w:rPr>
            <w:fldChar w:fldCharType="end"/>
          </w:r>
        </w:p>
      </w:tc>
    </w:tr>
    <w:tr w:rsidR="00101F89" w14:paraId="05EA3609" w14:textId="77777777" w:rsidTr="00F64FA1">
      <w:trPr>
        <w:cantSplit/>
        <w:trHeight w:val="454"/>
        <w:jc w:val="center"/>
      </w:trPr>
      <w:tc>
        <w:tcPr>
          <w:tcW w:w="4820" w:type="dxa"/>
          <w:gridSpan w:val="2"/>
        </w:tcPr>
        <w:p w14:paraId="05EA3607" w14:textId="77777777" w:rsidR="00101F89" w:rsidRPr="009016F6" w:rsidRDefault="00101F89">
          <w:pPr>
            <w:pStyle w:val="Copyright"/>
          </w:pPr>
          <w:r w:rsidRPr="009016F6">
            <w:t xml:space="preserve">All information </w:t>
          </w:r>
          <w:r w:rsidRPr="009016F6">
            <w:rPr>
              <w:snapToGrid w:val="0"/>
              <w:color w:val="000000"/>
              <w:lang w:eastAsia="fr-FR"/>
            </w:rPr>
            <w:t xml:space="preserve">and data </w:t>
          </w:r>
          <w:r w:rsidRPr="009016F6">
            <w:t>contained in this document are the exclusive property of Schneider Electric Industries SAS and may neither be used nor disclosed without its prior written consent</w:t>
          </w:r>
        </w:p>
      </w:tc>
      <w:tc>
        <w:tcPr>
          <w:tcW w:w="5839" w:type="dxa"/>
          <w:gridSpan w:val="3"/>
        </w:tcPr>
        <w:p w14:paraId="05EA3608" w14:textId="77777777" w:rsidR="00101F89" w:rsidRPr="009016F6" w:rsidRDefault="00101F89">
          <w:pPr>
            <w:pStyle w:val="Legende"/>
          </w:pPr>
          <w:r w:rsidRPr="009016F6">
            <w:t>State:</w:t>
          </w:r>
          <w:r>
            <w:t xml:space="preserve"> </w:t>
          </w:r>
        </w:p>
      </w:tc>
    </w:tr>
  </w:tbl>
  <w:p w14:paraId="05EA360A" w14:textId="77777777" w:rsidR="00101F89" w:rsidRDefault="00101F89">
    <w:pPr>
      <w:pStyle w:val="Footer"/>
      <w:rPr>
        <w:sz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9D88" w14:textId="77777777" w:rsidR="009F3741" w:rsidRDefault="009F3741">
      <w:r>
        <w:separator/>
      </w:r>
    </w:p>
  </w:footnote>
  <w:footnote w:type="continuationSeparator" w:id="0">
    <w:p w14:paraId="09AC710F" w14:textId="77777777" w:rsidR="009F3741" w:rsidRDefault="009F3741">
      <w:r>
        <w:continuationSeparator/>
      </w:r>
    </w:p>
  </w:footnote>
  <w:footnote w:type="continuationNotice" w:id="1">
    <w:p w14:paraId="6086BFCF" w14:textId="77777777" w:rsidR="009F3741" w:rsidRDefault="009F37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50"/>
      <w:gridCol w:w="3550"/>
      <w:gridCol w:w="3550"/>
    </w:tblGrid>
    <w:tr w:rsidR="3656AA0E" w14:paraId="07F352BD" w14:textId="77777777" w:rsidTr="3656AA0E">
      <w:trPr>
        <w:trHeight w:val="300"/>
      </w:trPr>
      <w:tc>
        <w:tcPr>
          <w:tcW w:w="3550" w:type="dxa"/>
        </w:tcPr>
        <w:p w14:paraId="54925015" w14:textId="40905F28" w:rsidR="3656AA0E" w:rsidRDefault="3656AA0E" w:rsidP="3656AA0E">
          <w:pPr>
            <w:pStyle w:val="Header"/>
            <w:ind w:left="-115"/>
          </w:pPr>
        </w:p>
      </w:tc>
      <w:tc>
        <w:tcPr>
          <w:tcW w:w="3550" w:type="dxa"/>
        </w:tcPr>
        <w:p w14:paraId="4654EEB4" w14:textId="118AEF17" w:rsidR="3656AA0E" w:rsidRDefault="3656AA0E" w:rsidP="3656AA0E">
          <w:pPr>
            <w:pStyle w:val="Header"/>
            <w:jc w:val="center"/>
          </w:pPr>
        </w:p>
      </w:tc>
      <w:tc>
        <w:tcPr>
          <w:tcW w:w="3550" w:type="dxa"/>
        </w:tcPr>
        <w:p w14:paraId="4FF50DFF" w14:textId="35C5200C" w:rsidR="3656AA0E" w:rsidRDefault="3656AA0E" w:rsidP="3656AA0E">
          <w:pPr>
            <w:pStyle w:val="Header"/>
            <w:ind w:right="-115"/>
            <w:jc w:val="right"/>
          </w:pPr>
        </w:p>
      </w:tc>
    </w:tr>
  </w:tbl>
  <w:p w14:paraId="3784C130" w14:textId="7954F7B6" w:rsidR="3656AA0E" w:rsidRDefault="3656AA0E" w:rsidP="3656A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CD408A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A7A02930"/>
    <w:lvl w:ilvl="0">
      <w:start w:val="1"/>
      <w:numFmt w:val="decimal"/>
      <w:pStyle w:val="Heading1"/>
      <w:lvlText w:val="%1."/>
      <w:legacy w:legacy="1" w:legacySpace="144" w:legacyIndent="0"/>
      <w:lvlJc w:val="left"/>
    </w:lvl>
    <w:lvl w:ilvl="1">
      <w:start w:val="1"/>
      <w:numFmt w:val="decimal"/>
      <w:lvlText w:val="%1.%2"/>
      <w:legacy w:legacy="1" w:legacySpace="144" w:legacyIndent="0"/>
      <w:lvlJc w:val="left"/>
      <w:rPr>
        <w:b/>
        <w:sz w:val="28"/>
        <w:szCs w:val="28"/>
      </w:rPr>
    </w:lvl>
    <w:lvl w:ilvl="2">
      <w:start w:val="1"/>
      <w:numFmt w:val="decimal"/>
      <w:lvlText w:val="%1.%2.%3"/>
      <w:legacy w:legacy="1" w:legacySpace="144" w:legacyIndent="0"/>
      <w:lvlJc w:val="left"/>
      <w:rPr>
        <w:strike/>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0101E66"/>
    <w:multiLevelType w:val="hybridMultilevel"/>
    <w:tmpl w:val="E0C4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F2603C"/>
    <w:multiLevelType w:val="hybridMultilevel"/>
    <w:tmpl w:val="6FE892F8"/>
    <w:lvl w:ilvl="0" w:tplc="98F2196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260962"/>
    <w:multiLevelType w:val="singleLevel"/>
    <w:tmpl w:val="B4C45E3A"/>
    <w:lvl w:ilvl="0">
      <w:start w:val="1"/>
      <w:numFmt w:val="bullet"/>
      <w:pStyle w:val="quadratinnoir"/>
      <w:lvlText w:val=""/>
      <w:lvlJc w:val="left"/>
      <w:pPr>
        <w:tabs>
          <w:tab w:val="num" w:pos="4556"/>
        </w:tabs>
        <w:ind w:left="4479" w:hanging="283"/>
      </w:pPr>
      <w:rPr>
        <w:rFonts w:ascii="Wingdings" w:hAnsi="Wingdings" w:hint="default"/>
      </w:rPr>
    </w:lvl>
  </w:abstractNum>
  <w:abstractNum w:abstractNumId="5" w15:restartNumberingAfterBreak="0">
    <w:nsid w:val="0FE90D5F"/>
    <w:multiLevelType w:val="hybridMultilevel"/>
    <w:tmpl w:val="6312323E"/>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127244FC"/>
    <w:multiLevelType w:val="hybridMultilevel"/>
    <w:tmpl w:val="79B2FCB4"/>
    <w:lvl w:ilvl="0" w:tplc="98F2196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18324C"/>
    <w:multiLevelType w:val="hybridMultilevel"/>
    <w:tmpl w:val="8A9C1A54"/>
    <w:lvl w:ilvl="0" w:tplc="FC08427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11DED"/>
    <w:multiLevelType w:val="hybridMultilevel"/>
    <w:tmpl w:val="50065078"/>
    <w:lvl w:ilvl="0" w:tplc="98F2196C">
      <w:start w:val="1"/>
      <w:numFmt w:val="bullet"/>
      <w:lvlText w:val=""/>
      <w:lvlJc w:val="left"/>
      <w:pPr>
        <w:ind w:left="1428" w:hanging="360"/>
      </w:pPr>
      <w:rPr>
        <w:rFonts w:ascii="Wingdings" w:hAnsi="Wingdings"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1E322DEF"/>
    <w:multiLevelType w:val="hybridMultilevel"/>
    <w:tmpl w:val="2E1A1CB4"/>
    <w:lvl w:ilvl="0" w:tplc="012C435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35B0A7B"/>
    <w:multiLevelType w:val="hybridMultilevel"/>
    <w:tmpl w:val="9A1480B6"/>
    <w:lvl w:ilvl="0" w:tplc="4AA8878E">
      <w:start w:val="1"/>
      <w:numFmt w:val="bullet"/>
      <w:lvlText w:val=""/>
      <w:lvlJc w:val="left"/>
      <w:pPr>
        <w:ind w:left="1428" w:hanging="360"/>
      </w:pPr>
      <w:rPr>
        <w:rFonts w:ascii="Symbol" w:hAnsi="Symbol" w:hint="default"/>
        <w:sz w:val="22"/>
        <w:szCs w:val="22"/>
      </w:rPr>
    </w:lvl>
    <w:lvl w:ilvl="1" w:tplc="04090005">
      <w:start w:val="1"/>
      <w:numFmt w:val="bullet"/>
      <w:lvlText w:val=""/>
      <w:lvlJc w:val="left"/>
      <w:pPr>
        <w:ind w:left="2148" w:hanging="360"/>
      </w:pPr>
      <w:rPr>
        <w:rFonts w:ascii="Wingdings" w:hAnsi="Wingding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26247ECB"/>
    <w:multiLevelType w:val="hybridMultilevel"/>
    <w:tmpl w:val="E6F01EE2"/>
    <w:lvl w:ilvl="0" w:tplc="04090001">
      <w:start w:val="1"/>
      <w:numFmt w:val="bullet"/>
      <w:lvlText w:val=""/>
      <w:lvlJc w:val="left"/>
      <w:pPr>
        <w:tabs>
          <w:tab w:val="num" w:pos="1068"/>
        </w:tabs>
        <w:ind w:left="1068" w:hanging="360"/>
      </w:pPr>
      <w:rPr>
        <w:rFonts w:ascii="Symbol" w:hAnsi="Symbol" w:hint="default"/>
      </w:rPr>
    </w:lvl>
    <w:lvl w:ilvl="1" w:tplc="8A2ACED8" w:tentative="1">
      <w:start w:val="1"/>
      <w:numFmt w:val="bullet"/>
      <w:lvlText w:val="o"/>
      <w:lvlJc w:val="left"/>
      <w:pPr>
        <w:tabs>
          <w:tab w:val="num" w:pos="1788"/>
        </w:tabs>
        <w:ind w:left="1788" w:hanging="360"/>
      </w:pPr>
      <w:rPr>
        <w:rFonts w:ascii="Courier New" w:hAnsi="Courier New" w:cs="Courier New" w:hint="default"/>
      </w:rPr>
    </w:lvl>
    <w:lvl w:ilvl="2" w:tplc="E3D4EE66" w:tentative="1">
      <w:start w:val="1"/>
      <w:numFmt w:val="bullet"/>
      <w:lvlText w:val=""/>
      <w:lvlJc w:val="left"/>
      <w:pPr>
        <w:tabs>
          <w:tab w:val="num" w:pos="2508"/>
        </w:tabs>
        <w:ind w:left="2508" w:hanging="360"/>
      </w:pPr>
      <w:rPr>
        <w:rFonts w:ascii="Wingdings" w:hAnsi="Wingdings" w:hint="default"/>
      </w:rPr>
    </w:lvl>
    <w:lvl w:ilvl="3" w:tplc="601437D2" w:tentative="1">
      <w:start w:val="1"/>
      <w:numFmt w:val="bullet"/>
      <w:lvlText w:val=""/>
      <w:lvlJc w:val="left"/>
      <w:pPr>
        <w:tabs>
          <w:tab w:val="num" w:pos="3228"/>
        </w:tabs>
        <w:ind w:left="3228" w:hanging="360"/>
      </w:pPr>
      <w:rPr>
        <w:rFonts w:ascii="Symbol" w:hAnsi="Symbol" w:hint="default"/>
      </w:rPr>
    </w:lvl>
    <w:lvl w:ilvl="4" w:tplc="C57A7658" w:tentative="1">
      <w:start w:val="1"/>
      <w:numFmt w:val="bullet"/>
      <w:lvlText w:val="o"/>
      <w:lvlJc w:val="left"/>
      <w:pPr>
        <w:tabs>
          <w:tab w:val="num" w:pos="3948"/>
        </w:tabs>
        <w:ind w:left="3948" w:hanging="360"/>
      </w:pPr>
      <w:rPr>
        <w:rFonts w:ascii="Courier New" w:hAnsi="Courier New" w:cs="Courier New" w:hint="default"/>
      </w:rPr>
    </w:lvl>
    <w:lvl w:ilvl="5" w:tplc="8E6EB596" w:tentative="1">
      <w:start w:val="1"/>
      <w:numFmt w:val="bullet"/>
      <w:lvlText w:val=""/>
      <w:lvlJc w:val="left"/>
      <w:pPr>
        <w:tabs>
          <w:tab w:val="num" w:pos="4668"/>
        </w:tabs>
        <w:ind w:left="4668" w:hanging="360"/>
      </w:pPr>
      <w:rPr>
        <w:rFonts w:ascii="Wingdings" w:hAnsi="Wingdings" w:hint="default"/>
      </w:rPr>
    </w:lvl>
    <w:lvl w:ilvl="6" w:tplc="E4B48D32" w:tentative="1">
      <w:start w:val="1"/>
      <w:numFmt w:val="bullet"/>
      <w:lvlText w:val=""/>
      <w:lvlJc w:val="left"/>
      <w:pPr>
        <w:tabs>
          <w:tab w:val="num" w:pos="5388"/>
        </w:tabs>
        <w:ind w:left="5388" w:hanging="360"/>
      </w:pPr>
      <w:rPr>
        <w:rFonts w:ascii="Symbol" w:hAnsi="Symbol" w:hint="default"/>
      </w:rPr>
    </w:lvl>
    <w:lvl w:ilvl="7" w:tplc="2C9016A4" w:tentative="1">
      <w:start w:val="1"/>
      <w:numFmt w:val="bullet"/>
      <w:lvlText w:val="o"/>
      <w:lvlJc w:val="left"/>
      <w:pPr>
        <w:tabs>
          <w:tab w:val="num" w:pos="6108"/>
        </w:tabs>
        <w:ind w:left="6108" w:hanging="360"/>
      </w:pPr>
      <w:rPr>
        <w:rFonts w:ascii="Courier New" w:hAnsi="Courier New" w:cs="Courier New" w:hint="default"/>
      </w:rPr>
    </w:lvl>
    <w:lvl w:ilvl="8" w:tplc="F168E336"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355B1049"/>
    <w:multiLevelType w:val="hybridMultilevel"/>
    <w:tmpl w:val="CE2CF232"/>
    <w:lvl w:ilvl="0" w:tplc="2F9A8A7E">
      <w:start w:val="1"/>
      <w:numFmt w:val="bullet"/>
      <w:lvlText w:val="o"/>
      <w:lvlJc w:val="left"/>
      <w:pPr>
        <w:tabs>
          <w:tab w:val="num" w:pos="720"/>
        </w:tabs>
        <w:ind w:left="720" w:hanging="360"/>
      </w:pPr>
      <w:rPr>
        <w:rFonts w:ascii="Courier New" w:hAnsi="Courier New" w:cs="Courier New" w:hint="default"/>
      </w:rPr>
    </w:lvl>
    <w:lvl w:ilvl="1" w:tplc="8A2ACED8" w:tentative="1">
      <w:start w:val="1"/>
      <w:numFmt w:val="bullet"/>
      <w:lvlText w:val="o"/>
      <w:lvlJc w:val="left"/>
      <w:pPr>
        <w:tabs>
          <w:tab w:val="num" w:pos="1440"/>
        </w:tabs>
        <w:ind w:left="1440" w:hanging="360"/>
      </w:pPr>
      <w:rPr>
        <w:rFonts w:ascii="Courier New" w:hAnsi="Courier New" w:cs="Courier New" w:hint="default"/>
      </w:rPr>
    </w:lvl>
    <w:lvl w:ilvl="2" w:tplc="E3D4EE66" w:tentative="1">
      <w:start w:val="1"/>
      <w:numFmt w:val="bullet"/>
      <w:lvlText w:val=""/>
      <w:lvlJc w:val="left"/>
      <w:pPr>
        <w:tabs>
          <w:tab w:val="num" w:pos="2160"/>
        </w:tabs>
        <w:ind w:left="2160" w:hanging="360"/>
      </w:pPr>
      <w:rPr>
        <w:rFonts w:ascii="Wingdings" w:hAnsi="Wingdings" w:hint="default"/>
      </w:rPr>
    </w:lvl>
    <w:lvl w:ilvl="3" w:tplc="601437D2" w:tentative="1">
      <w:start w:val="1"/>
      <w:numFmt w:val="bullet"/>
      <w:lvlText w:val=""/>
      <w:lvlJc w:val="left"/>
      <w:pPr>
        <w:tabs>
          <w:tab w:val="num" w:pos="2880"/>
        </w:tabs>
        <w:ind w:left="2880" w:hanging="360"/>
      </w:pPr>
      <w:rPr>
        <w:rFonts w:ascii="Symbol" w:hAnsi="Symbol" w:hint="default"/>
      </w:rPr>
    </w:lvl>
    <w:lvl w:ilvl="4" w:tplc="C57A7658" w:tentative="1">
      <w:start w:val="1"/>
      <w:numFmt w:val="bullet"/>
      <w:lvlText w:val="o"/>
      <w:lvlJc w:val="left"/>
      <w:pPr>
        <w:tabs>
          <w:tab w:val="num" w:pos="3600"/>
        </w:tabs>
        <w:ind w:left="3600" w:hanging="360"/>
      </w:pPr>
      <w:rPr>
        <w:rFonts w:ascii="Courier New" w:hAnsi="Courier New" w:cs="Courier New" w:hint="default"/>
      </w:rPr>
    </w:lvl>
    <w:lvl w:ilvl="5" w:tplc="8E6EB596" w:tentative="1">
      <w:start w:val="1"/>
      <w:numFmt w:val="bullet"/>
      <w:lvlText w:val=""/>
      <w:lvlJc w:val="left"/>
      <w:pPr>
        <w:tabs>
          <w:tab w:val="num" w:pos="4320"/>
        </w:tabs>
        <w:ind w:left="4320" w:hanging="360"/>
      </w:pPr>
      <w:rPr>
        <w:rFonts w:ascii="Wingdings" w:hAnsi="Wingdings" w:hint="default"/>
      </w:rPr>
    </w:lvl>
    <w:lvl w:ilvl="6" w:tplc="E4B48D32" w:tentative="1">
      <w:start w:val="1"/>
      <w:numFmt w:val="bullet"/>
      <w:lvlText w:val=""/>
      <w:lvlJc w:val="left"/>
      <w:pPr>
        <w:tabs>
          <w:tab w:val="num" w:pos="5040"/>
        </w:tabs>
        <w:ind w:left="5040" w:hanging="360"/>
      </w:pPr>
      <w:rPr>
        <w:rFonts w:ascii="Symbol" w:hAnsi="Symbol" w:hint="default"/>
      </w:rPr>
    </w:lvl>
    <w:lvl w:ilvl="7" w:tplc="2C9016A4" w:tentative="1">
      <w:start w:val="1"/>
      <w:numFmt w:val="bullet"/>
      <w:lvlText w:val="o"/>
      <w:lvlJc w:val="left"/>
      <w:pPr>
        <w:tabs>
          <w:tab w:val="num" w:pos="5760"/>
        </w:tabs>
        <w:ind w:left="5760" w:hanging="360"/>
      </w:pPr>
      <w:rPr>
        <w:rFonts w:ascii="Courier New" w:hAnsi="Courier New" w:cs="Courier New" w:hint="default"/>
      </w:rPr>
    </w:lvl>
    <w:lvl w:ilvl="8" w:tplc="F168E33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D2548E"/>
    <w:multiLevelType w:val="hybridMultilevel"/>
    <w:tmpl w:val="364A1D0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459E7656"/>
    <w:multiLevelType w:val="hybridMultilevel"/>
    <w:tmpl w:val="F5B841EC"/>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15:restartNumberingAfterBreak="0">
    <w:nsid w:val="46091BF8"/>
    <w:multiLevelType w:val="multilevel"/>
    <w:tmpl w:val="3A3C873C"/>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62"/>
        </w:tabs>
        <w:ind w:left="862" w:hanging="72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C6E4A96"/>
    <w:multiLevelType w:val="hybridMultilevel"/>
    <w:tmpl w:val="35626222"/>
    <w:lvl w:ilvl="0" w:tplc="FC08427E">
      <w:start w:val="5"/>
      <w:numFmt w:val="bullet"/>
      <w:lvlText w:val="-"/>
      <w:lvlJc w:val="left"/>
      <w:pPr>
        <w:ind w:left="1428" w:hanging="360"/>
      </w:pPr>
      <w:rPr>
        <w:rFonts w:ascii="Arial" w:eastAsia="Times New Roman" w:hAnsi="Arial" w:cs="Arial" w:hint="default"/>
      </w:rPr>
    </w:lvl>
    <w:lvl w:ilvl="1" w:tplc="04090001">
      <w:start w:val="1"/>
      <w:numFmt w:val="bullet"/>
      <w:lvlText w:val=""/>
      <w:lvlJc w:val="left"/>
      <w:pPr>
        <w:ind w:left="2148" w:hanging="360"/>
      </w:pPr>
      <w:rPr>
        <w:rFonts w:ascii="Symbol" w:hAnsi="Symbo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56647543"/>
    <w:multiLevelType w:val="hybridMultilevel"/>
    <w:tmpl w:val="B36A7DF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5AF70B1C"/>
    <w:multiLevelType w:val="hybridMultilevel"/>
    <w:tmpl w:val="E3EC55DA"/>
    <w:lvl w:ilvl="0" w:tplc="98F2196C">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60056888"/>
    <w:multiLevelType w:val="hybridMultilevel"/>
    <w:tmpl w:val="F4A88986"/>
    <w:lvl w:ilvl="0" w:tplc="04090003">
      <w:start w:val="1"/>
      <w:numFmt w:val="bullet"/>
      <w:lvlText w:val="o"/>
      <w:lvlJc w:val="left"/>
      <w:pPr>
        <w:ind w:left="1428" w:hanging="360"/>
      </w:pPr>
      <w:rPr>
        <w:rFonts w:ascii="Courier New" w:hAnsi="Courier New" w:cs="Courier New" w:hint="default"/>
      </w:rPr>
    </w:lvl>
    <w:lvl w:ilvl="1" w:tplc="04090001">
      <w:start w:val="1"/>
      <w:numFmt w:val="bullet"/>
      <w:lvlText w:val=""/>
      <w:lvlJc w:val="left"/>
      <w:pPr>
        <w:ind w:left="2148" w:hanging="360"/>
      </w:pPr>
      <w:rPr>
        <w:rFonts w:ascii="Symbol" w:hAnsi="Symbo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624419A4"/>
    <w:multiLevelType w:val="hybridMultilevel"/>
    <w:tmpl w:val="A3709278"/>
    <w:lvl w:ilvl="0" w:tplc="B766393C">
      <w:start w:val="1"/>
      <w:numFmt w:val="bullet"/>
      <w:lvlText w:val="o"/>
      <w:lvlJc w:val="left"/>
      <w:pPr>
        <w:tabs>
          <w:tab w:val="num" w:pos="720"/>
        </w:tabs>
        <w:ind w:left="720" w:hanging="360"/>
      </w:pPr>
      <w:rPr>
        <w:rFonts w:ascii="Courier New" w:hAnsi="Courier New" w:cs="Courier New" w:hint="default"/>
      </w:rPr>
    </w:lvl>
    <w:lvl w:ilvl="1" w:tplc="287099C2">
      <w:start w:val="1"/>
      <w:numFmt w:val="bullet"/>
      <w:lvlText w:val="o"/>
      <w:lvlJc w:val="left"/>
      <w:pPr>
        <w:tabs>
          <w:tab w:val="num" w:pos="1440"/>
        </w:tabs>
        <w:ind w:left="1440" w:hanging="360"/>
      </w:pPr>
      <w:rPr>
        <w:rFonts w:ascii="Courier New" w:hAnsi="Courier New" w:cs="Courier New" w:hint="default"/>
      </w:rPr>
    </w:lvl>
    <w:lvl w:ilvl="2" w:tplc="2D741F3A" w:tentative="1">
      <w:start w:val="1"/>
      <w:numFmt w:val="bullet"/>
      <w:lvlText w:val=""/>
      <w:lvlJc w:val="left"/>
      <w:pPr>
        <w:tabs>
          <w:tab w:val="num" w:pos="2160"/>
        </w:tabs>
        <w:ind w:left="2160" w:hanging="360"/>
      </w:pPr>
      <w:rPr>
        <w:rFonts w:ascii="Wingdings" w:hAnsi="Wingdings" w:hint="default"/>
      </w:rPr>
    </w:lvl>
    <w:lvl w:ilvl="3" w:tplc="33F0D5A2" w:tentative="1">
      <w:start w:val="1"/>
      <w:numFmt w:val="bullet"/>
      <w:lvlText w:val=""/>
      <w:lvlJc w:val="left"/>
      <w:pPr>
        <w:tabs>
          <w:tab w:val="num" w:pos="2880"/>
        </w:tabs>
        <w:ind w:left="2880" w:hanging="360"/>
      </w:pPr>
      <w:rPr>
        <w:rFonts w:ascii="Symbol" w:hAnsi="Symbol" w:hint="default"/>
      </w:rPr>
    </w:lvl>
    <w:lvl w:ilvl="4" w:tplc="3D5A2248" w:tentative="1">
      <w:start w:val="1"/>
      <w:numFmt w:val="bullet"/>
      <w:lvlText w:val="o"/>
      <w:lvlJc w:val="left"/>
      <w:pPr>
        <w:tabs>
          <w:tab w:val="num" w:pos="3600"/>
        </w:tabs>
        <w:ind w:left="3600" w:hanging="360"/>
      </w:pPr>
      <w:rPr>
        <w:rFonts w:ascii="Courier New" w:hAnsi="Courier New" w:cs="Courier New" w:hint="default"/>
      </w:rPr>
    </w:lvl>
    <w:lvl w:ilvl="5" w:tplc="8274345A" w:tentative="1">
      <w:start w:val="1"/>
      <w:numFmt w:val="bullet"/>
      <w:lvlText w:val=""/>
      <w:lvlJc w:val="left"/>
      <w:pPr>
        <w:tabs>
          <w:tab w:val="num" w:pos="4320"/>
        </w:tabs>
        <w:ind w:left="4320" w:hanging="360"/>
      </w:pPr>
      <w:rPr>
        <w:rFonts w:ascii="Wingdings" w:hAnsi="Wingdings" w:hint="default"/>
      </w:rPr>
    </w:lvl>
    <w:lvl w:ilvl="6" w:tplc="ACA6F7D2" w:tentative="1">
      <w:start w:val="1"/>
      <w:numFmt w:val="bullet"/>
      <w:lvlText w:val=""/>
      <w:lvlJc w:val="left"/>
      <w:pPr>
        <w:tabs>
          <w:tab w:val="num" w:pos="5040"/>
        </w:tabs>
        <w:ind w:left="5040" w:hanging="360"/>
      </w:pPr>
      <w:rPr>
        <w:rFonts w:ascii="Symbol" w:hAnsi="Symbol" w:hint="default"/>
      </w:rPr>
    </w:lvl>
    <w:lvl w:ilvl="7" w:tplc="E3F0278A" w:tentative="1">
      <w:start w:val="1"/>
      <w:numFmt w:val="bullet"/>
      <w:lvlText w:val="o"/>
      <w:lvlJc w:val="left"/>
      <w:pPr>
        <w:tabs>
          <w:tab w:val="num" w:pos="5760"/>
        </w:tabs>
        <w:ind w:left="5760" w:hanging="360"/>
      </w:pPr>
      <w:rPr>
        <w:rFonts w:ascii="Courier New" w:hAnsi="Courier New" w:cs="Courier New" w:hint="default"/>
      </w:rPr>
    </w:lvl>
    <w:lvl w:ilvl="8" w:tplc="280A7DB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6E6F2D"/>
    <w:multiLevelType w:val="hybridMultilevel"/>
    <w:tmpl w:val="AD9A804C"/>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627F77C1"/>
    <w:multiLevelType w:val="hybridMultilevel"/>
    <w:tmpl w:val="8FE489A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B7360BE"/>
    <w:multiLevelType w:val="hybridMultilevel"/>
    <w:tmpl w:val="7EF60444"/>
    <w:lvl w:ilvl="0" w:tplc="B3F2CF26">
      <w:start w:val="17"/>
      <w:numFmt w:val="bullet"/>
      <w:lvlText w:val=""/>
      <w:lvlJc w:val="left"/>
      <w:pPr>
        <w:ind w:left="1068" w:hanging="360"/>
      </w:pPr>
      <w:rPr>
        <w:rFonts w:ascii="Symbol" w:eastAsia="Times New Roman" w:hAnsi="Symbol"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6EB97A58"/>
    <w:multiLevelType w:val="hybridMultilevel"/>
    <w:tmpl w:val="99D8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717543"/>
    <w:multiLevelType w:val="hybridMultilevel"/>
    <w:tmpl w:val="C78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804668"/>
    <w:multiLevelType w:val="hybridMultilevel"/>
    <w:tmpl w:val="F724B96C"/>
    <w:lvl w:ilvl="0" w:tplc="040C0005">
      <w:start w:val="1"/>
      <w:numFmt w:val="bullet"/>
      <w:lvlText w:val="o"/>
      <w:lvlJc w:val="left"/>
      <w:pPr>
        <w:tabs>
          <w:tab w:val="num" w:pos="720"/>
        </w:tabs>
        <w:ind w:left="720" w:hanging="360"/>
      </w:pPr>
      <w:rPr>
        <w:rFonts w:ascii="Courier New" w:hAnsi="Courier New"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B21DF"/>
    <w:multiLevelType w:val="hybridMultilevel"/>
    <w:tmpl w:val="451C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542BE8"/>
    <w:multiLevelType w:val="hybridMultilevel"/>
    <w:tmpl w:val="1B923732"/>
    <w:lvl w:ilvl="0" w:tplc="98F2196C">
      <w:start w:val="1"/>
      <w:numFmt w:val="bullet"/>
      <w:lvlText w:val=""/>
      <w:lvlJc w:val="left"/>
      <w:pPr>
        <w:ind w:left="1066" w:hanging="360"/>
      </w:pPr>
      <w:rPr>
        <w:rFonts w:ascii="Wingdings" w:hAnsi="Wingdings"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20342139">
    <w:abstractNumId w:val="0"/>
  </w:num>
  <w:num w:numId="2" w16cid:durableId="786584037">
    <w:abstractNumId w:val="22"/>
  </w:num>
  <w:num w:numId="3" w16cid:durableId="446045270">
    <w:abstractNumId w:val="4"/>
  </w:num>
  <w:num w:numId="4" w16cid:durableId="677198092">
    <w:abstractNumId w:val="15"/>
  </w:num>
  <w:num w:numId="5" w16cid:durableId="536893154">
    <w:abstractNumId w:val="1"/>
  </w:num>
  <w:num w:numId="6" w16cid:durableId="1696341291">
    <w:abstractNumId w:val="14"/>
  </w:num>
  <w:num w:numId="7" w16cid:durableId="86120728">
    <w:abstractNumId w:val="19"/>
  </w:num>
  <w:num w:numId="8" w16cid:durableId="1400859297">
    <w:abstractNumId w:val="9"/>
  </w:num>
  <w:num w:numId="9" w16cid:durableId="296645520">
    <w:abstractNumId w:val="20"/>
  </w:num>
  <w:num w:numId="10" w16cid:durableId="690880565">
    <w:abstractNumId w:val="10"/>
  </w:num>
  <w:num w:numId="11" w16cid:durableId="419714887">
    <w:abstractNumId w:val="15"/>
  </w:num>
  <w:num w:numId="12" w16cid:durableId="1013141828">
    <w:abstractNumId w:val="12"/>
  </w:num>
  <w:num w:numId="13" w16cid:durableId="670564909">
    <w:abstractNumId w:val="15"/>
  </w:num>
  <w:num w:numId="14" w16cid:durableId="1255438831">
    <w:abstractNumId w:val="5"/>
  </w:num>
  <w:num w:numId="15" w16cid:durableId="876235113">
    <w:abstractNumId w:val="23"/>
  </w:num>
  <w:num w:numId="16" w16cid:durableId="1386028975">
    <w:abstractNumId w:val="26"/>
  </w:num>
  <w:num w:numId="17" w16cid:durableId="1195311676">
    <w:abstractNumId w:val="15"/>
  </w:num>
  <w:num w:numId="18" w16cid:durableId="1295909029">
    <w:abstractNumId w:val="15"/>
  </w:num>
  <w:num w:numId="19" w16cid:durableId="1651179538">
    <w:abstractNumId w:val="15"/>
  </w:num>
  <w:num w:numId="20" w16cid:durableId="2020617414">
    <w:abstractNumId w:val="15"/>
  </w:num>
  <w:num w:numId="21" w16cid:durableId="1914468638">
    <w:abstractNumId w:val="16"/>
  </w:num>
  <w:num w:numId="22" w16cid:durableId="1434544900">
    <w:abstractNumId w:val="15"/>
  </w:num>
  <w:num w:numId="23" w16cid:durableId="1658001065">
    <w:abstractNumId w:val="7"/>
  </w:num>
  <w:num w:numId="24" w16cid:durableId="887838218">
    <w:abstractNumId w:val="15"/>
  </w:num>
  <w:num w:numId="25" w16cid:durableId="788669546">
    <w:abstractNumId w:val="15"/>
  </w:num>
  <w:num w:numId="26" w16cid:durableId="1803964764">
    <w:abstractNumId w:val="15"/>
  </w:num>
  <w:num w:numId="27" w16cid:durableId="764418607">
    <w:abstractNumId w:val="17"/>
  </w:num>
  <w:num w:numId="28" w16cid:durableId="203297813">
    <w:abstractNumId w:val="13"/>
  </w:num>
  <w:num w:numId="29" w16cid:durableId="2021084747">
    <w:abstractNumId w:val="21"/>
  </w:num>
  <w:num w:numId="30" w16cid:durableId="1247035099">
    <w:abstractNumId w:val="11"/>
  </w:num>
  <w:num w:numId="31" w16cid:durableId="424155786">
    <w:abstractNumId w:val="15"/>
  </w:num>
  <w:num w:numId="32" w16cid:durableId="559100957">
    <w:abstractNumId w:val="15"/>
  </w:num>
  <w:num w:numId="33" w16cid:durableId="1763603270">
    <w:abstractNumId w:val="25"/>
  </w:num>
  <w:num w:numId="34" w16cid:durableId="445806279">
    <w:abstractNumId w:val="25"/>
  </w:num>
  <w:num w:numId="35" w16cid:durableId="1011764120">
    <w:abstractNumId w:val="24"/>
  </w:num>
  <w:num w:numId="36" w16cid:durableId="2107185840">
    <w:abstractNumId w:val="27"/>
  </w:num>
  <w:num w:numId="37" w16cid:durableId="1076172119">
    <w:abstractNumId w:val="2"/>
  </w:num>
  <w:num w:numId="38" w16cid:durableId="122970337">
    <w:abstractNumId w:val="3"/>
  </w:num>
  <w:num w:numId="39" w16cid:durableId="979000481">
    <w:abstractNumId w:val="15"/>
  </w:num>
  <w:num w:numId="40" w16cid:durableId="15948963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2731914">
    <w:abstractNumId w:val="6"/>
  </w:num>
  <w:num w:numId="42" w16cid:durableId="1805148955">
    <w:abstractNumId w:val="8"/>
  </w:num>
  <w:num w:numId="43" w16cid:durableId="1929382198">
    <w:abstractNumId w:val="28"/>
  </w:num>
  <w:num w:numId="44" w16cid:durableId="1080181168">
    <w:abstractNumId w:val="1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o Aurelio Pedraza">
    <w15:presenceInfo w15:providerId="AD" w15:userId="S::sesa682242@se.com::9178f3ea-dd4d-4cfa-81e8-80e38777bcf1"/>
  </w15:person>
  <w15:person w15:author="Fidel Torrecillas">
    <w15:presenceInfo w15:providerId="AD" w15:userId="S::sesa132428@se.com::9dc54eba-c464-4df9-978b-bc53e0b495af"/>
  </w15:person>
  <w15:person w15:author="Braulio Pliego">
    <w15:presenceInfo w15:providerId="AD" w15:userId="S::sesa674859@se.com::2f01d159-7664-4e06-9128-2edaf09a7b18"/>
  </w15:person>
  <w15:person w15:author="MANUEL ANTONIO RUIZ">
    <w15:presenceInfo w15:providerId="AD" w15:userId="S::sesa447512@se.com::cf5d9d97-d415-466c-ae98-ff278ebae9d4"/>
  </w15:person>
  <w15:person w15:author="Marco Aurelio Pedraza [2]">
    <w15:presenceInfo w15:providerId="AD" w15:userId="S::SESA682242@se.com::9178f3ea-dd4d-4cfa-81e8-80e38777bcf1"/>
  </w15:person>
  <w15:person w15:author="Juan Jose Velez">
    <w15:presenceInfo w15:providerId="AD" w15:userId="S::sesa674454@se.com::9021fd34-625d-4b11-9275-4633331bb1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6A1"/>
    <w:rsid w:val="000002B2"/>
    <w:rsid w:val="000003EF"/>
    <w:rsid w:val="0000169C"/>
    <w:rsid w:val="00001D06"/>
    <w:rsid w:val="00001F11"/>
    <w:rsid w:val="000031FB"/>
    <w:rsid w:val="00006129"/>
    <w:rsid w:val="00007636"/>
    <w:rsid w:val="000100CB"/>
    <w:rsid w:val="00010BEB"/>
    <w:rsid w:val="00010CD7"/>
    <w:rsid w:val="00012527"/>
    <w:rsid w:val="0001273C"/>
    <w:rsid w:val="00012F8B"/>
    <w:rsid w:val="00014758"/>
    <w:rsid w:val="00020642"/>
    <w:rsid w:val="0002154D"/>
    <w:rsid w:val="00023CC3"/>
    <w:rsid w:val="00024E92"/>
    <w:rsid w:val="000256A9"/>
    <w:rsid w:val="00025707"/>
    <w:rsid w:val="00026422"/>
    <w:rsid w:val="000264FB"/>
    <w:rsid w:val="00027398"/>
    <w:rsid w:val="00027C61"/>
    <w:rsid w:val="00031B0C"/>
    <w:rsid w:val="00032356"/>
    <w:rsid w:val="00036A92"/>
    <w:rsid w:val="0003708A"/>
    <w:rsid w:val="00037745"/>
    <w:rsid w:val="0004073C"/>
    <w:rsid w:val="00041527"/>
    <w:rsid w:val="00043033"/>
    <w:rsid w:val="00045104"/>
    <w:rsid w:val="00050777"/>
    <w:rsid w:val="00050851"/>
    <w:rsid w:val="000510B7"/>
    <w:rsid w:val="000521FA"/>
    <w:rsid w:val="00053586"/>
    <w:rsid w:val="00053AAC"/>
    <w:rsid w:val="00053F09"/>
    <w:rsid w:val="00054EB3"/>
    <w:rsid w:val="0005720F"/>
    <w:rsid w:val="000575D3"/>
    <w:rsid w:val="00061ED9"/>
    <w:rsid w:val="00061F61"/>
    <w:rsid w:val="0006245E"/>
    <w:rsid w:val="000628CE"/>
    <w:rsid w:val="00063658"/>
    <w:rsid w:val="000641FB"/>
    <w:rsid w:val="00064812"/>
    <w:rsid w:val="00064B3C"/>
    <w:rsid w:val="000655AC"/>
    <w:rsid w:val="00065681"/>
    <w:rsid w:val="00066045"/>
    <w:rsid w:val="00066792"/>
    <w:rsid w:val="00067B3E"/>
    <w:rsid w:val="000706EA"/>
    <w:rsid w:val="000709F4"/>
    <w:rsid w:val="00071624"/>
    <w:rsid w:val="00071BBF"/>
    <w:rsid w:val="00076AC2"/>
    <w:rsid w:val="00077189"/>
    <w:rsid w:val="000772EF"/>
    <w:rsid w:val="00077A39"/>
    <w:rsid w:val="000830A4"/>
    <w:rsid w:val="00083610"/>
    <w:rsid w:val="00083E4C"/>
    <w:rsid w:val="000856EE"/>
    <w:rsid w:val="0008714D"/>
    <w:rsid w:val="0009058B"/>
    <w:rsid w:val="00090795"/>
    <w:rsid w:val="00090E06"/>
    <w:rsid w:val="00090FD8"/>
    <w:rsid w:val="00091374"/>
    <w:rsid w:val="00091897"/>
    <w:rsid w:val="000922CB"/>
    <w:rsid w:val="000923DE"/>
    <w:rsid w:val="00092802"/>
    <w:rsid w:val="000932BD"/>
    <w:rsid w:val="00093A1F"/>
    <w:rsid w:val="00093CED"/>
    <w:rsid w:val="000963F7"/>
    <w:rsid w:val="00097FC6"/>
    <w:rsid w:val="000A1A2D"/>
    <w:rsid w:val="000A443A"/>
    <w:rsid w:val="000A7538"/>
    <w:rsid w:val="000B25CA"/>
    <w:rsid w:val="000B2AB4"/>
    <w:rsid w:val="000B2C1D"/>
    <w:rsid w:val="000B3225"/>
    <w:rsid w:val="000B325A"/>
    <w:rsid w:val="000B4BB4"/>
    <w:rsid w:val="000B60C7"/>
    <w:rsid w:val="000B74DD"/>
    <w:rsid w:val="000B79E9"/>
    <w:rsid w:val="000C0935"/>
    <w:rsid w:val="000C2376"/>
    <w:rsid w:val="000C23FF"/>
    <w:rsid w:val="000C4CED"/>
    <w:rsid w:val="000C5652"/>
    <w:rsid w:val="000C567F"/>
    <w:rsid w:val="000C6039"/>
    <w:rsid w:val="000C6A02"/>
    <w:rsid w:val="000C6BC4"/>
    <w:rsid w:val="000D1997"/>
    <w:rsid w:val="000D4638"/>
    <w:rsid w:val="000D4FA8"/>
    <w:rsid w:val="000D58CB"/>
    <w:rsid w:val="000D60D7"/>
    <w:rsid w:val="000D660C"/>
    <w:rsid w:val="000E042F"/>
    <w:rsid w:val="000E15A6"/>
    <w:rsid w:val="000E206C"/>
    <w:rsid w:val="000E23BB"/>
    <w:rsid w:val="000E3056"/>
    <w:rsid w:val="000E449C"/>
    <w:rsid w:val="000E6098"/>
    <w:rsid w:val="000E6434"/>
    <w:rsid w:val="000F0968"/>
    <w:rsid w:val="000F15AE"/>
    <w:rsid w:val="000F1BC0"/>
    <w:rsid w:val="000F3DA2"/>
    <w:rsid w:val="000F548E"/>
    <w:rsid w:val="000F5646"/>
    <w:rsid w:val="001007E8"/>
    <w:rsid w:val="00101C36"/>
    <w:rsid w:val="00101E3B"/>
    <w:rsid w:val="00101F89"/>
    <w:rsid w:val="001023E0"/>
    <w:rsid w:val="00102592"/>
    <w:rsid w:val="00102A84"/>
    <w:rsid w:val="00104547"/>
    <w:rsid w:val="00104C47"/>
    <w:rsid w:val="0010516E"/>
    <w:rsid w:val="00105DC6"/>
    <w:rsid w:val="0010626D"/>
    <w:rsid w:val="00106D57"/>
    <w:rsid w:val="00107DAD"/>
    <w:rsid w:val="001101E9"/>
    <w:rsid w:val="0011068E"/>
    <w:rsid w:val="00110913"/>
    <w:rsid w:val="00110ACC"/>
    <w:rsid w:val="00110B1A"/>
    <w:rsid w:val="00114301"/>
    <w:rsid w:val="00115A04"/>
    <w:rsid w:val="00115A69"/>
    <w:rsid w:val="00115D29"/>
    <w:rsid w:val="00115EBE"/>
    <w:rsid w:val="00121E02"/>
    <w:rsid w:val="00122C22"/>
    <w:rsid w:val="001231A8"/>
    <w:rsid w:val="001252AF"/>
    <w:rsid w:val="001262D0"/>
    <w:rsid w:val="00126573"/>
    <w:rsid w:val="001269C4"/>
    <w:rsid w:val="00127340"/>
    <w:rsid w:val="001301A1"/>
    <w:rsid w:val="0013049B"/>
    <w:rsid w:val="00130EC6"/>
    <w:rsid w:val="001311CC"/>
    <w:rsid w:val="001312E3"/>
    <w:rsid w:val="001313EA"/>
    <w:rsid w:val="00131842"/>
    <w:rsid w:val="0013224B"/>
    <w:rsid w:val="00132B74"/>
    <w:rsid w:val="00133820"/>
    <w:rsid w:val="00135DF2"/>
    <w:rsid w:val="00137B6B"/>
    <w:rsid w:val="00140ED9"/>
    <w:rsid w:val="00141D72"/>
    <w:rsid w:val="001443EC"/>
    <w:rsid w:val="00151BB1"/>
    <w:rsid w:val="00151CCE"/>
    <w:rsid w:val="001521B0"/>
    <w:rsid w:val="00152EFE"/>
    <w:rsid w:val="0015430E"/>
    <w:rsid w:val="00154640"/>
    <w:rsid w:val="00154FCD"/>
    <w:rsid w:val="0015589C"/>
    <w:rsid w:val="001561A9"/>
    <w:rsid w:val="00160DF8"/>
    <w:rsid w:val="001618DA"/>
    <w:rsid w:val="00162725"/>
    <w:rsid w:val="00163ECC"/>
    <w:rsid w:val="00164AB8"/>
    <w:rsid w:val="00171370"/>
    <w:rsid w:val="00172681"/>
    <w:rsid w:val="00172C7F"/>
    <w:rsid w:val="00174DF0"/>
    <w:rsid w:val="00175D52"/>
    <w:rsid w:val="0017798E"/>
    <w:rsid w:val="00180C90"/>
    <w:rsid w:val="00181A81"/>
    <w:rsid w:val="00182760"/>
    <w:rsid w:val="00182DFE"/>
    <w:rsid w:val="001875CA"/>
    <w:rsid w:val="0019025C"/>
    <w:rsid w:val="00190926"/>
    <w:rsid w:val="00190B48"/>
    <w:rsid w:val="00191610"/>
    <w:rsid w:val="0019178F"/>
    <w:rsid w:val="00192605"/>
    <w:rsid w:val="00192EED"/>
    <w:rsid w:val="0019419F"/>
    <w:rsid w:val="00194F65"/>
    <w:rsid w:val="0019508A"/>
    <w:rsid w:val="00195435"/>
    <w:rsid w:val="001A024C"/>
    <w:rsid w:val="001A10B9"/>
    <w:rsid w:val="001A1DC8"/>
    <w:rsid w:val="001A2816"/>
    <w:rsid w:val="001A4C8B"/>
    <w:rsid w:val="001A4E65"/>
    <w:rsid w:val="001A4F71"/>
    <w:rsid w:val="001A4FE4"/>
    <w:rsid w:val="001A6CEE"/>
    <w:rsid w:val="001A6F05"/>
    <w:rsid w:val="001A7C87"/>
    <w:rsid w:val="001B116D"/>
    <w:rsid w:val="001B2081"/>
    <w:rsid w:val="001B23FD"/>
    <w:rsid w:val="001B2686"/>
    <w:rsid w:val="001B34B4"/>
    <w:rsid w:val="001B4ADF"/>
    <w:rsid w:val="001B502C"/>
    <w:rsid w:val="001B58E6"/>
    <w:rsid w:val="001B6BD0"/>
    <w:rsid w:val="001B7317"/>
    <w:rsid w:val="001B78DA"/>
    <w:rsid w:val="001B79B7"/>
    <w:rsid w:val="001C0CBD"/>
    <w:rsid w:val="001C23B4"/>
    <w:rsid w:val="001C275F"/>
    <w:rsid w:val="001C27AE"/>
    <w:rsid w:val="001C4345"/>
    <w:rsid w:val="001C4F87"/>
    <w:rsid w:val="001C65FE"/>
    <w:rsid w:val="001C6D98"/>
    <w:rsid w:val="001D057E"/>
    <w:rsid w:val="001D2AAE"/>
    <w:rsid w:val="001D2B08"/>
    <w:rsid w:val="001D346D"/>
    <w:rsid w:val="001D43E8"/>
    <w:rsid w:val="001D6C9D"/>
    <w:rsid w:val="001D6E86"/>
    <w:rsid w:val="001D77C2"/>
    <w:rsid w:val="001D7DF5"/>
    <w:rsid w:val="001D7F84"/>
    <w:rsid w:val="001E054C"/>
    <w:rsid w:val="001E08D0"/>
    <w:rsid w:val="001E0C8B"/>
    <w:rsid w:val="001E25D4"/>
    <w:rsid w:val="001E25DC"/>
    <w:rsid w:val="001E37C2"/>
    <w:rsid w:val="001E3DBF"/>
    <w:rsid w:val="001E5BC7"/>
    <w:rsid w:val="001E60C7"/>
    <w:rsid w:val="001E7336"/>
    <w:rsid w:val="001E7594"/>
    <w:rsid w:val="001F195E"/>
    <w:rsid w:val="001F334C"/>
    <w:rsid w:val="001F3D9E"/>
    <w:rsid w:val="001F6280"/>
    <w:rsid w:val="001F7AF4"/>
    <w:rsid w:val="00200FD8"/>
    <w:rsid w:val="00201407"/>
    <w:rsid w:val="00201C17"/>
    <w:rsid w:val="00202170"/>
    <w:rsid w:val="00203288"/>
    <w:rsid w:val="0020355A"/>
    <w:rsid w:val="00203890"/>
    <w:rsid w:val="00206D67"/>
    <w:rsid w:val="002075BC"/>
    <w:rsid w:val="00207FFD"/>
    <w:rsid w:val="002120EE"/>
    <w:rsid w:val="002135D6"/>
    <w:rsid w:val="00215960"/>
    <w:rsid w:val="00215B79"/>
    <w:rsid w:val="00217C02"/>
    <w:rsid w:val="0022049E"/>
    <w:rsid w:val="00221941"/>
    <w:rsid w:val="0022326F"/>
    <w:rsid w:val="0022418A"/>
    <w:rsid w:val="00225ADF"/>
    <w:rsid w:val="00226647"/>
    <w:rsid w:val="00226FCF"/>
    <w:rsid w:val="00231CC0"/>
    <w:rsid w:val="002323BA"/>
    <w:rsid w:val="00234176"/>
    <w:rsid w:val="0023603A"/>
    <w:rsid w:val="002363EF"/>
    <w:rsid w:val="00236A19"/>
    <w:rsid w:val="00240E8B"/>
    <w:rsid w:val="00240FBA"/>
    <w:rsid w:val="0024139D"/>
    <w:rsid w:val="002417CB"/>
    <w:rsid w:val="0024262D"/>
    <w:rsid w:val="0024342E"/>
    <w:rsid w:val="002453C5"/>
    <w:rsid w:val="002458D0"/>
    <w:rsid w:val="00252341"/>
    <w:rsid w:val="002526F0"/>
    <w:rsid w:val="00253049"/>
    <w:rsid w:val="00254559"/>
    <w:rsid w:val="00254CEB"/>
    <w:rsid w:val="002551A0"/>
    <w:rsid w:val="002562D7"/>
    <w:rsid w:val="0025647A"/>
    <w:rsid w:val="002618E9"/>
    <w:rsid w:val="002637BF"/>
    <w:rsid w:val="00264022"/>
    <w:rsid w:val="002650BC"/>
    <w:rsid w:val="00265162"/>
    <w:rsid w:val="00265359"/>
    <w:rsid w:val="00265D76"/>
    <w:rsid w:val="002702A2"/>
    <w:rsid w:val="00272E68"/>
    <w:rsid w:val="00274096"/>
    <w:rsid w:val="002802E0"/>
    <w:rsid w:val="002814BC"/>
    <w:rsid w:val="00282783"/>
    <w:rsid w:val="00282DC0"/>
    <w:rsid w:val="00283B05"/>
    <w:rsid w:val="00284331"/>
    <w:rsid w:val="00285265"/>
    <w:rsid w:val="00286A73"/>
    <w:rsid w:val="00287571"/>
    <w:rsid w:val="00287C3E"/>
    <w:rsid w:val="00290607"/>
    <w:rsid w:val="00292F06"/>
    <w:rsid w:val="00295710"/>
    <w:rsid w:val="0029596F"/>
    <w:rsid w:val="0029607D"/>
    <w:rsid w:val="00296082"/>
    <w:rsid w:val="002A0CE6"/>
    <w:rsid w:val="002A4F42"/>
    <w:rsid w:val="002A5520"/>
    <w:rsid w:val="002A60B8"/>
    <w:rsid w:val="002A78E6"/>
    <w:rsid w:val="002B0640"/>
    <w:rsid w:val="002B1487"/>
    <w:rsid w:val="002B14F9"/>
    <w:rsid w:val="002B15C5"/>
    <w:rsid w:val="002B22E9"/>
    <w:rsid w:val="002B4CB6"/>
    <w:rsid w:val="002B5E89"/>
    <w:rsid w:val="002C1812"/>
    <w:rsid w:val="002C33CC"/>
    <w:rsid w:val="002C4903"/>
    <w:rsid w:val="002C4FB7"/>
    <w:rsid w:val="002C6BB4"/>
    <w:rsid w:val="002D05DC"/>
    <w:rsid w:val="002D0FE3"/>
    <w:rsid w:val="002D228B"/>
    <w:rsid w:val="002D2939"/>
    <w:rsid w:val="002D2C76"/>
    <w:rsid w:val="002D37C7"/>
    <w:rsid w:val="002D53AD"/>
    <w:rsid w:val="002D72C7"/>
    <w:rsid w:val="002D7987"/>
    <w:rsid w:val="002D7C9A"/>
    <w:rsid w:val="002E019F"/>
    <w:rsid w:val="002E0559"/>
    <w:rsid w:val="002E0CA6"/>
    <w:rsid w:val="002E4CD8"/>
    <w:rsid w:val="002E5B29"/>
    <w:rsid w:val="002F0543"/>
    <w:rsid w:val="002F17C7"/>
    <w:rsid w:val="002F1CBC"/>
    <w:rsid w:val="002F256C"/>
    <w:rsid w:val="002F3CDF"/>
    <w:rsid w:val="002F635F"/>
    <w:rsid w:val="002F68AA"/>
    <w:rsid w:val="002F6F11"/>
    <w:rsid w:val="00300482"/>
    <w:rsid w:val="003018DD"/>
    <w:rsid w:val="0030530B"/>
    <w:rsid w:val="0030563C"/>
    <w:rsid w:val="00307692"/>
    <w:rsid w:val="003079F5"/>
    <w:rsid w:val="00312A94"/>
    <w:rsid w:val="00313145"/>
    <w:rsid w:val="003134D5"/>
    <w:rsid w:val="003139FE"/>
    <w:rsid w:val="00315148"/>
    <w:rsid w:val="003153F1"/>
    <w:rsid w:val="00315409"/>
    <w:rsid w:val="00315869"/>
    <w:rsid w:val="00315A60"/>
    <w:rsid w:val="00316414"/>
    <w:rsid w:val="00316955"/>
    <w:rsid w:val="00316B2F"/>
    <w:rsid w:val="00320E06"/>
    <w:rsid w:val="00321F52"/>
    <w:rsid w:val="0032337D"/>
    <w:rsid w:val="003234B8"/>
    <w:rsid w:val="00323F1A"/>
    <w:rsid w:val="003246EA"/>
    <w:rsid w:val="0032537E"/>
    <w:rsid w:val="00330677"/>
    <w:rsid w:val="00331AF6"/>
    <w:rsid w:val="003340B5"/>
    <w:rsid w:val="0033490E"/>
    <w:rsid w:val="003357BA"/>
    <w:rsid w:val="00335964"/>
    <w:rsid w:val="003366EB"/>
    <w:rsid w:val="003402E2"/>
    <w:rsid w:val="003430AA"/>
    <w:rsid w:val="0034352E"/>
    <w:rsid w:val="00343599"/>
    <w:rsid w:val="003437E4"/>
    <w:rsid w:val="00350170"/>
    <w:rsid w:val="00350919"/>
    <w:rsid w:val="00350D3A"/>
    <w:rsid w:val="00351264"/>
    <w:rsid w:val="00352163"/>
    <w:rsid w:val="003539AC"/>
    <w:rsid w:val="00353B54"/>
    <w:rsid w:val="00355A08"/>
    <w:rsid w:val="00355FAF"/>
    <w:rsid w:val="00356C95"/>
    <w:rsid w:val="00357A41"/>
    <w:rsid w:val="00357D8C"/>
    <w:rsid w:val="0036133E"/>
    <w:rsid w:val="003630DC"/>
    <w:rsid w:val="00363CAD"/>
    <w:rsid w:val="00364557"/>
    <w:rsid w:val="00366698"/>
    <w:rsid w:val="00370D0B"/>
    <w:rsid w:val="00370E23"/>
    <w:rsid w:val="00371C12"/>
    <w:rsid w:val="003724F1"/>
    <w:rsid w:val="00372890"/>
    <w:rsid w:val="00373F7E"/>
    <w:rsid w:val="0037480E"/>
    <w:rsid w:val="00377E3A"/>
    <w:rsid w:val="0038017E"/>
    <w:rsid w:val="00380265"/>
    <w:rsid w:val="00381E0C"/>
    <w:rsid w:val="003820C9"/>
    <w:rsid w:val="00382365"/>
    <w:rsid w:val="00382A0C"/>
    <w:rsid w:val="003835F0"/>
    <w:rsid w:val="003856F4"/>
    <w:rsid w:val="00386D64"/>
    <w:rsid w:val="00394225"/>
    <w:rsid w:val="00394A29"/>
    <w:rsid w:val="0039647C"/>
    <w:rsid w:val="00396867"/>
    <w:rsid w:val="00397CE7"/>
    <w:rsid w:val="003A0625"/>
    <w:rsid w:val="003A1FDD"/>
    <w:rsid w:val="003A23FD"/>
    <w:rsid w:val="003A45CC"/>
    <w:rsid w:val="003A6B26"/>
    <w:rsid w:val="003A6C2B"/>
    <w:rsid w:val="003A7F80"/>
    <w:rsid w:val="003B1198"/>
    <w:rsid w:val="003B2D5B"/>
    <w:rsid w:val="003B3479"/>
    <w:rsid w:val="003B7990"/>
    <w:rsid w:val="003C1283"/>
    <w:rsid w:val="003C1E32"/>
    <w:rsid w:val="003C2399"/>
    <w:rsid w:val="003C2CA0"/>
    <w:rsid w:val="003C31A6"/>
    <w:rsid w:val="003C418C"/>
    <w:rsid w:val="003C5BE3"/>
    <w:rsid w:val="003C6E2F"/>
    <w:rsid w:val="003C74DD"/>
    <w:rsid w:val="003C7EC6"/>
    <w:rsid w:val="003D2454"/>
    <w:rsid w:val="003D2783"/>
    <w:rsid w:val="003D36FF"/>
    <w:rsid w:val="003D3707"/>
    <w:rsid w:val="003D3BAA"/>
    <w:rsid w:val="003D3FD5"/>
    <w:rsid w:val="003D5030"/>
    <w:rsid w:val="003D5719"/>
    <w:rsid w:val="003D59F5"/>
    <w:rsid w:val="003D6137"/>
    <w:rsid w:val="003E0379"/>
    <w:rsid w:val="003E2033"/>
    <w:rsid w:val="003E28B8"/>
    <w:rsid w:val="003E2D42"/>
    <w:rsid w:val="003E2E86"/>
    <w:rsid w:val="003E32E6"/>
    <w:rsid w:val="003E3F71"/>
    <w:rsid w:val="003E650A"/>
    <w:rsid w:val="003F08AE"/>
    <w:rsid w:val="003F08CC"/>
    <w:rsid w:val="003F1605"/>
    <w:rsid w:val="003F37A1"/>
    <w:rsid w:val="003F4668"/>
    <w:rsid w:val="003F7BD7"/>
    <w:rsid w:val="00401457"/>
    <w:rsid w:val="0040176E"/>
    <w:rsid w:val="00402AAD"/>
    <w:rsid w:val="00406823"/>
    <w:rsid w:val="00406C80"/>
    <w:rsid w:val="0041017E"/>
    <w:rsid w:val="00410494"/>
    <w:rsid w:val="004108FE"/>
    <w:rsid w:val="00411D9E"/>
    <w:rsid w:val="00411DA4"/>
    <w:rsid w:val="00412F5B"/>
    <w:rsid w:val="00413CE6"/>
    <w:rsid w:val="004153A4"/>
    <w:rsid w:val="00422C22"/>
    <w:rsid w:val="00423E64"/>
    <w:rsid w:val="00424C51"/>
    <w:rsid w:val="00426F99"/>
    <w:rsid w:val="00427AFB"/>
    <w:rsid w:val="0043144A"/>
    <w:rsid w:val="00431E16"/>
    <w:rsid w:val="00433BD3"/>
    <w:rsid w:val="004349B4"/>
    <w:rsid w:val="00436D6B"/>
    <w:rsid w:val="004400F4"/>
    <w:rsid w:val="0044089B"/>
    <w:rsid w:val="0044130D"/>
    <w:rsid w:val="0044217E"/>
    <w:rsid w:val="00443CBD"/>
    <w:rsid w:val="0044633B"/>
    <w:rsid w:val="00447383"/>
    <w:rsid w:val="004476DE"/>
    <w:rsid w:val="00447D85"/>
    <w:rsid w:val="0045249D"/>
    <w:rsid w:val="00452FB0"/>
    <w:rsid w:val="00455893"/>
    <w:rsid w:val="004568C0"/>
    <w:rsid w:val="004569D4"/>
    <w:rsid w:val="00456BD8"/>
    <w:rsid w:val="004570A7"/>
    <w:rsid w:val="00457313"/>
    <w:rsid w:val="00457326"/>
    <w:rsid w:val="00457ECD"/>
    <w:rsid w:val="00460DCD"/>
    <w:rsid w:val="004612A4"/>
    <w:rsid w:val="00461BAF"/>
    <w:rsid w:val="0046405F"/>
    <w:rsid w:val="00464FE6"/>
    <w:rsid w:val="0046675B"/>
    <w:rsid w:val="00466D44"/>
    <w:rsid w:val="00467673"/>
    <w:rsid w:val="00472927"/>
    <w:rsid w:val="0047517F"/>
    <w:rsid w:val="0047562E"/>
    <w:rsid w:val="00475988"/>
    <w:rsid w:val="00476677"/>
    <w:rsid w:val="00477124"/>
    <w:rsid w:val="0047790F"/>
    <w:rsid w:val="00477AEB"/>
    <w:rsid w:val="00481C27"/>
    <w:rsid w:val="00481E64"/>
    <w:rsid w:val="00482B11"/>
    <w:rsid w:val="004840F6"/>
    <w:rsid w:val="00484781"/>
    <w:rsid w:val="004849D1"/>
    <w:rsid w:val="00485383"/>
    <w:rsid w:val="0048578E"/>
    <w:rsid w:val="00485B6F"/>
    <w:rsid w:val="00485F1E"/>
    <w:rsid w:val="00486ADB"/>
    <w:rsid w:val="004905EE"/>
    <w:rsid w:val="00491E5D"/>
    <w:rsid w:val="00492CE5"/>
    <w:rsid w:val="0049341B"/>
    <w:rsid w:val="004944D1"/>
    <w:rsid w:val="00495B5C"/>
    <w:rsid w:val="00496612"/>
    <w:rsid w:val="004970A6"/>
    <w:rsid w:val="004972B9"/>
    <w:rsid w:val="00497B98"/>
    <w:rsid w:val="004A0F14"/>
    <w:rsid w:val="004A1583"/>
    <w:rsid w:val="004A2013"/>
    <w:rsid w:val="004A4A3F"/>
    <w:rsid w:val="004A7E02"/>
    <w:rsid w:val="004B1A85"/>
    <w:rsid w:val="004B21D7"/>
    <w:rsid w:val="004B2D28"/>
    <w:rsid w:val="004B2FFC"/>
    <w:rsid w:val="004B4064"/>
    <w:rsid w:val="004B5A0C"/>
    <w:rsid w:val="004C0225"/>
    <w:rsid w:val="004C031C"/>
    <w:rsid w:val="004C09CC"/>
    <w:rsid w:val="004C10D1"/>
    <w:rsid w:val="004C220F"/>
    <w:rsid w:val="004C2544"/>
    <w:rsid w:val="004C26DE"/>
    <w:rsid w:val="004C39D4"/>
    <w:rsid w:val="004C3E57"/>
    <w:rsid w:val="004C45BC"/>
    <w:rsid w:val="004C5F15"/>
    <w:rsid w:val="004C5F24"/>
    <w:rsid w:val="004C7D18"/>
    <w:rsid w:val="004D02F9"/>
    <w:rsid w:val="004D0841"/>
    <w:rsid w:val="004D09CA"/>
    <w:rsid w:val="004D1054"/>
    <w:rsid w:val="004D1944"/>
    <w:rsid w:val="004D1D65"/>
    <w:rsid w:val="004D208D"/>
    <w:rsid w:val="004D2671"/>
    <w:rsid w:val="004D271D"/>
    <w:rsid w:val="004D79A6"/>
    <w:rsid w:val="004E3483"/>
    <w:rsid w:val="004E45D5"/>
    <w:rsid w:val="004E4ABA"/>
    <w:rsid w:val="004E5589"/>
    <w:rsid w:val="004E5592"/>
    <w:rsid w:val="004E562C"/>
    <w:rsid w:val="004E6194"/>
    <w:rsid w:val="004E6B68"/>
    <w:rsid w:val="004E72DC"/>
    <w:rsid w:val="004E7610"/>
    <w:rsid w:val="004F08AE"/>
    <w:rsid w:val="004F2D31"/>
    <w:rsid w:val="004F309F"/>
    <w:rsid w:val="004F7167"/>
    <w:rsid w:val="00502554"/>
    <w:rsid w:val="005031D4"/>
    <w:rsid w:val="00504F63"/>
    <w:rsid w:val="0050688D"/>
    <w:rsid w:val="00506A82"/>
    <w:rsid w:val="00507A17"/>
    <w:rsid w:val="00507E1A"/>
    <w:rsid w:val="005108D9"/>
    <w:rsid w:val="00510C52"/>
    <w:rsid w:val="00510DA0"/>
    <w:rsid w:val="00512EFB"/>
    <w:rsid w:val="00515567"/>
    <w:rsid w:val="00515570"/>
    <w:rsid w:val="00515633"/>
    <w:rsid w:val="00521173"/>
    <w:rsid w:val="00522C46"/>
    <w:rsid w:val="0052306B"/>
    <w:rsid w:val="00523767"/>
    <w:rsid w:val="0052385B"/>
    <w:rsid w:val="00523B21"/>
    <w:rsid w:val="005245C0"/>
    <w:rsid w:val="005247D4"/>
    <w:rsid w:val="00524AC1"/>
    <w:rsid w:val="0053004A"/>
    <w:rsid w:val="00530B4B"/>
    <w:rsid w:val="00531B83"/>
    <w:rsid w:val="005327F8"/>
    <w:rsid w:val="00533D3D"/>
    <w:rsid w:val="0053452F"/>
    <w:rsid w:val="00536640"/>
    <w:rsid w:val="0053797D"/>
    <w:rsid w:val="00540C70"/>
    <w:rsid w:val="00545071"/>
    <w:rsid w:val="00550911"/>
    <w:rsid w:val="00550974"/>
    <w:rsid w:val="00550DA5"/>
    <w:rsid w:val="005516DF"/>
    <w:rsid w:val="005539E9"/>
    <w:rsid w:val="00553A1B"/>
    <w:rsid w:val="0055414D"/>
    <w:rsid w:val="005542FF"/>
    <w:rsid w:val="005545D1"/>
    <w:rsid w:val="0055503A"/>
    <w:rsid w:val="005562F7"/>
    <w:rsid w:val="005611A9"/>
    <w:rsid w:val="005615BB"/>
    <w:rsid w:val="0056173C"/>
    <w:rsid w:val="005634B0"/>
    <w:rsid w:val="00564811"/>
    <w:rsid w:val="0056482E"/>
    <w:rsid w:val="0056534A"/>
    <w:rsid w:val="00566CD5"/>
    <w:rsid w:val="00567B21"/>
    <w:rsid w:val="005723DD"/>
    <w:rsid w:val="00573445"/>
    <w:rsid w:val="0057783E"/>
    <w:rsid w:val="0058067C"/>
    <w:rsid w:val="005809E6"/>
    <w:rsid w:val="0058164E"/>
    <w:rsid w:val="00581754"/>
    <w:rsid w:val="00581AD7"/>
    <w:rsid w:val="00581C36"/>
    <w:rsid w:val="00582B45"/>
    <w:rsid w:val="00582DD3"/>
    <w:rsid w:val="00582F57"/>
    <w:rsid w:val="0058315C"/>
    <w:rsid w:val="005831E1"/>
    <w:rsid w:val="005856FD"/>
    <w:rsid w:val="00585745"/>
    <w:rsid w:val="00586D01"/>
    <w:rsid w:val="005870B6"/>
    <w:rsid w:val="00590680"/>
    <w:rsid w:val="00592FA3"/>
    <w:rsid w:val="005937F2"/>
    <w:rsid w:val="005938CD"/>
    <w:rsid w:val="00594300"/>
    <w:rsid w:val="005973C3"/>
    <w:rsid w:val="00597FE5"/>
    <w:rsid w:val="005A551C"/>
    <w:rsid w:val="005A6457"/>
    <w:rsid w:val="005A6602"/>
    <w:rsid w:val="005B3487"/>
    <w:rsid w:val="005B3B16"/>
    <w:rsid w:val="005C00C3"/>
    <w:rsid w:val="005C0BED"/>
    <w:rsid w:val="005C14B6"/>
    <w:rsid w:val="005C215D"/>
    <w:rsid w:val="005C4497"/>
    <w:rsid w:val="005C4599"/>
    <w:rsid w:val="005C4800"/>
    <w:rsid w:val="005C4851"/>
    <w:rsid w:val="005C6A16"/>
    <w:rsid w:val="005C762F"/>
    <w:rsid w:val="005D03BF"/>
    <w:rsid w:val="005D057C"/>
    <w:rsid w:val="005D3F2E"/>
    <w:rsid w:val="005D4D68"/>
    <w:rsid w:val="005E01FE"/>
    <w:rsid w:val="005E0C8E"/>
    <w:rsid w:val="005E139B"/>
    <w:rsid w:val="005E1576"/>
    <w:rsid w:val="005E34FF"/>
    <w:rsid w:val="005E3C93"/>
    <w:rsid w:val="005E3C97"/>
    <w:rsid w:val="005E4C95"/>
    <w:rsid w:val="005E5EF8"/>
    <w:rsid w:val="005E72D5"/>
    <w:rsid w:val="005E7395"/>
    <w:rsid w:val="005E73FA"/>
    <w:rsid w:val="005F014E"/>
    <w:rsid w:val="005F111C"/>
    <w:rsid w:val="005F143E"/>
    <w:rsid w:val="005F1D04"/>
    <w:rsid w:val="005F2F8F"/>
    <w:rsid w:val="005F3132"/>
    <w:rsid w:val="005F3C8F"/>
    <w:rsid w:val="005F3F6A"/>
    <w:rsid w:val="005F451C"/>
    <w:rsid w:val="005F7A2E"/>
    <w:rsid w:val="00602EF7"/>
    <w:rsid w:val="00603841"/>
    <w:rsid w:val="00605E28"/>
    <w:rsid w:val="006076C8"/>
    <w:rsid w:val="0061074A"/>
    <w:rsid w:val="006128AB"/>
    <w:rsid w:val="00612DC6"/>
    <w:rsid w:val="006133F6"/>
    <w:rsid w:val="0061387A"/>
    <w:rsid w:val="00613E81"/>
    <w:rsid w:val="00614BA1"/>
    <w:rsid w:val="00615947"/>
    <w:rsid w:val="00615A40"/>
    <w:rsid w:val="00616E8D"/>
    <w:rsid w:val="006200DD"/>
    <w:rsid w:val="006209EE"/>
    <w:rsid w:val="00621DBA"/>
    <w:rsid w:val="0062226D"/>
    <w:rsid w:val="006229AE"/>
    <w:rsid w:val="0062313A"/>
    <w:rsid w:val="006232C5"/>
    <w:rsid w:val="00623A4F"/>
    <w:rsid w:val="00623A53"/>
    <w:rsid w:val="006248D0"/>
    <w:rsid w:val="00625E7A"/>
    <w:rsid w:val="006316FE"/>
    <w:rsid w:val="0063219D"/>
    <w:rsid w:val="006363A0"/>
    <w:rsid w:val="00640023"/>
    <w:rsid w:val="00642F2D"/>
    <w:rsid w:val="00643BEF"/>
    <w:rsid w:val="00643C51"/>
    <w:rsid w:val="00645136"/>
    <w:rsid w:val="00646105"/>
    <w:rsid w:val="00646138"/>
    <w:rsid w:val="00646219"/>
    <w:rsid w:val="00646D2C"/>
    <w:rsid w:val="00647887"/>
    <w:rsid w:val="006509D8"/>
    <w:rsid w:val="00651F19"/>
    <w:rsid w:val="00652219"/>
    <w:rsid w:val="00654836"/>
    <w:rsid w:val="00655AC7"/>
    <w:rsid w:val="00656720"/>
    <w:rsid w:val="0066041C"/>
    <w:rsid w:val="006613D2"/>
    <w:rsid w:val="00662B95"/>
    <w:rsid w:val="006641CD"/>
    <w:rsid w:val="0066460E"/>
    <w:rsid w:val="006653FB"/>
    <w:rsid w:val="006657B5"/>
    <w:rsid w:val="00665DB4"/>
    <w:rsid w:val="00667058"/>
    <w:rsid w:val="00667AC5"/>
    <w:rsid w:val="00667EF8"/>
    <w:rsid w:val="006717E7"/>
    <w:rsid w:val="006735E7"/>
    <w:rsid w:val="00673BE4"/>
    <w:rsid w:val="00673D06"/>
    <w:rsid w:val="0067503B"/>
    <w:rsid w:val="0067506E"/>
    <w:rsid w:val="00676738"/>
    <w:rsid w:val="00676973"/>
    <w:rsid w:val="00676C86"/>
    <w:rsid w:val="0067782E"/>
    <w:rsid w:val="006828A1"/>
    <w:rsid w:val="00683B16"/>
    <w:rsid w:val="00683B59"/>
    <w:rsid w:val="00683B90"/>
    <w:rsid w:val="0068435D"/>
    <w:rsid w:val="00686D58"/>
    <w:rsid w:val="00690940"/>
    <w:rsid w:val="00690A5D"/>
    <w:rsid w:val="00691831"/>
    <w:rsid w:val="00694073"/>
    <w:rsid w:val="0069416B"/>
    <w:rsid w:val="00695BA4"/>
    <w:rsid w:val="00696854"/>
    <w:rsid w:val="006A0675"/>
    <w:rsid w:val="006A3B6F"/>
    <w:rsid w:val="006A3C55"/>
    <w:rsid w:val="006A3F71"/>
    <w:rsid w:val="006A401D"/>
    <w:rsid w:val="006A463B"/>
    <w:rsid w:val="006A53CE"/>
    <w:rsid w:val="006A6EF7"/>
    <w:rsid w:val="006A7981"/>
    <w:rsid w:val="006B26B1"/>
    <w:rsid w:val="006B29EE"/>
    <w:rsid w:val="006B2B3E"/>
    <w:rsid w:val="006B2CDB"/>
    <w:rsid w:val="006B3956"/>
    <w:rsid w:val="006B46CD"/>
    <w:rsid w:val="006B5138"/>
    <w:rsid w:val="006B5389"/>
    <w:rsid w:val="006B6A30"/>
    <w:rsid w:val="006C0B24"/>
    <w:rsid w:val="006C0C69"/>
    <w:rsid w:val="006C17C9"/>
    <w:rsid w:val="006C17F9"/>
    <w:rsid w:val="006C194F"/>
    <w:rsid w:val="006C1FF6"/>
    <w:rsid w:val="006C37C4"/>
    <w:rsid w:val="006C38A7"/>
    <w:rsid w:val="006C495C"/>
    <w:rsid w:val="006C6041"/>
    <w:rsid w:val="006C6635"/>
    <w:rsid w:val="006C7334"/>
    <w:rsid w:val="006C7499"/>
    <w:rsid w:val="006C76A8"/>
    <w:rsid w:val="006D07AB"/>
    <w:rsid w:val="006D0D5E"/>
    <w:rsid w:val="006D1737"/>
    <w:rsid w:val="006D1CC8"/>
    <w:rsid w:val="006D7185"/>
    <w:rsid w:val="006D7555"/>
    <w:rsid w:val="006D79D1"/>
    <w:rsid w:val="006E144E"/>
    <w:rsid w:val="006E1B4D"/>
    <w:rsid w:val="006E1FCF"/>
    <w:rsid w:val="006E608D"/>
    <w:rsid w:val="006E7983"/>
    <w:rsid w:val="006E7A31"/>
    <w:rsid w:val="006F0428"/>
    <w:rsid w:val="006F30FA"/>
    <w:rsid w:val="006F50F8"/>
    <w:rsid w:val="006F5DB7"/>
    <w:rsid w:val="006F69C6"/>
    <w:rsid w:val="006F6FEE"/>
    <w:rsid w:val="006F70D5"/>
    <w:rsid w:val="00700B0F"/>
    <w:rsid w:val="00700CED"/>
    <w:rsid w:val="00701BE0"/>
    <w:rsid w:val="00701F54"/>
    <w:rsid w:val="007024CA"/>
    <w:rsid w:val="007035DF"/>
    <w:rsid w:val="00703667"/>
    <w:rsid w:val="00705340"/>
    <w:rsid w:val="0070638C"/>
    <w:rsid w:val="00706B52"/>
    <w:rsid w:val="007106F3"/>
    <w:rsid w:val="00711502"/>
    <w:rsid w:val="00715208"/>
    <w:rsid w:val="00717B20"/>
    <w:rsid w:val="0072232C"/>
    <w:rsid w:val="00723F1F"/>
    <w:rsid w:val="007259FD"/>
    <w:rsid w:val="007264CA"/>
    <w:rsid w:val="007306D6"/>
    <w:rsid w:val="00730C28"/>
    <w:rsid w:val="007315FC"/>
    <w:rsid w:val="00731A8E"/>
    <w:rsid w:val="00731ABD"/>
    <w:rsid w:val="00731F2A"/>
    <w:rsid w:val="00734BE5"/>
    <w:rsid w:val="00736F3E"/>
    <w:rsid w:val="00737E89"/>
    <w:rsid w:val="00740816"/>
    <w:rsid w:val="00742CAA"/>
    <w:rsid w:val="00744361"/>
    <w:rsid w:val="00745E64"/>
    <w:rsid w:val="00746760"/>
    <w:rsid w:val="007479D4"/>
    <w:rsid w:val="007504D9"/>
    <w:rsid w:val="00750F2F"/>
    <w:rsid w:val="0075251C"/>
    <w:rsid w:val="00753954"/>
    <w:rsid w:val="00754410"/>
    <w:rsid w:val="00756925"/>
    <w:rsid w:val="00763812"/>
    <w:rsid w:val="00764188"/>
    <w:rsid w:val="007652B9"/>
    <w:rsid w:val="00766A65"/>
    <w:rsid w:val="00767AB0"/>
    <w:rsid w:val="00767D14"/>
    <w:rsid w:val="00770FDC"/>
    <w:rsid w:val="00773778"/>
    <w:rsid w:val="007748CF"/>
    <w:rsid w:val="007754F2"/>
    <w:rsid w:val="007759CC"/>
    <w:rsid w:val="0077746A"/>
    <w:rsid w:val="00777C3B"/>
    <w:rsid w:val="00780F15"/>
    <w:rsid w:val="007811C7"/>
    <w:rsid w:val="00785400"/>
    <w:rsid w:val="0078585D"/>
    <w:rsid w:val="00787EED"/>
    <w:rsid w:val="00790FC6"/>
    <w:rsid w:val="00791E92"/>
    <w:rsid w:val="00792325"/>
    <w:rsid w:val="00792C35"/>
    <w:rsid w:val="0079388B"/>
    <w:rsid w:val="00797CF6"/>
    <w:rsid w:val="007A1F21"/>
    <w:rsid w:val="007A2445"/>
    <w:rsid w:val="007A276A"/>
    <w:rsid w:val="007A5A7D"/>
    <w:rsid w:val="007A781F"/>
    <w:rsid w:val="007B0560"/>
    <w:rsid w:val="007B094D"/>
    <w:rsid w:val="007B0D6F"/>
    <w:rsid w:val="007B133E"/>
    <w:rsid w:val="007B1AD4"/>
    <w:rsid w:val="007B3992"/>
    <w:rsid w:val="007B436C"/>
    <w:rsid w:val="007B6A05"/>
    <w:rsid w:val="007C0A70"/>
    <w:rsid w:val="007C2266"/>
    <w:rsid w:val="007C4B40"/>
    <w:rsid w:val="007C4BD7"/>
    <w:rsid w:val="007C6444"/>
    <w:rsid w:val="007C67EF"/>
    <w:rsid w:val="007C7DCF"/>
    <w:rsid w:val="007D0F17"/>
    <w:rsid w:val="007D2423"/>
    <w:rsid w:val="007D312C"/>
    <w:rsid w:val="007E0263"/>
    <w:rsid w:val="007E06BA"/>
    <w:rsid w:val="007E1183"/>
    <w:rsid w:val="007E20CE"/>
    <w:rsid w:val="007E32EF"/>
    <w:rsid w:val="007E3FA7"/>
    <w:rsid w:val="007E452A"/>
    <w:rsid w:val="007E5CF9"/>
    <w:rsid w:val="007E6A5F"/>
    <w:rsid w:val="007F037A"/>
    <w:rsid w:val="007F0B58"/>
    <w:rsid w:val="007F1C95"/>
    <w:rsid w:val="007F2EF0"/>
    <w:rsid w:val="007F494D"/>
    <w:rsid w:val="007F4DDE"/>
    <w:rsid w:val="007F53E1"/>
    <w:rsid w:val="007F66AB"/>
    <w:rsid w:val="007F6AA7"/>
    <w:rsid w:val="007F77E4"/>
    <w:rsid w:val="007F78F7"/>
    <w:rsid w:val="008010CB"/>
    <w:rsid w:val="00802601"/>
    <w:rsid w:val="00803529"/>
    <w:rsid w:val="0080386F"/>
    <w:rsid w:val="00804E43"/>
    <w:rsid w:val="00805066"/>
    <w:rsid w:val="00805F67"/>
    <w:rsid w:val="00807D59"/>
    <w:rsid w:val="00811144"/>
    <w:rsid w:val="00814D07"/>
    <w:rsid w:val="0081528A"/>
    <w:rsid w:val="00815A0F"/>
    <w:rsid w:val="008162E6"/>
    <w:rsid w:val="00816845"/>
    <w:rsid w:val="008208EF"/>
    <w:rsid w:val="0082250A"/>
    <w:rsid w:val="00827082"/>
    <w:rsid w:val="008271E2"/>
    <w:rsid w:val="00827F4B"/>
    <w:rsid w:val="008340A7"/>
    <w:rsid w:val="0083520A"/>
    <w:rsid w:val="00835596"/>
    <w:rsid w:val="00836255"/>
    <w:rsid w:val="00837B3A"/>
    <w:rsid w:val="00840DDE"/>
    <w:rsid w:val="00841533"/>
    <w:rsid w:val="0084171F"/>
    <w:rsid w:val="00842D65"/>
    <w:rsid w:val="00847510"/>
    <w:rsid w:val="00850C3D"/>
    <w:rsid w:val="008523C1"/>
    <w:rsid w:val="00852925"/>
    <w:rsid w:val="008548B0"/>
    <w:rsid w:val="0085746F"/>
    <w:rsid w:val="0085767B"/>
    <w:rsid w:val="0086107D"/>
    <w:rsid w:val="0086157E"/>
    <w:rsid w:val="00862778"/>
    <w:rsid w:val="00863736"/>
    <w:rsid w:val="00863AEB"/>
    <w:rsid w:val="008646AC"/>
    <w:rsid w:val="0086472A"/>
    <w:rsid w:val="0086549A"/>
    <w:rsid w:val="00866A68"/>
    <w:rsid w:val="00871120"/>
    <w:rsid w:val="00871B69"/>
    <w:rsid w:val="00873426"/>
    <w:rsid w:val="00873EAD"/>
    <w:rsid w:val="0087557E"/>
    <w:rsid w:val="00875CEE"/>
    <w:rsid w:val="00875F0E"/>
    <w:rsid w:val="008760A5"/>
    <w:rsid w:val="0087621F"/>
    <w:rsid w:val="0087623B"/>
    <w:rsid w:val="00877E17"/>
    <w:rsid w:val="00883659"/>
    <w:rsid w:val="00883DE0"/>
    <w:rsid w:val="00884563"/>
    <w:rsid w:val="00884FC8"/>
    <w:rsid w:val="008850A6"/>
    <w:rsid w:val="008906F9"/>
    <w:rsid w:val="008909D0"/>
    <w:rsid w:val="00890AEF"/>
    <w:rsid w:val="008913CF"/>
    <w:rsid w:val="0089258A"/>
    <w:rsid w:val="00892823"/>
    <w:rsid w:val="00895325"/>
    <w:rsid w:val="0089550F"/>
    <w:rsid w:val="008955CB"/>
    <w:rsid w:val="0089795B"/>
    <w:rsid w:val="008A16EB"/>
    <w:rsid w:val="008A1A52"/>
    <w:rsid w:val="008A1F6B"/>
    <w:rsid w:val="008A3825"/>
    <w:rsid w:val="008A3D2B"/>
    <w:rsid w:val="008A5D8D"/>
    <w:rsid w:val="008A70C5"/>
    <w:rsid w:val="008A72A8"/>
    <w:rsid w:val="008A7B1F"/>
    <w:rsid w:val="008B2469"/>
    <w:rsid w:val="008B2F58"/>
    <w:rsid w:val="008B393C"/>
    <w:rsid w:val="008B5F0A"/>
    <w:rsid w:val="008B67A3"/>
    <w:rsid w:val="008B6ED8"/>
    <w:rsid w:val="008B7F26"/>
    <w:rsid w:val="008C0980"/>
    <w:rsid w:val="008C09A2"/>
    <w:rsid w:val="008C22CD"/>
    <w:rsid w:val="008C3686"/>
    <w:rsid w:val="008C380E"/>
    <w:rsid w:val="008C46B0"/>
    <w:rsid w:val="008C5A78"/>
    <w:rsid w:val="008C631F"/>
    <w:rsid w:val="008C7CAD"/>
    <w:rsid w:val="008D100F"/>
    <w:rsid w:val="008D13BE"/>
    <w:rsid w:val="008D240E"/>
    <w:rsid w:val="008D44F9"/>
    <w:rsid w:val="008D575B"/>
    <w:rsid w:val="008D7C23"/>
    <w:rsid w:val="008D7CE5"/>
    <w:rsid w:val="008D7D31"/>
    <w:rsid w:val="008E09B7"/>
    <w:rsid w:val="008E1245"/>
    <w:rsid w:val="008E216F"/>
    <w:rsid w:val="008E29DD"/>
    <w:rsid w:val="008E39EA"/>
    <w:rsid w:val="008E41CE"/>
    <w:rsid w:val="008E5269"/>
    <w:rsid w:val="008E6C6E"/>
    <w:rsid w:val="008E6F73"/>
    <w:rsid w:val="008E76F7"/>
    <w:rsid w:val="008E79B0"/>
    <w:rsid w:val="008E7DE5"/>
    <w:rsid w:val="008F21D5"/>
    <w:rsid w:val="008F2C89"/>
    <w:rsid w:val="008F400C"/>
    <w:rsid w:val="008F443F"/>
    <w:rsid w:val="008F5759"/>
    <w:rsid w:val="008F7719"/>
    <w:rsid w:val="00900B8E"/>
    <w:rsid w:val="009016F6"/>
    <w:rsid w:val="00901773"/>
    <w:rsid w:val="009031F6"/>
    <w:rsid w:val="00904F88"/>
    <w:rsid w:val="009052EC"/>
    <w:rsid w:val="00905F23"/>
    <w:rsid w:val="00905F40"/>
    <w:rsid w:val="0090639B"/>
    <w:rsid w:val="0091001F"/>
    <w:rsid w:val="00911938"/>
    <w:rsid w:val="009127C4"/>
    <w:rsid w:val="00913B26"/>
    <w:rsid w:val="00914D04"/>
    <w:rsid w:val="00915660"/>
    <w:rsid w:val="00915B54"/>
    <w:rsid w:val="00916CA3"/>
    <w:rsid w:val="00917560"/>
    <w:rsid w:val="00917E5E"/>
    <w:rsid w:val="00922261"/>
    <w:rsid w:val="00922A6E"/>
    <w:rsid w:val="0092350E"/>
    <w:rsid w:val="009242DC"/>
    <w:rsid w:val="00924508"/>
    <w:rsid w:val="00925000"/>
    <w:rsid w:val="009260C7"/>
    <w:rsid w:val="009260F8"/>
    <w:rsid w:val="00927340"/>
    <w:rsid w:val="0092744B"/>
    <w:rsid w:val="009277ED"/>
    <w:rsid w:val="00930847"/>
    <w:rsid w:val="00930D7F"/>
    <w:rsid w:val="00930F61"/>
    <w:rsid w:val="009316C7"/>
    <w:rsid w:val="00933133"/>
    <w:rsid w:val="00933B1C"/>
    <w:rsid w:val="009362CD"/>
    <w:rsid w:val="00936CD8"/>
    <w:rsid w:val="00937693"/>
    <w:rsid w:val="00940AD6"/>
    <w:rsid w:val="00941937"/>
    <w:rsid w:val="00943164"/>
    <w:rsid w:val="009456EF"/>
    <w:rsid w:val="00945A97"/>
    <w:rsid w:val="00945F3D"/>
    <w:rsid w:val="00946C30"/>
    <w:rsid w:val="00947B04"/>
    <w:rsid w:val="00950342"/>
    <w:rsid w:val="0095034B"/>
    <w:rsid w:val="0095173B"/>
    <w:rsid w:val="00951F2A"/>
    <w:rsid w:val="00952A71"/>
    <w:rsid w:val="00952AAB"/>
    <w:rsid w:val="00953327"/>
    <w:rsid w:val="00953BDC"/>
    <w:rsid w:val="00954A7F"/>
    <w:rsid w:val="00960AA3"/>
    <w:rsid w:val="00961572"/>
    <w:rsid w:val="00962885"/>
    <w:rsid w:val="00962F53"/>
    <w:rsid w:val="00963E73"/>
    <w:rsid w:val="00964BB6"/>
    <w:rsid w:val="009660AB"/>
    <w:rsid w:val="00967329"/>
    <w:rsid w:val="0097178C"/>
    <w:rsid w:val="00971CA6"/>
    <w:rsid w:val="00971D44"/>
    <w:rsid w:val="00972BCC"/>
    <w:rsid w:val="00972D20"/>
    <w:rsid w:val="00973726"/>
    <w:rsid w:val="009745C3"/>
    <w:rsid w:val="00975AD1"/>
    <w:rsid w:val="00977BBA"/>
    <w:rsid w:val="00981B7F"/>
    <w:rsid w:val="00983FE5"/>
    <w:rsid w:val="00985181"/>
    <w:rsid w:val="00985434"/>
    <w:rsid w:val="00990619"/>
    <w:rsid w:val="00990F57"/>
    <w:rsid w:val="009936F1"/>
    <w:rsid w:val="00994DD2"/>
    <w:rsid w:val="00995D0F"/>
    <w:rsid w:val="009A2A50"/>
    <w:rsid w:val="009A4820"/>
    <w:rsid w:val="009B001F"/>
    <w:rsid w:val="009B2F39"/>
    <w:rsid w:val="009B32D1"/>
    <w:rsid w:val="009B3821"/>
    <w:rsid w:val="009B38F9"/>
    <w:rsid w:val="009B3E10"/>
    <w:rsid w:val="009B57B0"/>
    <w:rsid w:val="009B5CE2"/>
    <w:rsid w:val="009B6C5A"/>
    <w:rsid w:val="009B7388"/>
    <w:rsid w:val="009C0A67"/>
    <w:rsid w:val="009C0CDE"/>
    <w:rsid w:val="009C1733"/>
    <w:rsid w:val="009C23D3"/>
    <w:rsid w:val="009C3587"/>
    <w:rsid w:val="009C45EB"/>
    <w:rsid w:val="009C51D7"/>
    <w:rsid w:val="009C5903"/>
    <w:rsid w:val="009C6296"/>
    <w:rsid w:val="009C6F35"/>
    <w:rsid w:val="009C6F40"/>
    <w:rsid w:val="009C7B89"/>
    <w:rsid w:val="009D01DA"/>
    <w:rsid w:val="009D0A4F"/>
    <w:rsid w:val="009D2D81"/>
    <w:rsid w:val="009D3002"/>
    <w:rsid w:val="009D3110"/>
    <w:rsid w:val="009D3D8C"/>
    <w:rsid w:val="009D476E"/>
    <w:rsid w:val="009D4B69"/>
    <w:rsid w:val="009D5E0B"/>
    <w:rsid w:val="009E12BD"/>
    <w:rsid w:val="009E17E1"/>
    <w:rsid w:val="009E1C14"/>
    <w:rsid w:val="009E24A9"/>
    <w:rsid w:val="009E24E1"/>
    <w:rsid w:val="009E53F7"/>
    <w:rsid w:val="009E79C6"/>
    <w:rsid w:val="009E7D2A"/>
    <w:rsid w:val="009F22C0"/>
    <w:rsid w:val="009F2ED1"/>
    <w:rsid w:val="009F3741"/>
    <w:rsid w:val="009F511D"/>
    <w:rsid w:val="009F5310"/>
    <w:rsid w:val="009F6158"/>
    <w:rsid w:val="009F65A8"/>
    <w:rsid w:val="009F6B98"/>
    <w:rsid w:val="00A00473"/>
    <w:rsid w:val="00A01CA1"/>
    <w:rsid w:val="00A0414D"/>
    <w:rsid w:val="00A04365"/>
    <w:rsid w:val="00A06AA1"/>
    <w:rsid w:val="00A07059"/>
    <w:rsid w:val="00A077E4"/>
    <w:rsid w:val="00A11106"/>
    <w:rsid w:val="00A11A89"/>
    <w:rsid w:val="00A121E3"/>
    <w:rsid w:val="00A1297F"/>
    <w:rsid w:val="00A12E0D"/>
    <w:rsid w:val="00A140BC"/>
    <w:rsid w:val="00A14508"/>
    <w:rsid w:val="00A154C9"/>
    <w:rsid w:val="00A17DA3"/>
    <w:rsid w:val="00A17EDF"/>
    <w:rsid w:val="00A233AD"/>
    <w:rsid w:val="00A23F68"/>
    <w:rsid w:val="00A2580C"/>
    <w:rsid w:val="00A25899"/>
    <w:rsid w:val="00A262EE"/>
    <w:rsid w:val="00A26778"/>
    <w:rsid w:val="00A26BB3"/>
    <w:rsid w:val="00A3143E"/>
    <w:rsid w:val="00A317C7"/>
    <w:rsid w:val="00A3642B"/>
    <w:rsid w:val="00A36A88"/>
    <w:rsid w:val="00A4013D"/>
    <w:rsid w:val="00A40413"/>
    <w:rsid w:val="00A43E94"/>
    <w:rsid w:val="00A441CB"/>
    <w:rsid w:val="00A44F4B"/>
    <w:rsid w:val="00A45DF9"/>
    <w:rsid w:val="00A525BF"/>
    <w:rsid w:val="00A53EFB"/>
    <w:rsid w:val="00A54A99"/>
    <w:rsid w:val="00A5575C"/>
    <w:rsid w:val="00A57B6A"/>
    <w:rsid w:val="00A60D15"/>
    <w:rsid w:val="00A63FC2"/>
    <w:rsid w:val="00A66354"/>
    <w:rsid w:val="00A66CAF"/>
    <w:rsid w:val="00A678F4"/>
    <w:rsid w:val="00A70222"/>
    <w:rsid w:val="00A71FB9"/>
    <w:rsid w:val="00A730DD"/>
    <w:rsid w:val="00A73821"/>
    <w:rsid w:val="00A76DDC"/>
    <w:rsid w:val="00A77A9D"/>
    <w:rsid w:val="00A801AD"/>
    <w:rsid w:val="00A8042A"/>
    <w:rsid w:val="00A80EC8"/>
    <w:rsid w:val="00A8153E"/>
    <w:rsid w:val="00A81682"/>
    <w:rsid w:val="00A81862"/>
    <w:rsid w:val="00A849B3"/>
    <w:rsid w:val="00A903EF"/>
    <w:rsid w:val="00A90B81"/>
    <w:rsid w:val="00A90F34"/>
    <w:rsid w:val="00A9192F"/>
    <w:rsid w:val="00A93018"/>
    <w:rsid w:val="00A945C3"/>
    <w:rsid w:val="00A951DC"/>
    <w:rsid w:val="00A95D19"/>
    <w:rsid w:val="00A96A1D"/>
    <w:rsid w:val="00A973AB"/>
    <w:rsid w:val="00A9740B"/>
    <w:rsid w:val="00AA1B18"/>
    <w:rsid w:val="00AA1C6D"/>
    <w:rsid w:val="00AA2216"/>
    <w:rsid w:val="00AA26C0"/>
    <w:rsid w:val="00AA4BD5"/>
    <w:rsid w:val="00AA73ED"/>
    <w:rsid w:val="00AA7E17"/>
    <w:rsid w:val="00AA7F67"/>
    <w:rsid w:val="00AB0AF2"/>
    <w:rsid w:val="00AB13AA"/>
    <w:rsid w:val="00AB1618"/>
    <w:rsid w:val="00AB18A7"/>
    <w:rsid w:val="00AB43B1"/>
    <w:rsid w:val="00AB5076"/>
    <w:rsid w:val="00AB57CF"/>
    <w:rsid w:val="00AB630E"/>
    <w:rsid w:val="00AB6D0B"/>
    <w:rsid w:val="00AB751A"/>
    <w:rsid w:val="00AB76B6"/>
    <w:rsid w:val="00AC310E"/>
    <w:rsid w:val="00AC3B5C"/>
    <w:rsid w:val="00AC4126"/>
    <w:rsid w:val="00AC455E"/>
    <w:rsid w:val="00AC5B72"/>
    <w:rsid w:val="00AD10C8"/>
    <w:rsid w:val="00AD1D93"/>
    <w:rsid w:val="00AD6649"/>
    <w:rsid w:val="00AD7DAA"/>
    <w:rsid w:val="00AE0B81"/>
    <w:rsid w:val="00AE1466"/>
    <w:rsid w:val="00AE2448"/>
    <w:rsid w:val="00AE2B48"/>
    <w:rsid w:val="00AE3890"/>
    <w:rsid w:val="00AE3CC7"/>
    <w:rsid w:val="00AE4431"/>
    <w:rsid w:val="00AE4EDD"/>
    <w:rsid w:val="00AE6287"/>
    <w:rsid w:val="00AE73B4"/>
    <w:rsid w:val="00AE7A27"/>
    <w:rsid w:val="00AE7EC9"/>
    <w:rsid w:val="00AF06DC"/>
    <w:rsid w:val="00AF20B1"/>
    <w:rsid w:val="00AF35BF"/>
    <w:rsid w:val="00AF426B"/>
    <w:rsid w:val="00AF5780"/>
    <w:rsid w:val="00AF5D81"/>
    <w:rsid w:val="00AF5D9B"/>
    <w:rsid w:val="00AF7589"/>
    <w:rsid w:val="00AF7B39"/>
    <w:rsid w:val="00B00447"/>
    <w:rsid w:val="00B00C55"/>
    <w:rsid w:val="00B02DED"/>
    <w:rsid w:val="00B03C79"/>
    <w:rsid w:val="00B04262"/>
    <w:rsid w:val="00B05F20"/>
    <w:rsid w:val="00B07978"/>
    <w:rsid w:val="00B079F9"/>
    <w:rsid w:val="00B07F80"/>
    <w:rsid w:val="00B11DB6"/>
    <w:rsid w:val="00B1308F"/>
    <w:rsid w:val="00B14D9E"/>
    <w:rsid w:val="00B17A89"/>
    <w:rsid w:val="00B20514"/>
    <w:rsid w:val="00B218F1"/>
    <w:rsid w:val="00B21EE9"/>
    <w:rsid w:val="00B24F3D"/>
    <w:rsid w:val="00B25390"/>
    <w:rsid w:val="00B2617F"/>
    <w:rsid w:val="00B27518"/>
    <w:rsid w:val="00B27A67"/>
    <w:rsid w:val="00B27B7D"/>
    <w:rsid w:val="00B32A3A"/>
    <w:rsid w:val="00B34DDD"/>
    <w:rsid w:val="00B358D4"/>
    <w:rsid w:val="00B40276"/>
    <w:rsid w:val="00B404C2"/>
    <w:rsid w:val="00B4129F"/>
    <w:rsid w:val="00B446BC"/>
    <w:rsid w:val="00B44E9D"/>
    <w:rsid w:val="00B45576"/>
    <w:rsid w:val="00B46027"/>
    <w:rsid w:val="00B46B69"/>
    <w:rsid w:val="00B526ED"/>
    <w:rsid w:val="00B53235"/>
    <w:rsid w:val="00B54299"/>
    <w:rsid w:val="00B54B1D"/>
    <w:rsid w:val="00B55F69"/>
    <w:rsid w:val="00B56235"/>
    <w:rsid w:val="00B60A87"/>
    <w:rsid w:val="00B612C1"/>
    <w:rsid w:val="00B61CDA"/>
    <w:rsid w:val="00B6456F"/>
    <w:rsid w:val="00B67F04"/>
    <w:rsid w:val="00B70745"/>
    <w:rsid w:val="00B70C95"/>
    <w:rsid w:val="00B726DA"/>
    <w:rsid w:val="00B751CB"/>
    <w:rsid w:val="00B76A00"/>
    <w:rsid w:val="00B80A49"/>
    <w:rsid w:val="00B80B3C"/>
    <w:rsid w:val="00B841EF"/>
    <w:rsid w:val="00B8425D"/>
    <w:rsid w:val="00B861BD"/>
    <w:rsid w:val="00B86E45"/>
    <w:rsid w:val="00B92C10"/>
    <w:rsid w:val="00B9391B"/>
    <w:rsid w:val="00B94FD0"/>
    <w:rsid w:val="00B957D0"/>
    <w:rsid w:val="00B96259"/>
    <w:rsid w:val="00B962BD"/>
    <w:rsid w:val="00B9744D"/>
    <w:rsid w:val="00BA6C4B"/>
    <w:rsid w:val="00BA7AF6"/>
    <w:rsid w:val="00BB0317"/>
    <w:rsid w:val="00BB2DFB"/>
    <w:rsid w:val="00BB4054"/>
    <w:rsid w:val="00BB596B"/>
    <w:rsid w:val="00BB5ACD"/>
    <w:rsid w:val="00BC20E5"/>
    <w:rsid w:val="00BC2601"/>
    <w:rsid w:val="00BC2724"/>
    <w:rsid w:val="00BC276C"/>
    <w:rsid w:val="00BC2C10"/>
    <w:rsid w:val="00BC31CD"/>
    <w:rsid w:val="00BC3BBC"/>
    <w:rsid w:val="00BC419A"/>
    <w:rsid w:val="00BC42EC"/>
    <w:rsid w:val="00BC47E4"/>
    <w:rsid w:val="00BC4B9A"/>
    <w:rsid w:val="00BC53C0"/>
    <w:rsid w:val="00BC5F11"/>
    <w:rsid w:val="00BC6604"/>
    <w:rsid w:val="00BD0362"/>
    <w:rsid w:val="00BD0F9A"/>
    <w:rsid w:val="00BD1113"/>
    <w:rsid w:val="00BD1591"/>
    <w:rsid w:val="00BD1AE7"/>
    <w:rsid w:val="00BD2F13"/>
    <w:rsid w:val="00BD4191"/>
    <w:rsid w:val="00BD4212"/>
    <w:rsid w:val="00BD499A"/>
    <w:rsid w:val="00BD4BE7"/>
    <w:rsid w:val="00BD56AB"/>
    <w:rsid w:val="00BD5EE7"/>
    <w:rsid w:val="00BD6428"/>
    <w:rsid w:val="00BD64C8"/>
    <w:rsid w:val="00BD65D6"/>
    <w:rsid w:val="00BD672D"/>
    <w:rsid w:val="00BD67E7"/>
    <w:rsid w:val="00BD6BBD"/>
    <w:rsid w:val="00BD7CD5"/>
    <w:rsid w:val="00BE02DD"/>
    <w:rsid w:val="00BE03D3"/>
    <w:rsid w:val="00BE0812"/>
    <w:rsid w:val="00BE1F15"/>
    <w:rsid w:val="00BE29F2"/>
    <w:rsid w:val="00BE2ECC"/>
    <w:rsid w:val="00BE47DD"/>
    <w:rsid w:val="00BF1094"/>
    <w:rsid w:val="00BF1BF8"/>
    <w:rsid w:val="00BF46AC"/>
    <w:rsid w:val="00C02162"/>
    <w:rsid w:val="00C05300"/>
    <w:rsid w:val="00C07CB1"/>
    <w:rsid w:val="00C1084E"/>
    <w:rsid w:val="00C119FA"/>
    <w:rsid w:val="00C11FCA"/>
    <w:rsid w:val="00C12F5D"/>
    <w:rsid w:val="00C13180"/>
    <w:rsid w:val="00C17008"/>
    <w:rsid w:val="00C17153"/>
    <w:rsid w:val="00C177EB"/>
    <w:rsid w:val="00C17A54"/>
    <w:rsid w:val="00C17C0B"/>
    <w:rsid w:val="00C201B9"/>
    <w:rsid w:val="00C20C6A"/>
    <w:rsid w:val="00C21AC4"/>
    <w:rsid w:val="00C22654"/>
    <w:rsid w:val="00C22E38"/>
    <w:rsid w:val="00C24276"/>
    <w:rsid w:val="00C25501"/>
    <w:rsid w:val="00C25672"/>
    <w:rsid w:val="00C25F85"/>
    <w:rsid w:val="00C2616F"/>
    <w:rsid w:val="00C27B1A"/>
    <w:rsid w:val="00C30525"/>
    <w:rsid w:val="00C310F7"/>
    <w:rsid w:val="00C31CAF"/>
    <w:rsid w:val="00C33346"/>
    <w:rsid w:val="00C3371C"/>
    <w:rsid w:val="00C3424A"/>
    <w:rsid w:val="00C3425B"/>
    <w:rsid w:val="00C353FE"/>
    <w:rsid w:val="00C3551C"/>
    <w:rsid w:val="00C358DC"/>
    <w:rsid w:val="00C35C90"/>
    <w:rsid w:val="00C40EDA"/>
    <w:rsid w:val="00C411F8"/>
    <w:rsid w:val="00C412B3"/>
    <w:rsid w:val="00C423CE"/>
    <w:rsid w:val="00C447C2"/>
    <w:rsid w:val="00C44E61"/>
    <w:rsid w:val="00C4586A"/>
    <w:rsid w:val="00C467ED"/>
    <w:rsid w:val="00C47694"/>
    <w:rsid w:val="00C514D2"/>
    <w:rsid w:val="00C525C0"/>
    <w:rsid w:val="00C54EE1"/>
    <w:rsid w:val="00C55668"/>
    <w:rsid w:val="00C5599C"/>
    <w:rsid w:val="00C55B53"/>
    <w:rsid w:val="00C56526"/>
    <w:rsid w:val="00C57112"/>
    <w:rsid w:val="00C61103"/>
    <w:rsid w:val="00C61AC6"/>
    <w:rsid w:val="00C63E4C"/>
    <w:rsid w:val="00C63FA8"/>
    <w:rsid w:val="00C64451"/>
    <w:rsid w:val="00C64DD8"/>
    <w:rsid w:val="00C6525A"/>
    <w:rsid w:val="00C658B9"/>
    <w:rsid w:val="00C705E1"/>
    <w:rsid w:val="00C713AD"/>
    <w:rsid w:val="00C71AD6"/>
    <w:rsid w:val="00C73639"/>
    <w:rsid w:val="00C74AE0"/>
    <w:rsid w:val="00C74D8E"/>
    <w:rsid w:val="00C751B9"/>
    <w:rsid w:val="00C7589F"/>
    <w:rsid w:val="00C75A34"/>
    <w:rsid w:val="00C760A4"/>
    <w:rsid w:val="00C76D37"/>
    <w:rsid w:val="00C770A1"/>
    <w:rsid w:val="00C7718F"/>
    <w:rsid w:val="00C81AB5"/>
    <w:rsid w:val="00C82D49"/>
    <w:rsid w:val="00C84206"/>
    <w:rsid w:val="00C855BE"/>
    <w:rsid w:val="00C85745"/>
    <w:rsid w:val="00C857D7"/>
    <w:rsid w:val="00C85D4B"/>
    <w:rsid w:val="00C8709D"/>
    <w:rsid w:val="00C87110"/>
    <w:rsid w:val="00C87736"/>
    <w:rsid w:val="00C91400"/>
    <w:rsid w:val="00C9271D"/>
    <w:rsid w:val="00C95B03"/>
    <w:rsid w:val="00C970D2"/>
    <w:rsid w:val="00C979FE"/>
    <w:rsid w:val="00C97E08"/>
    <w:rsid w:val="00CA0DFB"/>
    <w:rsid w:val="00CA15A1"/>
    <w:rsid w:val="00CA17E7"/>
    <w:rsid w:val="00CA3028"/>
    <w:rsid w:val="00CA39AE"/>
    <w:rsid w:val="00CA4779"/>
    <w:rsid w:val="00CA4798"/>
    <w:rsid w:val="00CA4D9E"/>
    <w:rsid w:val="00CA5DC2"/>
    <w:rsid w:val="00CA728F"/>
    <w:rsid w:val="00CA77B8"/>
    <w:rsid w:val="00CA79C1"/>
    <w:rsid w:val="00CB226A"/>
    <w:rsid w:val="00CB3199"/>
    <w:rsid w:val="00CB380E"/>
    <w:rsid w:val="00CB3DD7"/>
    <w:rsid w:val="00CB4607"/>
    <w:rsid w:val="00CB55A9"/>
    <w:rsid w:val="00CB6F33"/>
    <w:rsid w:val="00CB703C"/>
    <w:rsid w:val="00CB74D6"/>
    <w:rsid w:val="00CC2D0E"/>
    <w:rsid w:val="00CC3B8E"/>
    <w:rsid w:val="00CC433C"/>
    <w:rsid w:val="00CC4FC5"/>
    <w:rsid w:val="00CC608D"/>
    <w:rsid w:val="00CC7A50"/>
    <w:rsid w:val="00CC7C3E"/>
    <w:rsid w:val="00CD2095"/>
    <w:rsid w:val="00CD2C0D"/>
    <w:rsid w:val="00CD46C4"/>
    <w:rsid w:val="00CD4B6D"/>
    <w:rsid w:val="00CD7B73"/>
    <w:rsid w:val="00CD7C8A"/>
    <w:rsid w:val="00CE1C7A"/>
    <w:rsid w:val="00CE22F5"/>
    <w:rsid w:val="00CE2380"/>
    <w:rsid w:val="00CE381B"/>
    <w:rsid w:val="00CE4682"/>
    <w:rsid w:val="00CE510B"/>
    <w:rsid w:val="00CE584A"/>
    <w:rsid w:val="00CE5C3D"/>
    <w:rsid w:val="00CF0E1F"/>
    <w:rsid w:val="00CF18D2"/>
    <w:rsid w:val="00CF2616"/>
    <w:rsid w:val="00CF3C5E"/>
    <w:rsid w:val="00CF60BB"/>
    <w:rsid w:val="00CF68F8"/>
    <w:rsid w:val="00CF7CC2"/>
    <w:rsid w:val="00D01FB2"/>
    <w:rsid w:val="00D024A3"/>
    <w:rsid w:val="00D025A0"/>
    <w:rsid w:val="00D031EF"/>
    <w:rsid w:val="00D03CA3"/>
    <w:rsid w:val="00D03E5F"/>
    <w:rsid w:val="00D04042"/>
    <w:rsid w:val="00D04B91"/>
    <w:rsid w:val="00D061C3"/>
    <w:rsid w:val="00D06807"/>
    <w:rsid w:val="00D06974"/>
    <w:rsid w:val="00D073DF"/>
    <w:rsid w:val="00D10286"/>
    <w:rsid w:val="00D10863"/>
    <w:rsid w:val="00D124BE"/>
    <w:rsid w:val="00D12AEA"/>
    <w:rsid w:val="00D13C8D"/>
    <w:rsid w:val="00D15F0A"/>
    <w:rsid w:val="00D16215"/>
    <w:rsid w:val="00D17506"/>
    <w:rsid w:val="00D213EA"/>
    <w:rsid w:val="00D2242C"/>
    <w:rsid w:val="00D23339"/>
    <w:rsid w:val="00D23BEC"/>
    <w:rsid w:val="00D23D14"/>
    <w:rsid w:val="00D24EC1"/>
    <w:rsid w:val="00D251EC"/>
    <w:rsid w:val="00D25236"/>
    <w:rsid w:val="00D256A5"/>
    <w:rsid w:val="00D27EFB"/>
    <w:rsid w:val="00D3234A"/>
    <w:rsid w:val="00D32DFB"/>
    <w:rsid w:val="00D331CD"/>
    <w:rsid w:val="00D33829"/>
    <w:rsid w:val="00D35859"/>
    <w:rsid w:val="00D35BF9"/>
    <w:rsid w:val="00D4185F"/>
    <w:rsid w:val="00D41C26"/>
    <w:rsid w:val="00D42E41"/>
    <w:rsid w:val="00D434D0"/>
    <w:rsid w:val="00D43E1B"/>
    <w:rsid w:val="00D443C8"/>
    <w:rsid w:val="00D44AF2"/>
    <w:rsid w:val="00D45566"/>
    <w:rsid w:val="00D4594D"/>
    <w:rsid w:val="00D465B6"/>
    <w:rsid w:val="00D47BF7"/>
    <w:rsid w:val="00D51C5A"/>
    <w:rsid w:val="00D5217A"/>
    <w:rsid w:val="00D53376"/>
    <w:rsid w:val="00D557FB"/>
    <w:rsid w:val="00D55B16"/>
    <w:rsid w:val="00D57A3D"/>
    <w:rsid w:val="00D6058D"/>
    <w:rsid w:val="00D60BC3"/>
    <w:rsid w:val="00D6256F"/>
    <w:rsid w:val="00D62841"/>
    <w:rsid w:val="00D66366"/>
    <w:rsid w:val="00D66BD1"/>
    <w:rsid w:val="00D66E2E"/>
    <w:rsid w:val="00D66FFA"/>
    <w:rsid w:val="00D676A1"/>
    <w:rsid w:val="00D706A7"/>
    <w:rsid w:val="00D70B50"/>
    <w:rsid w:val="00D70D1A"/>
    <w:rsid w:val="00D7278C"/>
    <w:rsid w:val="00D73580"/>
    <w:rsid w:val="00D74B5C"/>
    <w:rsid w:val="00D756F3"/>
    <w:rsid w:val="00D77AB9"/>
    <w:rsid w:val="00D77C75"/>
    <w:rsid w:val="00D80A38"/>
    <w:rsid w:val="00D81001"/>
    <w:rsid w:val="00D8319A"/>
    <w:rsid w:val="00D840B0"/>
    <w:rsid w:val="00D844D4"/>
    <w:rsid w:val="00D8630F"/>
    <w:rsid w:val="00D911C9"/>
    <w:rsid w:val="00D9230A"/>
    <w:rsid w:val="00D928C9"/>
    <w:rsid w:val="00D92C5E"/>
    <w:rsid w:val="00D948E3"/>
    <w:rsid w:val="00D95153"/>
    <w:rsid w:val="00D95296"/>
    <w:rsid w:val="00D95626"/>
    <w:rsid w:val="00D96675"/>
    <w:rsid w:val="00DA0485"/>
    <w:rsid w:val="00DA0735"/>
    <w:rsid w:val="00DA0986"/>
    <w:rsid w:val="00DA1562"/>
    <w:rsid w:val="00DA1EB1"/>
    <w:rsid w:val="00DA2BFC"/>
    <w:rsid w:val="00DA3541"/>
    <w:rsid w:val="00DA35BA"/>
    <w:rsid w:val="00DA38EC"/>
    <w:rsid w:val="00DA43D4"/>
    <w:rsid w:val="00DA4E68"/>
    <w:rsid w:val="00DA55D5"/>
    <w:rsid w:val="00DA5AA0"/>
    <w:rsid w:val="00DA5B3F"/>
    <w:rsid w:val="00DA5E52"/>
    <w:rsid w:val="00DA6230"/>
    <w:rsid w:val="00DA68DE"/>
    <w:rsid w:val="00DB110C"/>
    <w:rsid w:val="00DB1BE6"/>
    <w:rsid w:val="00DB2E21"/>
    <w:rsid w:val="00DB38ED"/>
    <w:rsid w:val="00DB5C71"/>
    <w:rsid w:val="00DB5E7E"/>
    <w:rsid w:val="00DB768A"/>
    <w:rsid w:val="00DB7C90"/>
    <w:rsid w:val="00DC1CF3"/>
    <w:rsid w:val="00DC2CC0"/>
    <w:rsid w:val="00DC6AEF"/>
    <w:rsid w:val="00DC76D1"/>
    <w:rsid w:val="00DC7B28"/>
    <w:rsid w:val="00DD12A0"/>
    <w:rsid w:val="00DD3B38"/>
    <w:rsid w:val="00DD4470"/>
    <w:rsid w:val="00DD5BA6"/>
    <w:rsid w:val="00DD5D20"/>
    <w:rsid w:val="00DE2142"/>
    <w:rsid w:val="00DE2557"/>
    <w:rsid w:val="00DE3DE6"/>
    <w:rsid w:val="00DE4AA9"/>
    <w:rsid w:val="00DE6116"/>
    <w:rsid w:val="00DF1F4F"/>
    <w:rsid w:val="00DF2BC0"/>
    <w:rsid w:val="00DF6C73"/>
    <w:rsid w:val="00DF7893"/>
    <w:rsid w:val="00DF798A"/>
    <w:rsid w:val="00E00A4F"/>
    <w:rsid w:val="00E0297D"/>
    <w:rsid w:val="00E03D82"/>
    <w:rsid w:val="00E0461E"/>
    <w:rsid w:val="00E05153"/>
    <w:rsid w:val="00E052AC"/>
    <w:rsid w:val="00E0732F"/>
    <w:rsid w:val="00E073F1"/>
    <w:rsid w:val="00E07D4E"/>
    <w:rsid w:val="00E1072D"/>
    <w:rsid w:val="00E11C8F"/>
    <w:rsid w:val="00E1229F"/>
    <w:rsid w:val="00E12EB2"/>
    <w:rsid w:val="00E1315F"/>
    <w:rsid w:val="00E1370B"/>
    <w:rsid w:val="00E144CA"/>
    <w:rsid w:val="00E150DF"/>
    <w:rsid w:val="00E1613D"/>
    <w:rsid w:val="00E16704"/>
    <w:rsid w:val="00E21B46"/>
    <w:rsid w:val="00E21F86"/>
    <w:rsid w:val="00E22065"/>
    <w:rsid w:val="00E22AC6"/>
    <w:rsid w:val="00E22F2D"/>
    <w:rsid w:val="00E2352A"/>
    <w:rsid w:val="00E23CE3"/>
    <w:rsid w:val="00E24B48"/>
    <w:rsid w:val="00E25DE2"/>
    <w:rsid w:val="00E27F89"/>
    <w:rsid w:val="00E316EF"/>
    <w:rsid w:val="00E3171C"/>
    <w:rsid w:val="00E3292E"/>
    <w:rsid w:val="00E3428F"/>
    <w:rsid w:val="00E345DF"/>
    <w:rsid w:val="00E349B2"/>
    <w:rsid w:val="00E40137"/>
    <w:rsid w:val="00E4410D"/>
    <w:rsid w:val="00E4411D"/>
    <w:rsid w:val="00E448F4"/>
    <w:rsid w:val="00E4576E"/>
    <w:rsid w:val="00E46A96"/>
    <w:rsid w:val="00E47826"/>
    <w:rsid w:val="00E4797D"/>
    <w:rsid w:val="00E511B8"/>
    <w:rsid w:val="00E51CD9"/>
    <w:rsid w:val="00E539D7"/>
    <w:rsid w:val="00E54E19"/>
    <w:rsid w:val="00E56251"/>
    <w:rsid w:val="00E576EA"/>
    <w:rsid w:val="00E61051"/>
    <w:rsid w:val="00E646D9"/>
    <w:rsid w:val="00E6778F"/>
    <w:rsid w:val="00E6784B"/>
    <w:rsid w:val="00E67DE3"/>
    <w:rsid w:val="00E706CA"/>
    <w:rsid w:val="00E70A01"/>
    <w:rsid w:val="00E70DB8"/>
    <w:rsid w:val="00E70DEB"/>
    <w:rsid w:val="00E70E7B"/>
    <w:rsid w:val="00E73683"/>
    <w:rsid w:val="00E73EE6"/>
    <w:rsid w:val="00E74388"/>
    <w:rsid w:val="00E74D72"/>
    <w:rsid w:val="00E76F1B"/>
    <w:rsid w:val="00E8041A"/>
    <w:rsid w:val="00E8463D"/>
    <w:rsid w:val="00E86D68"/>
    <w:rsid w:val="00E872B6"/>
    <w:rsid w:val="00E9065F"/>
    <w:rsid w:val="00E916E7"/>
    <w:rsid w:val="00E921F5"/>
    <w:rsid w:val="00E92852"/>
    <w:rsid w:val="00E952E9"/>
    <w:rsid w:val="00E96F6E"/>
    <w:rsid w:val="00E978E8"/>
    <w:rsid w:val="00EA34EE"/>
    <w:rsid w:val="00EA601E"/>
    <w:rsid w:val="00EA70D5"/>
    <w:rsid w:val="00EA7B74"/>
    <w:rsid w:val="00EB0251"/>
    <w:rsid w:val="00EB0BDC"/>
    <w:rsid w:val="00EB0D50"/>
    <w:rsid w:val="00EB0EA2"/>
    <w:rsid w:val="00EB1AA9"/>
    <w:rsid w:val="00EB1DDB"/>
    <w:rsid w:val="00EB26F5"/>
    <w:rsid w:val="00EB2B93"/>
    <w:rsid w:val="00EB325C"/>
    <w:rsid w:val="00EB3CD0"/>
    <w:rsid w:val="00EB6CCE"/>
    <w:rsid w:val="00EB6DD9"/>
    <w:rsid w:val="00EB7406"/>
    <w:rsid w:val="00EC2AFF"/>
    <w:rsid w:val="00EC331F"/>
    <w:rsid w:val="00EC33DE"/>
    <w:rsid w:val="00EC3B34"/>
    <w:rsid w:val="00EC4F1E"/>
    <w:rsid w:val="00EC7DFF"/>
    <w:rsid w:val="00ED1B54"/>
    <w:rsid w:val="00ED1FC8"/>
    <w:rsid w:val="00ED2751"/>
    <w:rsid w:val="00ED352A"/>
    <w:rsid w:val="00ED3685"/>
    <w:rsid w:val="00ED687F"/>
    <w:rsid w:val="00ED6FC7"/>
    <w:rsid w:val="00EE01D2"/>
    <w:rsid w:val="00EE22C1"/>
    <w:rsid w:val="00EE245B"/>
    <w:rsid w:val="00EE34FE"/>
    <w:rsid w:val="00EE3A5A"/>
    <w:rsid w:val="00EE4318"/>
    <w:rsid w:val="00EE5763"/>
    <w:rsid w:val="00EE68A9"/>
    <w:rsid w:val="00EE6B03"/>
    <w:rsid w:val="00EF22D4"/>
    <w:rsid w:val="00EF29BF"/>
    <w:rsid w:val="00EF35BF"/>
    <w:rsid w:val="00EF43BD"/>
    <w:rsid w:val="00EF744D"/>
    <w:rsid w:val="00F018F5"/>
    <w:rsid w:val="00F03220"/>
    <w:rsid w:val="00F032FD"/>
    <w:rsid w:val="00F034CE"/>
    <w:rsid w:val="00F0495A"/>
    <w:rsid w:val="00F04D14"/>
    <w:rsid w:val="00F04E99"/>
    <w:rsid w:val="00F068A3"/>
    <w:rsid w:val="00F070B3"/>
    <w:rsid w:val="00F07759"/>
    <w:rsid w:val="00F130F4"/>
    <w:rsid w:val="00F135A4"/>
    <w:rsid w:val="00F13CED"/>
    <w:rsid w:val="00F208A0"/>
    <w:rsid w:val="00F22FF4"/>
    <w:rsid w:val="00F240FC"/>
    <w:rsid w:val="00F25287"/>
    <w:rsid w:val="00F25466"/>
    <w:rsid w:val="00F25945"/>
    <w:rsid w:val="00F25F5A"/>
    <w:rsid w:val="00F268FC"/>
    <w:rsid w:val="00F30E95"/>
    <w:rsid w:val="00F32D52"/>
    <w:rsid w:val="00F3373B"/>
    <w:rsid w:val="00F33D8E"/>
    <w:rsid w:val="00F33FC0"/>
    <w:rsid w:val="00F3437C"/>
    <w:rsid w:val="00F3558B"/>
    <w:rsid w:val="00F35F69"/>
    <w:rsid w:val="00F362D7"/>
    <w:rsid w:val="00F36605"/>
    <w:rsid w:val="00F372FD"/>
    <w:rsid w:val="00F43BD3"/>
    <w:rsid w:val="00F45A84"/>
    <w:rsid w:val="00F50355"/>
    <w:rsid w:val="00F51B42"/>
    <w:rsid w:val="00F52FC4"/>
    <w:rsid w:val="00F538DC"/>
    <w:rsid w:val="00F543F6"/>
    <w:rsid w:val="00F54B97"/>
    <w:rsid w:val="00F557B9"/>
    <w:rsid w:val="00F56156"/>
    <w:rsid w:val="00F567CA"/>
    <w:rsid w:val="00F568E6"/>
    <w:rsid w:val="00F57AE9"/>
    <w:rsid w:val="00F60792"/>
    <w:rsid w:val="00F6087E"/>
    <w:rsid w:val="00F61B08"/>
    <w:rsid w:val="00F622F6"/>
    <w:rsid w:val="00F624F6"/>
    <w:rsid w:val="00F63BDD"/>
    <w:rsid w:val="00F64FA1"/>
    <w:rsid w:val="00F65BAB"/>
    <w:rsid w:val="00F660C1"/>
    <w:rsid w:val="00F6620A"/>
    <w:rsid w:val="00F708AA"/>
    <w:rsid w:val="00F70B4E"/>
    <w:rsid w:val="00F71157"/>
    <w:rsid w:val="00F718AD"/>
    <w:rsid w:val="00F72729"/>
    <w:rsid w:val="00F72F15"/>
    <w:rsid w:val="00F74914"/>
    <w:rsid w:val="00F74D78"/>
    <w:rsid w:val="00F7550B"/>
    <w:rsid w:val="00F76F21"/>
    <w:rsid w:val="00F76F47"/>
    <w:rsid w:val="00F80017"/>
    <w:rsid w:val="00F80082"/>
    <w:rsid w:val="00F801BB"/>
    <w:rsid w:val="00F8120C"/>
    <w:rsid w:val="00F84719"/>
    <w:rsid w:val="00F85BDA"/>
    <w:rsid w:val="00F868BF"/>
    <w:rsid w:val="00F90389"/>
    <w:rsid w:val="00F90883"/>
    <w:rsid w:val="00F9092E"/>
    <w:rsid w:val="00F91030"/>
    <w:rsid w:val="00F9200E"/>
    <w:rsid w:val="00F92209"/>
    <w:rsid w:val="00F925BB"/>
    <w:rsid w:val="00F9297A"/>
    <w:rsid w:val="00F93D9B"/>
    <w:rsid w:val="00F96BF1"/>
    <w:rsid w:val="00FA045E"/>
    <w:rsid w:val="00FA12D6"/>
    <w:rsid w:val="00FA390B"/>
    <w:rsid w:val="00FA501E"/>
    <w:rsid w:val="00FA5091"/>
    <w:rsid w:val="00FA52BB"/>
    <w:rsid w:val="00FA5F20"/>
    <w:rsid w:val="00FA771F"/>
    <w:rsid w:val="00FA794B"/>
    <w:rsid w:val="00FB031C"/>
    <w:rsid w:val="00FB0439"/>
    <w:rsid w:val="00FB04B1"/>
    <w:rsid w:val="00FB04BF"/>
    <w:rsid w:val="00FB0890"/>
    <w:rsid w:val="00FB15ED"/>
    <w:rsid w:val="00FB7BB3"/>
    <w:rsid w:val="00FC1ED8"/>
    <w:rsid w:val="00FC28AC"/>
    <w:rsid w:val="00FC3E7E"/>
    <w:rsid w:val="00FC424A"/>
    <w:rsid w:val="00FC4FA3"/>
    <w:rsid w:val="00FC61E4"/>
    <w:rsid w:val="00FC6C3C"/>
    <w:rsid w:val="00FC723B"/>
    <w:rsid w:val="00FD2D47"/>
    <w:rsid w:val="00FD51ED"/>
    <w:rsid w:val="00FD5416"/>
    <w:rsid w:val="00FD6BB8"/>
    <w:rsid w:val="00FD7053"/>
    <w:rsid w:val="00FE1B60"/>
    <w:rsid w:val="00FE1EA8"/>
    <w:rsid w:val="00FE35DF"/>
    <w:rsid w:val="00FE364F"/>
    <w:rsid w:val="00FE3BF6"/>
    <w:rsid w:val="00FE3EA5"/>
    <w:rsid w:val="00FE49B4"/>
    <w:rsid w:val="00FE4BFE"/>
    <w:rsid w:val="00FE6CB5"/>
    <w:rsid w:val="00FE6E5F"/>
    <w:rsid w:val="00FF3405"/>
    <w:rsid w:val="00FF396D"/>
    <w:rsid w:val="00FF4EFE"/>
    <w:rsid w:val="00FF64AE"/>
    <w:rsid w:val="00FF795E"/>
    <w:rsid w:val="01E164E5"/>
    <w:rsid w:val="0208C8FA"/>
    <w:rsid w:val="03C0E5C4"/>
    <w:rsid w:val="04F57F54"/>
    <w:rsid w:val="07806618"/>
    <w:rsid w:val="0783BAD5"/>
    <w:rsid w:val="07C915DC"/>
    <w:rsid w:val="08B3DD39"/>
    <w:rsid w:val="08CCBE07"/>
    <w:rsid w:val="09137C01"/>
    <w:rsid w:val="094CF7F7"/>
    <w:rsid w:val="0A8ED210"/>
    <w:rsid w:val="0B44DF5D"/>
    <w:rsid w:val="0B68A358"/>
    <w:rsid w:val="0BC5B636"/>
    <w:rsid w:val="0C123D43"/>
    <w:rsid w:val="0C419F4A"/>
    <w:rsid w:val="0E6BF701"/>
    <w:rsid w:val="0EC35140"/>
    <w:rsid w:val="0F1C1F27"/>
    <w:rsid w:val="0FE1B816"/>
    <w:rsid w:val="117660F9"/>
    <w:rsid w:val="11E91899"/>
    <w:rsid w:val="11FA5A8A"/>
    <w:rsid w:val="12A0E8DA"/>
    <w:rsid w:val="135037DD"/>
    <w:rsid w:val="13F6587B"/>
    <w:rsid w:val="15FD5349"/>
    <w:rsid w:val="17D72A2D"/>
    <w:rsid w:val="1840A87E"/>
    <w:rsid w:val="1876AC7E"/>
    <w:rsid w:val="19AF63E9"/>
    <w:rsid w:val="1A1009DF"/>
    <w:rsid w:val="1A5FDECA"/>
    <w:rsid w:val="1ABEFDB0"/>
    <w:rsid w:val="1AE0D7F6"/>
    <w:rsid w:val="1B8E78FA"/>
    <w:rsid w:val="1C5757C8"/>
    <w:rsid w:val="1C933241"/>
    <w:rsid w:val="1C984DC9"/>
    <w:rsid w:val="1E0E25BD"/>
    <w:rsid w:val="1EE4F1E3"/>
    <w:rsid w:val="1F16B720"/>
    <w:rsid w:val="1F1F85EC"/>
    <w:rsid w:val="2014C47E"/>
    <w:rsid w:val="2138124B"/>
    <w:rsid w:val="219CC37B"/>
    <w:rsid w:val="22E66CB0"/>
    <w:rsid w:val="23B5EFF6"/>
    <w:rsid w:val="23FAA589"/>
    <w:rsid w:val="23FE9A97"/>
    <w:rsid w:val="2407A353"/>
    <w:rsid w:val="24D3C6A6"/>
    <w:rsid w:val="24FDF7CD"/>
    <w:rsid w:val="27B8E8B5"/>
    <w:rsid w:val="28B06836"/>
    <w:rsid w:val="28E13CA1"/>
    <w:rsid w:val="292028BC"/>
    <w:rsid w:val="29376A8D"/>
    <w:rsid w:val="2A8FEFA0"/>
    <w:rsid w:val="2AB2FE9A"/>
    <w:rsid w:val="2B0977D9"/>
    <w:rsid w:val="2C011CE6"/>
    <w:rsid w:val="2C38002C"/>
    <w:rsid w:val="2C7240EF"/>
    <w:rsid w:val="2CE805B8"/>
    <w:rsid w:val="2D47D841"/>
    <w:rsid w:val="2D75AB22"/>
    <w:rsid w:val="2D8C5480"/>
    <w:rsid w:val="2E8B89B4"/>
    <w:rsid w:val="2EB91DA3"/>
    <w:rsid w:val="2EF32F41"/>
    <w:rsid w:val="30140EC8"/>
    <w:rsid w:val="3067BD7D"/>
    <w:rsid w:val="3133252B"/>
    <w:rsid w:val="316DBBDF"/>
    <w:rsid w:val="31A82C21"/>
    <w:rsid w:val="31E3DC1A"/>
    <w:rsid w:val="31F40B9D"/>
    <w:rsid w:val="325B7A79"/>
    <w:rsid w:val="32A6C225"/>
    <w:rsid w:val="337465F1"/>
    <w:rsid w:val="33FB4678"/>
    <w:rsid w:val="3481926B"/>
    <w:rsid w:val="34C8CAFF"/>
    <w:rsid w:val="352DB26F"/>
    <w:rsid w:val="353432A1"/>
    <w:rsid w:val="3656AA0E"/>
    <w:rsid w:val="37150584"/>
    <w:rsid w:val="37B4950E"/>
    <w:rsid w:val="381648FA"/>
    <w:rsid w:val="382B9BAD"/>
    <w:rsid w:val="39366470"/>
    <w:rsid w:val="394F6950"/>
    <w:rsid w:val="39519B36"/>
    <w:rsid w:val="39CC49AE"/>
    <w:rsid w:val="39FB6914"/>
    <w:rsid w:val="3A0F6795"/>
    <w:rsid w:val="3C0DB974"/>
    <w:rsid w:val="3C11BC9D"/>
    <w:rsid w:val="3C1B35A5"/>
    <w:rsid w:val="3C561C14"/>
    <w:rsid w:val="3D4887DE"/>
    <w:rsid w:val="3D89DCCD"/>
    <w:rsid w:val="3E1B528F"/>
    <w:rsid w:val="3FDBE5D0"/>
    <w:rsid w:val="4075FADB"/>
    <w:rsid w:val="40A9AFD9"/>
    <w:rsid w:val="41411E6D"/>
    <w:rsid w:val="4240F88A"/>
    <w:rsid w:val="424FD1BF"/>
    <w:rsid w:val="42F87D7C"/>
    <w:rsid w:val="436CFC78"/>
    <w:rsid w:val="443B4245"/>
    <w:rsid w:val="44770AE2"/>
    <w:rsid w:val="46AA0E8E"/>
    <w:rsid w:val="4726E4C0"/>
    <w:rsid w:val="4794C7EA"/>
    <w:rsid w:val="48719851"/>
    <w:rsid w:val="4A3F0F47"/>
    <w:rsid w:val="4A8B3BAB"/>
    <w:rsid w:val="4AD234EA"/>
    <w:rsid w:val="4B4FAE0F"/>
    <w:rsid w:val="4BA120B8"/>
    <w:rsid w:val="4BD067AA"/>
    <w:rsid w:val="4C9736B8"/>
    <w:rsid w:val="4CBD1B32"/>
    <w:rsid w:val="4CE12192"/>
    <w:rsid w:val="4D14AFD8"/>
    <w:rsid w:val="4D1EC36E"/>
    <w:rsid w:val="4DC89CDA"/>
    <w:rsid w:val="4E1981DB"/>
    <w:rsid w:val="4F3C8A01"/>
    <w:rsid w:val="4F59273A"/>
    <w:rsid w:val="4FDD4F17"/>
    <w:rsid w:val="501B4071"/>
    <w:rsid w:val="508D9596"/>
    <w:rsid w:val="51241796"/>
    <w:rsid w:val="51973DF9"/>
    <w:rsid w:val="51EB747F"/>
    <w:rsid w:val="5222B350"/>
    <w:rsid w:val="526E8063"/>
    <w:rsid w:val="53B105F6"/>
    <w:rsid w:val="53DA1CA7"/>
    <w:rsid w:val="53FECA73"/>
    <w:rsid w:val="545675B2"/>
    <w:rsid w:val="54795408"/>
    <w:rsid w:val="54845E40"/>
    <w:rsid w:val="5571AB13"/>
    <w:rsid w:val="56AEA5B0"/>
    <w:rsid w:val="5755762F"/>
    <w:rsid w:val="58EAC0E8"/>
    <w:rsid w:val="597BAAC5"/>
    <w:rsid w:val="5AC1B426"/>
    <w:rsid w:val="5B06AB15"/>
    <w:rsid w:val="5BE5CF20"/>
    <w:rsid w:val="5C0D1FD0"/>
    <w:rsid w:val="5CCD7166"/>
    <w:rsid w:val="5D202FA0"/>
    <w:rsid w:val="5DEED3EB"/>
    <w:rsid w:val="5E2F9A97"/>
    <w:rsid w:val="5E607C26"/>
    <w:rsid w:val="5E7B563B"/>
    <w:rsid w:val="5EC20EB6"/>
    <w:rsid w:val="5F172100"/>
    <w:rsid w:val="5FC81480"/>
    <w:rsid w:val="5FD134E9"/>
    <w:rsid w:val="60156735"/>
    <w:rsid w:val="604A3F42"/>
    <w:rsid w:val="606365CD"/>
    <w:rsid w:val="609ACB88"/>
    <w:rsid w:val="60D314C2"/>
    <w:rsid w:val="613ACD53"/>
    <w:rsid w:val="622690DB"/>
    <w:rsid w:val="62F4CC5A"/>
    <w:rsid w:val="6375C7FD"/>
    <w:rsid w:val="63E0D333"/>
    <w:rsid w:val="645AFEA5"/>
    <w:rsid w:val="646409BC"/>
    <w:rsid w:val="64A6A512"/>
    <w:rsid w:val="653DA168"/>
    <w:rsid w:val="659C2911"/>
    <w:rsid w:val="66BC7C61"/>
    <w:rsid w:val="66C402E2"/>
    <w:rsid w:val="6736C7BB"/>
    <w:rsid w:val="67F06DF2"/>
    <w:rsid w:val="683CC3C9"/>
    <w:rsid w:val="689559C7"/>
    <w:rsid w:val="68CDEEA4"/>
    <w:rsid w:val="691B9214"/>
    <w:rsid w:val="6937B560"/>
    <w:rsid w:val="69709B65"/>
    <w:rsid w:val="699E1BD0"/>
    <w:rsid w:val="69DE8196"/>
    <w:rsid w:val="6B398DA9"/>
    <w:rsid w:val="6B5FC676"/>
    <w:rsid w:val="6BABE0A2"/>
    <w:rsid w:val="6BC3AE58"/>
    <w:rsid w:val="6D12C6F6"/>
    <w:rsid w:val="6D65CD5A"/>
    <w:rsid w:val="6E244AF1"/>
    <w:rsid w:val="6F957000"/>
    <w:rsid w:val="6FAF9879"/>
    <w:rsid w:val="6FC9FEFB"/>
    <w:rsid w:val="704C5CEF"/>
    <w:rsid w:val="70E4147B"/>
    <w:rsid w:val="72A0FFE6"/>
    <w:rsid w:val="72AAA535"/>
    <w:rsid w:val="72AB3D41"/>
    <w:rsid w:val="72D39685"/>
    <w:rsid w:val="72F03430"/>
    <w:rsid w:val="731C263F"/>
    <w:rsid w:val="74395881"/>
    <w:rsid w:val="746ABD0A"/>
    <w:rsid w:val="74C3947F"/>
    <w:rsid w:val="74C416C7"/>
    <w:rsid w:val="74DB5083"/>
    <w:rsid w:val="7526A4E1"/>
    <w:rsid w:val="75711549"/>
    <w:rsid w:val="75975B4F"/>
    <w:rsid w:val="75B34C3F"/>
    <w:rsid w:val="75C60AE8"/>
    <w:rsid w:val="76BC0847"/>
    <w:rsid w:val="77527910"/>
    <w:rsid w:val="78E61A8B"/>
    <w:rsid w:val="79A6F79D"/>
    <w:rsid w:val="7BF2C2F2"/>
    <w:rsid w:val="7C409818"/>
    <w:rsid w:val="7CCDC0CC"/>
    <w:rsid w:val="7CF406D2"/>
    <w:rsid w:val="7D2D7512"/>
    <w:rsid w:val="7E5DE75F"/>
    <w:rsid w:val="7ED16D09"/>
    <w:rsid w:val="7EF1A0B0"/>
    <w:rsid w:val="7F9ACCC8"/>
    <w:rsid w:val="7FC6924D"/>
    <w:rsid w:val="7FEB4B9D"/>
    <w:rsid w:val="7FF4AC9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EA2F78"/>
  <w15:docId w15:val="{13A6BE6E-B31E-443A-9880-1ECC525E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3145"/>
    <w:rPr>
      <w:rFonts w:ascii="Arial" w:hAnsi="Arial"/>
      <w:lang w:val="en-US" w:eastAsia="en-US"/>
    </w:rPr>
  </w:style>
  <w:style w:type="paragraph" w:styleId="Heading1">
    <w:name w:val="heading 1"/>
    <w:basedOn w:val="Normal"/>
    <w:next w:val="Normal"/>
    <w:autoRedefine/>
    <w:qFormat/>
    <w:rsid w:val="007315FC"/>
    <w:pPr>
      <w:keepNext/>
      <w:numPr>
        <w:numId w:val="5"/>
      </w:numPr>
      <w:ind w:right="1699"/>
      <w:outlineLvl w:val="0"/>
    </w:pPr>
    <w:rPr>
      <w:b/>
      <w:sz w:val="32"/>
    </w:rPr>
  </w:style>
  <w:style w:type="paragraph" w:styleId="Heading2">
    <w:name w:val="heading 2"/>
    <w:basedOn w:val="Normal"/>
    <w:next w:val="Normal"/>
    <w:link w:val="Heading2Char"/>
    <w:qFormat/>
    <w:rsid w:val="00E11C8F"/>
    <w:pPr>
      <w:keepNext/>
      <w:numPr>
        <w:ilvl w:val="1"/>
        <w:numId w:val="4"/>
      </w:numPr>
      <w:spacing w:before="240" w:after="60"/>
      <w:outlineLvl w:val="1"/>
    </w:pPr>
    <w:rPr>
      <w:rFonts w:cs="Arial"/>
      <w:b/>
      <w:bCs/>
      <w:i/>
      <w:iCs/>
      <w:sz w:val="28"/>
      <w:szCs w:val="28"/>
    </w:rPr>
  </w:style>
  <w:style w:type="paragraph" w:styleId="Heading3">
    <w:name w:val="heading 3"/>
    <w:basedOn w:val="Normal"/>
    <w:next w:val="Normal"/>
    <w:qFormat/>
    <w:rsid w:val="00E11C8F"/>
    <w:pPr>
      <w:keepNext/>
      <w:numPr>
        <w:ilvl w:val="2"/>
        <w:numId w:val="4"/>
      </w:numPr>
      <w:spacing w:before="240" w:after="60"/>
      <w:outlineLvl w:val="2"/>
    </w:pPr>
    <w:rPr>
      <w:rFonts w:cs="Arial"/>
      <w:b/>
      <w:bCs/>
      <w:sz w:val="26"/>
      <w:szCs w:val="26"/>
    </w:rPr>
  </w:style>
  <w:style w:type="paragraph" w:styleId="Heading4">
    <w:name w:val="heading 4"/>
    <w:basedOn w:val="Normal"/>
    <w:next w:val="Normal"/>
    <w:qFormat/>
    <w:rsid w:val="005539E9"/>
    <w:pPr>
      <w:keepNext/>
      <w:numPr>
        <w:ilvl w:val="3"/>
        <w:numId w:val="4"/>
      </w:numPr>
      <w:spacing w:before="240" w:after="60"/>
      <w:outlineLvl w:val="3"/>
    </w:pPr>
    <w:rPr>
      <w:rFonts w:ascii="Times New Roman" w:hAnsi="Times New Roman"/>
      <w:b/>
      <w:bCs/>
      <w:sz w:val="28"/>
      <w:szCs w:val="28"/>
    </w:rPr>
  </w:style>
  <w:style w:type="paragraph" w:styleId="Heading5">
    <w:name w:val="heading 5"/>
    <w:basedOn w:val="Normal"/>
    <w:next w:val="Normal"/>
    <w:qFormat/>
    <w:rsid w:val="005539E9"/>
    <w:pPr>
      <w:numPr>
        <w:ilvl w:val="4"/>
        <w:numId w:val="4"/>
      </w:numPr>
      <w:spacing w:before="240" w:after="60"/>
      <w:outlineLvl w:val="4"/>
    </w:pPr>
    <w:rPr>
      <w:b/>
      <w:bCs/>
      <w:i/>
      <w:iCs/>
      <w:sz w:val="26"/>
      <w:szCs w:val="26"/>
    </w:rPr>
  </w:style>
  <w:style w:type="paragraph" w:styleId="Heading6">
    <w:name w:val="heading 6"/>
    <w:basedOn w:val="Normal"/>
    <w:next w:val="Normal"/>
    <w:qFormat/>
    <w:rsid w:val="005539E9"/>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5539E9"/>
    <w:pPr>
      <w:numPr>
        <w:ilvl w:val="6"/>
        <w:numId w:val="4"/>
      </w:numPr>
      <w:spacing w:before="240" w:after="60"/>
      <w:outlineLvl w:val="6"/>
    </w:pPr>
    <w:rPr>
      <w:rFonts w:ascii="Times New Roman" w:hAnsi="Times New Roman"/>
      <w:sz w:val="24"/>
      <w:szCs w:val="24"/>
    </w:rPr>
  </w:style>
  <w:style w:type="paragraph" w:styleId="Heading8">
    <w:name w:val="heading 8"/>
    <w:basedOn w:val="Normal"/>
    <w:next w:val="Normal"/>
    <w:qFormat/>
    <w:rsid w:val="005539E9"/>
    <w:pPr>
      <w:numPr>
        <w:ilvl w:val="7"/>
        <w:numId w:val="4"/>
      </w:numPr>
      <w:spacing w:before="240" w:after="60"/>
      <w:outlineLvl w:val="7"/>
    </w:pPr>
    <w:rPr>
      <w:rFonts w:ascii="Times New Roman" w:hAnsi="Times New Roman"/>
      <w:i/>
      <w:iCs/>
      <w:sz w:val="24"/>
      <w:szCs w:val="24"/>
    </w:rPr>
  </w:style>
  <w:style w:type="paragraph" w:styleId="Heading9">
    <w:name w:val="heading 9"/>
    <w:basedOn w:val="Normal"/>
    <w:next w:val="Normal"/>
    <w:qFormat/>
    <w:rsid w:val="005539E9"/>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5A34"/>
    <w:pPr>
      <w:tabs>
        <w:tab w:val="center" w:pos="4536"/>
        <w:tab w:val="right" w:pos="9072"/>
      </w:tabs>
    </w:pPr>
  </w:style>
  <w:style w:type="paragraph" w:styleId="Footer">
    <w:name w:val="footer"/>
    <w:basedOn w:val="Normal"/>
    <w:rsid w:val="00C75A34"/>
    <w:pPr>
      <w:tabs>
        <w:tab w:val="center" w:pos="4536"/>
        <w:tab w:val="right" w:pos="9072"/>
      </w:tabs>
    </w:pPr>
  </w:style>
  <w:style w:type="paragraph" w:customStyle="1" w:styleId="zpptexpropri">
    <w:name w:val="z_pptexpropri"/>
    <w:rsid w:val="00C75A34"/>
    <w:pPr>
      <w:tabs>
        <w:tab w:val="left" w:pos="1418"/>
        <w:tab w:val="right" w:pos="10632"/>
      </w:tabs>
    </w:pPr>
    <w:rPr>
      <w:rFonts w:ascii="Arial" w:hAnsi="Arial"/>
      <w:sz w:val="10"/>
      <w:lang w:eastAsia="en-US"/>
    </w:rPr>
  </w:style>
  <w:style w:type="paragraph" w:customStyle="1" w:styleId="Legende">
    <w:name w:val="Legende"/>
    <w:basedOn w:val="Header"/>
    <w:next w:val="Valeur1"/>
    <w:rsid w:val="00C75A34"/>
    <w:pPr>
      <w:tabs>
        <w:tab w:val="clear" w:pos="4536"/>
        <w:tab w:val="clear" w:pos="9072"/>
      </w:tabs>
      <w:spacing w:before="40"/>
    </w:pPr>
    <w:rPr>
      <w:i/>
      <w:sz w:val="16"/>
    </w:rPr>
  </w:style>
  <w:style w:type="paragraph" w:customStyle="1" w:styleId="Copyright">
    <w:name w:val="Copyright"/>
    <w:basedOn w:val="Footer"/>
    <w:rsid w:val="00C75A34"/>
    <w:pPr>
      <w:spacing w:before="100" w:after="60"/>
    </w:pPr>
    <w:rPr>
      <w:sz w:val="10"/>
    </w:rPr>
  </w:style>
  <w:style w:type="paragraph" w:customStyle="1" w:styleId="Valeur1">
    <w:name w:val="Valeur1"/>
    <w:basedOn w:val="Header"/>
    <w:rsid w:val="00C75A34"/>
    <w:pPr>
      <w:tabs>
        <w:tab w:val="clear" w:pos="4536"/>
        <w:tab w:val="clear" w:pos="9072"/>
      </w:tabs>
    </w:pPr>
  </w:style>
  <w:style w:type="paragraph" w:customStyle="1" w:styleId="EnglishTitle">
    <w:name w:val="EnglishTitle"/>
    <w:basedOn w:val="Footer"/>
    <w:rsid w:val="00C75A34"/>
    <w:pPr>
      <w:spacing w:before="60" w:after="60"/>
    </w:pPr>
    <w:rPr>
      <w:b/>
      <w:sz w:val="24"/>
    </w:rPr>
  </w:style>
  <w:style w:type="paragraph" w:customStyle="1" w:styleId="TitreLocal">
    <w:name w:val="TitreLocal"/>
    <w:basedOn w:val="Footer"/>
    <w:rsid w:val="00C75A34"/>
    <w:pPr>
      <w:spacing w:after="60"/>
    </w:pPr>
    <w:rPr>
      <w:i/>
      <w:sz w:val="24"/>
    </w:rPr>
  </w:style>
  <w:style w:type="paragraph" w:customStyle="1" w:styleId="Code">
    <w:name w:val="Code"/>
    <w:basedOn w:val="Footer"/>
    <w:rsid w:val="00C75A34"/>
    <w:pPr>
      <w:jc w:val="center"/>
    </w:pPr>
    <w:rPr>
      <w:rFonts w:ascii="Helvetica" w:hAnsi="Helvetica"/>
      <w:b/>
      <w:spacing w:val="30"/>
      <w:sz w:val="32"/>
    </w:rPr>
  </w:style>
  <w:style w:type="paragraph" w:styleId="BodyTextIndent">
    <w:name w:val="Body Text Indent"/>
    <w:basedOn w:val="Normal"/>
    <w:rsid w:val="00C75A34"/>
    <w:pPr>
      <w:ind w:left="284"/>
    </w:pPr>
  </w:style>
  <w:style w:type="paragraph" w:customStyle="1" w:styleId="Pagination">
    <w:name w:val="Pagination"/>
    <w:basedOn w:val="Footer"/>
    <w:rsid w:val="00C75A34"/>
    <w:pPr>
      <w:spacing w:before="60"/>
      <w:jc w:val="center"/>
    </w:pPr>
  </w:style>
  <w:style w:type="character" w:styleId="PageNumber">
    <w:name w:val="page number"/>
    <w:basedOn w:val="DefaultParagraphFont"/>
    <w:rsid w:val="00C75A34"/>
  </w:style>
  <w:style w:type="paragraph" w:customStyle="1" w:styleId="PlanEnglishTitle">
    <w:name w:val="PlanEnglishTitle"/>
    <w:next w:val="EnvelopeAddress"/>
    <w:rsid w:val="00C75A34"/>
    <w:pPr>
      <w:spacing w:before="60" w:after="60"/>
    </w:pPr>
    <w:rPr>
      <w:b/>
      <w:noProof/>
      <w:sz w:val="24"/>
      <w:lang w:val="en-US" w:eastAsia="en-US"/>
    </w:rPr>
  </w:style>
  <w:style w:type="paragraph" w:styleId="EnvelopeAddress">
    <w:name w:val="envelope address"/>
    <w:basedOn w:val="Normal"/>
    <w:rsid w:val="00C75A34"/>
    <w:pPr>
      <w:framePr w:w="7938" w:h="1985" w:hRule="exact" w:hSpace="141" w:wrap="auto" w:hAnchor="page" w:xAlign="center" w:yAlign="bottom"/>
      <w:ind w:left="2835"/>
    </w:pPr>
    <w:rPr>
      <w:sz w:val="24"/>
    </w:rPr>
  </w:style>
  <w:style w:type="table" w:styleId="TableGrid">
    <w:name w:val="Table Grid"/>
    <w:basedOn w:val="TableNormal"/>
    <w:uiPriority w:val="99"/>
    <w:rsid w:val="000D66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3049B"/>
    <w:pPr>
      <w:spacing w:before="120"/>
    </w:pPr>
    <w:rPr>
      <w:b/>
      <w:bCs/>
      <w:i/>
      <w:iCs/>
      <w:sz w:val="24"/>
      <w:szCs w:val="24"/>
    </w:rPr>
  </w:style>
  <w:style w:type="paragraph" w:styleId="TOC2">
    <w:name w:val="toc 2"/>
    <w:basedOn w:val="Normal"/>
    <w:next w:val="Normal"/>
    <w:autoRedefine/>
    <w:uiPriority w:val="39"/>
    <w:rsid w:val="0013049B"/>
    <w:pPr>
      <w:tabs>
        <w:tab w:val="left" w:pos="800"/>
        <w:tab w:val="right" w:leader="underscore" w:pos="10309"/>
      </w:tabs>
      <w:spacing w:before="120"/>
      <w:ind w:left="200"/>
    </w:pPr>
    <w:rPr>
      <w:b/>
      <w:bCs/>
      <w:sz w:val="22"/>
      <w:szCs w:val="22"/>
    </w:rPr>
  </w:style>
  <w:style w:type="paragraph" w:styleId="TOC3">
    <w:name w:val="toc 3"/>
    <w:basedOn w:val="Normal"/>
    <w:next w:val="Normal"/>
    <w:autoRedefine/>
    <w:uiPriority w:val="39"/>
    <w:rsid w:val="0013049B"/>
    <w:pPr>
      <w:ind w:left="400"/>
    </w:pPr>
  </w:style>
  <w:style w:type="character" w:styleId="Hyperlink">
    <w:name w:val="Hyperlink"/>
    <w:basedOn w:val="DefaultParagraphFont"/>
    <w:uiPriority w:val="99"/>
    <w:rsid w:val="00640023"/>
    <w:rPr>
      <w:color w:val="0000FF"/>
      <w:u w:val="single"/>
    </w:rPr>
  </w:style>
  <w:style w:type="paragraph" w:styleId="TOC4">
    <w:name w:val="toc 4"/>
    <w:basedOn w:val="Normal"/>
    <w:next w:val="Normal"/>
    <w:autoRedefine/>
    <w:uiPriority w:val="39"/>
    <w:rsid w:val="00CA17E7"/>
    <w:pPr>
      <w:ind w:left="600"/>
    </w:pPr>
    <w:rPr>
      <w:rFonts w:ascii="Times New Roman" w:hAnsi="Times New Roman"/>
    </w:rPr>
  </w:style>
  <w:style w:type="paragraph" w:styleId="TOC5">
    <w:name w:val="toc 5"/>
    <w:basedOn w:val="Normal"/>
    <w:next w:val="Normal"/>
    <w:autoRedefine/>
    <w:uiPriority w:val="39"/>
    <w:rsid w:val="00CA17E7"/>
    <w:pPr>
      <w:ind w:left="800"/>
    </w:pPr>
    <w:rPr>
      <w:rFonts w:ascii="Times New Roman" w:hAnsi="Times New Roman"/>
    </w:rPr>
  </w:style>
  <w:style w:type="paragraph" w:styleId="TOC6">
    <w:name w:val="toc 6"/>
    <w:basedOn w:val="Normal"/>
    <w:next w:val="Normal"/>
    <w:autoRedefine/>
    <w:semiHidden/>
    <w:rsid w:val="00CA17E7"/>
    <w:pPr>
      <w:ind w:left="1000"/>
    </w:pPr>
    <w:rPr>
      <w:rFonts w:ascii="Times New Roman" w:hAnsi="Times New Roman"/>
    </w:rPr>
  </w:style>
  <w:style w:type="paragraph" w:styleId="TOC7">
    <w:name w:val="toc 7"/>
    <w:basedOn w:val="Normal"/>
    <w:next w:val="Normal"/>
    <w:autoRedefine/>
    <w:semiHidden/>
    <w:rsid w:val="00CA17E7"/>
    <w:pPr>
      <w:ind w:left="1200"/>
    </w:pPr>
    <w:rPr>
      <w:rFonts w:ascii="Times New Roman" w:hAnsi="Times New Roman"/>
    </w:rPr>
  </w:style>
  <w:style w:type="paragraph" w:styleId="TOC8">
    <w:name w:val="toc 8"/>
    <w:basedOn w:val="Normal"/>
    <w:next w:val="Normal"/>
    <w:autoRedefine/>
    <w:semiHidden/>
    <w:rsid w:val="00CA17E7"/>
    <w:pPr>
      <w:ind w:left="1400"/>
    </w:pPr>
    <w:rPr>
      <w:rFonts w:ascii="Times New Roman" w:hAnsi="Times New Roman"/>
    </w:rPr>
  </w:style>
  <w:style w:type="paragraph" w:styleId="TOC9">
    <w:name w:val="toc 9"/>
    <w:basedOn w:val="Normal"/>
    <w:next w:val="Normal"/>
    <w:autoRedefine/>
    <w:semiHidden/>
    <w:rsid w:val="00CA17E7"/>
    <w:pPr>
      <w:ind w:left="1600"/>
    </w:pPr>
    <w:rPr>
      <w:rFonts w:ascii="Times New Roman" w:hAnsi="Times New Roman"/>
    </w:rPr>
  </w:style>
  <w:style w:type="paragraph" w:styleId="BalloonText">
    <w:name w:val="Balloon Text"/>
    <w:basedOn w:val="Normal"/>
    <w:semiHidden/>
    <w:rsid w:val="00477124"/>
    <w:rPr>
      <w:rFonts w:ascii="Tahoma" w:hAnsi="Tahoma" w:cs="Tahoma"/>
      <w:sz w:val="16"/>
      <w:szCs w:val="16"/>
    </w:rPr>
  </w:style>
  <w:style w:type="paragraph" w:styleId="ListBullet2">
    <w:name w:val="List Bullet 2"/>
    <w:basedOn w:val="Normal"/>
    <w:autoRedefine/>
    <w:rsid w:val="00E052AC"/>
    <w:pPr>
      <w:keepNext/>
      <w:numPr>
        <w:numId w:val="1"/>
      </w:numPr>
      <w:tabs>
        <w:tab w:val="clear" w:pos="643"/>
        <w:tab w:val="num" w:pos="360"/>
      </w:tabs>
      <w:ind w:left="284" w:firstLine="0"/>
      <w:jc w:val="both"/>
    </w:pPr>
    <w:rPr>
      <w:snapToGrid w:val="0"/>
      <w:color w:val="000000"/>
      <w:sz w:val="16"/>
      <w:lang w:eastAsia="zh-CN"/>
    </w:rPr>
  </w:style>
  <w:style w:type="paragraph" w:styleId="NormalIndent">
    <w:name w:val="Normal Indent"/>
    <w:basedOn w:val="Normal"/>
    <w:rsid w:val="006F30FA"/>
    <w:pPr>
      <w:ind w:left="708"/>
    </w:pPr>
    <w:rPr>
      <w:sz w:val="22"/>
      <w:lang w:eastAsia="fr-FR"/>
    </w:rPr>
  </w:style>
  <w:style w:type="paragraph" w:styleId="BodyTextIndent3">
    <w:name w:val="Body Text Indent 3"/>
    <w:basedOn w:val="Normal"/>
    <w:rsid w:val="00FA5F20"/>
    <w:pPr>
      <w:spacing w:after="120"/>
      <w:ind w:left="283"/>
    </w:pPr>
    <w:rPr>
      <w:sz w:val="16"/>
      <w:szCs w:val="16"/>
    </w:rPr>
  </w:style>
  <w:style w:type="paragraph" w:customStyle="1" w:styleId="quadradinblanc">
    <w:name w:val="quadradin blanc"/>
    <w:basedOn w:val="Normal"/>
    <w:rsid w:val="002814BC"/>
    <w:pPr>
      <w:tabs>
        <w:tab w:val="num" w:pos="4556"/>
      </w:tabs>
      <w:ind w:left="4479" w:hanging="283"/>
    </w:pPr>
    <w:rPr>
      <w:rFonts w:ascii="Helvetica" w:hAnsi="Helvetica"/>
      <w:color w:val="000000"/>
      <w:lang w:eastAsia="fr-FR"/>
    </w:rPr>
  </w:style>
  <w:style w:type="paragraph" w:customStyle="1" w:styleId="quadratinnoir">
    <w:name w:val="quadratin noir"/>
    <w:basedOn w:val="Normal"/>
    <w:rsid w:val="002814BC"/>
    <w:pPr>
      <w:numPr>
        <w:numId w:val="3"/>
      </w:numPr>
      <w:ind w:left="4196"/>
      <w:jc w:val="both"/>
    </w:pPr>
    <w:rPr>
      <w:rFonts w:ascii="Helvetica" w:hAnsi="Helvetica"/>
      <w:lang w:eastAsia="fr-FR"/>
    </w:rPr>
  </w:style>
  <w:style w:type="paragraph" w:customStyle="1" w:styleId="quadratinnoirtab">
    <w:name w:val="quadratin noir tab"/>
    <w:basedOn w:val="quadratinnoir"/>
    <w:rsid w:val="002814BC"/>
    <w:pPr>
      <w:numPr>
        <w:numId w:val="0"/>
      </w:numPr>
      <w:tabs>
        <w:tab w:val="num" w:pos="360"/>
      </w:tabs>
      <w:ind w:left="360" w:hanging="360"/>
    </w:pPr>
    <w:rPr>
      <w:sz w:val="18"/>
    </w:rPr>
  </w:style>
  <w:style w:type="paragraph" w:styleId="ListParagraph">
    <w:name w:val="List Paragraph"/>
    <w:basedOn w:val="Normal"/>
    <w:uiPriority w:val="34"/>
    <w:qFormat/>
    <w:rsid w:val="00200FD8"/>
    <w:pPr>
      <w:ind w:left="720"/>
      <w:contextualSpacing/>
    </w:pPr>
  </w:style>
  <w:style w:type="paragraph" w:styleId="Caption">
    <w:name w:val="caption"/>
    <w:basedOn w:val="Normal"/>
    <w:next w:val="Normal"/>
    <w:unhideWhenUsed/>
    <w:qFormat/>
    <w:rsid w:val="00EA7B74"/>
    <w:pPr>
      <w:spacing w:after="200"/>
    </w:pPr>
    <w:rPr>
      <w:i/>
      <w:iCs/>
      <w:color w:val="1F497D" w:themeColor="text2"/>
      <w:sz w:val="18"/>
      <w:szCs w:val="18"/>
    </w:rPr>
  </w:style>
  <w:style w:type="paragraph" w:styleId="BodyText">
    <w:name w:val="Body Text"/>
    <w:basedOn w:val="Normal"/>
    <w:link w:val="BodyTextChar"/>
    <w:semiHidden/>
    <w:unhideWhenUsed/>
    <w:rsid w:val="00D70B50"/>
    <w:pPr>
      <w:spacing w:after="120"/>
    </w:pPr>
  </w:style>
  <w:style w:type="character" w:customStyle="1" w:styleId="BodyTextChar">
    <w:name w:val="Body Text Char"/>
    <w:basedOn w:val="DefaultParagraphFont"/>
    <w:link w:val="BodyText"/>
    <w:semiHidden/>
    <w:rsid w:val="00D70B50"/>
    <w:rPr>
      <w:rFonts w:ascii="Arial" w:hAnsi="Arial"/>
      <w:lang w:val="en-GB" w:eastAsia="en-US"/>
    </w:rPr>
  </w:style>
  <w:style w:type="paragraph" w:styleId="CommentText">
    <w:name w:val="annotation text"/>
    <w:basedOn w:val="Normal"/>
    <w:link w:val="CommentTextChar"/>
    <w:semiHidden/>
    <w:rsid w:val="00842D65"/>
    <w:rPr>
      <w:i/>
      <w:color w:val="FF0000"/>
      <w:lang w:val="fr-FR" w:eastAsia="fr-FR"/>
    </w:rPr>
  </w:style>
  <w:style w:type="character" w:customStyle="1" w:styleId="CommentTextChar">
    <w:name w:val="Comment Text Char"/>
    <w:basedOn w:val="DefaultParagraphFont"/>
    <w:link w:val="CommentText"/>
    <w:semiHidden/>
    <w:rsid w:val="00842D65"/>
    <w:rPr>
      <w:rFonts w:ascii="Arial" w:hAnsi="Arial"/>
      <w:i/>
      <w:color w:val="FF0000"/>
    </w:rPr>
  </w:style>
  <w:style w:type="paragraph" w:customStyle="1" w:styleId="Pa4">
    <w:name w:val="Pa4"/>
    <w:basedOn w:val="Normal"/>
    <w:next w:val="Normal"/>
    <w:uiPriority w:val="99"/>
    <w:rsid w:val="00CB74D6"/>
    <w:pPr>
      <w:autoSpaceDE w:val="0"/>
      <w:autoSpaceDN w:val="0"/>
      <w:adjustRightInd w:val="0"/>
      <w:spacing w:line="181" w:lineRule="atLeast"/>
    </w:pPr>
    <w:rPr>
      <w:rFonts w:ascii="Futura Medium" w:eastAsiaTheme="minorHAnsi" w:hAnsi="Futura Medium" w:cstheme="minorBidi"/>
      <w:sz w:val="24"/>
      <w:szCs w:val="24"/>
    </w:rPr>
  </w:style>
  <w:style w:type="paragraph" w:customStyle="1" w:styleId="Default">
    <w:name w:val="Default"/>
    <w:rsid w:val="00CB74D6"/>
    <w:pPr>
      <w:autoSpaceDE w:val="0"/>
      <w:autoSpaceDN w:val="0"/>
      <w:adjustRightInd w:val="0"/>
    </w:pPr>
    <w:rPr>
      <w:rFonts w:ascii="Arial" w:hAnsi="Arial" w:cs="Arial"/>
      <w:color w:val="000000"/>
      <w:sz w:val="24"/>
      <w:szCs w:val="24"/>
    </w:rPr>
  </w:style>
  <w:style w:type="character" w:customStyle="1" w:styleId="Heading2Char">
    <w:name w:val="Heading 2 Char"/>
    <w:basedOn w:val="DefaultParagraphFont"/>
    <w:link w:val="Heading2"/>
    <w:rsid w:val="000003EF"/>
    <w:rPr>
      <w:rFonts w:ascii="Arial" w:hAnsi="Arial" w:cs="Arial"/>
      <w:b/>
      <w:bCs/>
      <w:i/>
      <w:iCs/>
      <w:sz w:val="28"/>
      <w:szCs w:val="28"/>
      <w:lang w:val="en-US" w:eastAsia="en-US"/>
    </w:rPr>
  </w:style>
  <w:style w:type="character" w:styleId="CommentReference">
    <w:name w:val="annotation reference"/>
    <w:basedOn w:val="DefaultParagraphFont"/>
    <w:semiHidden/>
    <w:unhideWhenUsed/>
    <w:rsid w:val="00025707"/>
    <w:rPr>
      <w:sz w:val="16"/>
      <w:szCs w:val="16"/>
    </w:rPr>
  </w:style>
  <w:style w:type="paragraph" w:styleId="CommentSubject">
    <w:name w:val="annotation subject"/>
    <w:basedOn w:val="CommentText"/>
    <w:next w:val="CommentText"/>
    <w:link w:val="CommentSubjectChar"/>
    <w:semiHidden/>
    <w:unhideWhenUsed/>
    <w:rsid w:val="00025707"/>
    <w:rPr>
      <w:b/>
      <w:bCs/>
      <w:i w:val="0"/>
      <w:color w:val="auto"/>
      <w:lang w:val="en-US" w:eastAsia="en-US"/>
    </w:rPr>
  </w:style>
  <w:style w:type="character" w:customStyle="1" w:styleId="CommentSubjectChar">
    <w:name w:val="Comment Subject Char"/>
    <w:basedOn w:val="CommentTextChar"/>
    <w:link w:val="CommentSubject"/>
    <w:semiHidden/>
    <w:rsid w:val="00025707"/>
    <w:rPr>
      <w:rFonts w:ascii="Arial" w:hAnsi="Arial"/>
      <w:b/>
      <w:bCs/>
      <w:i w:val="0"/>
      <w:color w:val="FF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4075">
      <w:bodyDiv w:val="1"/>
      <w:marLeft w:val="0"/>
      <w:marRight w:val="0"/>
      <w:marTop w:val="0"/>
      <w:marBottom w:val="0"/>
      <w:divBdr>
        <w:top w:val="none" w:sz="0" w:space="0" w:color="auto"/>
        <w:left w:val="none" w:sz="0" w:space="0" w:color="auto"/>
        <w:bottom w:val="none" w:sz="0" w:space="0" w:color="auto"/>
        <w:right w:val="none" w:sz="0" w:space="0" w:color="auto"/>
      </w:divBdr>
    </w:div>
    <w:div w:id="414012832">
      <w:bodyDiv w:val="1"/>
      <w:marLeft w:val="0"/>
      <w:marRight w:val="0"/>
      <w:marTop w:val="0"/>
      <w:marBottom w:val="0"/>
      <w:divBdr>
        <w:top w:val="none" w:sz="0" w:space="0" w:color="auto"/>
        <w:left w:val="none" w:sz="0" w:space="0" w:color="auto"/>
        <w:bottom w:val="none" w:sz="0" w:space="0" w:color="auto"/>
        <w:right w:val="none" w:sz="0" w:space="0" w:color="auto"/>
      </w:divBdr>
    </w:div>
    <w:div w:id="811869886">
      <w:bodyDiv w:val="1"/>
      <w:marLeft w:val="0"/>
      <w:marRight w:val="0"/>
      <w:marTop w:val="0"/>
      <w:marBottom w:val="0"/>
      <w:divBdr>
        <w:top w:val="none" w:sz="0" w:space="0" w:color="auto"/>
        <w:left w:val="none" w:sz="0" w:space="0" w:color="auto"/>
        <w:bottom w:val="none" w:sz="0" w:space="0" w:color="auto"/>
        <w:right w:val="none" w:sz="0" w:space="0" w:color="auto"/>
      </w:divBdr>
    </w:div>
    <w:div w:id="1625115602">
      <w:bodyDiv w:val="1"/>
      <w:marLeft w:val="0"/>
      <w:marRight w:val="0"/>
      <w:marTop w:val="0"/>
      <w:marBottom w:val="0"/>
      <w:divBdr>
        <w:top w:val="none" w:sz="0" w:space="0" w:color="auto"/>
        <w:left w:val="none" w:sz="0" w:space="0" w:color="auto"/>
        <w:bottom w:val="none" w:sz="0" w:space="0" w:color="auto"/>
        <w:right w:val="none" w:sz="0" w:space="0" w:color="auto"/>
      </w:divBdr>
    </w:div>
    <w:div w:id="2054692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_Ground_Fault_Threshold"/><Relationship Id="rId26" Type="http://schemas.openxmlformats.org/officeDocument/2006/relationships/hyperlink" Target="#_Mag"/><Relationship Id="rId39" Type="http://schemas.openxmlformats.org/officeDocument/2006/relationships/hyperlink" Target="#_Mag_1"/><Relationship Id="rId3" Type="http://schemas.openxmlformats.org/officeDocument/2006/relationships/customXml" Target="../customXml/item3.xml"/><Relationship Id="rId21" Type="http://schemas.openxmlformats.org/officeDocument/2006/relationships/hyperlink" Target="#_HVI"/><Relationship Id="rId34" Type="http://schemas.openxmlformats.org/officeDocument/2006/relationships/hyperlink" Target="#_Ground_Fault_Threshold_4"/><Relationship Id="rId42" Type="http://schemas.openxmlformats.org/officeDocument/2006/relationships/hyperlink" Target="#_Grounded_Neutral_No"/><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_Grounded_Neutral_Trip"/><Relationship Id="rId25" Type="http://schemas.openxmlformats.org/officeDocument/2006/relationships/hyperlink" Target="#_Degauss_1"/><Relationship Id="rId33" Type="http://schemas.openxmlformats.org/officeDocument/2006/relationships/hyperlink" Target="#_Handle_Indicate_1"/><Relationship Id="rId38" Type="http://schemas.openxmlformats.org/officeDocument/2006/relationships/hyperlink" Target="#_Power_On"/><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_Ground_Fault_Threshold_2"/><Relationship Id="rId20" Type="http://schemas.openxmlformats.org/officeDocument/2006/relationships/hyperlink" Target="#_Push"/><Relationship Id="rId29" Type="http://schemas.openxmlformats.org/officeDocument/2006/relationships/image" Target="media/image2.emf"/><Relationship Id="rId41"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_False_Trip_"/><Relationship Id="rId32" Type="http://schemas.openxmlformats.org/officeDocument/2006/relationships/hyperlink" Target="#_HVI_1"/><Relationship Id="rId37" Type="http://schemas.openxmlformats.org/officeDocument/2006/relationships/hyperlink" Target="#_Trip_Speed"/><Relationship Id="rId40" Type="http://schemas.openxmlformats.org/officeDocument/2006/relationships/image" Target="media/image3.emf"/><Relationship Id="rId45" Type="http://schemas.openxmlformats.org/officeDocument/2006/relationships/package" Target="embeddings/Microsoft_Visio_Drawing1.vsdx"/><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_Trip_Speed_1"/><Relationship Id="rId28" Type="http://schemas.openxmlformats.org/officeDocument/2006/relationships/hyperlink" Target="#_Trip_Speed_2"/><Relationship Id="rId36" Type="http://schemas.openxmlformats.org/officeDocument/2006/relationships/hyperlink" Target="#_Power_Up_Test"/><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_Power_Up"/><Relationship Id="rId31" Type="http://schemas.openxmlformats.org/officeDocument/2006/relationships/hyperlink" Target="#_Push_1"/><Relationship Id="rId44"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_Handle_Indicate"/><Relationship Id="rId27" Type="http://schemas.openxmlformats.org/officeDocument/2006/relationships/hyperlink" Target="#_Ground_Fault_Threshold_1"/><Relationship Id="rId30" Type="http://schemas.openxmlformats.org/officeDocument/2006/relationships/package" Target="embeddings/Microsoft_Visio_Drawing2.vsdx"/><Relationship Id="rId35" Type="http://schemas.openxmlformats.org/officeDocument/2006/relationships/hyperlink" Target="#_Ground_Fault_Threshold_3"/><Relationship Id="rId43" Type="http://schemas.openxmlformats.org/officeDocument/2006/relationships/hyperlink" Target="#_Grounded_Neutral_Trip_1"/><Relationship Id="rId48"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1\ebbx640\LOCALS~1\Temp\notes758E9C\~0011776.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A19E00338EC24CA2245C4580E9C40D" ma:contentTypeVersion="18" ma:contentTypeDescription="Create a new document." ma:contentTypeScope="" ma:versionID="f9911d456dff25dd9042f36f12ffcaed">
  <xsd:schema xmlns:xsd="http://www.w3.org/2001/XMLSchema" xmlns:xs="http://www.w3.org/2001/XMLSchema" xmlns:p="http://schemas.microsoft.com/office/2006/metadata/properties" xmlns:ns2="9b89d3bb-b73a-4ab7-a62d-9051e5d3d646" xmlns:ns3="c3cdfe15-48cb-4913-8f36-d9df9e3a6c31" targetNamespace="http://schemas.microsoft.com/office/2006/metadata/properties" ma:root="true" ma:fieldsID="514d9bc0056a5fbce3f44948585532ba" ns2:_="" ns3:_="">
    <xsd:import namespace="9b89d3bb-b73a-4ab7-a62d-9051e5d3d646"/>
    <xsd:import namespace="c3cdfe15-48cb-4913-8f36-d9df9e3a6c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89d3bb-b73a-4ab7-a62d-9051e5d3d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Flow_SignoffStatus" ma:index="2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cdfe15-48cb-4913-8f36-d9df9e3a6c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e896812-c455-4988-88c7-d36f1c09b12d}" ma:internalName="TaxCatchAll" ma:showField="CatchAllData" ma:web="c3cdfe15-48cb-4913-8f36-d9df9e3a6c3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TaxCatchAll xmlns="c3cdfe15-48cb-4913-8f36-d9df9e3a6c31" xsi:nil="true"/>
    <_Flow_SignoffStatus xmlns="9b89d3bb-b73a-4ab7-a62d-9051e5d3d646" xsi:nil="true"/>
  </documentManagement>
</p:properties>
</file>

<file path=customXml/itemProps1.xml><?xml version="1.0" encoding="utf-8"?>
<ds:datastoreItem xmlns:ds="http://schemas.openxmlformats.org/officeDocument/2006/customXml" ds:itemID="{DDDED2E3-D5BE-4923-9646-6BE99A27F5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89d3bb-b73a-4ab7-a62d-9051e5d3d646"/>
    <ds:schemaRef ds:uri="c3cdfe15-48cb-4913-8f36-d9df9e3a6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696E17-5224-4273-8FE9-4055CAF8508B}">
  <ds:schemaRefs>
    <ds:schemaRef ds:uri="http://schemas.openxmlformats.org/officeDocument/2006/bibliography"/>
  </ds:schemaRefs>
</ds:datastoreItem>
</file>

<file path=customXml/itemProps3.xml><?xml version="1.0" encoding="utf-8"?>
<ds:datastoreItem xmlns:ds="http://schemas.openxmlformats.org/officeDocument/2006/customXml" ds:itemID="{910C3A28-CF0D-4AA9-B800-7E1B9DCF7764}">
  <ds:schemaRefs>
    <ds:schemaRef ds:uri="http://schemas.microsoft.com/sharepoint/v3/contenttype/forms"/>
  </ds:schemaRefs>
</ds:datastoreItem>
</file>

<file path=customXml/itemProps4.xml><?xml version="1.0" encoding="utf-8"?>
<ds:datastoreItem xmlns:ds="http://schemas.openxmlformats.org/officeDocument/2006/customXml" ds:itemID="{6C0AD3DD-044F-4DD0-92AF-445960323868}">
  <ds:schemaRefs>
    <ds:schemaRef ds:uri="http://schemas.microsoft.com/office/2006/metadata/properties"/>
    <ds:schemaRef ds:uri="c3cdfe15-48cb-4913-8f36-d9df9e3a6c31"/>
    <ds:schemaRef ds:uri="9b89d3bb-b73a-4ab7-a62d-9051e5d3d646"/>
  </ds:schemaRefs>
</ds:datastoreItem>
</file>

<file path=docProps/app.xml><?xml version="1.0" encoding="utf-8"?>
<Properties xmlns="http://schemas.openxmlformats.org/officeDocument/2006/extended-properties" xmlns:vt="http://schemas.openxmlformats.org/officeDocument/2006/docPropsVTypes">
  <Template>~0011776</Template>
  <TotalTime>9</TotalTime>
  <Pages>28</Pages>
  <Words>6059</Words>
  <Characters>33326</Characters>
  <Application>Microsoft Office Word</Application>
  <DocSecurity>0</DocSecurity>
  <Lines>277</Lines>
  <Paragraphs>78</Paragraphs>
  <ScaleCrop>false</ScaleCrop>
  <Company>Schneider-Electric</Company>
  <LinksUpToDate>false</LinksUpToDate>
  <CharactersWithSpaces>39307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Attention :</dc:title>
  <dc:subject/>
  <dc:creator>Brian West</dc:creator>
  <cp:keywords>Test Specification</cp:keywords>
  <dc:description/>
  <cp:lastModifiedBy>Juan Jose Velez</cp:lastModifiedBy>
  <cp:revision>255</cp:revision>
  <cp:lastPrinted>2018-02-12T02:09:00Z</cp:lastPrinted>
  <dcterms:created xsi:type="dcterms:W3CDTF">2023-02-02T00:26:00Z</dcterms:created>
  <dcterms:modified xsi:type="dcterms:W3CDTF">2023-03-31T22:30:00Z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pRangeFamily">
    <vt:lpwstr/>
  </property>
  <property fmtid="{D5CDD505-2E9C-101B-9397-08002B2CF9AE}" pid="3" name="AtpDesignedBy">
    <vt:lpwstr/>
  </property>
  <property fmtid="{D5CDD505-2E9C-101B-9397-08002B2CF9AE}" pid="4" name="AtpApprovedBy">
    <vt:lpwstr/>
  </property>
  <property fmtid="{D5CDD505-2E9C-101B-9397-08002B2CF9AE}" pid="5" name="AtpDate">
    <vt:lpwstr/>
  </property>
  <property fmtid="{D5CDD505-2E9C-101B-9397-08002B2CF9AE}" pid="6" name="AtpApplicationNote">
    <vt:lpwstr/>
  </property>
  <property fmtid="{D5CDD505-2E9C-101B-9397-08002B2CF9AE}" pid="7" name="AtpUpdateDescript">
    <vt:lpwstr/>
  </property>
  <property fmtid="{D5CDD505-2E9C-101B-9397-08002B2CF9AE}" pid="8" name="AtpDistribCode">
    <vt:lpwstr/>
  </property>
  <property fmtid="{D5CDD505-2E9C-101B-9397-08002B2CF9AE}" pid="9" name="AtpMaterial">
    <vt:lpwstr/>
  </property>
  <property fmtid="{D5CDD505-2E9C-101B-9397-08002B2CF9AE}" pid="10" name="AtpHeatTreatment">
    <vt:lpwstr/>
  </property>
  <property fmtid="{D5CDD505-2E9C-101B-9397-08002B2CF9AE}" pid="11" name="AtpSurfaceProtect">
    <vt:lpwstr/>
  </property>
  <property fmtid="{D5CDD505-2E9C-101B-9397-08002B2CF9AE}" pid="12" name="AtpSpecif1">
    <vt:lpwstr/>
  </property>
  <property fmtid="{D5CDD505-2E9C-101B-9397-08002B2CF9AE}" pid="13" name="AtpSpecif2">
    <vt:lpwstr/>
  </property>
  <property fmtid="{D5CDD505-2E9C-101B-9397-08002B2CF9AE}" pid="14" name="AtpSpecif3">
    <vt:lpwstr/>
  </property>
  <property fmtid="{D5CDD505-2E9C-101B-9397-08002B2CF9AE}" pid="15" name="AtpTolerancing">
    <vt:lpwstr/>
  </property>
  <property fmtid="{D5CDD505-2E9C-101B-9397-08002B2CF9AE}" pid="16" name="AtpNumber">
    <vt:lpwstr/>
  </property>
  <property fmtid="{D5CDD505-2E9C-101B-9397-08002B2CF9AE}" pid="17" name="AtpUnits">
    <vt:lpwstr/>
  </property>
  <property fmtid="{D5CDD505-2E9C-101B-9397-08002B2CF9AE}" pid="18" name="AtpEnglishTitle">
    <vt:lpwstr>TEST EQUIPMENT SPECIFICATIONS</vt:lpwstr>
  </property>
  <property fmtid="{D5CDD505-2E9C-101B-9397-08002B2CF9AE}" pid="19" name="AtpLocalTitle">
    <vt:lpwstr>Project XXX</vt:lpwstr>
  </property>
  <property fmtid="{D5CDD505-2E9C-101B-9397-08002B2CF9AE}" pid="20" name="AtpRevision">
    <vt:lpwstr>00</vt:lpwstr>
  </property>
  <property fmtid="{D5CDD505-2E9C-101B-9397-08002B2CF9AE}" pid="21" name="AtpScale">
    <vt:lpwstr/>
  </property>
  <property fmtid="{D5CDD505-2E9C-101B-9397-08002B2CF9AE}" pid="22" name="AtpFormat">
    <vt:lpwstr>A4</vt:lpwstr>
  </property>
  <property fmtid="{D5CDD505-2E9C-101B-9397-08002B2CF9AE}" pid="23" name="AtpOrientation">
    <vt:lpwstr>Portrait</vt:lpwstr>
  </property>
  <property fmtid="{D5CDD505-2E9C-101B-9397-08002B2CF9AE}" pid="24" name="AtpTypeCartouche">
    <vt:lpwstr>Basic title block</vt:lpwstr>
  </property>
  <property fmtid="{D5CDD505-2E9C-101B-9397-08002B2CF9AE}" pid="25" name="CheminDocument">
    <vt:lpwstr>D:\Schneider\2_Test\2_FT\FTF50096</vt:lpwstr>
  </property>
  <property fmtid="{D5CDD505-2E9C-101B-9397-08002B2CF9AE}" pid="26" name="AtpStatut">
    <vt:lpwstr>Modif</vt:lpwstr>
  </property>
  <property fmtid="{D5CDD505-2E9C-101B-9397-08002B2CF9AE}" pid="27" name="ContentType">
    <vt:lpwstr>Document</vt:lpwstr>
  </property>
  <property fmtid="{D5CDD505-2E9C-101B-9397-08002B2CF9AE}" pid="28" name="ContentTypeId">
    <vt:lpwstr>0x010100F7A19E00338EC24CA2245C4580E9C40D</vt:lpwstr>
  </property>
  <property fmtid="{D5CDD505-2E9C-101B-9397-08002B2CF9AE}" pid="29" name="MSIP_Label_23f93e5f-d3c2-49a7-ba94-15405423c204_Enabled">
    <vt:lpwstr>true</vt:lpwstr>
  </property>
  <property fmtid="{D5CDD505-2E9C-101B-9397-08002B2CF9AE}" pid="30" name="MSIP_Label_23f93e5f-d3c2-49a7-ba94-15405423c204_SetDate">
    <vt:lpwstr>2023-03-31T22:30:57Z</vt:lpwstr>
  </property>
  <property fmtid="{D5CDD505-2E9C-101B-9397-08002B2CF9AE}" pid="31" name="MSIP_Label_23f93e5f-d3c2-49a7-ba94-15405423c204_Method">
    <vt:lpwstr>Standard</vt:lpwstr>
  </property>
  <property fmtid="{D5CDD505-2E9C-101B-9397-08002B2CF9AE}" pid="32" name="MSIP_Label_23f93e5f-d3c2-49a7-ba94-15405423c204_Name">
    <vt:lpwstr>SE Internal</vt:lpwstr>
  </property>
  <property fmtid="{D5CDD505-2E9C-101B-9397-08002B2CF9AE}" pid="33" name="MSIP_Label_23f93e5f-d3c2-49a7-ba94-15405423c204_SiteId">
    <vt:lpwstr>6e51e1ad-c54b-4b39-b598-0ffe9ae68fef</vt:lpwstr>
  </property>
  <property fmtid="{D5CDD505-2E9C-101B-9397-08002B2CF9AE}" pid="34" name="MSIP_Label_23f93e5f-d3c2-49a7-ba94-15405423c204_ActionId">
    <vt:lpwstr>8ba6b425-08c8-4cf1-bac6-348c8b0b8296</vt:lpwstr>
  </property>
  <property fmtid="{D5CDD505-2E9C-101B-9397-08002B2CF9AE}" pid="35" name="MSIP_Label_23f93e5f-d3c2-49a7-ba94-15405423c204_ContentBits">
    <vt:lpwstr>2</vt:lpwstr>
  </property>
</Properties>
</file>